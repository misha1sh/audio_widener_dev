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A961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ПРАВИТЕЛЬСТВО РОССИЙСКОЙ ФЕДЕРАЦИИ</w:t>
      </w:r>
    </w:p>
    <w:p w14:paraId="51B4D976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НАЦИОНАЛЬНЫЙ ИССЛЕДОВАТЕЛЬСКИЙ УНИВЕРСИТЕТ</w:t>
      </w:r>
    </w:p>
    <w:p w14:paraId="22075B03" w14:textId="77777777" w:rsidR="00CF6F81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«ВЫСШАЯ ШКОЛА ЭКОНОМИКИ»</w:t>
      </w:r>
    </w:p>
    <w:p w14:paraId="0F3B3F16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6EEFDCEC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95492">
        <w:rPr>
          <w:rFonts w:cs="Times New Roman"/>
          <w:sz w:val="24"/>
          <w:szCs w:val="24"/>
        </w:rPr>
        <w:t>Факультет компьютерных наук</w:t>
      </w:r>
    </w:p>
    <w:p w14:paraId="02FB30D7" w14:textId="77777777" w:rsidR="00CF6F81" w:rsidRPr="00595492" w:rsidRDefault="00072E17" w:rsidP="00CF6F81">
      <w:pPr>
        <w:spacing w:after="120" w:line="240" w:lineRule="auto"/>
        <w:jc w:val="center"/>
        <w:rPr>
          <w:rFonts w:cs="Times New Roman"/>
          <w:sz w:val="24"/>
          <w:szCs w:val="24"/>
        </w:rPr>
      </w:pPr>
      <w:r w:rsidRPr="00072E17">
        <w:rPr>
          <w:rFonts w:cs="Times New Roman"/>
          <w:sz w:val="24"/>
          <w:szCs w:val="24"/>
        </w:rPr>
        <w:t xml:space="preserve"> </w:t>
      </w:r>
      <w:r w:rsidRPr="00030762">
        <w:rPr>
          <w:rFonts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798D592E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0D8DAD92" w14:textId="77777777" w:rsidTr="004656A8">
        <w:tc>
          <w:tcPr>
            <w:tcW w:w="4803" w:type="dxa"/>
          </w:tcPr>
          <w:p w14:paraId="3EA338F1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7DC480D9" w14:textId="77777777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Руководитель проекта,</w:t>
            </w:r>
          </w:p>
          <w:p w14:paraId="7690027C" w14:textId="77777777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больших</w:t>
            </w:r>
          </w:p>
          <w:p w14:paraId="0DBC406B" w14:textId="77777777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данных и информационного поиска</w:t>
            </w:r>
          </w:p>
          <w:p w14:paraId="33C94B65" w14:textId="05D97F18" w:rsidR="00973B57" w:rsidRPr="0035136A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ФКН, доктор физ.-мат. наук</w:t>
            </w:r>
          </w:p>
          <w:p w14:paraId="4561E07B" w14:textId="77777777" w:rsidR="0039707D" w:rsidRDefault="0039707D" w:rsidP="004656A8">
            <w:pPr>
              <w:ind w:firstLine="0"/>
              <w:jc w:val="center"/>
              <w:rPr>
                <w:color w:val="FF0000"/>
              </w:rPr>
            </w:pPr>
          </w:p>
          <w:p w14:paraId="56ED9E55" w14:textId="77777777" w:rsidR="0039707D" w:rsidRPr="00072E17" w:rsidRDefault="0039707D" w:rsidP="004656A8">
            <w:pPr>
              <w:ind w:firstLine="0"/>
              <w:jc w:val="center"/>
              <w:rPr>
                <w:color w:val="FF0000"/>
              </w:rPr>
            </w:pPr>
          </w:p>
          <w:p w14:paraId="4C5E2281" w14:textId="1662FFA8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 xml:space="preserve">___________________ </w:t>
            </w:r>
            <w:r w:rsidR="0035136A" w:rsidRPr="004A22F1">
              <w:rPr>
                <w:noProof/>
              </w:rPr>
              <w:t>А. Б. Шаповал</w:t>
            </w:r>
          </w:p>
          <w:p w14:paraId="525E8D46" w14:textId="1462DAB3" w:rsidR="00CF6F81" w:rsidRDefault="006C6799" w:rsidP="0039707D">
            <w:pPr>
              <w:ind w:firstLine="0"/>
              <w:jc w:val="center"/>
            </w:pPr>
            <w:r>
              <w:t>«___» _____________ 20</w:t>
            </w:r>
            <w:r w:rsidR="0039707D">
              <w:t>2</w:t>
            </w:r>
            <w:r w:rsidR="0035136A">
              <w:rPr>
                <w:lang w:val="en-US"/>
              </w:rPr>
              <w:t>1</w:t>
            </w:r>
            <w:r w:rsidR="0039707D">
              <w:t xml:space="preserve"> </w:t>
            </w:r>
            <w:r w:rsidR="00CF6F81">
              <w:t>г.</w:t>
            </w:r>
          </w:p>
        </w:tc>
        <w:tc>
          <w:tcPr>
            <w:tcW w:w="442" w:type="dxa"/>
          </w:tcPr>
          <w:p w14:paraId="105E8B2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60E0189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325DA37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69FAA4F0" w14:textId="74DFFFF0" w:rsidR="00CF6F81" w:rsidRDefault="00CF6F81" w:rsidP="0039707D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4F966B3F" w14:textId="77777777" w:rsidR="00CF6F81" w:rsidRDefault="00CF6F81" w:rsidP="004656A8">
            <w:pPr>
              <w:ind w:firstLine="0"/>
              <w:jc w:val="center"/>
            </w:pPr>
          </w:p>
          <w:p w14:paraId="589D247B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1F8D5F4C" w14:textId="77B88C80" w:rsidR="00CF6F81" w:rsidRDefault="006C6799" w:rsidP="0039707D">
            <w:pPr>
              <w:ind w:firstLine="0"/>
              <w:jc w:val="center"/>
            </w:pPr>
            <w:r>
              <w:t xml:space="preserve">«___» _____________ </w:t>
            </w:r>
            <w:r w:rsidR="0039707D">
              <w:t>202</w:t>
            </w:r>
            <w:r w:rsidR="0035136A">
              <w:rPr>
                <w:lang w:val="en-US"/>
              </w:rPr>
              <w:t>1</w:t>
            </w:r>
            <w:r w:rsidR="00CF6F81">
              <w:t xml:space="preserve"> г.</w:t>
            </w:r>
          </w:p>
        </w:tc>
      </w:tr>
    </w:tbl>
    <w:p w14:paraId="0F486E0B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232A2C4D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4308B09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B251B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F5E2C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6063B3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6BB70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5A1C8E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5C33A55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1A9FB2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6D4D19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8E899BB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5A5AE9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95E7CD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906704B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5E48F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210D41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070EECDA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2A1278F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B7773E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0A69F1E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3303D5" w14:textId="146D9AC1" w:rsidR="00CF6F81" w:rsidRPr="00067A55" w:rsidRDefault="0035136A" w:rsidP="0035136A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3726FC9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DB4EA25" w14:textId="22551D9D" w:rsidR="00CF6F81" w:rsidRPr="00C93570" w:rsidRDefault="00DC5EC5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50877D9C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EAA05C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C16EFB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6F64652" w14:textId="5DC6160C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33C4D">
              <w:rPr>
                <w:b/>
                <w:sz w:val="28"/>
              </w:rPr>
              <w:t>05.02</w:t>
            </w:r>
            <w:r w:rsidRPr="00C93570">
              <w:rPr>
                <w:b/>
                <w:sz w:val="28"/>
              </w:rPr>
              <w:t xml:space="preserve">-01 </w:t>
            </w:r>
            <w:r w:rsidR="00DC5EC5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60F49CA4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709A9A9E" w14:textId="77777777" w:rsidTr="004656A8">
        <w:tc>
          <w:tcPr>
            <w:tcW w:w="1281" w:type="dxa"/>
            <w:vMerge/>
            <w:vAlign w:val="center"/>
          </w:tcPr>
          <w:p w14:paraId="23F24EF4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1CBBD5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202B45CA" w14:textId="77777777" w:rsidR="00CF6F81" w:rsidRPr="008A12A9" w:rsidRDefault="00CF6F81" w:rsidP="004656A8">
            <w:pPr>
              <w:ind w:firstLine="0"/>
              <w:jc w:val="center"/>
            </w:pPr>
          </w:p>
          <w:p w14:paraId="37211D0B" w14:textId="77777777" w:rsidR="00CF6F81" w:rsidRPr="008A12A9" w:rsidRDefault="00CF6F81" w:rsidP="004656A8">
            <w:pPr>
              <w:ind w:firstLine="0"/>
              <w:jc w:val="center"/>
            </w:pPr>
          </w:p>
          <w:p w14:paraId="0C63ED7D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6FEB6E9F" w14:textId="77777777" w:rsidTr="004656A8">
        <w:tc>
          <w:tcPr>
            <w:tcW w:w="1281" w:type="dxa"/>
            <w:vMerge/>
            <w:vAlign w:val="center"/>
          </w:tcPr>
          <w:p w14:paraId="762A80C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79C3DC5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1FFA8DCD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6A1EC624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9A436A9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6BD1B43A" w14:textId="560EC491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 xml:space="preserve">______________________ </w:t>
            </w:r>
            <w:r w:rsidR="0039707D">
              <w:t>202</w:t>
            </w:r>
            <w:r w:rsidR="00033C4D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66FC162B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4F4CFF38" w14:textId="77777777" w:rsidTr="004656A8">
        <w:tc>
          <w:tcPr>
            <w:tcW w:w="1281" w:type="dxa"/>
            <w:vMerge/>
            <w:vAlign w:val="center"/>
          </w:tcPr>
          <w:p w14:paraId="35FFC565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30448271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44142DD5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7E7DCD6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50FE13E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D41101D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552F239D" w14:textId="611BD99B" w:rsidR="00CF6F81" w:rsidRPr="00595492" w:rsidRDefault="00CF6F81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39707D">
        <w:rPr>
          <w:rFonts w:cs="Times New Roman"/>
          <w:b/>
          <w:sz w:val="28"/>
        </w:rPr>
        <w:t>20</w:t>
      </w:r>
      <w:r w:rsidR="00033C4D">
        <w:rPr>
          <w:rFonts w:cs="Times New Roman"/>
          <w:b/>
          <w:sz w:val="28"/>
          <w:lang w:val="en-US"/>
        </w:rPr>
        <w:t>21</w:t>
      </w:r>
      <w:r w:rsidRPr="00595492">
        <w:rPr>
          <w:rFonts w:cs="Times New Roman"/>
          <w:b/>
          <w:sz w:val="28"/>
        </w:rPr>
        <w:br w:type="page"/>
      </w:r>
    </w:p>
    <w:p w14:paraId="0C7612B5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36E886D6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28B866F9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4553214B" w14:textId="52BB51E1" w:rsidR="00CF6F81" w:rsidRDefault="00CF6F81" w:rsidP="00DC5EC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33C4D">
              <w:rPr>
                <w:color w:val="000000" w:themeColor="text1"/>
                <w:sz w:val="28"/>
                <w:szCs w:val="28"/>
              </w:rPr>
              <w:t>05.02</w:t>
            </w:r>
            <w:r>
              <w:rPr>
                <w:sz w:val="28"/>
                <w:szCs w:val="28"/>
              </w:rPr>
              <w:t xml:space="preserve">-01 </w:t>
            </w:r>
            <w:r w:rsidR="00DC5EC5">
              <w:rPr>
                <w:sz w:val="28"/>
                <w:szCs w:val="28"/>
              </w:rPr>
              <w:t>34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213114F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72FEE01C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13AF66C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2914224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89928B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5C786F5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4941FEB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9A33074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4868FA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0CDAB224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D68948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5D42DB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3696910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F0B5BE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979095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1E27D6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F065D9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802A45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48F16DD9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710FF5B8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C52968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7653DC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1FF4CB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A2DD687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B8BC3AB" w14:textId="77777777" w:rsidR="00CF6F81" w:rsidRDefault="00CF6F81" w:rsidP="004656A8"/>
          <w:p w14:paraId="6BDE7406" w14:textId="77777777" w:rsidR="00CF6F81" w:rsidRDefault="00CF6F81" w:rsidP="004656A8"/>
          <w:p w14:paraId="50160297" w14:textId="77777777" w:rsidR="00CF6F81" w:rsidRDefault="00CF6F81" w:rsidP="004656A8"/>
          <w:p w14:paraId="776E30CC" w14:textId="77777777" w:rsidR="00CF6F81" w:rsidRDefault="00CF6F81" w:rsidP="004656A8"/>
          <w:p w14:paraId="5952E90F" w14:textId="77777777" w:rsidR="00CF6F81" w:rsidRDefault="00CF6F81" w:rsidP="004656A8"/>
          <w:p w14:paraId="5CC3D477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5FBAC846" w14:textId="77777777" w:rsidR="00CF6F81" w:rsidRDefault="00CF6F81" w:rsidP="00354027">
            <w:r>
              <w:tab/>
            </w:r>
          </w:p>
          <w:p w14:paraId="1BA2069D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1E47F11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5EB745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4DAD3D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9FCEB3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6D790B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6D7951F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7809B89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BDB7F0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9155303" w14:textId="77777777" w:rsidR="00033C4D" w:rsidRPr="00067A55" w:rsidRDefault="00033C4D" w:rsidP="00033C4D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5D038FBD" w14:textId="77777777" w:rsidR="00CF6F81" w:rsidRDefault="00CF6F81" w:rsidP="004656A8">
            <w:pPr>
              <w:ind w:firstLine="0"/>
              <w:jc w:val="center"/>
            </w:pPr>
          </w:p>
          <w:p w14:paraId="0D8D0EEF" w14:textId="77777777" w:rsidR="0039707D" w:rsidRPr="00C93570" w:rsidRDefault="0039707D" w:rsidP="0039707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705153C8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7B08016F" w14:textId="16A96074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33C4D">
              <w:rPr>
                <w:b/>
                <w:color w:val="000000" w:themeColor="text1"/>
                <w:sz w:val="28"/>
              </w:rPr>
              <w:t>05.02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DC5EC5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7D2C012C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C35ECF2" w14:textId="0B755C89" w:rsidR="00CF6F81" w:rsidRPr="007F1EDF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5C6DD4">
              <w:rPr>
                <w:b/>
                <w:color w:val="000000" w:themeColor="text1"/>
                <w:sz w:val="28"/>
              </w:rPr>
              <w:t>12</w:t>
            </w:r>
          </w:p>
          <w:p w14:paraId="5BCFD269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EC7DF7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4D4791F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6379080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CAF4A1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BBAABD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535F8CF5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056F57D8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B06969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6CCF953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1085BB66" w14:textId="77777777" w:rsidR="00CF6F81" w:rsidRDefault="00CF6F81" w:rsidP="004656A8">
            <w:pPr>
              <w:ind w:firstLine="0"/>
              <w:jc w:val="center"/>
            </w:pPr>
          </w:p>
          <w:p w14:paraId="7572EE26" w14:textId="77777777" w:rsidR="00CF6F81" w:rsidRDefault="00CF6F81" w:rsidP="004656A8">
            <w:pPr>
              <w:ind w:firstLine="0"/>
              <w:jc w:val="center"/>
            </w:pPr>
          </w:p>
          <w:p w14:paraId="55272D8D" w14:textId="77777777" w:rsidR="00CF6F81" w:rsidRPr="00297DE2" w:rsidRDefault="00CF6F81" w:rsidP="004656A8">
            <w:pPr>
              <w:ind w:firstLine="0"/>
              <w:jc w:val="center"/>
            </w:pPr>
          </w:p>
          <w:p w14:paraId="5B0B5CE7" w14:textId="77777777" w:rsidR="00CF6F81" w:rsidRDefault="00CF6F81" w:rsidP="004656A8">
            <w:pPr>
              <w:ind w:firstLine="0"/>
              <w:jc w:val="center"/>
            </w:pPr>
          </w:p>
          <w:p w14:paraId="5DF7EC39" w14:textId="77777777" w:rsidR="00CF6F81" w:rsidRDefault="00CF6F81" w:rsidP="004656A8">
            <w:pPr>
              <w:ind w:firstLine="0"/>
              <w:jc w:val="center"/>
            </w:pPr>
          </w:p>
          <w:p w14:paraId="0B2E2C8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8B50BBF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B89A54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A975EC8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C1BD008" w14:textId="77777777" w:rsidR="00CF6F81" w:rsidRDefault="00CF6F81" w:rsidP="004656A8">
            <w:pPr>
              <w:ind w:firstLine="0"/>
              <w:jc w:val="center"/>
            </w:pPr>
          </w:p>
          <w:p w14:paraId="0208B7A6" w14:textId="77777777" w:rsidR="00CF6F81" w:rsidRDefault="00CF6F81" w:rsidP="004656A8">
            <w:pPr>
              <w:ind w:firstLine="0"/>
              <w:jc w:val="center"/>
            </w:pPr>
          </w:p>
          <w:p w14:paraId="237A0EC8" w14:textId="77777777" w:rsidR="00CF6F81" w:rsidRDefault="00CF6F81" w:rsidP="004656A8">
            <w:pPr>
              <w:ind w:firstLine="0"/>
              <w:jc w:val="center"/>
            </w:pPr>
          </w:p>
          <w:p w14:paraId="1C95E055" w14:textId="77777777" w:rsidR="00CF6F81" w:rsidRDefault="00CF6F81" w:rsidP="004656A8">
            <w:pPr>
              <w:ind w:firstLine="0"/>
              <w:jc w:val="center"/>
            </w:pPr>
          </w:p>
          <w:p w14:paraId="3CCBE6E9" w14:textId="77777777" w:rsidR="00CF6F81" w:rsidRDefault="00CF6F81" w:rsidP="004656A8">
            <w:pPr>
              <w:ind w:firstLine="0"/>
              <w:jc w:val="center"/>
            </w:pPr>
          </w:p>
          <w:p w14:paraId="75663DCD" w14:textId="77777777" w:rsidR="00CF6F81" w:rsidRDefault="00CF6F81" w:rsidP="004656A8">
            <w:pPr>
              <w:ind w:firstLine="0"/>
              <w:jc w:val="center"/>
            </w:pPr>
          </w:p>
          <w:p w14:paraId="6E5DD469" w14:textId="77777777" w:rsidR="00CF6F81" w:rsidRDefault="00CF6F81" w:rsidP="004656A8">
            <w:pPr>
              <w:ind w:firstLine="0"/>
              <w:jc w:val="center"/>
            </w:pPr>
          </w:p>
          <w:p w14:paraId="20AAB290" w14:textId="77777777" w:rsidR="00CF6F81" w:rsidRDefault="00CF6F81" w:rsidP="004656A8">
            <w:pPr>
              <w:ind w:firstLine="0"/>
            </w:pPr>
          </w:p>
          <w:p w14:paraId="4F90FFE0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535023F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49049E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4E70AAAA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544171B6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481476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E9DE203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9F45684" w14:textId="77777777" w:rsidR="00CF6F81" w:rsidRDefault="00CF6F81" w:rsidP="004656A8">
            <w:pPr>
              <w:ind w:firstLine="0"/>
              <w:jc w:val="center"/>
            </w:pPr>
          </w:p>
          <w:p w14:paraId="2DA80675" w14:textId="77777777" w:rsidR="00CF6F81" w:rsidRDefault="00CF6F81" w:rsidP="004656A8">
            <w:pPr>
              <w:ind w:firstLine="0"/>
              <w:jc w:val="center"/>
            </w:pPr>
          </w:p>
          <w:p w14:paraId="220C7DC3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DB44515" w14:textId="30787B01" w:rsidR="00953FB8" w:rsidRPr="00033C4D" w:rsidRDefault="00CF6F81" w:rsidP="00F56F05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t xml:space="preserve">Москва </w:t>
      </w:r>
      <w:r w:rsidR="0039707D">
        <w:rPr>
          <w:rFonts w:cs="Times New Roman"/>
          <w:b/>
          <w:sz w:val="28"/>
        </w:rPr>
        <w:t>202</w:t>
      </w:r>
      <w:r w:rsidR="00033C4D">
        <w:rPr>
          <w:rFonts w:cs="Times New Roman"/>
          <w:b/>
          <w:sz w:val="28"/>
          <w:lang w:val="en-US"/>
        </w:rPr>
        <w:t>1</w:t>
      </w:r>
    </w:p>
    <w:p w14:paraId="37CB1B09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45FF1DCA" w14:textId="77777777" w:rsidR="00953FB8" w:rsidRPr="00750E08" w:rsidRDefault="00690F37" w:rsidP="00750E08">
      <w:pPr>
        <w:pStyle w:val="a0"/>
        <w:jc w:val="center"/>
        <w:rPr>
          <w:b/>
          <w:sz w:val="24"/>
          <w:szCs w:val="24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41D73C60" w14:textId="77777777" w:rsidR="00213022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93403D7" w14:textId="77777777" w:rsidR="00213022" w:rsidRDefault="00796FF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0" w:history="1">
            <w:r w:rsidR="00213022" w:rsidRPr="00ED6F6B">
              <w:rPr>
                <w:rStyle w:val="Hyperlink"/>
                <w:noProof/>
              </w:rPr>
              <w:t>1.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НАЗНАЧЕНИЕ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_Toc40889590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5B844E8F" w14:textId="77777777" w:rsidR="00213022" w:rsidRDefault="00796FF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1" w:history="1">
            <w:r w:rsidR="00213022" w:rsidRPr="00ED6F6B">
              <w:rPr>
                <w:rStyle w:val="Hyperlink"/>
                <w:noProof/>
              </w:rPr>
              <w:t>1.1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Функциональное назначение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_Toc40889591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7DC69CBC" w14:textId="77777777" w:rsidR="00213022" w:rsidRDefault="00796FF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2" w:history="1">
            <w:r w:rsidR="00213022" w:rsidRPr="00ED6F6B">
              <w:rPr>
                <w:rStyle w:val="Hyperlink"/>
                <w:noProof/>
              </w:rPr>
              <w:t>1.2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Эксплуатационное назначение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_Toc40889592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777E1DD" w14:textId="77777777" w:rsidR="00213022" w:rsidRDefault="00796FF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3" w:history="1">
            <w:r w:rsidR="00213022" w:rsidRPr="00ED6F6B">
              <w:rPr>
                <w:rStyle w:val="Hyperlink"/>
                <w:noProof/>
              </w:rPr>
              <w:t>1.3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Состав функций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_Toc40889593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5D20C801" w14:textId="77777777" w:rsidR="00213022" w:rsidRDefault="00796FF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4" w:history="1">
            <w:r w:rsidR="00213022" w:rsidRPr="00ED6F6B">
              <w:rPr>
                <w:rStyle w:val="Hyperlink"/>
                <w:noProof/>
              </w:rPr>
              <w:t>2.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УСЛОВИЯ ВЫПОЛНЕНИЯ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_Toc40889594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4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DA5BDB5" w14:textId="77777777" w:rsidR="00213022" w:rsidRDefault="00796FF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5" w:history="1">
            <w:r w:rsidR="00213022" w:rsidRPr="00ED6F6B">
              <w:rPr>
                <w:rStyle w:val="Hyperlink"/>
                <w:noProof/>
              </w:rPr>
              <w:t>2.1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Минимальный состав технических и программных средств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_Toc40889595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4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6A6B9F72" w14:textId="77777777" w:rsidR="00213022" w:rsidRDefault="00796FF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6" w:history="1">
            <w:r w:rsidR="00213022" w:rsidRPr="00ED6F6B">
              <w:rPr>
                <w:rStyle w:val="Hyperlink"/>
                <w:noProof/>
              </w:rPr>
              <w:t>2.2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Требования к пользователю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_Toc40889596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4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3DD0B853" w14:textId="77777777" w:rsidR="00213022" w:rsidRDefault="00796FF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7" w:history="1">
            <w:r w:rsidR="00213022" w:rsidRPr="00ED6F6B">
              <w:rPr>
                <w:rStyle w:val="Hyperlink"/>
                <w:noProof/>
              </w:rPr>
              <w:t>3.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ВЫПОЛНЕНИЕ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_Toc40889597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0B3C0ED0" w14:textId="77777777" w:rsidR="00213022" w:rsidRDefault="00796FF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8" w:history="1">
            <w:r w:rsidR="00213022" w:rsidRPr="00ED6F6B">
              <w:rPr>
                <w:rStyle w:val="Hyperlink"/>
                <w:noProof/>
              </w:rPr>
              <w:t>3.1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Загрузка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_Toc40889598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A11000E" w14:textId="77777777" w:rsidR="00213022" w:rsidRDefault="00796FF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9" w:history="1">
            <w:r w:rsidR="00213022" w:rsidRPr="00ED6F6B">
              <w:rPr>
                <w:rStyle w:val="Hyperlink"/>
                <w:noProof/>
              </w:rPr>
              <w:t>3.2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Запуск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_Toc40889599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93BDF4C" w14:textId="77777777" w:rsidR="00213022" w:rsidRDefault="00796FF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0" w:history="1">
            <w:r w:rsidR="00213022" w:rsidRPr="00ED6F6B">
              <w:rPr>
                <w:rStyle w:val="Hyperlink"/>
                <w:noProof/>
                <w:lang w:val="en-US"/>
              </w:rPr>
              <w:t>3.3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  <w:lang w:val="en-US"/>
              </w:rPr>
              <w:t>Стартовое меню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_Toc40889600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28F221A8" w14:textId="77777777" w:rsidR="00213022" w:rsidRDefault="00796FF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1" w:history="1">
            <w:r w:rsidR="00213022" w:rsidRPr="00ED6F6B">
              <w:rPr>
                <w:rStyle w:val="Hyperlink"/>
                <w:noProof/>
              </w:rPr>
              <w:t>3.4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Процесс игры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_Toc40889601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6C01E29A" w14:textId="77777777" w:rsidR="00213022" w:rsidRDefault="00796FF3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2" w:history="1">
            <w:r w:rsidR="00213022" w:rsidRPr="00ED6F6B">
              <w:rPr>
                <w:rStyle w:val="Hyperlink"/>
                <w:noProof/>
              </w:rPr>
              <w:t>3.4.1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Цель игры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_Toc40889602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F5F0D1B" w14:textId="77777777" w:rsidR="00213022" w:rsidRDefault="00796FF3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3" w:history="1">
            <w:r w:rsidR="00213022" w:rsidRPr="00ED6F6B">
              <w:rPr>
                <w:rStyle w:val="Hyperlink"/>
                <w:noProof/>
              </w:rPr>
              <w:t>3.4.2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Управление персонажем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_Toc40889603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6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C8692A9" w14:textId="77777777" w:rsidR="00213022" w:rsidRDefault="00796FF3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4" w:history="1">
            <w:r w:rsidR="00213022" w:rsidRPr="00ED6F6B">
              <w:rPr>
                <w:rStyle w:val="Hyperlink"/>
                <w:noProof/>
              </w:rPr>
              <w:t>3.4.3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Игра в режим “Сбор монеток”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_Toc40889604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6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71B52CAA" w14:textId="77777777" w:rsidR="00213022" w:rsidRDefault="00796FF3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5" w:history="1">
            <w:r w:rsidR="00213022" w:rsidRPr="00ED6F6B">
              <w:rPr>
                <w:rStyle w:val="Hyperlink"/>
                <w:noProof/>
                <w:lang w:val="en-US"/>
              </w:rPr>
              <w:t>3.4.4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 xml:space="preserve">Игра в режим </w:t>
            </w:r>
            <w:r w:rsidR="00213022" w:rsidRPr="00ED6F6B">
              <w:rPr>
                <w:rStyle w:val="Hyperlink"/>
                <w:noProof/>
                <w:lang w:val="en-US"/>
              </w:rPr>
              <w:t>“</w:t>
            </w:r>
            <w:r w:rsidR="00213022" w:rsidRPr="00ED6F6B">
              <w:rPr>
                <w:rStyle w:val="Hyperlink"/>
                <w:noProof/>
              </w:rPr>
              <w:t>Шутер</w:t>
            </w:r>
            <w:r w:rsidR="00213022" w:rsidRPr="00ED6F6B">
              <w:rPr>
                <w:rStyle w:val="Hyperlink"/>
                <w:noProof/>
                <w:lang w:val="en-US"/>
              </w:rPr>
              <w:t>”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_Toc40889605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7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E7F7CB4" w14:textId="77777777" w:rsidR="00213022" w:rsidRDefault="00796FF3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6" w:history="1">
            <w:r w:rsidR="00213022" w:rsidRPr="00ED6F6B">
              <w:rPr>
                <w:rStyle w:val="Hyperlink"/>
                <w:noProof/>
              </w:rPr>
              <w:t>3.4.5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Игровой чат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_Toc40889606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8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0BDFE47A" w14:textId="77777777" w:rsidR="00213022" w:rsidRDefault="00796FF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7" w:history="1">
            <w:r w:rsidR="00213022" w:rsidRPr="00ED6F6B">
              <w:rPr>
                <w:rStyle w:val="Hyperlink"/>
                <w:noProof/>
              </w:rPr>
              <w:t>4.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СООБЩЕНИЯ ОПЕРАТОРУ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_Toc40889607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9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274CE30E" w14:textId="77777777" w:rsidR="00213022" w:rsidRDefault="00796FF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8" w:history="1">
            <w:r w:rsidR="00213022" w:rsidRPr="00ED6F6B">
              <w:rPr>
                <w:rStyle w:val="Hyperlink"/>
                <w:noProof/>
              </w:rPr>
              <w:t>ПРИЛОЖЕНИЕ 1  ТЕРМИНОЛОГИЯ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_Toc40889608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10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BAF558B" w14:textId="77777777" w:rsidR="00213022" w:rsidRDefault="00796FF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9" w:history="1">
            <w:r w:rsidR="00213022" w:rsidRPr="00ED6F6B">
              <w:rPr>
                <w:rStyle w:val="Hyperlink"/>
                <w:noProof/>
              </w:rPr>
              <w:t xml:space="preserve">ПРИЛОЖЕНИЕ 2 </w:t>
            </w:r>
            <w:r w:rsidR="00213022" w:rsidRPr="00ED6F6B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_Toc40889609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11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20719DF3" w14:textId="77777777" w:rsidR="00213022" w:rsidRDefault="00796FF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10" w:history="1">
            <w:r w:rsidR="00213022" w:rsidRPr="00ED6F6B">
              <w:rPr>
                <w:rStyle w:val="Hyperlink"/>
                <w:noProof/>
              </w:rPr>
              <w:t>ЛИСТ</w:t>
            </w:r>
            <w:r w:rsidR="00213022" w:rsidRPr="00ED6F6B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_Toc40889610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12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F02FFB3" w14:textId="77777777" w:rsidR="009C7A00" w:rsidRDefault="009C7A00">
          <w:r>
            <w:rPr>
              <w:b/>
              <w:bCs/>
            </w:rPr>
            <w:fldChar w:fldCharType="end"/>
          </w:r>
        </w:p>
      </w:sdtContent>
    </w:sdt>
    <w:p w14:paraId="4118569C" w14:textId="77777777" w:rsidR="00D25559" w:rsidRDefault="00D25559" w:rsidP="00690F37">
      <w:pPr>
        <w:pStyle w:val="a0"/>
        <w:rPr>
          <w:lang w:val="en-US"/>
        </w:rPr>
      </w:pPr>
    </w:p>
    <w:p w14:paraId="5DBF7DAE" w14:textId="77777777" w:rsidR="00D25559" w:rsidRPr="00D25559" w:rsidRDefault="00D25559" w:rsidP="00D25559">
      <w:pPr>
        <w:rPr>
          <w:lang w:val="en-US"/>
        </w:rPr>
      </w:pPr>
    </w:p>
    <w:p w14:paraId="16456257" w14:textId="77777777" w:rsidR="00D25559" w:rsidRPr="00710FA4" w:rsidRDefault="00D25559" w:rsidP="00D25559"/>
    <w:p w14:paraId="7EDA6D2E" w14:textId="77777777" w:rsidR="00D25559" w:rsidRPr="00D25559" w:rsidRDefault="00D25559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tab/>
      </w:r>
    </w:p>
    <w:p w14:paraId="1C9B8C27" w14:textId="77777777" w:rsidR="00D25559" w:rsidRDefault="00D25559" w:rsidP="00D25559">
      <w:pPr>
        <w:rPr>
          <w:lang w:val="en-US"/>
        </w:rPr>
      </w:pPr>
    </w:p>
    <w:p w14:paraId="165C732F" w14:textId="77777777" w:rsidR="00D25559" w:rsidRPr="005C503A" w:rsidRDefault="00D25559" w:rsidP="00D25559">
      <w:pPr>
        <w:tabs>
          <w:tab w:val="left" w:pos="1331"/>
        </w:tabs>
      </w:pPr>
      <w:r>
        <w:rPr>
          <w:lang w:val="en-US"/>
        </w:rPr>
        <w:tab/>
      </w:r>
    </w:p>
    <w:p w14:paraId="73BBA2B2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73933FFA" w14:textId="60FF0DE8" w:rsidR="00080017" w:rsidRDefault="00FE1023" w:rsidP="000B529F">
      <w:pPr>
        <w:pStyle w:val="Heading1"/>
        <w:numPr>
          <w:ilvl w:val="0"/>
          <w:numId w:val="15"/>
        </w:numPr>
      </w:pPr>
      <w:bookmarkStart w:id="2" w:name="_Toc40889590"/>
      <w:r>
        <w:lastRenderedPageBreak/>
        <w:t>НАЗНАЧЕНИЕ ПРОГРАММЫ</w:t>
      </w:r>
      <w:bookmarkEnd w:id="2"/>
    </w:p>
    <w:p w14:paraId="730A61D0" w14:textId="77777777" w:rsidR="00080017" w:rsidRDefault="00080017" w:rsidP="00080017">
      <w:pPr>
        <w:pStyle w:val="Heading2"/>
      </w:pPr>
      <w:bookmarkStart w:id="3" w:name="_Toc40889591"/>
      <w:r>
        <w:t>Функциональное назначение</w:t>
      </w:r>
      <w:bookmarkEnd w:id="3"/>
    </w:p>
    <w:p w14:paraId="62838E28" w14:textId="678025DB" w:rsidR="00080017" w:rsidRPr="00710FA4" w:rsidRDefault="00033C4D" w:rsidP="00033C4D">
      <w:pPr>
        <w:pStyle w:val="a0"/>
        <w:rPr>
          <w:noProof/>
        </w:rPr>
      </w:pPr>
      <w:r w:rsidRPr="004A22F1">
        <w:rPr>
          <w:noProof/>
        </w:rPr>
        <w:t xml:space="preserve">Программа предназначена для преобразования моно звука в стерео без значительных потерь качества при обратном преобразовании. </w:t>
      </w:r>
    </w:p>
    <w:p w14:paraId="6BF18CA4" w14:textId="32D425B1" w:rsidR="00080017" w:rsidRDefault="00080017" w:rsidP="00354C03">
      <w:pPr>
        <w:pStyle w:val="Heading2"/>
      </w:pPr>
      <w:bookmarkStart w:id="4" w:name="_Toc40889592"/>
      <w:r>
        <w:t>Эксплуатационное назначение</w:t>
      </w:r>
      <w:bookmarkEnd w:id="4"/>
    </w:p>
    <w:p w14:paraId="1998581D" w14:textId="10123A98" w:rsidR="00DD6150" w:rsidRDefault="00033C4D" w:rsidP="00033C4D">
      <w:pPr>
        <w:pStyle w:val="a0"/>
        <w:rPr>
          <w:noProof/>
        </w:rPr>
      </w:pPr>
      <w:r w:rsidRPr="004A22F1">
        <w:rPr>
          <w:noProof/>
        </w:rPr>
        <w:t xml:space="preserve">Программа представляет собой плагин для цифровой звуковой рабочей станции (DAW), </w:t>
      </w:r>
      <w:bookmarkStart w:id="5" w:name="_Hlk72419245"/>
      <w:r w:rsidRPr="004A22F1">
        <w:rPr>
          <w:noProof/>
        </w:rPr>
        <w:t xml:space="preserve">предназначенный </w:t>
      </w:r>
      <w:bookmarkEnd w:id="5"/>
      <w:r w:rsidRPr="004A22F1">
        <w:rPr>
          <w:noProof/>
        </w:rPr>
        <w:t>для использования создателями электронной музыки.</w:t>
      </w:r>
    </w:p>
    <w:p w14:paraId="04791D91" w14:textId="33C575D8" w:rsidR="00DD6150" w:rsidRDefault="00FE1023" w:rsidP="00FE1023">
      <w:pPr>
        <w:pStyle w:val="Heading2"/>
      </w:pPr>
      <w:bookmarkStart w:id="6" w:name="_Toc40889593"/>
      <w:r>
        <w:t>Состав функций</w:t>
      </w:r>
      <w:bookmarkEnd w:id="6"/>
    </w:p>
    <w:p w14:paraId="39469CE9" w14:textId="184F97DF" w:rsidR="00FE1023" w:rsidRPr="00FE1023" w:rsidRDefault="00FE1023" w:rsidP="00FE1023">
      <w:pPr>
        <w:pStyle w:val="a0"/>
      </w:pPr>
      <w:r>
        <w:t>В программе реализованы следующие функции</w:t>
      </w:r>
      <w:r w:rsidRPr="00FE1023">
        <w:t>:</w:t>
      </w:r>
    </w:p>
    <w:p w14:paraId="5656BF40" w14:textId="09E276B6" w:rsidR="00033C4D" w:rsidRPr="00952159" w:rsidRDefault="00033C4D" w:rsidP="00033C4D">
      <w:pPr>
        <w:pStyle w:val="a0"/>
        <w:numPr>
          <w:ilvl w:val="0"/>
          <w:numId w:val="4"/>
        </w:numPr>
      </w:pPr>
      <w:bookmarkStart w:id="7" w:name="_Hlk72419299"/>
      <w:r w:rsidRPr="00952159">
        <w:t>Возможность запуска программы (плагина) из DAW посредством технологии VST</w:t>
      </w:r>
      <w:r w:rsidR="0057775C" w:rsidRPr="0057775C">
        <w:t>;</w:t>
      </w:r>
    </w:p>
    <w:p w14:paraId="58F3CC25" w14:textId="41F01C92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  <w:r w:rsidR="0057775C" w:rsidRPr="0057775C">
        <w:t>;</w:t>
      </w:r>
    </w:p>
    <w:p w14:paraId="1BEB95BD" w14:textId="14ABBED8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Возможность регулирования параметров преобразования звука</w:t>
      </w:r>
      <w:r w:rsidR="0057775C" w:rsidRPr="0057775C">
        <w:t>;</w:t>
      </w:r>
    </w:p>
    <w:p w14:paraId="37DC3586" w14:textId="1FA1442D" w:rsidR="00033C4D" w:rsidRPr="00952159" w:rsidRDefault="00033C4D" w:rsidP="00033C4D">
      <w:pPr>
        <w:pStyle w:val="a0"/>
        <w:numPr>
          <w:ilvl w:val="0"/>
          <w:numId w:val="23"/>
        </w:numPr>
      </w:pPr>
      <w:r w:rsidRPr="00952159">
        <w:t>Сила действия эффекта (</w:t>
      </w:r>
      <w:proofErr w:type="spellStart"/>
      <w:r w:rsidRPr="00952159">
        <w:t>dry</w:t>
      </w:r>
      <w:proofErr w:type="spellEnd"/>
      <w:r w:rsidRPr="00952159">
        <w:t>/</w:t>
      </w:r>
      <w:proofErr w:type="spellStart"/>
      <w:r w:rsidRPr="00952159">
        <w:t>wet</w:t>
      </w:r>
      <w:proofErr w:type="spellEnd"/>
      <w:r w:rsidRPr="00952159">
        <w:t>)</w:t>
      </w:r>
      <w:r w:rsidR="0057775C">
        <w:t xml:space="preserve"> – регулятор </w:t>
      </w:r>
      <w:r w:rsidR="0057775C" w:rsidRPr="0057775C">
        <w:t>“</w:t>
      </w:r>
      <w:r w:rsidR="0057775C">
        <w:rPr>
          <w:lang w:val="en-US"/>
        </w:rPr>
        <w:t>Strength</w:t>
      </w:r>
      <w:r w:rsidR="0057775C" w:rsidRPr="0057775C">
        <w:t>”;</w:t>
      </w:r>
    </w:p>
    <w:p w14:paraId="15FE228F" w14:textId="494DBC18" w:rsidR="00033C4D" w:rsidRDefault="00033C4D" w:rsidP="00033C4D">
      <w:pPr>
        <w:pStyle w:val="a0"/>
        <w:numPr>
          <w:ilvl w:val="0"/>
          <w:numId w:val="23"/>
        </w:numPr>
      </w:pPr>
      <w:r w:rsidRPr="00952159">
        <w:t xml:space="preserve">Смещение звука в левый или правый канал </w:t>
      </w:r>
      <w:r w:rsidR="0057775C">
        <w:t>–</w:t>
      </w:r>
      <w:r w:rsidR="0057775C" w:rsidRPr="0057775C">
        <w:t xml:space="preserve"> </w:t>
      </w:r>
      <w:r w:rsidR="0057775C">
        <w:t xml:space="preserve">регулятор </w:t>
      </w:r>
      <w:r w:rsidR="0057775C" w:rsidRPr="0057775C">
        <w:t>“</w:t>
      </w:r>
      <w:r w:rsidR="0057775C">
        <w:rPr>
          <w:lang w:val="en-US"/>
        </w:rPr>
        <w:t>Frequency</w:t>
      </w:r>
      <w:r w:rsidR="0057775C" w:rsidRPr="0057775C">
        <w:t xml:space="preserve"> </w:t>
      </w:r>
      <w:r w:rsidR="0057775C">
        <w:rPr>
          <w:lang w:val="en-US"/>
        </w:rPr>
        <w:t>Spread</w:t>
      </w:r>
      <w:r w:rsidR="0057775C" w:rsidRPr="0057775C">
        <w:t>”;</w:t>
      </w:r>
    </w:p>
    <w:p w14:paraId="6D2F8A94" w14:textId="6574B4EC" w:rsidR="0057775C" w:rsidRPr="00952159" w:rsidRDefault="0057775C" w:rsidP="00033C4D">
      <w:pPr>
        <w:pStyle w:val="a0"/>
        <w:numPr>
          <w:ilvl w:val="0"/>
          <w:numId w:val="23"/>
        </w:numPr>
      </w:pPr>
      <w:r>
        <w:t xml:space="preserve">Статический и динамический режимы для распределения частот по аудиопотокам – регулятор </w:t>
      </w:r>
      <w:r w:rsidRPr="0057775C">
        <w:t>“</w:t>
      </w:r>
      <w:r>
        <w:rPr>
          <w:lang w:val="en-US"/>
        </w:rPr>
        <w:t>Dynamic</w:t>
      </w:r>
      <w:r w:rsidRPr="0057775C">
        <w:t xml:space="preserve"> </w:t>
      </w:r>
      <w:r>
        <w:rPr>
          <w:lang w:val="en-US"/>
        </w:rPr>
        <w:t>Split</w:t>
      </w:r>
      <w:r w:rsidRPr="0057775C">
        <w:t>”;</w:t>
      </w:r>
    </w:p>
    <w:p w14:paraId="5180895C" w14:textId="7275EAF7" w:rsidR="00033C4D" w:rsidRDefault="0057775C" w:rsidP="00033C4D">
      <w:pPr>
        <w:pStyle w:val="a0"/>
        <w:numPr>
          <w:ilvl w:val="0"/>
          <w:numId w:val="23"/>
        </w:numPr>
      </w:pPr>
      <w:r>
        <w:t xml:space="preserve">Возможность выбора скорости реакции на изменения звука в динамическом режиме – регулятор </w:t>
      </w:r>
      <w:r w:rsidRPr="0057775C">
        <w:t>“</w:t>
      </w:r>
      <w:r>
        <w:rPr>
          <w:lang w:val="en-US"/>
        </w:rPr>
        <w:t>Attack</w:t>
      </w:r>
      <w:r w:rsidRPr="0057775C">
        <w:t>”;</w:t>
      </w:r>
    </w:p>
    <w:p w14:paraId="30C3F66D" w14:textId="0D86E8C4" w:rsidR="0057775C" w:rsidRDefault="0057775C" w:rsidP="00033C4D">
      <w:pPr>
        <w:pStyle w:val="a0"/>
        <w:numPr>
          <w:ilvl w:val="0"/>
          <w:numId w:val="23"/>
        </w:numPr>
      </w:pPr>
      <w:r>
        <w:t xml:space="preserve">Возможность добавления случайного шума к фильтру распределения частот по аудиопотокам – регулятор </w:t>
      </w:r>
      <w:r w:rsidRPr="0057775C">
        <w:t>“</w:t>
      </w:r>
      <w:r>
        <w:rPr>
          <w:lang w:val="en-US"/>
        </w:rPr>
        <w:t>Noise</w:t>
      </w:r>
      <w:r w:rsidRPr="0057775C">
        <w:t>”;</w:t>
      </w:r>
    </w:p>
    <w:p w14:paraId="0B9C5523" w14:textId="3C70B23F" w:rsidR="0057775C" w:rsidRPr="00952159" w:rsidRDefault="0057775C" w:rsidP="00033C4D">
      <w:pPr>
        <w:pStyle w:val="a0"/>
        <w:numPr>
          <w:ilvl w:val="0"/>
          <w:numId w:val="23"/>
        </w:numPr>
      </w:pPr>
      <w:r>
        <w:t xml:space="preserve">Возможность применения стереоэффекта только к отдельному отрезку частот </w:t>
      </w:r>
      <w:r>
        <w:t>–</w:t>
      </w:r>
      <w:r w:rsidRPr="0057775C">
        <w:t xml:space="preserve"> </w:t>
      </w:r>
      <w:r>
        <w:t xml:space="preserve">регуляторы </w:t>
      </w:r>
      <w:r w:rsidRPr="0057775C">
        <w:t>“</w:t>
      </w:r>
      <w:r>
        <w:rPr>
          <w:lang w:val="en-US"/>
        </w:rPr>
        <w:t>Left</w:t>
      </w:r>
      <w:r w:rsidRPr="0057775C">
        <w:t xml:space="preserve"> </w:t>
      </w:r>
      <w:r>
        <w:rPr>
          <w:lang w:val="en-US"/>
        </w:rPr>
        <w:t>cutoff</w:t>
      </w:r>
      <w:r w:rsidRPr="0057775C">
        <w:t xml:space="preserve">” </w:t>
      </w:r>
      <w:r>
        <w:t xml:space="preserve">и </w:t>
      </w:r>
      <w:r w:rsidRPr="0057775C">
        <w:t>“</w:t>
      </w:r>
      <w:r>
        <w:rPr>
          <w:lang w:val="en-US"/>
        </w:rPr>
        <w:t>Right</w:t>
      </w:r>
      <w:r w:rsidRPr="0057775C">
        <w:t xml:space="preserve"> </w:t>
      </w:r>
      <w:r>
        <w:rPr>
          <w:lang w:val="en-US"/>
        </w:rPr>
        <w:t>cutoff</w:t>
      </w:r>
      <w:r w:rsidRPr="0057775C">
        <w:t>”.</w:t>
      </w:r>
    </w:p>
    <w:p w14:paraId="4B227E37" w14:textId="77777777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Возможность временно отключить действие плагина (</w:t>
      </w:r>
      <w:proofErr w:type="spellStart"/>
      <w:r w:rsidRPr="00952159">
        <w:t>bypass</w:t>
      </w:r>
      <w:proofErr w:type="spellEnd"/>
      <w:r w:rsidRPr="00952159">
        <w:t>).</w:t>
      </w:r>
    </w:p>
    <w:bookmarkEnd w:id="7"/>
    <w:p w14:paraId="15DCAAFA" w14:textId="77777777" w:rsidR="005F197F" w:rsidRPr="00DD6150" w:rsidRDefault="00DD6150" w:rsidP="00DD6150">
      <w:pPr>
        <w:tabs>
          <w:tab w:val="left" w:pos="2670"/>
        </w:tabs>
        <w:sectPr w:rsidR="005F197F" w:rsidRPr="00DD615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4D97FEE1" w14:textId="32A7ADB3" w:rsidR="005F197F" w:rsidRDefault="00FE1023" w:rsidP="000B529F">
      <w:pPr>
        <w:pStyle w:val="Heading1"/>
        <w:numPr>
          <w:ilvl w:val="0"/>
          <w:numId w:val="15"/>
        </w:numPr>
      </w:pPr>
      <w:bookmarkStart w:id="8" w:name="_Toc40889594"/>
      <w:r>
        <w:lastRenderedPageBreak/>
        <w:t xml:space="preserve">УСЛОВИЯ ВЫПОЛНЕНИЯ </w:t>
      </w:r>
      <w:r w:rsidR="005F197F" w:rsidRPr="005F197F">
        <w:t>ПРОГРАММ</w:t>
      </w:r>
      <w:r>
        <w:t>Ы</w:t>
      </w:r>
      <w:bookmarkEnd w:id="8"/>
    </w:p>
    <w:p w14:paraId="0DD30EB1" w14:textId="6A53A6CC" w:rsidR="00FE1023" w:rsidRDefault="00FE1023" w:rsidP="00FE1023">
      <w:pPr>
        <w:pStyle w:val="Heading2"/>
      </w:pPr>
      <w:bookmarkStart w:id="9" w:name="_Toc40889595"/>
      <w:r>
        <w:t>Минимальный состав технических и программных средств</w:t>
      </w:r>
      <w:bookmarkEnd w:id="9"/>
    </w:p>
    <w:p w14:paraId="11DD50BD" w14:textId="77777777" w:rsidR="00232EE7" w:rsidRPr="00952159" w:rsidRDefault="00232EE7" w:rsidP="00232EE7">
      <w:pPr>
        <w:pStyle w:val="a0"/>
      </w:pPr>
      <w:r w:rsidRPr="00952159">
        <w:t>При работе с программой должны быть выполнены все требования к составу и параметрам техническим средств, указанных в инструкции к используемой DAW, а также следующие требования:</w:t>
      </w:r>
    </w:p>
    <w:p w14:paraId="726F1DDA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 xml:space="preserve">Графическая карта: с поддержкой </w:t>
      </w:r>
      <w:proofErr w:type="spellStart"/>
      <w:r w:rsidRPr="00952159">
        <w:t>OpenGL</w:t>
      </w:r>
      <w:proofErr w:type="spellEnd"/>
      <w:r w:rsidRPr="00952159">
        <w:t xml:space="preserve"> 3.0;</w:t>
      </w:r>
    </w:p>
    <w:p w14:paraId="2BD92111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Оперативная память: не менее 200 Мб свободной памяти;</w:t>
      </w:r>
    </w:p>
    <w:p w14:paraId="43D6602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Постоянная память: не менее 50 Мб свободной памяти на используемом накопителе;</w:t>
      </w:r>
    </w:p>
    <w:p w14:paraId="1234270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bookmarkStart w:id="10" w:name="_Hlk72419609"/>
      <w:r w:rsidRPr="00952159">
        <w:t xml:space="preserve">Периферийные </w:t>
      </w:r>
      <w:bookmarkEnd w:id="10"/>
      <w:r w:rsidRPr="00952159">
        <w:t>устройства: Клавиатура, мышь, а также устройство, способное выводить две звуковые дорожки раздельно (лучше всего наушники);</w:t>
      </w:r>
    </w:p>
    <w:p w14:paraId="75CA872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proofErr w:type="spellStart"/>
      <w:r w:rsidRPr="00952159">
        <w:t>Аудиокарта</w:t>
      </w:r>
      <w:proofErr w:type="spellEnd"/>
      <w:r w:rsidRPr="00952159">
        <w:t>;</w:t>
      </w:r>
    </w:p>
    <w:p w14:paraId="75B062F8" w14:textId="152B35F2" w:rsidR="00232EE7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USB;</w:t>
      </w:r>
    </w:p>
    <w:p w14:paraId="35C1402F" w14:textId="542E2570" w:rsidR="00232EE7" w:rsidRDefault="00232EE7" w:rsidP="00232EE7">
      <w:pPr>
        <w:pStyle w:val="a0"/>
        <w:ind w:left="708" w:firstLine="0"/>
      </w:pPr>
      <w:r>
        <w:t>Также необходимо выполнение всех требований к программным средствам</w:t>
      </w:r>
      <w:r w:rsidRPr="00232EE7">
        <w:t>:</w:t>
      </w:r>
    </w:p>
    <w:p w14:paraId="1E4681AF" w14:textId="77777777" w:rsidR="00232EE7" w:rsidRPr="00952159" w:rsidRDefault="00232EE7" w:rsidP="00232EE7">
      <w:pPr>
        <w:pStyle w:val="a0"/>
        <w:numPr>
          <w:ilvl w:val="0"/>
          <w:numId w:val="24"/>
        </w:numPr>
      </w:pPr>
      <w:r w:rsidRPr="00952159">
        <w:t xml:space="preserve">Операционная система: </w:t>
      </w:r>
      <w:proofErr w:type="spellStart"/>
      <w:r w:rsidRPr="00952159">
        <w:t>Windows</w:t>
      </w:r>
      <w:proofErr w:type="spellEnd"/>
      <w:r w:rsidRPr="00952159">
        <w:rPr>
          <w:rFonts w:cs="Times New Roman"/>
        </w:rPr>
        <w:t>®</w:t>
      </w:r>
      <w:r w:rsidRPr="00952159">
        <w:t xml:space="preserve"> 8 (последний пакет обновлений), </w:t>
      </w:r>
      <w:proofErr w:type="spellStart"/>
      <w:r w:rsidRPr="00952159">
        <w:t>Windows</w:t>
      </w:r>
      <w:proofErr w:type="spellEnd"/>
      <w:r w:rsidRPr="00952159">
        <w:rPr>
          <w:rFonts w:cs="Times New Roman"/>
        </w:rPr>
        <w:t>®</w:t>
      </w:r>
      <w:r w:rsidRPr="00952159">
        <w:t xml:space="preserve"> 10 (последний пакет обновлений);</w:t>
      </w:r>
    </w:p>
    <w:p w14:paraId="11E9E0AE" w14:textId="77777777" w:rsidR="00232EE7" w:rsidRPr="00952159" w:rsidRDefault="00232EE7" w:rsidP="00232EE7">
      <w:pPr>
        <w:pStyle w:val="a0"/>
        <w:numPr>
          <w:ilvl w:val="0"/>
          <w:numId w:val="24"/>
        </w:numPr>
      </w:pPr>
      <w:proofErr w:type="spellStart"/>
      <w:r w:rsidRPr="00952159">
        <w:t>Digital</w:t>
      </w:r>
      <w:proofErr w:type="spellEnd"/>
      <w:r w:rsidRPr="00952159">
        <w:t xml:space="preserve"> </w:t>
      </w:r>
      <w:proofErr w:type="spellStart"/>
      <w:r w:rsidRPr="00952159">
        <w:t>audio</w:t>
      </w:r>
      <w:proofErr w:type="spellEnd"/>
      <w:r w:rsidRPr="00952159">
        <w:t xml:space="preserve"> </w:t>
      </w:r>
      <w:proofErr w:type="spellStart"/>
      <w:r w:rsidRPr="00952159">
        <w:t>workstation</w:t>
      </w:r>
      <w:proofErr w:type="spellEnd"/>
      <w:r w:rsidRPr="00952159">
        <w:t xml:space="preserve"> с поддержкой технологии VST </w:t>
      </w:r>
      <w:r w:rsidRPr="00AA1E01">
        <w:t>3</w:t>
      </w:r>
      <w:r w:rsidRPr="00952159">
        <w:t>.0</w:t>
      </w:r>
    </w:p>
    <w:p w14:paraId="095F0B70" w14:textId="77777777" w:rsidR="00232EE7" w:rsidRPr="00232EE7" w:rsidRDefault="00232EE7" w:rsidP="00232EE7">
      <w:pPr>
        <w:pStyle w:val="a0"/>
        <w:ind w:left="708" w:firstLine="0"/>
      </w:pPr>
    </w:p>
    <w:p w14:paraId="5405D3EF" w14:textId="77777777" w:rsidR="00FE1023" w:rsidRPr="00FE1023" w:rsidRDefault="00FE1023" w:rsidP="00FE1023">
      <w:pPr>
        <w:pStyle w:val="a0"/>
      </w:pPr>
    </w:p>
    <w:p w14:paraId="087BC56F" w14:textId="268D5A7E" w:rsidR="005F197F" w:rsidRPr="005F197F" w:rsidRDefault="005F197F" w:rsidP="00FE1023">
      <w:pPr>
        <w:pStyle w:val="Heading2"/>
      </w:pPr>
      <w:bookmarkStart w:id="11" w:name="_Toc40889596"/>
      <w:r w:rsidRPr="005F197F">
        <w:t xml:space="preserve">Требования к </w:t>
      </w:r>
      <w:r w:rsidR="00FE1023">
        <w:t>пользователю</w:t>
      </w:r>
      <w:bookmarkEnd w:id="11"/>
    </w:p>
    <w:p w14:paraId="7782C1A3" w14:textId="2F1BCB3E" w:rsidR="00EB756C" w:rsidRDefault="00FE1023" w:rsidP="00FE1023">
      <w:pPr>
        <w:pStyle w:val="a0"/>
        <w:ind w:left="720" w:firstLine="0"/>
      </w:pPr>
      <w:r>
        <w:t>Особых требований к пользователю нет.</w:t>
      </w:r>
    </w:p>
    <w:p w14:paraId="21A1309C" w14:textId="3FD2A08C" w:rsidR="00FE1023" w:rsidRPr="005F197F" w:rsidRDefault="00FE1023" w:rsidP="00FE1023">
      <w:pPr>
        <w:pStyle w:val="a0"/>
        <w:ind w:left="720" w:firstLine="0"/>
      </w:pPr>
      <w:r>
        <w:br w:type="column"/>
      </w:r>
    </w:p>
    <w:p w14:paraId="26B181A3" w14:textId="252F6F4A" w:rsidR="009A51DF" w:rsidRDefault="00657646" w:rsidP="000B529F">
      <w:pPr>
        <w:pStyle w:val="Heading1"/>
        <w:numPr>
          <w:ilvl w:val="0"/>
          <w:numId w:val="15"/>
        </w:numPr>
      </w:pPr>
      <w:bookmarkStart w:id="12" w:name="_Toc40889597"/>
      <w:r>
        <w:t>ВЫПОЛНЕНИЕ ПРОГРАММЫ</w:t>
      </w:r>
      <w:bookmarkEnd w:id="12"/>
    </w:p>
    <w:p w14:paraId="1F33E6F1" w14:textId="77777777" w:rsidR="00657646" w:rsidRPr="00657646" w:rsidRDefault="00657646" w:rsidP="00657646">
      <w:pPr>
        <w:rPr>
          <w:lang w:val="en-US"/>
        </w:rPr>
      </w:pPr>
    </w:p>
    <w:p w14:paraId="7EFBC05B" w14:textId="4F0C148B" w:rsidR="009A51DF" w:rsidRDefault="00BB465F" w:rsidP="00657646">
      <w:pPr>
        <w:pStyle w:val="Heading2"/>
      </w:pPr>
      <w:r>
        <w:t>Установка программы</w:t>
      </w:r>
    </w:p>
    <w:p w14:paraId="350AC002" w14:textId="31D311FC" w:rsidR="00657646" w:rsidRPr="00BB465F" w:rsidRDefault="00BB465F" w:rsidP="00657646">
      <w:pPr>
        <w:pStyle w:val="a0"/>
      </w:pPr>
      <w:r>
        <w:t xml:space="preserve">Для установки программы необходимо скопировать файл программы </w:t>
      </w:r>
      <w:r w:rsidRPr="00BB465F">
        <w:t>(.</w:t>
      </w:r>
      <w:proofErr w:type="spellStart"/>
      <w:r>
        <w:rPr>
          <w:lang w:val="en-US"/>
        </w:rPr>
        <w:t>vst</w:t>
      </w:r>
      <w:proofErr w:type="spellEnd"/>
      <w:r w:rsidRPr="00BB465F">
        <w:t xml:space="preserve">3) </w:t>
      </w:r>
      <w:r>
        <w:t xml:space="preserve">в директорию для </w:t>
      </w:r>
      <w:r>
        <w:rPr>
          <w:lang w:val="en-US"/>
        </w:rPr>
        <w:t>VST</w:t>
      </w:r>
      <w:r w:rsidRPr="00BB465F">
        <w:t xml:space="preserve">3 </w:t>
      </w:r>
      <w:r>
        <w:t xml:space="preserve">плагинов. Эта директория зависит от </w:t>
      </w:r>
      <w:r>
        <w:rPr>
          <w:lang w:val="en-US"/>
        </w:rPr>
        <w:t>DAW</w:t>
      </w:r>
      <w:r w:rsidRPr="00BB465F">
        <w:t xml:space="preserve">, </w:t>
      </w:r>
      <w:r>
        <w:t xml:space="preserve">поэтому можно выбрать, прочитав Руководство оператора к выбранной </w:t>
      </w:r>
      <w:r>
        <w:rPr>
          <w:lang w:val="en-US"/>
        </w:rPr>
        <w:t>DAW</w:t>
      </w:r>
      <w:r w:rsidRPr="00BB465F">
        <w:t xml:space="preserve">. </w:t>
      </w:r>
      <w:r>
        <w:t xml:space="preserve">Однако, в большинстве случаев эта директория находится в папке </w:t>
      </w:r>
      <w:r w:rsidRPr="00BB465F">
        <w:t>“</w:t>
      </w:r>
      <w:r w:rsidRPr="00BB465F">
        <w:rPr>
          <w:lang w:val="en-US"/>
        </w:rPr>
        <w:t>C</w:t>
      </w:r>
      <w:r w:rsidRPr="00BB465F">
        <w:t>:\</w:t>
      </w:r>
      <w:r w:rsidRPr="00BB465F">
        <w:rPr>
          <w:lang w:val="en-US"/>
        </w:rPr>
        <w:t>Program</w:t>
      </w:r>
      <w:r w:rsidRPr="00BB465F">
        <w:t xml:space="preserve"> </w:t>
      </w:r>
      <w:r w:rsidRPr="00BB465F">
        <w:rPr>
          <w:lang w:val="en-US"/>
        </w:rPr>
        <w:t>Files</w:t>
      </w:r>
      <w:r w:rsidRPr="00BB465F">
        <w:t>\</w:t>
      </w:r>
      <w:r w:rsidRPr="00BB465F">
        <w:rPr>
          <w:lang w:val="en-US"/>
        </w:rPr>
        <w:t>Common</w:t>
      </w:r>
      <w:r w:rsidRPr="00BB465F">
        <w:t xml:space="preserve"> </w:t>
      </w:r>
      <w:r w:rsidRPr="00BB465F">
        <w:rPr>
          <w:lang w:val="en-US"/>
        </w:rPr>
        <w:t>Files</w:t>
      </w:r>
      <w:r w:rsidRPr="00BB465F">
        <w:t>\</w:t>
      </w:r>
      <w:r w:rsidRPr="00BB465F">
        <w:rPr>
          <w:lang w:val="en-US"/>
        </w:rPr>
        <w:t>VST</w:t>
      </w:r>
      <w:r w:rsidRPr="00BB465F">
        <w:t>3</w:t>
      </w:r>
      <w:r w:rsidRPr="00BB465F">
        <w:t>”.</w:t>
      </w:r>
    </w:p>
    <w:p w14:paraId="79B07B6E" w14:textId="627EC88B" w:rsidR="00657646" w:rsidRDefault="00657646" w:rsidP="00657646">
      <w:pPr>
        <w:pStyle w:val="Heading2"/>
      </w:pPr>
      <w:bookmarkStart w:id="13" w:name="_Toc40889599"/>
      <w:r>
        <w:t>Запуск программы</w:t>
      </w:r>
      <w:bookmarkEnd w:id="13"/>
    </w:p>
    <w:p w14:paraId="1B0F53AE" w14:textId="0B420D44" w:rsidR="009A51DF" w:rsidRPr="001E1A0D" w:rsidRDefault="00BB465F" w:rsidP="00746D74">
      <w:pPr>
        <w:pStyle w:val="a0"/>
      </w:pPr>
      <w:r>
        <w:t xml:space="preserve">Программа является плагином, поэтому для её запуска нужна основная программа – </w:t>
      </w:r>
      <w:r>
        <w:rPr>
          <w:lang w:val="en-US"/>
        </w:rPr>
        <w:t>DAW</w:t>
      </w:r>
      <w:r w:rsidRPr="00BB465F">
        <w:t xml:space="preserve">. </w:t>
      </w:r>
      <w:r>
        <w:t xml:space="preserve">В разных </w:t>
      </w:r>
      <w:r>
        <w:rPr>
          <w:lang w:val="en-US"/>
        </w:rPr>
        <w:t>DAW</w:t>
      </w:r>
      <w:r w:rsidRPr="00BB465F">
        <w:t xml:space="preserve"> </w:t>
      </w:r>
      <w:r>
        <w:t xml:space="preserve">добавление плагинов может быть организовано по-разному, поэтому это необходимо посмотреть в </w:t>
      </w:r>
      <w:r w:rsidR="001E1A0D">
        <w:t>соответствующем Руководстве оператора</w:t>
      </w:r>
      <w:r>
        <w:t>. Однако</w:t>
      </w:r>
      <w:r w:rsidRPr="00BB465F">
        <w:t>,</w:t>
      </w:r>
      <w:r>
        <w:t xml:space="preserve"> в большинстве </w:t>
      </w:r>
      <w:r>
        <w:rPr>
          <w:lang w:val="en-US"/>
        </w:rPr>
        <w:t>DAW</w:t>
      </w:r>
      <w:r w:rsidRPr="00BB465F">
        <w:t xml:space="preserve"> </w:t>
      </w:r>
      <w:r>
        <w:t xml:space="preserve">есть специальный список применяемых к </w:t>
      </w:r>
      <w:r w:rsidR="001E1A0D">
        <w:t>аудиопотоку</w:t>
      </w:r>
      <w:r>
        <w:t xml:space="preserve"> эффектов, в который </w:t>
      </w:r>
      <w:r w:rsidR="001E1A0D">
        <w:t xml:space="preserve">необходимо добавить </w:t>
      </w:r>
      <w:r w:rsidR="001E1A0D">
        <w:rPr>
          <w:lang w:val="en-US"/>
        </w:rPr>
        <w:t>Stereo</w:t>
      </w:r>
      <w:r w:rsidR="001E1A0D" w:rsidRPr="001E1A0D">
        <w:t xml:space="preserve"> </w:t>
      </w:r>
      <w:r w:rsidR="001E1A0D">
        <w:rPr>
          <w:lang w:val="en-US"/>
        </w:rPr>
        <w:t>Plugin</w:t>
      </w:r>
      <w:r w:rsidR="001E1A0D" w:rsidRPr="001E1A0D">
        <w:t>.</w:t>
      </w:r>
    </w:p>
    <w:p w14:paraId="30B9C32D" w14:textId="5B347B22" w:rsidR="00BB465F" w:rsidRPr="00BB465F" w:rsidRDefault="00BB465F" w:rsidP="00746D74">
      <w:pPr>
        <w:pStyle w:val="a0"/>
      </w:pPr>
      <w:r>
        <w:t>Перед добавлением плагина на список эффектов необходимо убедиться, что</w:t>
      </w:r>
      <w:r w:rsidRPr="00BB465F">
        <w:t xml:space="preserve"> </w:t>
      </w:r>
      <w:r>
        <w:t xml:space="preserve">программа была установлена в правильную директорию и </w:t>
      </w:r>
      <w:r>
        <w:rPr>
          <w:lang w:val="en-US"/>
        </w:rPr>
        <w:t>DAW</w:t>
      </w:r>
      <w:r w:rsidRPr="00BB465F">
        <w:t xml:space="preserve"> </w:t>
      </w:r>
      <w:r>
        <w:t xml:space="preserve">нашла её после запуска. При необходимости нужно вызвать процедуру сканирования директорий в </w:t>
      </w:r>
      <w:r>
        <w:rPr>
          <w:lang w:val="en-US"/>
        </w:rPr>
        <w:t>DAW</w:t>
      </w:r>
      <w:r>
        <w:t xml:space="preserve"> вручную</w:t>
      </w:r>
      <w:r w:rsidRPr="00BB465F">
        <w:t>.</w:t>
      </w:r>
    </w:p>
    <w:p w14:paraId="3609F987" w14:textId="4179709E" w:rsidR="009A51DF" w:rsidRDefault="001E1A0D" w:rsidP="009A51DF">
      <w:pPr>
        <w:pStyle w:val="Heading2"/>
        <w:rPr>
          <w:lang w:val="en-US"/>
        </w:rPr>
      </w:pPr>
      <w:r>
        <w:t>Интерфейс программы</w:t>
      </w:r>
    </w:p>
    <w:p w14:paraId="7CBBC988" w14:textId="0BEE55E4" w:rsidR="007B528A" w:rsidRPr="007B528A" w:rsidRDefault="00FD67E0" w:rsidP="00FD67E0">
      <w:pPr>
        <w:pStyle w:val="a0"/>
      </w:pPr>
      <w:bookmarkStart w:id="14" w:name="_Toc40889601"/>
      <w:r w:rsidRPr="001E1A0D">
        <w:drawing>
          <wp:anchor distT="0" distB="0" distL="114300" distR="114300" simplePos="0" relativeHeight="251682816" behindDoc="0" locked="0" layoutInCell="1" allowOverlap="1" wp14:anchorId="6A5B5ACD" wp14:editId="41E9E90F">
            <wp:simplePos x="0" y="0"/>
            <wp:positionH relativeFrom="column">
              <wp:posOffset>543560</wp:posOffset>
            </wp:positionH>
            <wp:positionV relativeFrom="paragraph">
              <wp:posOffset>229093</wp:posOffset>
            </wp:positionV>
            <wp:extent cx="2385695" cy="19932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227BA3" wp14:editId="55D0EABE">
                <wp:simplePos x="0" y="0"/>
                <wp:positionH relativeFrom="margin">
                  <wp:posOffset>652619</wp:posOffset>
                </wp:positionH>
                <wp:positionV relativeFrom="paragraph">
                  <wp:posOffset>2203880</wp:posOffset>
                </wp:positionV>
                <wp:extent cx="2466975" cy="310515"/>
                <wp:effectExtent l="0" t="0" r="9525" b="0"/>
                <wp:wrapTopAndBottom/>
                <wp:docPr id="5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6CF3B" w14:textId="4A280241" w:rsidR="001E1A0D" w:rsidRPr="00FD67E0" w:rsidRDefault="001E1A0D" w:rsidP="00FD67E0">
                            <w:pPr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 w:rsidRPr="00FD67E0">
                              <w:rPr>
                                <w:rFonts w:cs="Times New Roman"/>
                                <w:lang w:val="en-US"/>
                              </w:rPr>
                              <w:t>1</w:t>
                            </w:r>
                            <w:r w:rsidRPr="00FD67E0">
                              <w:rPr>
                                <w:rFonts w:cs="Times New Roman"/>
                              </w:rPr>
                              <w:t xml:space="preserve">. </w:t>
                            </w:r>
                            <w:r w:rsidRPr="00FD67E0">
                              <w:rPr>
                                <w:rFonts w:cs="Times New Roman"/>
                              </w:rPr>
                              <w:t>Интерфейс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227BA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51.4pt;margin-top:173.55pt;width:194.25pt;height:24.4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" fillcolor="white [3201]" stroked="f" strokeweight=".5pt">
                <v:textbox>
                  <w:txbxContent>
                    <w:p w14:paraId="3CF6CF3B" w14:textId="4A280241" w:rsidR="001E1A0D" w:rsidRPr="00FD67E0" w:rsidRDefault="001E1A0D" w:rsidP="00FD67E0">
                      <w:pPr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 w:rsidRPr="00FD67E0">
                        <w:rPr>
                          <w:rFonts w:cs="Times New Roman"/>
                          <w:lang w:val="en-US"/>
                        </w:rPr>
                        <w:t>1</w:t>
                      </w:r>
                      <w:r w:rsidRPr="00FD67E0">
                        <w:rPr>
                          <w:rFonts w:cs="Times New Roman"/>
                        </w:rPr>
                        <w:t xml:space="preserve">. </w:t>
                      </w:r>
                      <w:r w:rsidRPr="00FD67E0">
                        <w:rPr>
                          <w:rFonts w:cs="Times New Roman"/>
                        </w:rPr>
                        <w:t>Интерфейс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B528A">
        <w:t>П</w:t>
      </w:r>
      <w:bookmarkEnd w:id="14"/>
      <w:r w:rsidR="001E1A0D">
        <w:t>осле запуска программы будет отображен интерфейс следующего вида</w:t>
      </w:r>
      <w:r w:rsidR="001E1A0D" w:rsidRPr="001E1A0D">
        <w:t>: (</w:t>
      </w:r>
      <w:r w:rsidR="001E1A0D">
        <w:t>рис.1)</w:t>
      </w:r>
    </w:p>
    <w:p w14:paraId="45243468" w14:textId="5161CDFD" w:rsidR="00746B9C" w:rsidRPr="00F34544" w:rsidRDefault="001E1A0D" w:rsidP="00746B9C">
      <w:r>
        <w:t xml:space="preserve">В нём </w:t>
      </w:r>
      <w:r w:rsidR="00FD67E0">
        <w:t>есть 6 регуляторов различных параметров преобразований (</w:t>
      </w:r>
      <w:r w:rsidR="00FD67E0">
        <w:rPr>
          <w:lang w:val="en-US"/>
        </w:rPr>
        <w:t>Strength</w:t>
      </w:r>
      <w:r w:rsidR="00FD67E0" w:rsidRPr="00FD67E0">
        <w:t xml:space="preserve">, </w:t>
      </w:r>
      <w:r w:rsidR="00FD67E0">
        <w:rPr>
          <w:lang w:val="en-US"/>
        </w:rPr>
        <w:t>Frequency</w:t>
      </w:r>
      <w:r w:rsidR="00FD67E0" w:rsidRPr="00FD67E0">
        <w:t xml:space="preserve"> </w:t>
      </w:r>
      <w:r w:rsidR="00FD67E0">
        <w:rPr>
          <w:lang w:val="en-US"/>
        </w:rPr>
        <w:t>spread</w:t>
      </w:r>
      <w:r w:rsidR="00FD67E0" w:rsidRPr="00FD67E0">
        <w:t xml:space="preserve">, </w:t>
      </w:r>
      <w:r w:rsidR="00FD67E0">
        <w:rPr>
          <w:lang w:val="en-US"/>
        </w:rPr>
        <w:t>Attack</w:t>
      </w:r>
      <w:r w:rsidR="00FD67E0" w:rsidRPr="00FD67E0">
        <w:t xml:space="preserve">, </w:t>
      </w:r>
      <w:r w:rsidR="00FD67E0">
        <w:rPr>
          <w:lang w:val="en-US"/>
        </w:rPr>
        <w:t>Noise</w:t>
      </w:r>
      <w:r w:rsidR="00FD67E0" w:rsidRPr="00FD67E0">
        <w:t xml:space="preserve">, </w:t>
      </w:r>
      <w:r w:rsidR="00FD67E0">
        <w:rPr>
          <w:lang w:val="en-US"/>
        </w:rPr>
        <w:t>Left</w:t>
      </w:r>
      <w:r w:rsidR="00FD67E0" w:rsidRPr="00FD67E0">
        <w:t xml:space="preserve"> </w:t>
      </w:r>
      <w:r w:rsidR="00FD67E0">
        <w:rPr>
          <w:lang w:val="en-US"/>
        </w:rPr>
        <w:t>cutoff</w:t>
      </w:r>
      <w:r w:rsidR="00FD67E0" w:rsidRPr="00FD67E0">
        <w:t xml:space="preserve">, </w:t>
      </w:r>
      <w:r w:rsidR="00FD67E0">
        <w:rPr>
          <w:lang w:val="en-US"/>
        </w:rPr>
        <w:t>Right</w:t>
      </w:r>
      <w:r w:rsidR="00FD67E0" w:rsidRPr="00FD67E0">
        <w:t xml:space="preserve"> </w:t>
      </w:r>
      <w:r w:rsidR="00FD67E0">
        <w:rPr>
          <w:lang w:val="en-US"/>
        </w:rPr>
        <w:t>cutoff</w:t>
      </w:r>
      <w:r w:rsidR="00FD67E0" w:rsidRPr="00FD67E0">
        <w:t xml:space="preserve">), </w:t>
      </w:r>
      <w:r w:rsidR="00FD67E0">
        <w:t xml:space="preserve">визуализация текущей формы преобразования, а также кнопки </w:t>
      </w:r>
      <w:r w:rsidR="00FD67E0">
        <w:rPr>
          <w:lang w:val="en-US"/>
        </w:rPr>
        <w:t>bypass</w:t>
      </w:r>
      <w:r w:rsidR="00FD67E0" w:rsidRPr="00FD67E0">
        <w:t xml:space="preserve"> </w:t>
      </w:r>
      <w:r w:rsidR="00FD67E0">
        <w:t xml:space="preserve">и </w:t>
      </w:r>
      <w:r w:rsidR="00FD67E0">
        <w:rPr>
          <w:lang w:val="en-US"/>
        </w:rPr>
        <w:t>Dynamic</w:t>
      </w:r>
      <w:r w:rsidR="00FD67E0" w:rsidRPr="00FD67E0">
        <w:t xml:space="preserve"> </w:t>
      </w:r>
      <w:r w:rsidR="00FD67E0">
        <w:rPr>
          <w:lang w:val="en-US"/>
        </w:rPr>
        <w:t>Split</w:t>
      </w:r>
      <w:r>
        <w:t xml:space="preserve">. Верхняя панель может меняться в зависимости от выбранной </w:t>
      </w:r>
      <w:r>
        <w:rPr>
          <w:lang w:val="en-US"/>
        </w:rPr>
        <w:t>DAW</w:t>
      </w:r>
      <w:r w:rsidR="00F34544" w:rsidRPr="00F34544">
        <w:t>.</w:t>
      </w:r>
    </w:p>
    <w:p w14:paraId="6C5BB292" w14:textId="32DDDC23" w:rsidR="007B528A" w:rsidRDefault="00FD67E0" w:rsidP="00FD67E0">
      <w:pPr>
        <w:pStyle w:val="Heading2"/>
      </w:pPr>
      <w:r>
        <w:t>Использование программы</w:t>
      </w:r>
    </w:p>
    <w:p w14:paraId="14DE731E" w14:textId="7E7F1EB5" w:rsidR="007B528A" w:rsidRDefault="00FD67E0" w:rsidP="007B528A">
      <w:pPr>
        <w:pStyle w:val="Heading3"/>
      </w:pPr>
      <w:r>
        <w:t>Использование визуализации</w:t>
      </w:r>
    </w:p>
    <w:p w14:paraId="73E029D4" w14:textId="1F892B1A" w:rsidR="002B1F73" w:rsidRDefault="007B528A" w:rsidP="002B1F73">
      <w:pPr>
        <w:pStyle w:val="a0"/>
      </w:pPr>
      <w:r>
        <w:t xml:space="preserve">В </w:t>
      </w:r>
      <w:r w:rsidR="00FD67E0">
        <w:t xml:space="preserve">программе реализована визуализация </w:t>
      </w:r>
      <w:r w:rsidR="00B604F4">
        <w:t>текущего преобразования (рис. 2). В ней синим цветом изображен фильтр</w:t>
      </w:r>
      <w:r w:rsidR="002B1F73">
        <w:t xml:space="preserve"> частот, который попадут в левый аудиопоток. В нём вдоль </w:t>
      </w:r>
      <w:r w:rsidR="002B1F73">
        <w:lastRenderedPageBreak/>
        <w:t>горизонтальной оси</w:t>
      </w:r>
      <w:r w:rsidR="002B1F73" w:rsidRPr="002B1F73">
        <w:t xml:space="preserve"> </w:t>
      </w:r>
      <w:r w:rsidR="002B1F73">
        <w:t>расположены слева направо частоты (шкала с логарифмическим распределением). Вдоль вертикальной шкалы отображена сила фильтрации соответствующих частот, где значения снизу означают полную фильтрацию соответствующих частот, а значения сверху – сохранение частоты в выходном звуке. Аналогичная информация показана на красном графике для правой аудиодорожке.</w:t>
      </w:r>
    </w:p>
    <w:p w14:paraId="6C4757B0" w14:textId="23B999B0" w:rsidR="002B1F73" w:rsidRDefault="002B1F73" w:rsidP="002B1F73">
      <w:pPr>
        <w:pStyle w:val="a0"/>
      </w:pPr>
      <w:r>
        <w:t>Серым цветом на визуализации показывается текущий звук, который будет отфильтрован. Горизонтальная шкала также отображает частоты и является логарифмической. Вертикальная же ось показывает громкость данной частоты в данный момент времени.</w:t>
      </w:r>
    </w:p>
    <w:p w14:paraId="2249A784" w14:textId="125FB03B" w:rsidR="002B1F73" w:rsidRDefault="002B1F73" w:rsidP="002B1F73">
      <w:pPr>
        <w:pStyle w:val="a0"/>
      </w:pPr>
      <w:r>
        <w:t>К график</w:t>
      </w:r>
      <w:r w:rsidR="00B267AC">
        <w:t>ам</w:t>
      </w:r>
      <w:r>
        <w:t xml:space="preserve"> применяется сглаживание как по оси частот, так и по оси времени, для </w:t>
      </w:r>
      <w:r w:rsidR="00B267AC">
        <w:t>избегания</w:t>
      </w:r>
      <w:r>
        <w:t xml:space="preserve"> </w:t>
      </w:r>
      <w:r w:rsidR="00B267AC">
        <w:t>мелькания изображения.</w:t>
      </w:r>
    </w:p>
    <w:p w14:paraId="7BF88B77" w14:textId="1EA788EF" w:rsidR="00B267AC" w:rsidRPr="002B1F73" w:rsidRDefault="00B267AC" w:rsidP="002B1F73">
      <w:pPr>
        <w:pStyle w:val="a0"/>
      </w:pPr>
      <w:r>
        <w:t>Визуализация может применяться для того, чтобы лучше понимать, как работает алгоритм плагина, а также чтобы подстраивать параметры под конкретный звук.</w:t>
      </w:r>
    </w:p>
    <w:p w14:paraId="3DE4CE13" w14:textId="7220B958" w:rsidR="00B604F4" w:rsidRDefault="00B604F4" w:rsidP="00FD67E0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26B26" wp14:editId="7C1A1FF0">
                <wp:simplePos x="0" y="0"/>
                <wp:positionH relativeFrom="margin">
                  <wp:posOffset>641783</wp:posOffset>
                </wp:positionH>
                <wp:positionV relativeFrom="paragraph">
                  <wp:posOffset>2041924</wp:posOffset>
                </wp:positionV>
                <wp:extent cx="2466975" cy="310515"/>
                <wp:effectExtent l="0" t="0" r="9525" b="0"/>
                <wp:wrapTopAndBottom/>
                <wp:docPr id="1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AB5B4" w14:textId="1A32EB16" w:rsidR="00B604F4" w:rsidRPr="00B604F4" w:rsidRDefault="00B604F4" w:rsidP="00B604F4">
                            <w:pPr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2. Пример визуализации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26B26" id="_x0000_s1027" type="#_x0000_t202" style="position:absolute;left:0;text-align:left;margin-left:50.55pt;margin-top:160.8pt;width:194.25pt;height:24.4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" fillcolor="white [3201]" stroked="f" strokeweight=".5pt">
                <v:textbox>
                  <w:txbxContent>
                    <w:p w14:paraId="66CAB5B4" w14:textId="1A32EB16" w:rsidR="00B604F4" w:rsidRPr="00B604F4" w:rsidRDefault="00B604F4" w:rsidP="00B604F4">
                      <w:pPr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2. Пример визуализации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604F4">
        <w:drawing>
          <wp:inline distT="0" distB="0" distL="0" distR="0" wp14:anchorId="1114B35C" wp14:editId="62319C66">
            <wp:extent cx="2694387" cy="199357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4387" cy="19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18FD" w14:textId="6B058820" w:rsidR="007B528A" w:rsidRDefault="00B267AC" w:rsidP="007B528A">
      <w:pPr>
        <w:pStyle w:val="Heading3"/>
      </w:pPr>
      <w:r>
        <w:t>Регулирование силы действия эффекта</w:t>
      </w:r>
    </w:p>
    <w:p w14:paraId="1C325612" w14:textId="1F1802A5" w:rsidR="002E0133" w:rsidRPr="00B267AC" w:rsidRDefault="00B267AC" w:rsidP="002E0133">
      <w:pPr>
        <w:pStyle w:val="a0"/>
      </w:pPr>
      <w:r>
        <w:t xml:space="preserve">Регулирование силы действия эффекта осуществляется с помощью регулятора </w:t>
      </w:r>
      <w:r w:rsidRPr="00B267AC">
        <w:t>“</w:t>
      </w:r>
      <w:r>
        <w:rPr>
          <w:lang w:val="en-US"/>
        </w:rPr>
        <w:t>Strength</w:t>
      </w:r>
      <w:r w:rsidRPr="00B267AC">
        <w:t>”. (</w:t>
      </w:r>
      <w:r>
        <w:t>рис.3)</w:t>
      </w:r>
    </w:p>
    <w:p w14:paraId="083AB5D9" w14:textId="5B69B2BE" w:rsidR="002E0133" w:rsidRDefault="00B267AC" w:rsidP="002E0133">
      <w:pPr>
        <w:pStyle w:val="a0"/>
      </w:pPr>
      <w:r w:rsidRPr="00B267AC">
        <w:drawing>
          <wp:anchor distT="0" distB="0" distL="114300" distR="114300" simplePos="0" relativeHeight="251693056" behindDoc="0" locked="0" layoutInCell="1" allowOverlap="1" wp14:anchorId="6F46531A" wp14:editId="00002683">
            <wp:simplePos x="0" y="0"/>
            <wp:positionH relativeFrom="column">
              <wp:posOffset>4810716</wp:posOffset>
            </wp:positionH>
            <wp:positionV relativeFrom="paragraph">
              <wp:posOffset>64573</wp:posOffset>
            </wp:positionV>
            <wp:extent cx="829945" cy="945515"/>
            <wp:effectExtent l="0" t="0" r="8255" b="698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7AC">
        <w:drawing>
          <wp:anchor distT="0" distB="0" distL="114300" distR="114300" simplePos="0" relativeHeight="251687936" behindDoc="0" locked="0" layoutInCell="1" allowOverlap="1" wp14:anchorId="55B06AA5" wp14:editId="28A6F4F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862330" cy="99504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8"/>
                    <a:stretch/>
                  </pic:blipFill>
                  <pic:spPr bwMode="auto">
                    <a:xfrm>
                      <a:off x="0" y="0"/>
                      <a:ext cx="862330" cy="99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078EB9" wp14:editId="36B5BAF8">
                <wp:simplePos x="0" y="0"/>
                <wp:positionH relativeFrom="margin">
                  <wp:align>center</wp:align>
                </wp:positionH>
                <wp:positionV relativeFrom="paragraph">
                  <wp:posOffset>1010461</wp:posOffset>
                </wp:positionV>
                <wp:extent cx="1544955" cy="588010"/>
                <wp:effectExtent l="0" t="0" r="0" b="2540"/>
                <wp:wrapTopAndBottom/>
                <wp:docPr id="2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955" cy="58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A054" w14:textId="34A6A189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</w:rPr>
                              <w:t xml:space="preserve">. Регулятор силы эффекта. </w:t>
                            </w:r>
                            <w:r>
                              <w:rPr>
                                <w:rFonts w:cs="Times New Roman"/>
                              </w:rPr>
                              <w:t>Среднее положение</w:t>
                            </w:r>
                          </w:p>
                          <w:p w14:paraId="06F68053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8EB9" id="_x0000_s1028" type="#_x0000_t202" style="position:absolute;left:0;text-align:left;margin-left:0;margin-top:79.55pt;width:121.65pt;height:46.3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" fillcolor="white [3201]" stroked="f" strokeweight=".5pt">
                <v:textbox>
                  <w:txbxContent>
                    <w:p w14:paraId="3F3FA054" w14:textId="34A6A189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4</w:t>
                      </w:r>
                      <w:r>
                        <w:rPr>
                          <w:rFonts w:cs="Times New Roman"/>
                        </w:rPr>
                        <w:t xml:space="preserve">. Регулятор силы эффекта. </w:t>
                      </w:r>
                      <w:r>
                        <w:rPr>
                          <w:rFonts w:cs="Times New Roman"/>
                        </w:rPr>
                        <w:t>Среднее положение</w:t>
                      </w:r>
                    </w:p>
                    <w:p w14:paraId="06F68053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41C2B" wp14:editId="669A3B1B">
                <wp:simplePos x="0" y="0"/>
                <wp:positionH relativeFrom="margin">
                  <wp:posOffset>-50427</wp:posOffset>
                </wp:positionH>
                <wp:positionV relativeFrom="paragraph">
                  <wp:posOffset>999775</wp:posOffset>
                </wp:positionV>
                <wp:extent cx="1791970" cy="661670"/>
                <wp:effectExtent l="0" t="0" r="0" b="5080"/>
                <wp:wrapTopAndBottom/>
                <wp:docPr id="22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66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EA31C" w14:textId="0BE46B0E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 w:rsidRPr="00B267AC">
                              <w:rPr>
                                <w:rFonts w:cs="Times New Roman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</w:rPr>
                              <w:t>Регулятор силы эффекта. Минимальное положение</w:t>
                            </w:r>
                          </w:p>
                          <w:p w14:paraId="37051F48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1C2B" id="_x0000_s1029" type="#_x0000_t202" style="position:absolute;left:0;text-align:left;margin-left:-3.95pt;margin-top:78.7pt;width:141.1pt;height:52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" fillcolor="white [3201]" stroked="f" strokeweight=".5pt">
                <v:textbox>
                  <w:txbxContent>
                    <w:p w14:paraId="1EDEA31C" w14:textId="0BE46B0E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 w:rsidRPr="00B267AC">
                        <w:rPr>
                          <w:rFonts w:cs="Times New Roman"/>
                        </w:rPr>
                        <w:t>3</w:t>
                      </w:r>
                      <w:r>
                        <w:rPr>
                          <w:rFonts w:cs="Times New Roman"/>
                        </w:rPr>
                        <w:t xml:space="preserve">. </w:t>
                      </w:r>
                      <w:r>
                        <w:rPr>
                          <w:rFonts w:cs="Times New Roman"/>
                        </w:rPr>
                        <w:t>Регулятор силы эффекта. Минимальное положение</w:t>
                      </w:r>
                    </w:p>
                    <w:p w14:paraId="37051F48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FFA49C" wp14:editId="125CD2B2">
                <wp:simplePos x="0" y="0"/>
                <wp:positionH relativeFrom="margin">
                  <wp:posOffset>4042345</wp:posOffset>
                </wp:positionH>
                <wp:positionV relativeFrom="paragraph">
                  <wp:posOffset>1060932</wp:posOffset>
                </wp:positionV>
                <wp:extent cx="2435225" cy="440055"/>
                <wp:effectExtent l="0" t="0" r="3175" b="0"/>
                <wp:wrapTopAndBottom/>
                <wp:docPr id="2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11D0D" w14:textId="778FE799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5</w:t>
                            </w:r>
                            <w:r>
                              <w:rPr>
                                <w:rFonts w:cs="Times New Roman"/>
                              </w:rPr>
                              <w:t xml:space="preserve">. Регулятор силы эффекта. </w:t>
                            </w:r>
                            <w:r>
                              <w:rPr>
                                <w:rFonts w:cs="Times New Roman"/>
                              </w:rPr>
                              <w:t>Максимальное</w:t>
                            </w:r>
                            <w:r>
                              <w:rPr>
                                <w:rFonts w:cs="Times New Roman"/>
                              </w:rPr>
                              <w:t xml:space="preserve"> полож</w:t>
                            </w:r>
                            <w:r>
                              <w:rPr>
                                <w:rFonts w:cs="Times New Roman"/>
                              </w:rPr>
                              <w:t>е</w:t>
                            </w:r>
                            <w:r>
                              <w:rPr>
                                <w:rFonts w:cs="Times New Roman"/>
                              </w:rPr>
                              <w:t>ние</w:t>
                            </w:r>
                          </w:p>
                          <w:p w14:paraId="5EE43E7B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A49C" id="_x0000_s1030" type="#_x0000_t202" style="position:absolute;left:0;text-align:left;margin-left:318.3pt;margin-top:83.55pt;width:191.75pt;height:34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" fillcolor="white [3201]" stroked="f" strokeweight=".5pt">
                <v:textbox>
                  <w:txbxContent>
                    <w:p w14:paraId="2BA11D0D" w14:textId="778FE799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5</w:t>
                      </w:r>
                      <w:r>
                        <w:rPr>
                          <w:rFonts w:cs="Times New Roman"/>
                        </w:rPr>
                        <w:t xml:space="preserve">. Регулятор силы эффекта. </w:t>
                      </w:r>
                      <w:r>
                        <w:rPr>
                          <w:rFonts w:cs="Times New Roman"/>
                        </w:rPr>
                        <w:t>Максимальное</w:t>
                      </w:r>
                      <w:r>
                        <w:rPr>
                          <w:rFonts w:cs="Times New Roman"/>
                        </w:rPr>
                        <w:t xml:space="preserve"> полож</w:t>
                      </w:r>
                      <w:r>
                        <w:rPr>
                          <w:rFonts w:cs="Times New Roman"/>
                        </w:rPr>
                        <w:t>е</w:t>
                      </w:r>
                      <w:r>
                        <w:rPr>
                          <w:rFonts w:cs="Times New Roman"/>
                        </w:rPr>
                        <w:t>ние</w:t>
                      </w:r>
                    </w:p>
                    <w:p w14:paraId="5EE43E7B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267AC">
        <w:drawing>
          <wp:inline distT="0" distB="0" distL="0" distR="0" wp14:anchorId="14F56D4C" wp14:editId="3D4FCDEB">
            <wp:extent cx="849747" cy="99250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798" r="12516"/>
                    <a:stretch/>
                  </pic:blipFill>
                  <pic:spPr bwMode="auto">
                    <a:xfrm>
                      <a:off x="0" y="0"/>
                      <a:ext cx="849747" cy="99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006E3" w14:textId="365F944A" w:rsidR="00266076" w:rsidRDefault="00B267AC">
      <w:r>
        <w:tab/>
        <w:t>На нём левое (минимальное) положение означает полное отсутствие стерео (рис.3). В этом случае левый и правый аудиопотоки не будут отличаться. В среднем положении стереоэффект будет применяться с силой в 100%. (рис.4) В максимальном положении – с силой в 200%.</w:t>
      </w:r>
      <w:r w:rsidR="00F91DB1">
        <w:t xml:space="preserve"> (рис. 5). </w:t>
      </w:r>
      <w:r w:rsidR="00266076">
        <w:t>Рекомендуется устанавливать силу эффекта больше, чем 100% с осторожностью, поскольку это огрубляет фильтр, делая его менее плавным. В результате выходной звук может получиться нереалистичным.</w:t>
      </w:r>
    </w:p>
    <w:p w14:paraId="4DBB84A2" w14:textId="5959262F" w:rsidR="00266076" w:rsidRDefault="00266076" w:rsidP="00266076">
      <w:pPr>
        <w:pStyle w:val="Heading3"/>
      </w:pPr>
      <w:r>
        <w:lastRenderedPageBreak/>
        <w:t>Регулирование распределения частот</w:t>
      </w:r>
    </w:p>
    <w:p w14:paraId="4C1AD023" w14:textId="48B3D7F2" w:rsidR="00266076" w:rsidRPr="00266076" w:rsidRDefault="00266076" w:rsidP="00266076">
      <w:pPr>
        <w:pStyle w:val="a0"/>
      </w:pPr>
      <w:r>
        <w:t xml:space="preserve">За регулирование распределения частот отвечает регулятор </w:t>
      </w:r>
      <w:r w:rsidRPr="00266076">
        <w:t>“</w:t>
      </w:r>
      <w:r>
        <w:rPr>
          <w:lang w:val="en-US"/>
        </w:rPr>
        <w:t>Frequency</w:t>
      </w:r>
      <w:r w:rsidRPr="00266076">
        <w:t xml:space="preserve"> </w:t>
      </w:r>
      <w:r>
        <w:rPr>
          <w:lang w:val="en-US"/>
        </w:rPr>
        <w:t>spread</w:t>
      </w:r>
      <w:r w:rsidRPr="00266076">
        <w:t xml:space="preserve">”. </w:t>
      </w:r>
      <w:r w:rsidR="00F91DB1">
        <w:t xml:space="preserve">(рис. 6) </w:t>
      </w:r>
      <w:r>
        <w:t>Распределение частот происходит на основе синусоидальной функции, и с помощью данного регулятора можно изменять частоту колебаний волны. Для достижения наибольшего стереоэффекта необходимо установить этому регулятору максимальное значение, при котором у звука всё ещё сохраняется естественность звучания. При использовании данного регулятора рекомендуется смотреть на визуализацию распределения частот (</w:t>
      </w:r>
      <w:r w:rsidRPr="00266076">
        <w:t>3.4.1).</w:t>
      </w:r>
    </w:p>
    <w:p w14:paraId="20EE7CD4" w14:textId="018FA8CE" w:rsidR="00266076" w:rsidRDefault="00266076" w:rsidP="00266076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D705D1" wp14:editId="5FF901A2">
                <wp:simplePos x="0" y="0"/>
                <wp:positionH relativeFrom="margin">
                  <wp:posOffset>-200025</wp:posOffset>
                </wp:positionH>
                <wp:positionV relativeFrom="paragraph">
                  <wp:posOffset>1029335</wp:posOffset>
                </wp:positionV>
                <wp:extent cx="2435225" cy="440055"/>
                <wp:effectExtent l="0" t="0" r="3175" b="0"/>
                <wp:wrapTopAndBottom/>
                <wp:docPr id="3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D3564" w14:textId="066F1631" w:rsidR="00266076" w:rsidRPr="00266076" w:rsidRDefault="00266076" w:rsidP="00266076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6</w:t>
                            </w:r>
                            <w:r>
                              <w:rPr>
                                <w:rFonts w:cs="Times New Roman"/>
                              </w:rPr>
                              <w:t xml:space="preserve">. Регулятор </w:t>
                            </w:r>
                            <w:r>
                              <w:rPr>
                                <w:rFonts w:cs="Times New Roman"/>
                              </w:rPr>
                              <w:t>распределения частот</w:t>
                            </w:r>
                          </w:p>
                          <w:p w14:paraId="20963F7B" w14:textId="77777777" w:rsidR="00266076" w:rsidRPr="00B604F4" w:rsidRDefault="00266076" w:rsidP="00266076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05D1" id="_x0000_s1031" type="#_x0000_t202" style="position:absolute;left:0;text-align:left;margin-left:-15.75pt;margin-top:81.05pt;width:191.75pt;height:34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" fillcolor="white [3201]" stroked="f" strokeweight=".5pt">
                <v:textbox>
                  <w:txbxContent>
                    <w:p w14:paraId="691D3564" w14:textId="066F1631" w:rsidR="00266076" w:rsidRPr="00266076" w:rsidRDefault="00266076" w:rsidP="00266076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6</w:t>
                      </w:r>
                      <w:r>
                        <w:rPr>
                          <w:rFonts w:cs="Times New Roman"/>
                        </w:rPr>
                        <w:t xml:space="preserve">. Регулятор </w:t>
                      </w:r>
                      <w:r>
                        <w:rPr>
                          <w:rFonts w:cs="Times New Roman"/>
                        </w:rPr>
                        <w:t>распределения частот</w:t>
                      </w:r>
                    </w:p>
                    <w:p w14:paraId="20963F7B" w14:textId="77777777" w:rsidR="00266076" w:rsidRPr="00B604F4" w:rsidRDefault="00266076" w:rsidP="00266076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66076">
        <w:drawing>
          <wp:inline distT="0" distB="0" distL="0" distR="0" wp14:anchorId="63473343" wp14:editId="3D866F27">
            <wp:extent cx="1190701" cy="986581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01" cy="9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807" w14:textId="3D2F5082" w:rsidR="00266076" w:rsidRPr="00266076" w:rsidRDefault="00266076" w:rsidP="00266076">
      <w:pPr>
        <w:pStyle w:val="a0"/>
      </w:pPr>
    </w:p>
    <w:p w14:paraId="1BEA8E39" w14:textId="22D1A9A0" w:rsidR="00266076" w:rsidRDefault="00266076" w:rsidP="00266076">
      <w:pPr>
        <w:pStyle w:val="Heading3"/>
      </w:pPr>
      <w:r>
        <w:t>Использование динамического и статического режима распределения частот</w:t>
      </w:r>
    </w:p>
    <w:p w14:paraId="60652136" w14:textId="68A0226E" w:rsidR="00266076" w:rsidRDefault="00266076" w:rsidP="00266076">
      <w:pPr>
        <w:pStyle w:val="a0"/>
      </w:pPr>
      <w:r>
        <w:t>В программе реализовано два способа распределять частоты</w:t>
      </w:r>
      <w:r w:rsidRPr="00266076">
        <w:t xml:space="preserve">: </w:t>
      </w:r>
      <w:r>
        <w:t>динамический и статический. В динамическом синусоидальная функция</w:t>
      </w:r>
      <w:r w:rsidR="008E39BF">
        <w:t xml:space="preserve"> (которая используется для распределения частот)</w:t>
      </w:r>
      <w:r>
        <w:t xml:space="preserve"> будет изменяться в зависимости от громкости звука в тех или иных частотах, стремясь сделать итоговую громкость на левой и правой аудиодорожках одинаковой. В статическом режиме функция распределения будет колебаться равномерно по всем частотам. </w:t>
      </w:r>
    </w:p>
    <w:p w14:paraId="3F96C3AF" w14:textId="04C79231" w:rsidR="00266076" w:rsidRPr="008E39BF" w:rsidRDefault="00266076" w:rsidP="00266076">
      <w:pPr>
        <w:pStyle w:val="a0"/>
      </w:pPr>
      <w:r>
        <w:t xml:space="preserve">Включение динамического режима происходит с помощью кнопки </w:t>
      </w:r>
      <w:r w:rsidRPr="00266076">
        <w:t>“</w:t>
      </w:r>
      <w:r>
        <w:rPr>
          <w:lang w:val="en-US"/>
        </w:rPr>
        <w:t>Dynamic</w:t>
      </w:r>
      <w:r w:rsidRPr="00266076">
        <w:t xml:space="preserve"> </w:t>
      </w:r>
      <w:r>
        <w:rPr>
          <w:lang w:val="en-US"/>
        </w:rPr>
        <w:t>split</w:t>
      </w:r>
      <w:r w:rsidRPr="00266076">
        <w:t>” (</w:t>
      </w:r>
      <w:r>
        <w:t>рис.7).</w:t>
      </w:r>
    </w:p>
    <w:p w14:paraId="206D2CD5" w14:textId="3F7094EA" w:rsidR="00266076" w:rsidRDefault="005001CD" w:rsidP="00266076">
      <w:pPr>
        <w:pStyle w:val="a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526AA3" wp14:editId="6C5E6598">
                <wp:simplePos x="0" y="0"/>
                <wp:positionH relativeFrom="margin">
                  <wp:posOffset>-210185</wp:posOffset>
                </wp:positionH>
                <wp:positionV relativeFrom="paragraph">
                  <wp:posOffset>307340</wp:posOffset>
                </wp:positionV>
                <wp:extent cx="2435225" cy="440055"/>
                <wp:effectExtent l="0" t="0" r="3175" b="0"/>
                <wp:wrapTopAndBottom/>
                <wp:docPr id="32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A7BDF" w14:textId="65A8D0FF" w:rsidR="00266076" w:rsidRPr="00423A64" w:rsidRDefault="00266076" w:rsidP="00266076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7</w:t>
                            </w:r>
                            <w:r>
                              <w:rPr>
                                <w:rFonts w:cs="Times New Roman"/>
                              </w:rPr>
                              <w:t xml:space="preserve">. </w:t>
                            </w:r>
                            <w:r w:rsidR="00423A64">
                              <w:rPr>
                                <w:rFonts w:cs="Times New Roman"/>
                              </w:rPr>
                              <w:t>Включенный динамический режим</w:t>
                            </w:r>
                          </w:p>
                          <w:p w14:paraId="471EDE32" w14:textId="77777777" w:rsidR="00266076" w:rsidRPr="00B604F4" w:rsidRDefault="00266076" w:rsidP="00266076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6AA3" id="_x0000_s1032" type="#_x0000_t202" style="position:absolute;left:0;text-align:left;margin-left:-16.55pt;margin-top:24.2pt;width:191.75pt;height:34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" fillcolor="white [3201]" stroked="f" strokeweight=".5pt">
                <v:textbox>
                  <w:txbxContent>
                    <w:p w14:paraId="236A7BDF" w14:textId="65A8D0FF" w:rsidR="00266076" w:rsidRPr="00423A64" w:rsidRDefault="00266076" w:rsidP="00266076">
                      <w:pPr>
                        <w:spacing w:line="240" w:lineRule="auto"/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7</w:t>
                      </w:r>
                      <w:r>
                        <w:rPr>
                          <w:rFonts w:cs="Times New Roman"/>
                        </w:rPr>
                        <w:t xml:space="preserve">. </w:t>
                      </w:r>
                      <w:r w:rsidR="00423A64">
                        <w:rPr>
                          <w:rFonts w:cs="Times New Roman"/>
                        </w:rPr>
                        <w:t>Включенный динамический режим</w:t>
                      </w:r>
                    </w:p>
                    <w:p w14:paraId="471EDE32" w14:textId="77777777" w:rsidR="00266076" w:rsidRPr="00B604F4" w:rsidRDefault="00266076" w:rsidP="00266076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001CD">
        <w:rPr>
          <w:lang w:val="en-US"/>
        </w:rPr>
        <w:drawing>
          <wp:anchor distT="0" distB="0" distL="114300" distR="114300" simplePos="0" relativeHeight="251698176" behindDoc="0" locked="0" layoutInCell="1" allowOverlap="1" wp14:anchorId="1474AE7F" wp14:editId="32D61E71">
            <wp:simplePos x="0" y="0"/>
            <wp:positionH relativeFrom="column">
              <wp:posOffset>3276184</wp:posOffset>
            </wp:positionH>
            <wp:positionV relativeFrom="paragraph">
              <wp:posOffset>5803</wp:posOffset>
            </wp:positionV>
            <wp:extent cx="857250" cy="9525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076" w:rsidRPr="00266076">
        <w:rPr>
          <w:lang w:val="en-US"/>
        </w:rPr>
        <w:drawing>
          <wp:inline distT="0" distB="0" distL="0" distR="0" wp14:anchorId="09127349" wp14:editId="5846A85E">
            <wp:extent cx="1183897" cy="3061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3897" cy="3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624C" w14:textId="671734C1" w:rsidR="008E39BF" w:rsidRDefault="005001CD" w:rsidP="008E39BF">
      <w:pPr>
        <w:pStyle w:val="a0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4EE9B9" wp14:editId="32AE740A">
                <wp:simplePos x="0" y="0"/>
                <wp:positionH relativeFrom="margin">
                  <wp:posOffset>2545255</wp:posOffset>
                </wp:positionH>
                <wp:positionV relativeFrom="paragraph">
                  <wp:posOffset>574653</wp:posOffset>
                </wp:positionV>
                <wp:extent cx="2435225" cy="440055"/>
                <wp:effectExtent l="0" t="0" r="3175" b="0"/>
                <wp:wrapTopAndBottom/>
                <wp:docPr id="3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4F909" w14:textId="762F4260" w:rsidR="005001CD" w:rsidRPr="005001CD" w:rsidRDefault="005001CD" w:rsidP="005001CD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 w:rsidRPr="005001CD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5001CD">
                              <w:rPr>
                                <w:rFonts w:cs="Times New Roman"/>
                              </w:rPr>
                              <w:t>8</w:t>
                            </w:r>
                            <w:r>
                              <w:rPr>
                                <w:rFonts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</w:rPr>
                              <w:t>Регулятор скорости реакции на звук</w:t>
                            </w:r>
                          </w:p>
                          <w:p w14:paraId="05A2C004" w14:textId="77777777" w:rsidR="005001CD" w:rsidRPr="00B604F4" w:rsidRDefault="005001CD" w:rsidP="005001CD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E9B9" id="_x0000_s1033" type="#_x0000_t202" style="position:absolute;left:0;text-align:left;margin-left:200.4pt;margin-top:45.25pt;width:191.75pt;height:34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" fillcolor="white [3201]" stroked="f" strokeweight=".5pt">
                <v:textbox>
                  <w:txbxContent>
                    <w:p w14:paraId="7E14F909" w14:textId="762F4260" w:rsidR="005001CD" w:rsidRPr="005001CD" w:rsidRDefault="005001CD" w:rsidP="005001CD">
                      <w:pPr>
                        <w:spacing w:line="240" w:lineRule="auto"/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 w:rsidRPr="005001CD">
                        <w:rPr>
                          <w:rFonts w:cs="Times New Roman"/>
                        </w:rPr>
                        <w:t xml:space="preserve"> </w:t>
                      </w:r>
                      <w:r w:rsidRPr="005001CD">
                        <w:rPr>
                          <w:rFonts w:cs="Times New Roman"/>
                        </w:rPr>
                        <w:t>8</w:t>
                      </w:r>
                      <w:r>
                        <w:rPr>
                          <w:rFonts w:cs="Times New Roman"/>
                        </w:rPr>
                        <w:t xml:space="preserve">. </w:t>
                      </w:r>
                      <w:r>
                        <w:rPr>
                          <w:rFonts w:cs="Times New Roman"/>
                        </w:rPr>
                        <w:t>Регулятор скорости реакции на звук</w:t>
                      </w:r>
                    </w:p>
                    <w:p w14:paraId="05A2C004" w14:textId="77777777" w:rsidR="005001CD" w:rsidRPr="00B604F4" w:rsidRDefault="005001CD" w:rsidP="005001CD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E39BF">
        <w:rPr>
          <w:lang w:val="en-US"/>
        </w:rPr>
        <w:tab/>
      </w:r>
    </w:p>
    <w:p w14:paraId="1C83A0E6" w14:textId="7C8CD9D6" w:rsidR="008E39BF" w:rsidRDefault="008E39BF" w:rsidP="008E39BF">
      <w:pPr>
        <w:pStyle w:val="a0"/>
        <w:ind w:firstLine="0"/>
      </w:pPr>
      <w:r>
        <w:tab/>
        <w:t xml:space="preserve">Во время включенного динамического режима становится активным регулятор </w:t>
      </w:r>
      <w:r w:rsidRPr="008E39BF">
        <w:t>“</w:t>
      </w:r>
      <w:r>
        <w:rPr>
          <w:lang w:val="en-US"/>
        </w:rPr>
        <w:t>Attack</w:t>
      </w:r>
      <w:r w:rsidRPr="008E39BF">
        <w:t>”.</w:t>
      </w:r>
      <w:r w:rsidR="00F91DB1">
        <w:t xml:space="preserve"> (рис. 8).</w:t>
      </w:r>
      <w:r w:rsidRPr="008E39BF">
        <w:t xml:space="preserve"> </w:t>
      </w:r>
      <w:r>
        <w:t xml:space="preserve">Он позволяет регулировать скорость реакции </w:t>
      </w:r>
      <w:r w:rsidR="00395303">
        <w:t>динамического режима на изменения частот звука. При этом более высокие значения означают более медленную реакцию. Нулевое значение позволяет достичь мгновенной реакции на изменения в параметрах звука.</w:t>
      </w:r>
    </w:p>
    <w:p w14:paraId="6E304AE0" w14:textId="46A584C4" w:rsidR="008E39BF" w:rsidRPr="008E39BF" w:rsidRDefault="00395303" w:rsidP="008E39BF">
      <w:pPr>
        <w:pStyle w:val="a0"/>
        <w:ind w:firstLine="0"/>
      </w:pPr>
      <w:r>
        <w:tab/>
        <w:t>Для использования визуализации в динамическом режиме необходимо включить проигрывание звука через в плагин, потому что в противном случае визуализация будет показывать нулевые значения.</w:t>
      </w:r>
    </w:p>
    <w:p w14:paraId="4711D39C" w14:textId="56E32313" w:rsidR="00266076" w:rsidRDefault="00395303" w:rsidP="00266076">
      <w:pPr>
        <w:pStyle w:val="Heading3"/>
      </w:pPr>
      <w:r>
        <w:t>Использование регулятора шума</w:t>
      </w:r>
    </w:p>
    <w:p w14:paraId="62C581DE" w14:textId="16C7DF92" w:rsidR="00395303" w:rsidRDefault="00F91DB1" w:rsidP="00395303">
      <w:pPr>
        <w:pStyle w:val="a0"/>
        <w:rPr>
          <w:lang w:val="en-US"/>
        </w:rPr>
      </w:pPr>
      <w:r>
        <w:t>Помимо распределения частот, основанного на синусоидальной функции, в плагине присутствует возможность случайного распределения частот. Оно включается с помощью специального регулятора</w:t>
      </w:r>
      <w:r>
        <w:rPr>
          <w:lang w:val="en-US"/>
        </w:rPr>
        <w:t xml:space="preserve"> “Noise”.</w:t>
      </w:r>
    </w:p>
    <w:p w14:paraId="0CD89E90" w14:textId="40D11C78" w:rsidR="00F91DB1" w:rsidRDefault="00F91DB1" w:rsidP="00395303">
      <w:pPr>
        <w:pStyle w:val="a0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48D865" wp14:editId="0EF23724">
                <wp:simplePos x="0" y="0"/>
                <wp:positionH relativeFrom="margin">
                  <wp:posOffset>-281940</wp:posOffset>
                </wp:positionH>
                <wp:positionV relativeFrom="paragraph">
                  <wp:posOffset>1039495</wp:posOffset>
                </wp:positionV>
                <wp:extent cx="2435225" cy="241300"/>
                <wp:effectExtent l="0" t="0" r="3175" b="6350"/>
                <wp:wrapTopAndBottom/>
                <wp:docPr id="3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61D46" w14:textId="6C8DBF2E" w:rsidR="00F91DB1" w:rsidRPr="00F91DB1" w:rsidRDefault="00F91DB1" w:rsidP="00F91DB1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 xml:space="preserve">7. </w:t>
                            </w:r>
                            <w:r>
                              <w:rPr>
                                <w:rFonts w:cs="Times New Roman"/>
                              </w:rPr>
                              <w:t>Регулятор шума</w:t>
                            </w:r>
                          </w:p>
                          <w:p w14:paraId="11FDE18C" w14:textId="77777777" w:rsidR="00F91DB1" w:rsidRPr="00B604F4" w:rsidRDefault="00F91DB1" w:rsidP="00F91DB1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8D865" id="_x0000_s1034" type="#_x0000_t202" style="position:absolute;left:0;text-align:left;margin-left:-22.2pt;margin-top:81.85pt;width:191.75pt;height:1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" fillcolor="white [3201]" stroked="f" strokeweight=".5pt">
                <v:textbox>
                  <w:txbxContent>
                    <w:p w14:paraId="37E61D46" w14:textId="6C8DBF2E" w:rsidR="00F91DB1" w:rsidRPr="00F91DB1" w:rsidRDefault="00F91DB1" w:rsidP="00F91DB1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 xml:space="preserve">7. </w:t>
                      </w:r>
                      <w:r>
                        <w:rPr>
                          <w:rFonts w:cs="Times New Roman"/>
                        </w:rPr>
                        <w:t>Регулятор шума</w:t>
                      </w:r>
                    </w:p>
                    <w:p w14:paraId="11FDE18C" w14:textId="77777777" w:rsidR="00F91DB1" w:rsidRPr="00B604F4" w:rsidRDefault="00F91DB1" w:rsidP="00F91DB1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91DB1">
        <w:rPr>
          <w:lang w:val="en-US"/>
        </w:rPr>
        <w:drawing>
          <wp:inline distT="0" distB="0" distL="0" distR="0" wp14:anchorId="2C20E9B6" wp14:editId="05B2C7E2">
            <wp:extent cx="925345" cy="1000189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5345" cy="10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B762" w14:textId="54D9C115" w:rsidR="00F91DB1" w:rsidRPr="00F91DB1" w:rsidRDefault="00F91DB1" w:rsidP="00395303">
      <w:pPr>
        <w:pStyle w:val="a0"/>
        <w:rPr>
          <w:lang w:val="en-US"/>
        </w:rPr>
      </w:pPr>
    </w:p>
    <w:p w14:paraId="713909D8" w14:textId="6999334F" w:rsidR="00395303" w:rsidRPr="00395303" w:rsidRDefault="00395303" w:rsidP="00395303">
      <w:pPr>
        <w:pStyle w:val="a0"/>
      </w:pPr>
      <w:r>
        <w:t>Рекомендуется использовать данный регулятор для добавления естественности к звуку. Также он может использоваться для звуков, в которых изначально есть какие-то колебания, например, для струнных инструментов.</w:t>
      </w:r>
    </w:p>
    <w:p w14:paraId="61321F66" w14:textId="166E3450" w:rsidR="00266076" w:rsidRPr="00266076" w:rsidRDefault="00266076" w:rsidP="00266076">
      <w:pPr>
        <w:pStyle w:val="Heading3"/>
        <w:rPr>
          <w:rFonts w:asciiTheme="minorHAnsi" w:hAnsiTheme="minorHAnsi"/>
        </w:rPr>
      </w:pPr>
      <w:r>
        <w:t>У</w:t>
      </w:r>
    </w:p>
    <w:p w14:paraId="332683CE" w14:textId="4B3C3E62" w:rsidR="005D5CB7" w:rsidRPr="005D5CB7" w:rsidRDefault="009A51DF" w:rsidP="00266076">
      <w:pPr>
        <w:pStyle w:val="Heading3"/>
        <w:rPr>
          <w:rFonts w:asciiTheme="minorHAnsi" w:hAnsiTheme="minorHAnsi"/>
        </w:rPr>
      </w:pPr>
      <w:r>
        <w:br w:type="page"/>
      </w:r>
    </w:p>
    <w:p w14:paraId="3B5F571A" w14:textId="56D3F4B5" w:rsidR="009A51DF" w:rsidRDefault="00962AC4" w:rsidP="000B529F">
      <w:pPr>
        <w:pStyle w:val="Heading1"/>
        <w:numPr>
          <w:ilvl w:val="0"/>
          <w:numId w:val="15"/>
        </w:numPr>
      </w:pPr>
      <w:bookmarkStart w:id="15" w:name="_Toc40889607"/>
      <w:r>
        <w:lastRenderedPageBreak/>
        <w:t>СООБЩЕНИЯ ОПЕРАТОРУ</w:t>
      </w:r>
      <w:bookmarkEnd w:id="15"/>
    </w:p>
    <w:p w14:paraId="422EF92F" w14:textId="017B2C06" w:rsidR="005F52D9" w:rsidRPr="00962AC4" w:rsidRDefault="00962AC4" w:rsidP="00962AC4">
      <w:pPr>
        <w:pStyle w:val="a0"/>
      </w:pPr>
      <w:r>
        <w:t>В данной программе сообщений оператору не предусмотрено.</w:t>
      </w:r>
    </w:p>
    <w:p w14:paraId="1F1A5C77" w14:textId="77777777" w:rsidR="005F52D9" w:rsidRDefault="005F52D9" w:rsidP="005F52D9">
      <w:pPr>
        <w:tabs>
          <w:tab w:val="left" w:pos="1167"/>
        </w:tabs>
      </w:pPr>
      <w:r>
        <w:tab/>
      </w:r>
    </w:p>
    <w:p w14:paraId="5159F348" w14:textId="77777777" w:rsidR="005F52D9" w:rsidRDefault="005F52D9" w:rsidP="005F52D9">
      <w:pPr>
        <w:tabs>
          <w:tab w:val="left" w:pos="1841"/>
        </w:tabs>
      </w:pPr>
      <w:r>
        <w:tab/>
      </w:r>
    </w:p>
    <w:p w14:paraId="78AE9C20" w14:textId="77777777" w:rsidR="006210C8" w:rsidRDefault="006210C8" w:rsidP="00AC5E5D">
      <w:pPr>
        <w:pStyle w:val="a0"/>
        <w:ind w:firstLine="0"/>
        <w:sectPr w:rsidR="006210C8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88084" w14:textId="77777777" w:rsidR="009E2619" w:rsidRPr="00095285" w:rsidRDefault="009D4E75" w:rsidP="009D4E75">
      <w:pPr>
        <w:pStyle w:val="Heading1"/>
      </w:pPr>
      <w:bookmarkStart w:id="16" w:name="_Toc40889608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16"/>
      <w:r w:rsidR="009E2619">
        <w:t xml:space="preserve"> </w:t>
      </w:r>
    </w:p>
    <w:p w14:paraId="245742C3" w14:textId="77777777" w:rsidR="008152FE" w:rsidRDefault="008152FE" w:rsidP="000B529F">
      <w:pPr>
        <w:pStyle w:val="a0"/>
      </w:pPr>
      <w:r w:rsidRPr="008152FE">
        <w:rPr>
          <w:b/>
        </w:rPr>
        <w:t>Мини-игра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небольшая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1-2 минуты.</w:t>
      </w:r>
    </w:p>
    <w:p w14:paraId="42A90184" w14:textId="77777777" w:rsidR="008152FE" w:rsidRDefault="00070ADB" w:rsidP="000B529F">
      <w:pPr>
        <w:pStyle w:val="a0"/>
      </w:pPr>
      <w:r w:rsidRPr="00070ADB">
        <w:rPr>
          <w:b/>
        </w:rPr>
        <w:t>Логи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файлы с отчетами о событиях, возникших в ходе работе программы. События указываются в хронологическом порядке.</w:t>
      </w:r>
    </w:p>
    <w:p w14:paraId="68ABF426" w14:textId="77777777" w:rsidR="00DB12AE" w:rsidRDefault="00DB12AE" w:rsidP="000B529F">
      <w:pPr>
        <w:pStyle w:val="a0"/>
      </w:pPr>
      <w:r w:rsidRPr="00DB12AE">
        <w:rPr>
          <w:b/>
        </w:rPr>
        <w:t>Мультиплеер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 режим компьютерной игры, при котором в нее играет несколько человек. </w:t>
      </w:r>
    </w:p>
    <w:p w14:paraId="27C255C9" w14:textId="77777777" w:rsidR="00B70214" w:rsidRDefault="00B70214" w:rsidP="00B70214">
      <w:pPr>
        <w:pStyle w:val="a0"/>
      </w:pPr>
      <w:r w:rsidRPr="00B70214">
        <w:rPr>
          <w:b/>
        </w:rPr>
        <w:t>Никнейм (игровой ник)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</w:t>
      </w:r>
      <w:r w:rsidR="00B91CBE">
        <w:t>псевдоним</w:t>
      </w:r>
      <w:r>
        <w:t xml:space="preserve"> пользователя, показывающийся другим игрокам.</w:t>
      </w:r>
    </w:p>
    <w:p w14:paraId="6561BCC9" w14:textId="77777777" w:rsidR="00B91CBE" w:rsidRDefault="00B91CBE" w:rsidP="00B70214">
      <w:pPr>
        <w:pStyle w:val="a0"/>
      </w:pPr>
      <w:r w:rsidRPr="00B91CBE">
        <w:rPr>
          <w:b/>
        </w:rPr>
        <w:t>Казуальная игра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компьютерная игра с простыми правилами и несложным управлением, ориентированная на большую аудиторию.</w:t>
      </w:r>
    </w:p>
    <w:p w14:paraId="719450C5" w14:textId="77777777" w:rsidR="00B91CBE" w:rsidRPr="00564EC4" w:rsidRDefault="00841E63" w:rsidP="00B70214">
      <w:pPr>
        <w:pStyle w:val="a0"/>
      </w:pPr>
      <w:r>
        <w:rPr>
          <w:b/>
        </w:rPr>
        <w:t>Игрова</w:t>
      </w:r>
      <w:r w:rsidR="00B91CBE" w:rsidRPr="00B91CBE">
        <w:rPr>
          <w:b/>
        </w:rPr>
        <w:t>я ме</w:t>
      </w:r>
      <w:r>
        <w:rPr>
          <w:b/>
        </w:rPr>
        <w:t xml:space="preserve">ханика </w:t>
      </w:r>
      <w:r>
        <w:rPr>
          <w:rFonts w:ascii="Symbol" w:eastAsia="Symbol" w:hAnsi="Symbol" w:cs="Symbol"/>
        </w:rPr>
        <w:t></w:t>
      </w:r>
      <w:r w:rsidR="00B91CBE" w:rsidRPr="00B91CBE">
        <w:rPr>
          <w:b/>
        </w:rPr>
        <w:t xml:space="preserve"> </w:t>
      </w:r>
      <w:r w:rsidR="00B91CBE" w:rsidRPr="00B91CBE">
        <w:t xml:space="preserve">набор правил и способов, реализующий определённым образом некоторую часть </w:t>
      </w:r>
      <w:proofErr w:type="gramStart"/>
      <w:r w:rsidR="00B91CBE" w:rsidRPr="00B91CBE">
        <w:t>интерактивного взаимодействия</w:t>
      </w:r>
      <w:proofErr w:type="gramEnd"/>
      <w:r w:rsidR="00B91CBE" w:rsidRPr="00B91CBE">
        <w:t xml:space="preserve"> игрока и игры.</w:t>
      </w:r>
    </w:p>
    <w:p w14:paraId="61EB8907" w14:textId="51314F60" w:rsidR="00FD6BA4" w:rsidRDefault="00F63E2B" w:rsidP="00710FA4">
      <w:pPr>
        <w:pStyle w:val="a0"/>
        <w:rPr>
          <w:b/>
        </w:rPr>
      </w:pPr>
      <w:r w:rsidRPr="00F63E2B">
        <w:rPr>
          <w:b/>
        </w:rPr>
        <w:t>Игровой движок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программное обеспечение, использу</w:t>
      </w:r>
      <w:r w:rsidR="00710FA4">
        <w:t>емое для разработки компьютерных</w:t>
      </w:r>
      <w:r>
        <w:t xml:space="preserve"> иг</w:t>
      </w:r>
      <w:r w:rsidR="00710FA4">
        <w:t>р.</w:t>
      </w:r>
    </w:p>
    <w:p w14:paraId="51E48750" w14:textId="77777777" w:rsidR="00FD6BA4" w:rsidRPr="00FD6BA4" w:rsidRDefault="00FD6BA4" w:rsidP="00FD6BA4"/>
    <w:p w14:paraId="5ED31AF2" w14:textId="77777777" w:rsidR="00FD6BA4" w:rsidRPr="00FD6BA4" w:rsidRDefault="00FD6BA4" w:rsidP="00FD6BA4"/>
    <w:p w14:paraId="79BF569A" w14:textId="77777777" w:rsidR="00FD6BA4" w:rsidRPr="00FD6BA4" w:rsidRDefault="00FD6BA4" w:rsidP="00FD6BA4"/>
    <w:p w14:paraId="54D8B93F" w14:textId="77777777" w:rsidR="00FD6BA4" w:rsidRPr="00FD6BA4" w:rsidRDefault="00FD6BA4" w:rsidP="00FD6BA4"/>
    <w:p w14:paraId="65A003E3" w14:textId="77777777" w:rsidR="00FD6BA4" w:rsidRPr="00FD6BA4" w:rsidRDefault="00FD6BA4" w:rsidP="00FD6BA4"/>
    <w:p w14:paraId="1F9821B3" w14:textId="77777777" w:rsidR="00FD6BA4" w:rsidRPr="00FD6BA4" w:rsidRDefault="00FD6BA4" w:rsidP="00FD6BA4"/>
    <w:p w14:paraId="18702C86" w14:textId="77777777" w:rsidR="00FD6BA4" w:rsidRPr="00FD6BA4" w:rsidRDefault="00FD6BA4" w:rsidP="00FD6BA4"/>
    <w:p w14:paraId="29CF51F8" w14:textId="77777777" w:rsidR="00FD6BA4" w:rsidRPr="00FD6BA4" w:rsidRDefault="00FD6BA4" w:rsidP="00FD6BA4"/>
    <w:p w14:paraId="39787CF9" w14:textId="77777777" w:rsidR="00FD6BA4" w:rsidRPr="00FD6BA4" w:rsidRDefault="00FD6BA4" w:rsidP="00FD6BA4"/>
    <w:p w14:paraId="03E9C7D9" w14:textId="77777777" w:rsidR="00FD6BA4" w:rsidRPr="00FD6BA4" w:rsidRDefault="00FD6BA4" w:rsidP="00FD6BA4"/>
    <w:p w14:paraId="6BBEFE53" w14:textId="3AA485EE" w:rsidR="00FD6BA4" w:rsidRDefault="00FD6BA4" w:rsidP="00FD6BA4"/>
    <w:p w14:paraId="54B2DAD8" w14:textId="30F8C42A" w:rsidR="00FD6BA4" w:rsidRDefault="00FD6BA4" w:rsidP="00FD6BA4">
      <w:pPr>
        <w:tabs>
          <w:tab w:val="left" w:pos="3669"/>
        </w:tabs>
      </w:pPr>
      <w:r>
        <w:tab/>
      </w:r>
    </w:p>
    <w:p w14:paraId="7EBBBA41" w14:textId="59C3259C" w:rsidR="00FD6BA4" w:rsidRDefault="00FD6BA4" w:rsidP="00FD6BA4"/>
    <w:p w14:paraId="2E86BE18" w14:textId="77777777" w:rsidR="00640763" w:rsidRPr="00FD6BA4" w:rsidRDefault="00640763" w:rsidP="00FD6BA4">
      <w:pPr>
        <w:sectPr w:rsidR="00640763" w:rsidRPr="00FD6B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p w14:paraId="23F4CE4D" w14:textId="77777777" w:rsidR="00640763" w:rsidRDefault="00640763" w:rsidP="00640763">
      <w:pPr>
        <w:pStyle w:val="Heading1"/>
        <w:rPr>
          <w:w w:val="105"/>
        </w:rPr>
      </w:pPr>
      <w:bookmarkStart w:id="17" w:name="_Toc40889609"/>
      <w:r>
        <w:lastRenderedPageBreak/>
        <w:t>ПРИЛОЖЕНИЕ 2</w:t>
      </w:r>
      <w:r>
        <w:br/>
      </w:r>
      <w:r>
        <w:rPr>
          <w:w w:val="105"/>
        </w:rPr>
        <w:t>СПИСОК ИСПОЛЬЗУЕМОЙ ЛИТЕРАТУРЫ</w:t>
      </w:r>
      <w:bookmarkEnd w:id="17"/>
    </w:p>
    <w:p w14:paraId="019B2403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7C137DE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0A892302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 w:rsidR="00DB12AE"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4A10BD1F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7F342D58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FBC7611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C0A2FA2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 w:rsidR="00DB12AE"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3DD2424D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 w:rsidR="00DB12AE">
        <w:t>ая система программной докумен</w:t>
      </w:r>
      <w:r w:rsidRPr="00160691">
        <w:t>тации. – М.: ИПК Издательство стандартов, 2001.</w:t>
      </w:r>
    </w:p>
    <w:p w14:paraId="464665C1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15BA7887" w14:textId="77777777" w:rsidR="004B6272" w:rsidRPr="00DF7CED" w:rsidRDefault="004B6272" w:rsidP="004B6272">
      <w:pPr>
        <w:pStyle w:val="ListParagraph"/>
        <w:numPr>
          <w:ilvl w:val="0"/>
          <w:numId w:val="17"/>
        </w:numPr>
        <w:adjustRightInd w:val="0"/>
        <w:rPr>
          <w:color w:val="000000"/>
          <w:sz w:val="23"/>
          <w:szCs w:val="23"/>
          <w:lang w:val="ru-RU"/>
        </w:rPr>
      </w:pPr>
      <w:r w:rsidRPr="00DF7CED">
        <w:rPr>
          <w:color w:val="000000"/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DAE9D99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 w:rsidR="00DB12AE"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1EE0C629" w14:textId="77777777" w:rsidR="00DF7CED" w:rsidRPr="00DF7CED" w:rsidRDefault="00160691" w:rsidP="00DF7CED">
      <w:pPr>
        <w:pStyle w:val="a0"/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301EC2A0" w14:textId="77777777" w:rsidR="00DF7CED" w:rsidRDefault="00DF7CED" w:rsidP="00DF7CED">
      <w:pPr>
        <w:pStyle w:val="a0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892C1E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271D42A7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1CAA866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2126A952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633A6ACE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53204DA2" w14:textId="77777777" w:rsidR="007F1EDF" w:rsidRDefault="007F1EDF" w:rsidP="007F1EDF">
            <w:pPr>
              <w:pStyle w:val="TableParagraph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194F0FCE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091DFE0C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EA7CC47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6654A94A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58EF727E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75083A37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7AE4624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53C5BE26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641CA74C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3A4AF33D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686242D3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7149D807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54F3BB0B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255B7EB9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42193DFF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5D6C41B7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1D2200C5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3C843FA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88A21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62BDB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9F82A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645627" w14:textId="77777777" w:rsidR="007F1EDF" w:rsidRDefault="007F1EDF" w:rsidP="007F1EDF">
            <w:pPr>
              <w:pStyle w:val="TableParagraph"/>
            </w:pPr>
          </w:p>
        </w:tc>
      </w:tr>
      <w:tr w:rsidR="007F1EDF" w14:paraId="1D207D24" w14:textId="77777777" w:rsidTr="007F1EDF">
        <w:trPr>
          <w:trHeight w:val="388"/>
        </w:trPr>
        <w:tc>
          <w:tcPr>
            <w:tcW w:w="531" w:type="dxa"/>
          </w:tcPr>
          <w:p w14:paraId="38F177C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8D1B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67FA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1AC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319D3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B6895C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645D9F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C8A6B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AF77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832B4A" w14:textId="77777777" w:rsidR="007F1EDF" w:rsidRDefault="007F1EDF" w:rsidP="007F1EDF">
            <w:pPr>
              <w:pStyle w:val="TableParagraph"/>
            </w:pPr>
          </w:p>
        </w:tc>
      </w:tr>
      <w:tr w:rsidR="007F1EDF" w14:paraId="48AB3CBF" w14:textId="77777777" w:rsidTr="007F1EDF">
        <w:trPr>
          <w:trHeight w:val="388"/>
        </w:trPr>
        <w:tc>
          <w:tcPr>
            <w:tcW w:w="531" w:type="dxa"/>
          </w:tcPr>
          <w:p w14:paraId="026D9D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51653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5DF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8C873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2C86C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23B377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CAB7E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FDE8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C1806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670EAF" w14:textId="77777777" w:rsidR="007F1EDF" w:rsidRDefault="007F1EDF" w:rsidP="007F1EDF">
            <w:pPr>
              <w:pStyle w:val="TableParagraph"/>
            </w:pPr>
          </w:p>
        </w:tc>
      </w:tr>
      <w:tr w:rsidR="007F1EDF" w14:paraId="2474AE77" w14:textId="77777777" w:rsidTr="007F1EDF">
        <w:trPr>
          <w:trHeight w:val="388"/>
        </w:trPr>
        <w:tc>
          <w:tcPr>
            <w:tcW w:w="531" w:type="dxa"/>
          </w:tcPr>
          <w:p w14:paraId="6C4637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DAEA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6D18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6021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F7695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5921E5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1A34F6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2A84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3776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B8251E" w14:textId="77777777" w:rsidR="007F1EDF" w:rsidRDefault="007F1EDF" w:rsidP="007F1EDF">
            <w:pPr>
              <w:pStyle w:val="TableParagraph"/>
            </w:pPr>
          </w:p>
        </w:tc>
      </w:tr>
      <w:tr w:rsidR="007F1EDF" w14:paraId="2B18932F" w14:textId="77777777" w:rsidTr="007F1EDF">
        <w:trPr>
          <w:trHeight w:val="388"/>
        </w:trPr>
        <w:tc>
          <w:tcPr>
            <w:tcW w:w="531" w:type="dxa"/>
          </w:tcPr>
          <w:p w14:paraId="2B55D8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5BEB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55CA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45D2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B0630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8D4137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AFC2C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535D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4550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3DE21F" w14:textId="77777777" w:rsidR="007F1EDF" w:rsidRDefault="007F1EDF" w:rsidP="007F1EDF">
            <w:pPr>
              <w:pStyle w:val="TableParagraph"/>
            </w:pPr>
          </w:p>
        </w:tc>
      </w:tr>
      <w:tr w:rsidR="007F1EDF" w14:paraId="2B886A32" w14:textId="77777777" w:rsidTr="007F1EDF">
        <w:trPr>
          <w:trHeight w:val="388"/>
        </w:trPr>
        <w:tc>
          <w:tcPr>
            <w:tcW w:w="531" w:type="dxa"/>
          </w:tcPr>
          <w:p w14:paraId="68D3365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D846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25C9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A04C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AE247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4B9CF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5D659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51013C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D26C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54D04" w14:textId="77777777" w:rsidR="007F1EDF" w:rsidRDefault="007F1EDF" w:rsidP="007F1EDF">
            <w:pPr>
              <w:pStyle w:val="TableParagraph"/>
            </w:pPr>
          </w:p>
        </w:tc>
      </w:tr>
      <w:tr w:rsidR="007F1EDF" w14:paraId="57AAC011" w14:textId="77777777" w:rsidTr="007F1EDF">
        <w:trPr>
          <w:trHeight w:val="388"/>
        </w:trPr>
        <w:tc>
          <w:tcPr>
            <w:tcW w:w="531" w:type="dxa"/>
          </w:tcPr>
          <w:p w14:paraId="2B5ECE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265DD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EA2B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8F56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4F9F91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4D4873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8554AB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20054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7660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500A5F" w14:textId="77777777" w:rsidR="007F1EDF" w:rsidRDefault="007F1EDF" w:rsidP="007F1EDF">
            <w:pPr>
              <w:pStyle w:val="TableParagraph"/>
            </w:pPr>
          </w:p>
        </w:tc>
      </w:tr>
      <w:tr w:rsidR="007F1EDF" w14:paraId="16564E3E" w14:textId="77777777" w:rsidTr="007F1EDF">
        <w:trPr>
          <w:trHeight w:val="388"/>
        </w:trPr>
        <w:tc>
          <w:tcPr>
            <w:tcW w:w="531" w:type="dxa"/>
          </w:tcPr>
          <w:p w14:paraId="4C973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7458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6B6A3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D7AD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1BA3B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56378F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23A5D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9F1A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BFED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058F46" w14:textId="77777777" w:rsidR="007F1EDF" w:rsidRDefault="007F1EDF" w:rsidP="007F1EDF">
            <w:pPr>
              <w:pStyle w:val="TableParagraph"/>
            </w:pPr>
          </w:p>
        </w:tc>
      </w:tr>
      <w:tr w:rsidR="007F1EDF" w14:paraId="065BA615" w14:textId="77777777" w:rsidTr="007F1EDF">
        <w:trPr>
          <w:trHeight w:val="388"/>
        </w:trPr>
        <w:tc>
          <w:tcPr>
            <w:tcW w:w="531" w:type="dxa"/>
          </w:tcPr>
          <w:p w14:paraId="08046F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30867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A37A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B1399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FBF46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8DB1DD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91534A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D909E5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173C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7DE233" w14:textId="77777777" w:rsidR="007F1EDF" w:rsidRDefault="007F1EDF" w:rsidP="007F1EDF">
            <w:pPr>
              <w:pStyle w:val="TableParagraph"/>
            </w:pPr>
          </w:p>
        </w:tc>
      </w:tr>
      <w:tr w:rsidR="007F1EDF" w14:paraId="0DA616E8" w14:textId="77777777" w:rsidTr="007F1EDF">
        <w:trPr>
          <w:trHeight w:val="388"/>
        </w:trPr>
        <w:tc>
          <w:tcPr>
            <w:tcW w:w="531" w:type="dxa"/>
          </w:tcPr>
          <w:p w14:paraId="04FF28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BB446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07FA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2379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0ADFE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33CA5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8B02B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9196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4505C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FB7AE3" w14:textId="77777777" w:rsidR="007F1EDF" w:rsidRDefault="007F1EDF" w:rsidP="007F1EDF">
            <w:pPr>
              <w:pStyle w:val="TableParagraph"/>
            </w:pPr>
          </w:p>
        </w:tc>
      </w:tr>
      <w:tr w:rsidR="007F1EDF" w14:paraId="1D9D1649" w14:textId="77777777" w:rsidTr="007F1EDF">
        <w:trPr>
          <w:trHeight w:val="388"/>
        </w:trPr>
        <w:tc>
          <w:tcPr>
            <w:tcW w:w="531" w:type="dxa"/>
          </w:tcPr>
          <w:p w14:paraId="37C97D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EDD7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64E8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33EE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495BE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C58AB8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0B838E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6AA8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BC75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F85336" w14:textId="77777777" w:rsidR="007F1EDF" w:rsidRDefault="007F1EDF" w:rsidP="007F1EDF">
            <w:pPr>
              <w:pStyle w:val="TableParagraph"/>
            </w:pPr>
          </w:p>
        </w:tc>
      </w:tr>
      <w:tr w:rsidR="007F1EDF" w14:paraId="2B9B8B58" w14:textId="77777777" w:rsidTr="007F1EDF">
        <w:trPr>
          <w:trHeight w:val="388"/>
        </w:trPr>
        <w:tc>
          <w:tcPr>
            <w:tcW w:w="531" w:type="dxa"/>
          </w:tcPr>
          <w:p w14:paraId="2E6CB5E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8C22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24080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53F3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B1F10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378B73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918CA3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134E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AA90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747AE5" w14:textId="77777777" w:rsidR="007F1EDF" w:rsidRDefault="007F1EDF" w:rsidP="007F1EDF">
            <w:pPr>
              <w:pStyle w:val="TableParagraph"/>
            </w:pPr>
          </w:p>
        </w:tc>
      </w:tr>
      <w:tr w:rsidR="007F1EDF" w14:paraId="0B96B963" w14:textId="77777777" w:rsidTr="007F1EDF">
        <w:trPr>
          <w:trHeight w:val="388"/>
        </w:trPr>
        <w:tc>
          <w:tcPr>
            <w:tcW w:w="531" w:type="dxa"/>
          </w:tcPr>
          <w:p w14:paraId="093D74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5B9A1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6CC3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9449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DC808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D3C1B8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F8EB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6A99E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9F90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6DFD2E" w14:textId="77777777" w:rsidR="007F1EDF" w:rsidRDefault="007F1EDF" w:rsidP="007F1EDF">
            <w:pPr>
              <w:pStyle w:val="TableParagraph"/>
            </w:pPr>
          </w:p>
        </w:tc>
      </w:tr>
      <w:tr w:rsidR="007F1EDF" w14:paraId="61969152" w14:textId="77777777" w:rsidTr="007F1EDF">
        <w:trPr>
          <w:trHeight w:val="388"/>
        </w:trPr>
        <w:tc>
          <w:tcPr>
            <w:tcW w:w="531" w:type="dxa"/>
          </w:tcPr>
          <w:p w14:paraId="3052BF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7D856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74A3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B15D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6C89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1E7267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BBAAC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8894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B4F5B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4469AB" w14:textId="77777777" w:rsidR="007F1EDF" w:rsidRDefault="007F1EDF" w:rsidP="007F1EDF">
            <w:pPr>
              <w:pStyle w:val="TableParagraph"/>
            </w:pPr>
          </w:p>
        </w:tc>
      </w:tr>
      <w:tr w:rsidR="007F1EDF" w14:paraId="63A35F29" w14:textId="77777777" w:rsidTr="007F1EDF">
        <w:trPr>
          <w:trHeight w:val="388"/>
        </w:trPr>
        <w:tc>
          <w:tcPr>
            <w:tcW w:w="531" w:type="dxa"/>
          </w:tcPr>
          <w:p w14:paraId="6851EC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EDB1E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CF818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A7F26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0A35C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1BDD22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34319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F5EEDE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DAA4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DCB89E" w14:textId="77777777" w:rsidR="007F1EDF" w:rsidRDefault="007F1EDF" w:rsidP="007F1EDF">
            <w:pPr>
              <w:pStyle w:val="TableParagraph"/>
            </w:pPr>
          </w:p>
        </w:tc>
      </w:tr>
      <w:tr w:rsidR="007F1EDF" w14:paraId="559DEF96" w14:textId="77777777" w:rsidTr="007F1EDF">
        <w:trPr>
          <w:trHeight w:val="388"/>
        </w:trPr>
        <w:tc>
          <w:tcPr>
            <w:tcW w:w="531" w:type="dxa"/>
          </w:tcPr>
          <w:p w14:paraId="0D8698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A6F2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C06F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85C3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9E897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E0B8F1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C7D336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A2AE72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F2244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6757BE" w14:textId="77777777" w:rsidR="007F1EDF" w:rsidRDefault="007F1EDF" w:rsidP="007F1EDF">
            <w:pPr>
              <w:pStyle w:val="TableParagraph"/>
            </w:pPr>
          </w:p>
        </w:tc>
      </w:tr>
      <w:tr w:rsidR="007F1EDF" w14:paraId="02A9D998" w14:textId="77777777" w:rsidTr="007F1EDF">
        <w:trPr>
          <w:trHeight w:val="388"/>
        </w:trPr>
        <w:tc>
          <w:tcPr>
            <w:tcW w:w="531" w:type="dxa"/>
          </w:tcPr>
          <w:p w14:paraId="26FD25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A6FB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19BD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8AC49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A5797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831166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E346C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C3D79C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D7510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07A0A0" w14:textId="77777777" w:rsidR="007F1EDF" w:rsidRDefault="007F1EDF" w:rsidP="007F1EDF">
            <w:pPr>
              <w:pStyle w:val="TableParagraph"/>
            </w:pPr>
          </w:p>
        </w:tc>
      </w:tr>
      <w:tr w:rsidR="007F1EDF" w14:paraId="7264BF4D" w14:textId="77777777" w:rsidTr="007F1EDF">
        <w:trPr>
          <w:trHeight w:val="388"/>
        </w:trPr>
        <w:tc>
          <w:tcPr>
            <w:tcW w:w="531" w:type="dxa"/>
          </w:tcPr>
          <w:p w14:paraId="490D49E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D9D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BEC7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E732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93320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FF3833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FEEB0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8ADE3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37B64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C5CD60" w14:textId="77777777" w:rsidR="007F1EDF" w:rsidRDefault="007F1EDF" w:rsidP="007F1EDF">
            <w:pPr>
              <w:pStyle w:val="TableParagraph"/>
            </w:pPr>
          </w:p>
        </w:tc>
      </w:tr>
      <w:tr w:rsidR="007F1EDF" w14:paraId="39D5A4EF" w14:textId="77777777" w:rsidTr="007F1EDF">
        <w:trPr>
          <w:trHeight w:val="388"/>
        </w:trPr>
        <w:tc>
          <w:tcPr>
            <w:tcW w:w="531" w:type="dxa"/>
          </w:tcPr>
          <w:p w14:paraId="1E0BEE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CD46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1E99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01CD1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26A7D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F02399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3698A7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2F1BA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9B97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0F8E5F" w14:textId="77777777" w:rsidR="007F1EDF" w:rsidRDefault="007F1EDF" w:rsidP="007F1EDF">
            <w:pPr>
              <w:pStyle w:val="TableParagraph"/>
            </w:pPr>
          </w:p>
        </w:tc>
      </w:tr>
      <w:tr w:rsidR="007F1EDF" w14:paraId="254977D2" w14:textId="77777777" w:rsidTr="007F1EDF">
        <w:trPr>
          <w:trHeight w:val="388"/>
        </w:trPr>
        <w:tc>
          <w:tcPr>
            <w:tcW w:w="531" w:type="dxa"/>
          </w:tcPr>
          <w:p w14:paraId="542537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2C25E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AAE5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82AF0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5EBC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775ADB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897376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C353B0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126D98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74FE37" w14:textId="77777777" w:rsidR="007F1EDF" w:rsidRDefault="007F1EDF" w:rsidP="007F1EDF">
            <w:pPr>
              <w:pStyle w:val="TableParagraph"/>
            </w:pPr>
          </w:p>
        </w:tc>
      </w:tr>
      <w:tr w:rsidR="007F1EDF" w14:paraId="0786D1CC" w14:textId="77777777" w:rsidTr="007F1EDF">
        <w:trPr>
          <w:trHeight w:val="388"/>
        </w:trPr>
        <w:tc>
          <w:tcPr>
            <w:tcW w:w="531" w:type="dxa"/>
          </w:tcPr>
          <w:p w14:paraId="0E8686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D2C8D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6ED7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3D52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C86B8F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772475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62811F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45715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19FD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12C11A" w14:textId="77777777" w:rsidR="007F1EDF" w:rsidRDefault="007F1EDF" w:rsidP="007F1EDF">
            <w:pPr>
              <w:pStyle w:val="TableParagraph"/>
            </w:pPr>
          </w:p>
        </w:tc>
      </w:tr>
      <w:tr w:rsidR="007F1EDF" w14:paraId="32F0924C" w14:textId="77777777" w:rsidTr="007F1EDF">
        <w:trPr>
          <w:trHeight w:val="388"/>
        </w:trPr>
        <w:tc>
          <w:tcPr>
            <w:tcW w:w="531" w:type="dxa"/>
          </w:tcPr>
          <w:p w14:paraId="5A2B40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4E7E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57B4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B9BDA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ACE9B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98DC5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EDF4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D90E6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0B0A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91F1A9" w14:textId="77777777" w:rsidR="007F1EDF" w:rsidRDefault="007F1EDF" w:rsidP="007F1EDF">
            <w:pPr>
              <w:pStyle w:val="TableParagraph"/>
            </w:pPr>
          </w:p>
        </w:tc>
      </w:tr>
      <w:tr w:rsidR="007F1EDF" w14:paraId="3ADCE3EB" w14:textId="77777777" w:rsidTr="007F1EDF">
        <w:trPr>
          <w:trHeight w:val="388"/>
        </w:trPr>
        <w:tc>
          <w:tcPr>
            <w:tcW w:w="531" w:type="dxa"/>
          </w:tcPr>
          <w:p w14:paraId="522946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47E9A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F0C2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6A160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2DB216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B9DE5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384F05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0411E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302A9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DE512D" w14:textId="77777777" w:rsidR="007F1EDF" w:rsidRDefault="007F1EDF" w:rsidP="007F1EDF">
            <w:pPr>
              <w:pStyle w:val="TableParagraph"/>
            </w:pPr>
          </w:p>
        </w:tc>
      </w:tr>
      <w:tr w:rsidR="007F1EDF" w14:paraId="41F52AC7" w14:textId="77777777" w:rsidTr="007F1EDF">
        <w:trPr>
          <w:trHeight w:val="388"/>
        </w:trPr>
        <w:tc>
          <w:tcPr>
            <w:tcW w:w="531" w:type="dxa"/>
          </w:tcPr>
          <w:p w14:paraId="47208D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E268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C0BB8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E6530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10CF80F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995253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C1EA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F4949A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9B71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554998" w14:textId="77777777" w:rsidR="007F1EDF" w:rsidRDefault="007F1EDF" w:rsidP="007F1EDF">
            <w:pPr>
              <w:pStyle w:val="TableParagraph"/>
            </w:pPr>
          </w:p>
        </w:tc>
      </w:tr>
      <w:tr w:rsidR="007F1EDF" w14:paraId="0D4CF3DB" w14:textId="77777777" w:rsidTr="007F1EDF">
        <w:trPr>
          <w:trHeight w:val="388"/>
        </w:trPr>
        <w:tc>
          <w:tcPr>
            <w:tcW w:w="531" w:type="dxa"/>
          </w:tcPr>
          <w:p w14:paraId="7576F71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F350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64429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5BCA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710E6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541C9B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7E3BA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68173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4953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086D10" w14:textId="77777777" w:rsidR="007F1EDF" w:rsidRDefault="007F1EDF" w:rsidP="007F1EDF">
            <w:pPr>
              <w:pStyle w:val="TableParagraph"/>
            </w:pPr>
          </w:p>
        </w:tc>
      </w:tr>
      <w:tr w:rsidR="007F1EDF" w14:paraId="0A138769" w14:textId="77777777" w:rsidTr="007F1EDF">
        <w:trPr>
          <w:trHeight w:val="388"/>
        </w:trPr>
        <w:tc>
          <w:tcPr>
            <w:tcW w:w="531" w:type="dxa"/>
          </w:tcPr>
          <w:p w14:paraId="5C33C1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94D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577C4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4663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5FB9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57DE7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FFD2F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F19DFA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A5D6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161AEC" w14:textId="77777777" w:rsidR="007F1EDF" w:rsidRDefault="007F1EDF" w:rsidP="007F1EDF">
            <w:pPr>
              <w:pStyle w:val="TableParagraph"/>
            </w:pPr>
          </w:p>
        </w:tc>
      </w:tr>
      <w:tr w:rsidR="007F1EDF" w14:paraId="3EDA35EC" w14:textId="77777777" w:rsidTr="007F1EDF">
        <w:trPr>
          <w:trHeight w:val="388"/>
        </w:trPr>
        <w:tc>
          <w:tcPr>
            <w:tcW w:w="531" w:type="dxa"/>
          </w:tcPr>
          <w:p w14:paraId="2A3E7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B69A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44870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FC447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DAB8C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1EEC12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F756E8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71E1E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7430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7BD655" w14:textId="77777777" w:rsidR="007F1EDF" w:rsidRDefault="007F1EDF" w:rsidP="007F1EDF">
            <w:pPr>
              <w:pStyle w:val="TableParagraph"/>
            </w:pPr>
          </w:p>
        </w:tc>
      </w:tr>
      <w:tr w:rsidR="007F1EDF" w14:paraId="51809B49" w14:textId="77777777" w:rsidTr="007F1EDF">
        <w:trPr>
          <w:trHeight w:val="388"/>
        </w:trPr>
        <w:tc>
          <w:tcPr>
            <w:tcW w:w="531" w:type="dxa"/>
          </w:tcPr>
          <w:p w14:paraId="54537D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8E8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C3DF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6FBC4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9618CC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D424EB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3D349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AE1CF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9A7EE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036D30" w14:textId="77777777" w:rsidR="007F1EDF" w:rsidRDefault="007F1EDF" w:rsidP="007F1EDF">
            <w:pPr>
              <w:pStyle w:val="TableParagraph"/>
            </w:pPr>
          </w:p>
        </w:tc>
      </w:tr>
    </w:tbl>
    <w:p w14:paraId="4DD218FC" w14:textId="77777777" w:rsidR="00B02C85" w:rsidRDefault="00B02C85" w:rsidP="00B02C85">
      <w:pPr>
        <w:pStyle w:val="Heading1"/>
      </w:pPr>
      <w:bookmarkStart w:id="18" w:name="_Toc40889610"/>
      <w:r w:rsidRPr="00B02C85">
        <w:t>ЛИСТ</w:t>
      </w:r>
      <w:r>
        <w:rPr>
          <w:w w:val="105"/>
        </w:rPr>
        <w:t xml:space="preserve"> РЕГИСТРАЦИИ ИЗМЕНЕНИЙ</w:t>
      </w:r>
      <w:bookmarkEnd w:id="18"/>
    </w:p>
    <w:p w14:paraId="101550BE" w14:textId="77777777" w:rsidR="007F1EDF" w:rsidRPr="00160691" w:rsidRDefault="007F1EDF" w:rsidP="00B02C85">
      <w:pPr>
        <w:pStyle w:val="a0"/>
        <w:ind w:left="360" w:firstLine="0"/>
      </w:pPr>
    </w:p>
    <w:sectPr w:rsidR="007F1EDF" w:rsidRPr="00160691" w:rsidSect="009E2619">
      <w:footerReference w:type="default" r:id="rId24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33135" w14:textId="77777777" w:rsidR="00796FF3" w:rsidRDefault="00796FF3" w:rsidP="00037718">
      <w:pPr>
        <w:spacing w:after="0" w:line="240" w:lineRule="auto"/>
      </w:pPr>
      <w:r>
        <w:separator/>
      </w:r>
    </w:p>
  </w:endnote>
  <w:endnote w:type="continuationSeparator" w:id="0">
    <w:p w14:paraId="69608540" w14:textId="77777777" w:rsidR="00796FF3" w:rsidRDefault="00796FF3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1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213022" w:rsidRPr="00213022" w14:paraId="16E854E8" w14:textId="77777777" w:rsidTr="00003ED7">
      <w:trPr>
        <w:trHeight w:val="268"/>
      </w:trPr>
      <w:tc>
        <w:tcPr>
          <w:tcW w:w="3119" w:type="dxa"/>
        </w:tcPr>
        <w:p w14:paraId="4D41D77B" w14:textId="77777777" w:rsidR="00213022" w:rsidRPr="00213022" w:rsidRDefault="00213022" w:rsidP="00213022">
          <w:pPr>
            <w:rPr>
              <w:rFonts w:eastAsia="Times New Roman" w:cs="Times New Roman"/>
              <w:sz w:val="18"/>
              <w:lang w:val="ru-RU"/>
            </w:rPr>
          </w:pPr>
        </w:p>
      </w:tc>
      <w:tc>
        <w:tcPr>
          <w:tcW w:w="1417" w:type="dxa"/>
        </w:tcPr>
        <w:p w14:paraId="71F46624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47FF78D3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2ECB1956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4097B42F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</w:tr>
    <w:tr w:rsidR="00213022" w:rsidRPr="00213022" w14:paraId="6A4A5FF5" w14:textId="77777777" w:rsidTr="00003ED7">
      <w:trPr>
        <w:trHeight w:val="268"/>
      </w:trPr>
      <w:tc>
        <w:tcPr>
          <w:tcW w:w="3119" w:type="dxa"/>
        </w:tcPr>
        <w:p w14:paraId="6A0DF5FC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bookmarkStart w:id="1" w:name="_bookmark46"/>
          <w:bookmarkEnd w:id="1"/>
          <w:proofErr w:type="spellStart"/>
          <w:r w:rsidRPr="00213022">
            <w:rPr>
              <w:rFonts w:eastAsia="Times New Roman" w:cs="Times New Roman"/>
              <w:w w:val="105"/>
            </w:rPr>
            <w:t>Изм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34A2BD1C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623D989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</w:rPr>
            <w:t xml:space="preserve">№ </w:t>
          </w:r>
          <w:proofErr w:type="spellStart"/>
          <w:r w:rsidRPr="00213022">
            <w:rPr>
              <w:rFonts w:eastAsia="Times New Roman" w:cs="Times New Roman"/>
            </w:rPr>
            <w:t>докум</w:t>
          </w:r>
          <w:proofErr w:type="spellEnd"/>
          <w:r w:rsidRPr="00213022">
            <w:rPr>
              <w:rFonts w:eastAsia="Times New Roman" w:cs="Times New Roman"/>
            </w:rPr>
            <w:t>.</w:t>
          </w:r>
        </w:p>
      </w:tc>
      <w:tc>
        <w:tcPr>
          <w:tcW w:w="1559" w:type="dxa"/>
        </w:tcPr>
        <w:p w14:paraId="701496C6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60E91EAB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10"/>
            </w:rPr>
            <w:t>Дата</w:t>
          </w:r>
          <w:proofErr w:type="spellEnd"/>
        </w:p>
      </w:tc>
    </w:tr>
    <w:tr w:rsidR="00213022" w:rsidRPr="00213022" w14:paraId="5DDC4744" w14:textId="77777777" w:rsidTr="00003ED7">
      <w:trPr>
        <w:trHeight w:val="268"/>
      </w:trPr>
      <w:tc>
        <w:tcPr>
          <w:tcW w:w="3119" w:type="dxa"/>
        </w:tcPr>
        <w:p w14:paraId="4250320A" w14:textId="7E58D300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  <w:lang w:val="ru-RU"/>
            </w:rPr>
          </w:pPr>
          <w:r w:rsidRPr="00213022">
            <w:rPr>
              <w:rFonts w:eastAsia="Times New Roman" w:cs="Times New Roman"/>
              <w:w w:val="105"/>
            </w:rPr>
            <w:t>RU.17701729.</w:t>
          </w:r>
          <w:r w:rsidR="00033C4D">
            <w:rPr>
              <w:rFonts w:eastAsia="Times New Roman" w:cs="Times New Roman"/>
              <w:w w:val="105"/>
            </w:rPr>
            <w:t>05.02</w:t>
          </w:r>
          <w:r w:rsidRPr="00213022">
            <w:rPr>
              <w:rFonts w:eastAsia="Times New Roman" w:cs="Times New Roman"/>
              <w:w w:val="105"/>
            </w:rPr>
            <w:t xml:space="preserve">-01 </w:t>
          </w:r>
          <w:r>
            <w:rPr>
              <w:rFonts w:eastAsia="Times New Roman" w:cs="Times New Roman"/>
              <w:w w:val="105"/>
              <w:lang w:val="ru-RU"/>
            </w:rPr>
            <w:t>34</w:t>
          </w:r>
          <w:r w:rsidRPr="00213022">
            <w:rPr>
              <w:rFonts w:eastAsia="Times New Roman" w:cs="Times New Roman"/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99C8306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245B4B68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5D68A088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11E373C0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</w:tr>
    <w:tr w:rsidR="00213022" w:rsidRPr="00213022" w14:paraId="1244FC6F" w14:textId="77777777" w:rsidTr="00003ED7">
      <w:trPr>
        <w:trHeight w:val="268"/>
      </w:trPr>
      <w:tc>
        <w:tcPr>
          <w:tcW w:w="3119" w:type="dxa"/>
        </w:tcPr>
        <w:p w14:paraId="66A6F695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подл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2E4EAE23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1B7B3FC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Взам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</w:t>
          </w: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>. №</w:t>
          </w:r>
        </w:p>
      </w:tc>
      <w:tc>
        <w:tcPr>
          <w:tcW w:w="1559" w:type="dxa"/>
        </w:tcPr>
        <w:p w14:paraId="624B28B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дубл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786693E7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</w:tr>
  </w:tbl>
  <w:p w14:paraId="13E03D7F" w14:textId="77777777" w:rsidR="00962AC4" w:rsidRPr="00574F5B" w:rsidRDefault="00962AC4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0132" w14:textId="77777777" w:rsidR="00962AC4" w:rsidRPr="00574F5B" w:rsidRDefault="00962AC4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FB173" w14:textId="77777777" w:rsidR="00796FF3" w:rsidRDefault="00796FF3" w:rsidP="00037718">
      <w:pPr>
        <w:spacing w:after="0" w:line="240" w:lineRule="auto"/>
      </w:pPr>
      <w:r>
        <w:separator/>
      </w:r>
    </w:p>
  </w:footnote>
  <w:footnote w:type="continuationSeparator" w:id="0">
    <w:p w14:paraId="7525FEFA" w14:textId="77777777" w:rsidR="00796FF3" w:rsidRDefault="00796FF3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AA98" w14:textId="77777777" w:rsidR="00962AC4" w:rsidRDefault="00962AC4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9E6C" w14:textId="77777777" w:rsidR="00962AC4" w:rsidRDefault="00962AC4" w:rsidP="008742A7">
    <w:pPr>
      <w:pStyle w:val="Header"/>
    </w:pPr>
  </w:p>
  <w:p w14:paraId="61446C73" w14:textId="77777777" w:rsidR="00962AC4" w:rsidRDefault="00962AC4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8401235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1D4F9E" w14:textId="77777777" w:rsidR="00962AC4" w:rsidRPr="00574F5B" w:rsidRDefault="00962AC4" w:rsidP="00574F5B">
        <w:pPr>
          <w:pStyle w:val="a0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1"/>
            <w:b/>
          </w:rPr>
          <w:fldChar w:fldCharType="begin"/>
        </w:r>
        <w:r w:rsidRPr="00574F5B">
          <w:rPr>
            <w:rStyle w:val="a1"/>
            <w:b/>
          </w:rPr>
          <w:instrText>PAGE   \* MERGEFORMAT</w:instrText>
        </w:r>
        <w:r w:rsidRPr="00574F5B">
          <w:rPr>
            <w:rStyle w:val="a1"/>
            <w:b/>
          </w:rPr>
          <w:fldChar w:fldCharType="separate"/>
        </w:r>
        <w:r w:rsidR="0039707D">
          <w:rPr>
            <w:rStyle w:val="a1"/>
            <w:b/>
            <w:noProof/>
          </w:rPr>
          <w:t>12</w:t>
        </w:r>
        <w:r w:rsidRPr="00574F5B">
          <w:rPr>
            <w:rStyle w:val="a1"/>
            <w:b/>
          </w:rPr>
          <w:fldChar w:fldCharType="end"/>
        </w:r>
        <w:r>
          <w:rPr>
            <w:rStyle w:val="a1"/>
            <w:b/>
          </w:rPr>
          <w:tab/>
        </w:r>
      </w:p>
      <w:p w14:paraId="308447E0" w14:textId="64936E7B" w:rsidR="00962AC4" w:rsidRPr="00574F5B" w:rsidRDefault="00962AC4" w:rsidP="00574F5B">
        <w:pPr>
          <w:pStyle w:val="a0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033C4D">
          <w:rPr>
            <w:b/>
            <w:sz w:val="28"/>
          </w:rPr>
          <w:t>05.02</w:t>
        </w:r>
        <w:r>
          <w:rPr>
            <w:b/>
            <w:sz w:val="28"/>
          </w:rPr>
          <w:t>-01 34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EE92ADC"/>
    <w:multiLevelType w:val="hybridMultilevel"/>
    <w:tmpl w:val="FE105F34"/>
    <w:lvl w:ilvl="0" w:tplc="A712EB28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6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BA1AF0"/>
    <w:multiLevelType w:val="hybridMultilevel"/>
    <w:tmpl w:val="8DF45D3A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5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842EE9"/>
    <w:multiLevelType w:val="hybridMultilevel"/>
    <w:tmpl w:val="2142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158C4"/>
    <w:multiLevelType w:val="hybridMultilevel"/>
    <w:tmpl w:val="557003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74D078F"/>
    <w:multiLevelType w:val="hybridMultilevel"/>
    <w:tmpl w:val="D658979A"/>
    <w:lvl w:ilvl="0" w:tplc="041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0" w15:restartNumberingAfterBreak="0">
    <w:nsid w:val="54B57E1C"/>
    <w:multiLevelType w:val="hybridMultilevel"/>
    <w:tmpl w:val="555AB52A"/>
    <w:lvl w:ilvl="0" w:tplc="A712EB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2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17"/>
  </w:num>
  <w:num w:numId="4">
    <w:abstractNumId w:val="19"/>
  </w:num>
  <w:num w:numId="5">
    <w:abstractNumId w:val="10"/>
  </w:num>
  <w:num w:numId="6">
    <w:abstractNumId w:val="9"/>
  </w:num>
  <w:num w:numId="7">
    <w:abstractNumId w:val="2"/>
  </w:num>
  <w:num w:numId="8">
    <w:abstractNumId w:val="6"/>
  </w:num>
  <w:num w:numId="9">
    <w:abstractNumId w:val="22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21"/>
  </w:num>
  <w:num w:numId="19">
    <w:abstractNumId w:val="15"/>
  </w:num>
  <w:num w:numId="20">
    <w:abstractNumId w:val="18"/>
  </w:num>
  <w:num w:numId="21">
    <w:abstractNumId w:val="13"/>
  </w:num>
  <w:num w:numId="22">
    <w:abstractNumId w:val="8"/>
  </w:num>
  <w:num w:numId="23">
    <w:abstractNumId w:val="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2BC"/>
    <w:rsid w:val="00021090"/>
    <w:rsid w:val="00033C4D"/>
    <w:rsid w:val="00037718"/>
    <w:rsid w:val="00067A55"/>
    <w:rsid w:val="00070ADB"/>
    <w:rsid w:val="00072E17"/>
    <w:rsid w:val="00075B2F"/>
    <w:rsid w:val="00076058"/>
    <w:rsid w:val="00080017"/>
    <w:rsid w:val="00090DCA"/>
    <w:rsid w:val="00092380"/>
    <w:rsid w:val="00095285"/>
    <w:rsid w:val="000B529F"/>
    <w:rsid w:val="000F3639"/>
    <w:rsid w:val="000F509C"/>
    <w:rsid w:val="00135703"/>
    <w:rsid w:val="00160691"/>
    <w:rsid w:val="0018788A"/>
    <w:rsid w:val="001D4FD0"/>
    <w:rsid w:val="001E1A0D"/>
    <w:rsid w:val="002040F5"/>
    <w:rsid w:val="00213022"/>
    <w:rsid w:val="002236F9"/>
    <w:rsid w:val="0022704B"/>
    <w:rsid w:val="00232EE7"/>
    <w:rsid w:val="00236503"/>
    <w:rsid w:val="00266076"/>
    <w:rsid w:val="00270BAD"/>
    <w:rsid w:val="002B1F73"/>
    <w:rsid w:val="002B7D30"/>
    <w:rsid w:val="002E0133"/>
    <w:rsid w:val="002E27D9"/>
    <w:rsid w:val="002E3689"/>
    <w:rsid w:val="002E3CB3"/>
    <w:rsid w:val="00304EA7"/>
    <w:rsid w:val="00326C6B"/>
    <w:rsid w:val="00331EBE"/>
    <w:rsid w:val="0035136A"/>
    <w:rsid w:val="00354027"/>
    <w:rsid w:val="00354C03"/>
    <w:rsid w:val="00365BB8"/>
    <w:rsid w:val="00395303"/>
    <w:rsid w:val="0039707D"/>
    <w:rsid w:val="003C6CEA"/>
    <w:rsid w:val="003D2E8E"/>
    <w:rsid w:val="003E0057"/>
    <w:rsid w:val="003E7DBC"/>
    <w:rsid w:val="003E7EBB"/>
    <w:rsid w:val="003F1E5A"/>
    <w:rsid w:val="003F401A"/>
    <w:rsid w:val="00423A64"/>
    <w:rsid w:val="00456841"/>
    <w:rsid w:val="004656A8"/>
    <w:rsid w:val="00480B88"/>
    <w:rsid w:val="004B6272"/>
    <w:rsid w:val="004E2B6F"/>
    <w:rsid w:val="004E67A0"/>
    <w:rsid w:val="004F536C"/>
    <w:rsid w:val="004F72A1"/>
    <w:rsid w:val="005001CD"/>
    <w:rsid w:val="00522B46"/>
    <w:rsid w:val="00523576"/>
    <w:rsid w:val="00527F18"/>
    <w:rsid w:val="00543853"/>
    <w:rsid w:val="0056433A"/>
    <w:rsid w:val="00564EC4"/>
    <w:rsid w:val="00567785"/>
    <w:rsid w:val="00574F5B"/>
    <w:rsid w:val="0057775C"/>
    <w:rsid w:val="00591345"/>
    <w:rsid w:val="00592207"/>
    <w:rsid w:val="005B47F1"/>
    <w:rsid w:val="005B68E1"/>
    <w:rsid w:val="005C503A"/>
    <w:rsid w:val="005C6DD4"/>
    <w:rsid w:val="005C7CD5"/>
    <w:rsid w:val="005D2C6A"/>
    <w:rsid w:val="005D5CB7"/>
    <w:rsid w:val="005F197F"/>
    <w:rsid w:val="005F2A34"/>
    <w:rsid w:val="005F52D9"/>
    <w:rsid w:val="006052E6"/>
    <w:rsid w:val="00611ECD"/>
    <w:rsid w:val="006210C8"/>
    <w:rsid w:val="00634F18"/>
    <w:rsid w:val="006376DD"/>
    <w:rsid w:val="00640763"/>
    <w:rsid w:val="00642FB2"/>
    <w:rsid w:val="00645E7B"/>
    <w:rsid w:val="0065028E"/>
    <w:rsid w:val="00650D2C"/>
    <w:rsid w:val="00657646"/>
    <w:rsid w:val="00660471"/>
    <w:rsid w:val="00690F37"/>
    <w:rsid w:val="006966C8"/>
    <w:rsid w:val="006B19BC"/>
    <w:rsid w:val="006B29A3"/>
    <w:rsid w:val="006C5AE3"/>
    <w:rsid w:val="006C6799"/>
    <w:rsid w:val="006E0D99"/>
    <w:rsid w:val="006F1AF7"/>
    <w:rsid w:val="00710FA4"/>
    <w:rsid w:val="0071508E"/>
    <w:rsid w:val="0073284B"/>
    <w:rsid w:val="007356B1"/>
    <w:rsid w:val="007416CF"/>
    <w:rsid w:val="00746B9C"/>
    <w:rsid w:val="00746D74"/>
    <w:rsid w:val="00750E08"/>
    <w:rsid w:val="007510AB"/>
    <w:rsid w:val="00756B6A"/>
    <w:rsid w:val="00796FF3"/>
    <w:rsid w:val="007B3C22"/>
    <w:rsid w:val="007B528A"/>
    <w:rsid w:val="007C704E"/>
    <w:rsid w:val="007D0332"/>
    <w:rsid w:val="007F1EDF"/>
    <w:rsid w:val="008037BF"/>
    <w:rsid w:val="008152FE"/>
    <w:rsid w:val="00826123"/>
    <w:rsid w:val="00841E63"/>
    <w:rsid w:val="00847681"/>
    <w:rsid w:val="00847762"/>
    <w:rsid w:val="008742A7"/>
    <w:rsid w:val="00882D0E"/>
    <w:rsid w:val="008830D7"/>
    <w:rsid w:val="008B5B5C"/>
    <w:rsid w:val="008C1248"/>
    <w:rsid w:val="008C3EE5"/>
    <w:rsid w:val="008C6BC9"/>
    <w:rsid w:val="008D51A9"/>
    <w:rsid w:val="008E39BF"/>
    <w:rsid w:val="008E3C46"/>
    <w:rsid w:val="008E43C6"/>
    <w:rsid w:val="009141D0"/>
    <w:rsid w:val="0094064D"/>
    <w:rsid w:val="00953FB8"/>
    <w:rsid w:val="00962AC4"/>
    <w:rsid w:val="00972E3C"/>
    <w:rsid w:val="00973B57"/>
    <w:rsid w:val="009A51DF"/>
    <w:rsid w:val="009C2BF6"/>
    <w:rsid w:val="009C7A00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B02C85"/>
    <w:rsid w:val="00B164CA"/>
    <w:rsid w:val="00B267AC"/>
    <w:rsid w:val="00B4154F"/>
    <w:rsid w:val="00B425E5"/>
    <w:rsid w:val="00B604F4"/>
    <w:rsid w:val="00B630E7"/>
    <w:rsid w:val="00B70214"/>
    <w:rsid w:val="00B91CBE"/>
    <w:rsid w:val="00B935B8"/>
    <w:rsid w:val="00BB1877"/>
    <w:rsid w:val="00BB465F"/>
    <w:rsid w:val="00BC1A04"/>
    <w:rsid w:val="00BD3106"/>
    <w:rsid w:val="00BD3A3C"/>
    <w:rsid w:val="00BE2B02"/>
    <w:rsid w:val="00C17E27"/>
    <w:rsid w:val="00C23FAD"/>
    <w:rsid w:val="00C46B09"/>
    <w:rsid w:val="00C511BD"/>
    <w:rsid w:val="00C672BC"/>
    <w:rsid w:val="00CA5D05"/>
    <w:rsid w:val="00CD10D3"/>
    <w:rsid w:val="00CD7683"/>
    <w:rsid w:val="00CE13CD"/>
    <w:rsid w:val="00CF6F81"/>
    <w:rsid w:val="00CF7109"/>
    <w:rsid w:val="00D228E4"/>
    <w:rsid w:val="00D25559"/>
    <w:rsid w:val="00D32F13"/>
    <w:rsid w:val="00D94C3D"/>
    <w:rsid w:val="00DA0A6A"/>
    <w:rsid w:val="00DB12AE"/>
    <w:rsid w:val="00DC5EC5"/>
    <w:rsid w:val="00DD6150"/>
    <w:rsid w:val="00DF5D2F"/>
    <w:rsid w:val="00DF6417"/>
    <w:rsid w:val="00DF7CED"/>
    <w:rsid w:val="00E0419E"/>
    <w:rsid w:val="00E06E0F"/>
    <w:rsid w:val="00E07876"/>
    <w:rsid w:val="00E07DB7"/>
    <w:rsid w:val="00E35959"/>
    <w:rsid w:val="00E91446"/>
    <w:rsid w:val="00E923F7"/>
    <w:rsid w:val="00EA0AD9"/>
    <w:rsid w:val="00EB46B3"/>
    <w:rsid w:val="00EB756C"/>
    <w:rsid w:val="00EF6C0C"/>
    <w:rsid w:val="00EF7CE9"/>
    <w:rsid w:val="00F12CEF"/>
    <w:rsid w:val="00F16117"/>
    <w:rsid w:val="00F24082"/>
    <w:rsid w:val="00F34544"/>
    <w:rsid w:val="00F521BF"/>
    <w:rsid w:val="00F56F05"/>
    <w:rsid w:val="00F63E2B"/>
    <w:rsid w:val="00F65D99"/>
    <w:rsid w:val="00F74BCB"/>
    <w:rsid w:val="00F91DB1"/>
    <w:rsid w:val="00FA3D06"/>
    <w:rsid w:val="00FC2486"/>
    <w:rsid w:val="00FC62CC"/>
    <w:rsid w:val="00FD67E0"/>
    <w:rsid w:val="00FD6BA4"/>
    <w:rsid w:val="00FE1023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D2907"/>
  <w15:docId w15:val="{08AE61E9-8BDD-4B7D-B467-8E0260D1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2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eastAsia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table" w:customStyle="1" w:styleId="NormalTable01">
    <w:name w:val="Normal Table01"/>
    <w:uiPriority w:val="2"/>
    <w:semiHidden/>
    <w:unhideWhenUsed/>
    <w:qFormat/>
    <w:rsid w:val="0021302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progr\unity_game_coursework1\docs\&#1096;&#1072;&#1073;&#1083;&#1086;&#1085;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4EE5F5-5460-42A5-AF70-EC066A8C2A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4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8</TotalTime>
  <Pages>13</Pages>
  <Words>2080</Words>
  <Characters>11862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3</cp:revision>
  <cp:lastPrinted>2019-04-27T13:53:00Z</cp:lastPrinted>
  <dcterms:created xsi:type="dcterms:W3CDTF">2021-05-20T14:52:00Z</dcterms:created>
  <dcterms:modified xsi:type="dcterms:W3CDTF">2021-05-20T15:00:00Z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