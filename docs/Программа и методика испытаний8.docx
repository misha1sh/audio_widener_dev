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43A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C83C546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2633D34A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2D3D94F3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880AA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40DF42D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165D22B7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3CFA5FA7" w14:textId="77777777" w:rsidTr="004656A8">
        <w:tc>
          <w:tcPr>
            <w:tcW w:w="4803" w:type="dxa"/>
          </w:tcPr>
          <w:p w14:paraId="0E097B15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1CC39BBD" w14:textId="77777777" w:rsidR="00642FB2" w:rsidRDefault="00642FB2" w:rsidP="004656A8">
            <w:pPr>
              <w:ind w:firstLine="0"/>
              <w:jc w:val="center"/>
            </w:pPr>
            <w:r>
              <w:t>Научный руководитель,</w:t>
            </w:r>
          </w:p>
          <w:p w14:paraId="173A639A" w14:textId="77777777" w:rsidR="00973B57" w:rsidRDefault="00973B57" w:rsidP="004656A8">
            <w:pPr>
              <w:ind w:firstLine="0"/>
              <w:jc w:val="center"/>
            </w:pPr>
            <w:r w:rsidRPr="00973B57">
              <w:t xml:space="preserve">младший научный </w:t>
            </w:r>
            <w:r>
              <w:t xml:space="preserve">сотрудник </w:t>
            </w:r>
          </w:p>
          <w:p w14:paraId="360BB86D" w14:textId="77777777" w:rsidR="00CF6F81" w:rsidRPr="00304EA7" w:rsidRDefault="00973B57" w:rsidP="004656A8">
            <w:pPr>
              <w:ind w:firstLine="0"/>
              <w:jc w:val="center"/>
            </w:pPr>
            <w:r>
              <w:t>МНУЛ ИССА ФКН</w:t>
            </w:r>
            <w:r w:rsidR="00A17D58">
              <w:t>, к. т. н</w:t>
            </w:r>
            <w:r w:rsidR="00456841" w:rsidRPr="00304EA7">
              <w:t>.</w:t>
            </w:r>
          </w:p>
          <w:p w14:paraId="7AAF1140" w14:textId="77777777" w:rsidR="00973B57" w:rsidRDefault="00973B57" w:rsidP="004656A8">
            <w:pPr>
              <w:ind w:firstLine="0"/>
              <w:jc w:val="center"/>
              <w:rPr>
                <w:color w:val="FF0000"/>
              </w:rPr>
            </w:pPr>
          </w:p>
          <w:p w14:paraId="6EFE3850" w14:textId="77777777" w:rsidR="00B427C4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C33FB0" w14:textId="77777777" w:rsidR="00B427C4" w:rsidRPr="00072E17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35B46B" w14:textId="65A0E6B5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FB4D3E" w:rsidRPr="004A22F1">
              <w:rPr>
                <w:noProof/>
              </w:rPr>
              <w:t>А. Б. Шаповал</w:t>
            </w:r>
          </w:p>
          <w:p w14:paraId="0C574391" w14:textId="1A621A1F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0AC7CB39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2DCC105E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089CA4A4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703196D" w14:textId="6F2163CA" w:rsidR="00CF6F81" w:rsidRDefault="00CF6F81" w:rsidP="00B427C4">
            <w:pPr>
              <w:ind w:firstLine="0"/>
              <w:jc w:val="center"/>
            </w:pPr>
            <w:r>
              <w:t>профессор департамента программ</w:t>
            </w:r>
            <w:r w:rsidR="00B427C4">
              <w:t>ной инженерии, канд. техн. наук</w:t>
            </w:r>
          </w:p>
          <w:p w14:paraId="5CF34988" w14:textId="77777777" w:rsidR="00CF6F81" w:rsidRDefault="00CF6F81" w:rsidP="004656A8">
            <w:pPr>
              <w:ind w:firstLine="0"/>
              <w:jc w:val="center"/>
            </w:pPr>
          </w:p>
          <w:p w14:paraId="7C58C590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74A01960" w14:textId="0F6AD311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</w:tr>
    </w:tbl>
    <w:p w14:paraId="6C34532C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76E05F56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E1A70F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67A01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757BC7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48A8BE4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6B736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369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1D9E2A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9833D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0967A4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88CD956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DA20D3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2A22F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242C73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7AB67E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B80273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36E1C0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DA4E22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985A2F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6CA275C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DC73B74" w14:textId="77777777" w:rsidR="00FB4D3E" w:rsidRPr="004A22F1" w:rsidRDefault="00FB4D3E" w:rsidP="00FB4D3E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790B9D5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DA1500E" w14:textId="0F5EA597" w:rsidR="00CF6F81" w:rsidRPr="00F51107" w:rsidRDefault="00F51107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4088FD6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26D5956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809360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46B433A" w14:textId="0C6F02A3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FB4D3E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11FECBE2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13AFDC80" w14:textId="77777777" w:rsidTr="004656A8">
        <w:tc>
          <w:tcPr>
            <w:tcW w:w="1281" w:type="dxa"/>
            <w:vMerge/>
            <w:vAlign w:val="center"/>
          </w:tcPr>
          <w:p w14:paraId="18B655F7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60C919D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4B3B064E" w14:textId="77777777" w:rsidR="00CF6F81" w:rsidRPr="008A12A9" w:rsidRDefault="00CF6F81" w:rsidP="004656A8">
            <w:pPr>
              <w:ind w:firstLine="0"/>
              <w:jc w:val="center"/>
            </w:pPr>
          </w:p>
          <w:p w14:paraId="326DC91C" w14:textId="77777777" w:rsidR="00CF6F81" w:rsidRPr="008A12A9" w:rsidRDefault="00CF6F81" w:rsidP="004656A8">
            <w:pPr>
              <w:ind w:firstLine="0"/>
              <w:jc w:val="center"/>
            </w:pPr>
          </w:p>
          <w:p w14:paraId="38C90ACB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2F0FF377" w14:textId="77777777" w:rsidTr="004656A8">
        <w:tc>
          <w:tcPr>
            <w:tcW w:w="1281" w:type="dxa"/>
            <w:vMerge/>
            <w:vAlign w:val="center"/>
          </w:tcPr>
          <w:p w14:paraId="5CAACA4E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F1FE7D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60D9386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71E1378B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681CD4B7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35196F2F" w14:textId="553DBBF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9E06FA">
              <w:t>202</w:t>
            </w:r>
            <w:r w:rsidR="00FB4D3E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2BCB3DD6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129E90E4" w14:textId="77777777" w:rsidTr="004656A8">
        <w:tc>
          <w:tcPr>
            <w:tcW w:w="1281" w:type="dxa"/>
            <w:vMerge/>
            <w:vAlign w:val="center"/>
          </w:tcPr>
          <w:p w14:paraId="11FBE2F7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73EE33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3B0B489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829363E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012EA4D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40B35687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3AEDAB7E" w14:textId="08B79C95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C220A8">
        <w:rPr>
          <w:rFonts w:ascii="Times New Roman" w:hAnsi="Times New Roman" w:cs="Times New Roman"/>
          <w:b/>
          <w:sz w:val="28"/>
          <w:lang w:val="en-US"/>
        </w:rPr>
        <w:t>2</w:t>
      </w:r>
      <w:r w:rsidR="00FB4D3E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4AD8CF4C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049B014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7A957E3B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5418A5A7" w14:textId="003342A9" w:rsidR="00CF6F81" w:rsidRDefault="00CF6F81" w:rsidP="00F5110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FB4D3E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F51107"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097DA33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C9AAAE5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205F915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CBD1D65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8C3ABC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B61E82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CFB9AA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1D8010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C6AD8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2075FE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683873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84AA0CA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FA9981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F686F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A59DF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5DAC82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3DA81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0674BFC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53D76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1F9FF2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BD4A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EAEAE5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5421FEC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4CF543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30DE6D4A" w14:textId="77777777" w:rsidR="00CF6F81" w:rsidRDefault="00CF6F81" w:rsidP="004656A8"/>
          <w:p w14:paraId="60138945" w14:textId="77777777" w:rsidR="00CF6F81" w:rsidRDefault="00CF6F81" w:rsidP="004656A8"/>
          <w:p w14:paraId="688610A7" w14:textId="77777777" w:rsidR="00CF6F81" w:rsidRDefault="00CF6F81" w:rsidP="004656A8"/>
          <w:p w14:paraId="7A39C8C8" w14:textId="77777777" w:rsidR="00CF6F81" w:rsidRDefault="00CF6F81" w:rsidP="004656A8"/>
          <w:p w14:paraId="15D89300" w14:textId="77777777" w:rsidR="00CF6F81" w:rsidRDefault="00CF6F81" w:rsidP="004656A8"/>
          <w:p w14:paraId="308C21AC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AF47F95" w14:textId="77777777" w:rsidR="00CF6F81" w:rsidRDefault="00CF6F81" w:rsidP="00354027">
            <w:r>
              <w:tab/>
            </w:r>
          </w:p>
          <w:p w14:paraId="60CF1E2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4C52374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9EDC5B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1C726F8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02ECCF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E7AD80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49BE87B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D6A5FF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4F0355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3AFD54" w14:textId="5AC3DB5D" w:rsidR="00F56F05" w:rsidRPr="00645899" w:rsidRDefault="006A014E" w:rsidP="006A014E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68157E98" w14:textId="77777777" w:rsidR="00CF6F81" w:rsidRDefault="00CF6F81" w:rsidP="004656A8">
            <w:pPr>
              <w:ind w:firstLine="0"/>
              <w:jc w:val="center"/>
            </w:pPr>
          </w:p>
          <w:p w14:paraId="1BA66975" w14:textId="7F0C9D1B" w:rsidR="00CF6F81" w:rsidRPr="00C93570" w:rsidRDefault="00C220A8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5A2877FB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5D8FC727" w14:textId="58CD345A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FB4D3E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6FD7FD6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2066C0" w14:textId="57298BB8" w:rsidR="00CF6F81" w:rsidRPr="00996283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proofErr w:type="gramStart"/>
            <w:r>
              <w:rPr>
                <w:b/>
                <w:sz w:val="28"/>
              </w:rPr>
              <w:t xml:space="preserve">Листов </w:t>
            </w:r>
            <w:r w:rsidR="00996283">
              <w:rPr>
                <w:b/>
                <w:color w:val="000000" w:themeColor="text1"/>
                <w:sz w:val="28"/>
                <w:lang w:val="en-US"/>
              </w:rPr>
              <w:t>??</w:t>
            </w:r>
            <w:proofErr w:type="gramEnd"/>
          </w:p>
          <w:p w14:paraId="1212BEF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4352D8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7204A1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CC646A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D91D5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2EB699FC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2E3E2008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7E429D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56DC6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851CDDB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5553291E" w14:textId="77777777" w:rsidR="00CF6F81" w:rsidRDefault="00CF6F81" w:rsidP="004656A8">
            <w:pPr>
              <w:ind w:firstLine="0"/>
              <w:jc w:val="center"/>
            </w:pPr>
          </w:p>
          <w:p w14:paraId="725D4694" w14:textId="77777777" w:rsidR="00CF6F81" w:rsidRDefault="00CF6F81" w:rsidP="004656A8">
            <w:pPr>
              <w:ind w:firstLine="0"/>
              <w:jc w:val="center"/>
            </w:pPr>
          </w:p>
          <w:p w14:paraId="7F697E11" w14:textId="77777777" w:rsidR="00CF6F81" w:rsidRPr="00297DE2" w:rsidRDefault="00CF6F81" w:rsidP="004656A8">
            <w:pPr>
              <w:ind w:firstLine="0"/>
              <w:jc w:val="center"/>
            </w:pPr>
          </w:p>
          <w:p w14:paraId="0D165E5F" w14:textId="77777777" w:rsidR="00CF6F81" w:rsidRDefault="00CF6F81" w:rsidP="004656A8">
            <w:pPr>
              <w:ind w:firstLine="0"/>
              <w:jc w:val="center"/>
            </w:pPr>
          </w:p>
          <w:p w14:paraId="2E2F104B" w14:textId="77777777" w:rsidR="00CF6F81" w:rsidRDefault="00CF6F81" w:rsidP="004656A8">
            <w:pPr>
              <w:ind w:firstLine="0"/>
              <w:jc w:val="center"/>
            </w:pPr>
          </w:p>
          <w:p w14:paraId="5E90E669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10D064B6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7258223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4FE1D34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3B33F56" w14:textId="77777777" w:rsidR="00CF6F81" w:rsidRDefault="00CF6F81" w:rsidP="004656A8">
            <w:pPr>
              <w:ind w:firstLine="0"/>
              <w:jc w:val="center"/>
            </w:pPr>
          </w:p>
          <w:p w14:paraId="6E91B236" w14:textId="77777777" w:rsidR="00CF6F81" w:rsidRDefault="00CF6F81" w:rsidP="004656A8">
            <w:pPr>
              <w:ind w:firstLine="0"/>
              <w:jc w:val="center"/>
            </w:pPr>
          </w:p>
          <w:p w14:paraId="666EB800" w14:textId="77777777" w:rsidR="00CF6F81" w:rsidRDefault="00CF6F81" w:rsidP="004656A8">
            <w:pPr>
              <w:ind w:firstLine="0"/>
              <w:jc w:val="center"/>
            </w:pPr>
          </w:p>
          <w:p w14:paraId="4095D7E7" w14:textId="77777777" w:rsidR="00CF6F81" w:rsidRDefault="00CF6F81" w:rsidP="004656A8">
            <w:pPr>
              <w:ind w:firstLine="0"/>
              <w:jc w:val="center"/>
            </w:pPr>
          </w:p>
          <w:p w14:paraId="4F889514" w14:textId="77777777" w:rsidR="00CF6F81" w:rsidRDefault="00CF6F81" w:rsidP="004656A8">
            <w:pPr>
              <w:ind w:firstLine="0"/>
              <w:jc w:val="center"/>
            </w:pPr>
          </w:p>
          <w:p w14:paraId="45CC0A24" w14:textId="77777777" w:rsidR="00CF6F81" w:rsidRDefault="00CF6F81" w:rsidP="004656A8">
            <w:pPr>
              <w:ind w:firstLine="0"/>
              <w:jc w:val="center"/>
            </w:pPr>
          </w:p>
          <w:p w14:paraId="3FADD3CE" w14:textId="77777777" w:rsidR="00CF6F81" w:rsidRDefault="00CF6F81" w:rsidP="004656A8">
            <w:pPr>
              <w:ind w:firstLine="0"/>
              <w:jc w:val="center"/>
            </w:pPr>
          </w:p>
          <w:p w14:paraId="0AA35FAE" w14:textId="77777777" w:rsidR="00CF6F81" w:rsidRDefault="00CF6F81" w:rsidP="004656A8">
            <w:pPr>
              <w:ind w:firstLine="0"/>
            </w:pPr>
          </w:p>
          <w:p w14:paraId="389A4185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2574942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5B441F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0F5405F0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6780AE5A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464F02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F5D6999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DA8E83A" w14:textId="77777777" w:rsidR="00CF6F81" w:rsidRDefault="00CF6F81" w:rsidP="004656A8">
            <w:pPr>
              <w:ind w:firstLine="0"/>
              <w:jc w:val="center"/>
            </w:pPr>
          </w:p>
          <w:p w14:paraId="43E1C426" w14:textId="77777777" w:rsidR="00CF6F81" w:rsidRDefault="00CF6F81" w:rsidP="004656A8">
            <w:pPr>
              <w:ind w:firstLine="0"/>
              <w:jc w:val="center"/>
            </w:pPr>
          </w:p>
          <w:p w14:paraId="472EBFC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4EADAA35" w14:textId="7761EEC4" w:rsidR="00953FB8" w:rsidRPr="00FB4D3E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220A8">
        <w:rPr>
          <w:rFonts w:ascii="Times New Roman" w:hAnsi="Times New Roman" w:cs="Times New Roman"/>
          <w:b/>
          <w:sz w:val="28"/>
        </w:rPr>
        <w:t>202</w:t>
      </w:r>
      <w:r w:rsidR="00FB4D3E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767823A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C100244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2B24D4" w14:textId="77777777" w:rsidR="00392006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30B34D" w14:textId="77777777" w:rsidR="00392006" w:rsidRDefault="0002470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6" w:history="1">
            <w:r w:rsidR="00392006" w:rsidRPr="00CC0AB8">
              <w:rPr>
                <w:rStyle w:val="Hyperlink"/>
                <w:noProof/>
              </w:rPr>
              <w:t>1.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ОБЪЕКТ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55B8C74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7" w:history="1">
            <w:r w:rsidR="00392006" w:rsidRPr="00CC0AB8">
              <w:rPr>
                <w:rStyle w:val="Hyperlink"/>
                <w:noProof/>
              </w:rPr>
              <w:t>1.1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Наименование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428252B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8" w:history="1">
            <w:r w:rsidR="00392006" w:rsidRPr="00CC0AB8">
              <w:rPr>
                <w:rStyle w:val="Hyperlink"/>
                <w:noProof/>
              </w:rPr>
              <w:t>1.2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Область применения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326B32C" w14:textId="77777777" w:rsidR="00392006" w:rsidRDefault="0002470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9" w:history="1">
            <w:r w:rsidR="00392006" w:rsidRPr="00CC0AB8">
              <w:rPr>
                <w:rStyle w:val="Hyperlink"/>
                <w:noProof/>
              </w:rPr>
              <w:t>2.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ЦЕЛЬ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5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EB45C94" w14:textId="77777777" w:rsidR="00392006" w:rsidRDefault="0002470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0" w:history="1">
            <w:r w:rsidR="00392006" w:rsidRPr="00CC0AB8">
              <w:rPr>
                <w:rStyle w:val="Hyperlink"/>
                <w:noProof/>
              </w:rPr>
              <w:t>3.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ПРОГРАММЕ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8505915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1" w:history="1">
            <w:r w:rsidR="00392006" w:rsidRPr="00CC0AB8">
              <w:rPr>
                <w:rStyle w:val="Hyperlink"/>
                <w:noProof/>
              </w:rPr>
              <w:t>3.1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Требование к функциональным характеристикам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D7640C4" w14:textId="77777777" w:rsidR="00392006" w:rsidRDefault="00024709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2" w:history="1">
            <w:r w:rsidR="00392006" w:rsidRPr="00CC0AB8">
              <w:rPr>
                <w:rStyle w:val="Hyperlink"/>
                <w:noProof/>
              </w:rPr>
              <w:t>3.1.1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составу выполняемых функций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C9F5348" w14:textId="77777777" w:rsidR="00392006" w:rsidRDefault="00024709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3" w:history="1">
            <w:r w:rsidR="00392006" w:rsidRPr="00CC0AB8">
              <w:rPr>
                <w:rStyle w:val="Hyperlink"/>
                <w:noProof/>
              </w:rPr>
              <w:t>3.1.2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организации входных данных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74AADD9" w14:textId="77777777" w:rsidR="00392006" w:rsidRDefault="00024709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4" w:history="1">
            <w:r w:rsidR="00392006" w:rsidRPr="00CC0AB8">
              <w:rPr>
                <w:rStyle w:val="Hyperlink"/>
                <w:noProof/>
              </w:rPr>
              <w:t>3.1.3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организации выходных данных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6FC3C9D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5" w:history="1">
            <w:r w:rsidR="00392006" w:rsidRPr="00CC0AB8">
              <w:rPr>
                <w:rStyle w:val="Hyperlink"/>
                <w:noProof/>
              </w:rPr>
              <w:t>3.2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интерфейсу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5AE4A9E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6" w:history="1">
            <w:r w:rsidR="00392006" w:rsidRPr="00CC0AB8">
              <w:rPr>
                <w:rStyle w:val="Hyperlink"/>
                <w:noProof/>
              </w:rPr>
              <w:t>3.3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надежности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A718BB5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7" w:history="1">
            <w:r w:rsidR="00392006" w:rsidRPr="00CC0AB8">
              <w:rPr>
                <w:rStyle w:val="Hyperlink"/>
                <w:noProof/>
              </w:rPr>
              <w:t>3.4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095F6B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8" w:history="1">
            <w:r w:rsidR="00392006" w:rsidRPr="00CC0AB8">
              <w:rPr>
                <w:rStyle w:val="Hyperlink"/>
                <w:noProof/>
              </w:rPr>
              <w:t>3.5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программным средствам, используемым программой.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F9E5C58" w14:textId="77777777" w:rsidR="00392006" w:rsidRDefault="0002470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9" w:history="1">
            <w:r w:rsidR="00392006" w:rsidRPr="00CC0AB8">
              <w:rPr>
                <w:rStyle w:val="Hyperlink"/>
                <w:noProof/>
              </w:rPr>
              <w:t>4.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94978F5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0" w:history="1">
            <w:r w:rsidR="00392006" w:rsidRPr="00CC0AB8">
              <w:rPr>
                <w:rStyle w:val="Hyperlink"/>
                <w:noProof/>
              </w:rPr>
              <w:t>4.1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Состав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2B21270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1" w:history="1">
            <w:r w:rsidR="00392006" w:rsidRPr="00CC0AB8">
              <w:rPr>
                <w:rStyle w:val="Hyperlink"/>
                <w:noProof/>
              </w:rPr>
              <w:t>4.2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Специальные требования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47A3ECF" w14:textId="77777777" w:rsidR="00392006" w:rsidRDefault="0002470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2" w:history="1">
            <w:r w:rsidR="00392006" w:rsidRPr="00CC0AB8">
              <w:rPr>
                <w:rStyle w:val="Hyperlink"/>
                <w:noProof/>
              </w:rPr>
              <w:t>5.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СРЕДСТВА И ПОРЯДОК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0C86929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3" w:history="1">
            <w:r w:rsidR="00392006" w:rsidRPr="00CC0AB8">
              <w:rPr>
                <w:rStyle w:val="Hyperlink"/>
                <w:noProof/>
              </w:rPr>
              <w:t>5.1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Технические средства, используемые во время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3771B31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4" w:history="1">
            <w:r w:rsidR="00392006" w:rsidRPr="00CC0AB8">
              <w:rPr>
                <w:rStyle w:val="Hyperlink"/>
                <w:noProof/>
              </w:rPr>
              <w:t>5.2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Программные средства, используемые во время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B5B03B6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5" w:history="1">
            <w:r w:rsidR="00392006" w:rsidRPr="00CC0AB8">
              <w:rPr>
                <w:rStyle w:val="Hyperlink"/>
                <w:noProof/>
              </w:rPr>
              <w:t>5.3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Порядок проведения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DAA3FF3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6" w:history="1">
            <w:r w:rsidR="00392006" w:rsidRPr="00CC0AB8">
              <w:rPr>
                <w:rStyle w:val="Hyperlink"/>
                <w:noProof/>
              </w:rPr>
              <w:t>5.4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Условия проведений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764173C" w14:textId="77777777" w:rsidR="00392006" w:rsidRDefault="00024709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7" w:history="1">
            <w:r w:rsidR="00392006" w:rsidRPr="00CC0AB8">
              <w:rPr>
                <w:rStyle w:val="Hyperlink"/>
                <w:noProof/>
              </w:rPr>
              <w:t>5.4.1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Климатические условия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5DC16FD" w14:textId="77777777" w:rsidR="00392006" w:rsidRDefault="00024709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8" w:history="1">
            <w:r w:rsidR="00392006" w:rsidRPr="00CC0AB8">
              <w:rPr>
                <w:rStyle w:val="Hyperlink"/>
                <w:noProof/>
              </w:rPr>
              <w:t>5.4.2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численности и квалификации персонала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76AB89C" w14:textId="77777777" w:rsidR="00392006" w:rsidRDefault="0002470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9" w:history="1">
            <w:r w:rsidR="00392006" w:rsidRPr="00CC0AB8">
              <w:rPr>
                <w:rStyle w:val="Hyperlink"/>
                <w:noProof/>
              </w:rPr>
              <w:t>6.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МЕТОДЫ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4390433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0" w:history="1">
            <w:r w:rsidR="00392006" w:rsidRPr="00CC0AB8">
              <w:rPr>
                <w:rStyle w:val="Hyperlink"/>
                <w:noProof/>
              </w:rPr>
              <w:t>6.1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A62F5F6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1" w:history="1">
            <w:r w:rsidR="00392006" w:rsidRPr="00CC0AB8">
              <w:rPr>
                <w:rStyle w:val="Hyperlink"/>
                <w:noProof/>
              </w:rPr>
              <w:t>6.2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интерфейсу и функциональным характеристикам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182CB9D" w14:textId="77777777" w:rsidR="00392006" w:rsidRDefault="00024709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2" w:history="1">
            <w:r w:rsidR="00392006" w:rsidRPr="00CC0AB8">
              <w:rPr>
                <w:rStyle w:val="Hyperlink"/>
                <w:noProof/>
              </w:rPr>
              <w:t>6.2.1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Установка и запуск серверной части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CA196E" w14:textId="77777777" w:rsidR="00392006" w:rsidRDefault="00024709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3" w:history="1">
            <w:r w:rsidR="00392006" w:rsidRPr="00CC0AB8">
              <w:rPr>
                <w:rStyle w:val="Hyperlink"/>
                <w:noProof/>
              </w:rPr>
              <w:t>6.2.2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загрузке игрового клиента в браузере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3E712C" w14:textId="77777777" w:rsidR="00392006" w:rsidRDefault="00024709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4" w:history="1">
            <w:r w:rsidR="00392006" w:rsidRPr="00CC0AB8">
              <w:rPr>
                <w:rStyle w:val="Hyperlink"/>
                <w:noProof/>
              </w:rPr>
              <w:t>6.2.3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возможности выбрать ник, началу игры и начальному интерфейсу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3886127" w14:textId="77777777" w:rsidR="00392006" w:rsidRDefault="00024709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5" w:history="1">
            <w:r w:rsidR="00392006" w:rsidRPr="00CC0AB8">
              <w:rPr>
                <w:rStyle w:val="Hyperlink"/>
                <w:noProof/>
              </w:rPr>
              <w:t>6.2.4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процессу игры и к интерфейсу в игре и между играми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12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203E989" w14:textId="77777777" w:rsidR="00392006" w:rsidRDefault="00024709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6" w:history="1">
            <w:r w:rsidR="00392006" w:rsidRPr="00CC0AB8">
              <w:rPr>
                <w:rStyle w:val="Hyperlink"/>
                <w:noProof/>
              </w:rPr>
              <w:t>6.3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надёжности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13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B231AD7" w14:textId="77777777" w:rsidR="00392006" w:rsidRDefault="0002470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7" w:history="1">
            <w:r w:rsidR="00392006" w:rsidRPr="00CC0AB8">
              <w:rPr>
                <w:rStyle w:val="Hyperlink"/>
                <w:noProof/>
              </w:rPr>
              <w:t>ПРИЛОЖЕНИЕ 1  ТЕРМИНОЛОГИЯ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CC97D6E" w14:textId="77777777" w:rsidR="00392006" w:rsidRDefault="0002470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8" w:history="1">
            <w:r w:rsidR="00392006" w:rsidRPr="00CC0AB8">
              <w:rPr>
                <w:rStyle w:val="Hyperlink"/>
                <w:noProof/>
              </w:rPr>
              <w:t xml:space="preserve">ПРИЛОЖЕНИЕ 2 </w:t>
            </w:r>
            <w:r w:rsidR="00392006" w:rsidRPr="00CC0AB8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15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8DD97D6" w14:textId="77777777" w:rsidR="00392006" w:rsidRDefault="0002470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9" w:history="1">
            <w:r w:rsidR="00392006" w:rsidRPr="00CC0AB8">
              <w:rPr>
                <w:rStyle w:val="Hyperlink"/>
                <w:noProof/>
              </w:rPr>
              <w:t>ЛИСТ</w:t>
            </w:r>
            <w:r w:rsidR="00392006" w:rsidRPr="00CC0AB8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A5E492B" w14:textId="12885502" w:rsidR="00D25559" w:rsidRPr="00B427C4" w:rsidRDefault="009C7A00" w:rsidP="00B427C4">
          <w:r>
            <w:rPr>
              <w:b/>
              <w:bCs/>
            </w:rPr>
            <w:fldChar w:fldCharType="end"/>
          </w:r>
        </w:p>
      </w:sdtContent>
    </w:sdt>
    <w:p w14:paraId="7E29B376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20D6A297" w14:textId="66DDA771" w:rsidR="00690F37" w:rsidRDefault="00320FCA" w:rsidP="00690F37">
      <w:pPr>
        <w:pStyle w:val="Heading1"/>
        <w:numPr>
          <w:ilvl w:val="0"/>
          <w:numId w:val="3"/>
        </w:numPr>
      </w:pPr>
      <w:bookmarkStart w:id="2" w:name="_Toc41127946"/>
      <w:r>
        <w:lastRenderedPageBreak/>
        <w:t>ОБЪЕКТ ИСПЫТАНИЙ</w:t>
      </w:r>
      <w:bookmarkEnd w:id="2"/>
    </w:p>
    <w:p w14:paraId="652843E9" w14:textId="653F9E41" w:rsidR="00690F37" w:rsidRDefault="00690F37" w:rsidP="00690F37">
      <w:pPr>
        <w:pStyle w:val="Heading2"/>
      </w:pPr>
      <w:r>
        <w:t xml:space="preserve"> </w:t>
      </w:r>
      <w:bookmarkStart w:id="3" w:name="_Toc41127947"/>
      <w:r>
        <w:t>Наименование</w:t>
      </w:r>
      <w:bookmarkEnd w:id="3"/>
    </w:p>
    <w:p w14:paraId="54C21F4E" w14:textId="4DC3B89D" w:rsidR="00690F37" w:rsidRDefault="00690F37" w:rsidP="00690F37">
      <w:pPr>
        <w:pStyle w:val="a0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r w:rsidR="005F4C19" w:rsidRPr="005F4C19">
        <w:rPr>
          <w:noProof/>
        </w:rPr>
        <w:t xml:space="preserve"> </w:t>
      </w:r>
      <w:r w:rsidR="005F4C19" w:rsidRPr="004A22F1">
        <w:rPr>
          <w:noProof/>
        </w:rPr>
        <w:t>Аудиоплагин для создания стереозвука</w:t>
      </w:r>
      <w:r>
        <w:t>"</w:t>
      </w:r>
    </w:p>
    <w:p w14:paraId="3637CF20" w14:textId="37322B1C" w:rsidR="00690F37" w:rsidRDefault="00690F37" w:rsidP="009C7A00">
      <w:pPr>
        <w:pStyle w:val="a0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proofErr w:type="spellStart"/>
      <w:r w:rsidR="005F4C19" w:rsidRPr="004A22F1">
        <w:rPr>
          <w:noProof/>
        </w:rPr>
        <w:t>Audioplugin</w:t>
      </w:r>
      <w:proofErr w:type="spellEnd"/>
      <w:r w:rsidR="005F4C19" w:rsidRPr="004A22F1">
        <w:rPr>
          <w:noProof/>
        </w:rPr>
        <w:t xml:space="preserve"> for creating stereo</w:t>
      </w:r>
      <w:r w:rsidR="009C7A00">
        <w:t>"</w:t>
      </w:r>
    </w:p>
    <w:p w14:paraId="1AACB32E" w14:textId="5C7B941C" w:rsidR="005F4C19" w:rsidRDefault="005F4C19" w:rsidP="005F4C19">
      <w:pPr>
        <w:pStyle w:val="a0"/>
        <w:rPr>
          <w:noProof/>
        </w:rPr>
      </w:pPr>
      <w:r w:rsidRPr="004A22F1">
        <w:rPr>
          <w:noProof/>
        </w:rPr>
        <w:t>Краткое наименование программы – "Стерео-плагин" ("Stereo Plugin”)</w:t>
      </w:r>
    </w:p>
    <w:p w14:paraId="1611C5A9" w14:textId="7EAD5D27" w:rsidR="00690F37" w:rsidRDefault="00320FCA" w:rsidP="009C7A00">
      <w:pPr>
        <w:pStyle w:val="Heading2"/>
      </w:pPr>
      <w:bookmarkStart w:id="4" w:name="_Toc41127948"/>
      <w:r>
        <w:t>Область</w:t>
      </w:r>
      <w:r w:rsidR="00690F37">
        <w:t xml:space="preserve"> применения</w:t>
      </w:r>
      <w:bookmarkEnd w:id="4"/>
    </w:p>
    <w:p w14:paraId="7A582BED" w14:textId="77777777" w:rsidR="00763C1F" w:rsidRPr="00952159" w:rsidRDefault="00DB12AE" w:rsidP="00763C1F">
      <w:pPr>
        <w:pStyle w:val="a0"/>
      </w:pPr>
      <w:r>
        <w:t xml:space="preserve"> </w:t>
      </w:r>
      <w:r w:rsidR="00763C1F" w:rsidRPr="00952159">
        <w:t xml:space="preserve">В современном мире большой процент музыки люди слушают в наушниках. А поскольку наушники способны </w:t>
      </w:r>
      <w:proofErr w:type="spellStart"/>
      <w:r w:rsidR="00763C1F" w:rsidRPr="00952159">
        <w:t>выдвавать</w:t>
      </w:r>
      <w:proofErr w:type="spellEnd"/>
      <w:r w:rsidR="00763C1F" w:rsidRPr="00952159">
        <w:t xml:space="preserve"> два отдельных звуковых потока (</w:t>
      </w:r>
      <w:proofErr w:type="gramStart"/>
      <w:r w:rsidR="00763C1F" w:rsidRPr="00952159">
        <w:t>стерео звук</w:t>
      </w:r>
      <w:proofErr w:type="gramEnd"/>
      <w:r w:rsidR="00763C1F" w:rsidRPr="00952159">
        <w:t xml:space="preserve">), то современным композиторам нужно создавать музыку с двумя аудиодорожками. </w:t>
      </w:r>
      <w:proofErr w:type="spellStart"/>
      <w:r w:rsidR="00763C1F" w:rsidRPr="00952159">
        <w:t>Соотвественно</w:t>
      </w:r>
      <w:proofErr w:type="spellEnd"/>
      <w:r w:rsidR="00763C1F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0BD788DE" w14:textId="1A869992" w:rsidR="00692EE3" w:rsidRDefault="00763C1F" w:rsidP="00763C1F">
      <w:pPr>
        <w:pStyle w:val="a0"/>
      </w:pPr>
      <w:r w:rsidRPr="00952159"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proofErr w:type="gramStart"/>
      <w:r w:rsidRPr="00952159">
        <w:t>то есть по сути</w:t>
      </w:r>
      <w:proofErr w:type="gramEnd"/>
      <w:r w:rsidRPr="00952159"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  <w:r w:rsidR="00DB12AE">
        <w:t xml:space="preserve"> </w:t>
      </w:r>
      <w:r w:rsidR="00692EE3">
        <w:tab/>
      </w:r>
    </w:p>
    <w:p w14:paraId="60515F0B" w14:textId="20A2CD4E" w:rsidR="00692EE3" w:rsidRDefault="00692EE3" w:rsidP="00692EE3"/>
    <w:p w14:paraId="20AADF49" w14:textId="77777777" w:rsidR="009C7A00" w:rsidRPr="00692EE3" w:rsidRDefault="009C7A00" w:rsidP="00692EE3">
      <w:pPr>
        <w:sectPr w:rsidR="009C7A00" w:rsidRP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0B668AC1" w14:textId="3F8E7F83" w:rsidR="009C7A00" w:rsidRDefault="00692EE3" w:rsidP="000B529F">
      <w:pPr>
        <w:pStyle w:val="Heading1"/>
        <w:numPr>
          <w:ilvl w:val="0"/>
          <w:numId w:val="15"/>
        </w:numPr>
      </w:pPr>
      <w:bookmarkStart w:id="5" w:name="_Toc41127949"/>
      <w:r>
        <w:lastRenderedPageBreak/>
        <w:t>ЦЕЛЬ ИСПЫТАНИЙ</w:t>
      </w:r>
      <w:bookmarkEnd w:id="5"/>
    </w:p>
    <w:p w14:paraId="62A70AF8" w14:textId="6FA2396A" w:rsidR="00692EE3" w:rsidRDefault="00692EE3" w:rsidP="00692EE3">
      <w:pPr>
        <w:pStyle w:val="a0"/>
        <w:sectPr w:rsid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Целью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4865571E" w14:textId="78B4F8B3" w:rsidR="00080017" w:rsidRDefault="00692EE3" w:rsidP="000B529F">
      <w:pPr>
        <w:pStyle w:val="Heading1"/>
        <w:numPr>
          <w:ilvl w:val="0"/>
          <w:numId w:val="15"/>
        </w:numPr>
      </w:pPr>
      <w:bookmarkStart w:id="6" w:name="_Toc41127950"/>
      <w:r>
        <w:lastRenderedPageBreak/>
        <w:t>ТРЕБОВАНИЯ К ПРОГРАММЕ</w:t>
      </w:r>
      <w:bookmarkEnd w:id="6"/>
    </w:p>
    <w:p w14:paraId="1E71D8DB" w14:textId="77777777" w:rsidR="00AD56B9" w:rsidRPr="005F197F" w:rsidRDefault="00AD56B9" w:rsidP="00AD56B9">
      <w:pPr>
        <w:pStyle w:val="Heading2"/>
      </w:pPr>
      <w:bookmarkStart w:id="7" w:name="_Toc40712505"/>
      <w:bookmarkStart w:id="8" w:name="_Toc41127951"/>
      <w:r>
        <w:t>Требование к функцио</w:t>
      </w:r>
      <w:r w:rsidRPr="005F197F">
        <w:t>нальным характеристикам</w:t>
      </w:r>
      <w:bookmarkEnd w:id="7"/>
      <w:bookmarkEnd w:id="8"/>
    </w:p>
    <w:p w14:paraId="1098F9E4" w14:textId="77777777" w:rsidR="00AD56B9" w:rsidRPr="005F197F" w:rsidRDefault="00AD56B9" w:rsidP="00AD56B9">
      <w:pPr>
        <w:pStyle w:val="Heading3"/>
      </w:pPr>
      <w:bookmarkStart w:id="9" w:name="_Toc40712506"/>
      <w:bookmarkStart w:id="10" w:name="_Toc41127952"/>
      <w:r w:rsidRPr="005F197F">
        <w:t>Требования к составу выполняемых функций</w:t>
      </w:r>
      <w:bookmarkEnd w:id="9"/>
      <w:bookmarkEnd w:id="10"/>
    </w:p>
    <w:p w14:paraId="568BCBF4" w14:textId="77777777" w:rsidR="00763C1F" w:rsidRPr="00952159" w:rsidRDefault="00763C1F" w:rsidP="00763C1F">
      <w:pPr>
        <w:pStyle w:val="a0"/>
      </w:pPr>
      <w:bookmarkStart w:id="11" w:name="_Toc40712507"/>
      <w:bookmarkStart w:id="12" w:name="_Toc41127953"/>
      <w:r w:rsidRPr="00952159">
        <w:t>В программе должен быть реализован следующий функционал:</w:t>
      </w:r>
    </w:p>
    <w:p w14:paraId="4C1C4487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запуска программы (плагина) из DAW посредством технологии VST.</w:t>
      </w:r>
    </w:p>
    <w:p w14:paraId="737DD6A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</w:p>
    <w:p w14:paraId="3DA13FF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регулирования параметров преобразования звука.</w:t>
      </w:r>
    </w:p>
    <w:p w14:paraId="6E203C59" w14:textId="77777777" w:rsidR="00763C1F" w:rsidRPr="00952159" w:rsidRDefault="00763C1F" w:rsidP="00763C1F">
      <w:pPr>
        <w:pStyle w:val="a0"/>
        <w:ind w:left="420"/>
      </w:pPr>
      <w:r w:rsidRPr="00952159">
        <w:t>- Сила действия эффекта (</w:t>
      </w:r>
      <w:proofErr w:type="spellStart"/>
      <w:r w:rsidRPr="00952159">
        <w:t>dry</w:t>
      </w:r>
      <w:proofErr w:type="spellEnd"/>
      <w:r w:rsidRPr="00952159">
        <w:t>/</w:t>
      </w:r>
      <w:proofErr w:type="spellStart"/>
      <w:r w:rsidRPr="00952159">
        <w:t>wet</w:t>
      </w:r>
      <w:proofErr w:type="spellEnd"/>
      <w:r w:rsidRPr="00952159">
        <w:t>)</w:t>
      </w:r>
    </w:p>
    <w:p w14:paraId="65B81D10" w14:textId="77777777" w:rsidR="00763C1F" w:rsidRPr="00952159" w:rsidRDefault="00763C1F" w:rsidP="00763C1F">
      <w:pPr>
        <w:pStyle w:val="a0"/>
        <w:ind w:left="420"/>
      </w:pPr>
      <w:r w:rsidRPr="00952159">
        <w:t>- Смещение звука в левый или правый канал (</w:t>
      </w:r>
      <w:proofErr w:type="spellStart"/>
      <w:r w:rsidRPr="00952159">
        <w:t>panning</w:t>
      </w:r>
      <w:proofErr w:type="spellEnd"/>
      <w:r w:rsidRPr="00952159">
        <w:t>)</w:t>
      </w:r>
    </w:p>
    <w:p w14:paraId="633FDD08" w14:textId="77777777" w:rsidR="00763C1F" w:rsidRPr="00952159" w:rsidRDefault="00763C1F" w:rsidP="00763C1F">
      <w:pPr>
        <w:pStyle w:val="a0"/>
        <w:ind w:left="1129" w:firstLine="0"/>
      </w:pPr>
      <w:r w:rsidRPr="00952159">
        <w:t>- Параметры преобразования звука из моно в стерео (зависят от выбранного алгоритма преобразования)</w:t>
      </w:r>
    </w:p>
    <w:p w14:paraId="240F5D2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временно отключить действие плагина (</w:t>
      </w:r>
      <w:proofErr w:type="spellStart"/>
      <w:r w:rsidRPr="00952159">
        <w:t>bypass</w:t>
      </w:r>
      <w:proofErr w:type="spellEnd"/>
      <w:r w:rsidRPr="00952159">
        <w:t>).</w:t>
      </w:r>
    </w:p>
    <w:p w14:paraId="7DB1053A" w14:textId="77777777" w:rsidR="00AD56B9" w:rsidRPr="005F197F" w:rsidRDefault="00AD56B9" w:rsidP="00AD56B9">
      <w:pPr>
        <w:pStyle w:val="Heading3"/>
      </w:pPr>
      <w:r w:rsidRPr="005F197F">
        <w:t>Требования к организации входных данных</w:t>
      </w:r>
      <w:bookmarkEnd w:id="11"/>
      <w:bookmarkEnd w:id="12"/>
    </w:p>
    <w:p w14:paraId="1810344E" w14:textId="77777777" w:rsidR="00763C1F" w:rsidRPr="00952159" w:rsidRDefault="00763C1F" w:rsidP="00763C1F">
      <w:pPr>
        <w:pStyle w:val="a0"/>
      </w:pPr>
      <w:bookmarkStart w:id="13" w:name="_Toc40712508"/>
      <w:bookmarkStart w:id="14" w:name="_Toc41127954"/>
      <w:r w:rsidRPr="00952159">
        <w:t>Входными данным для программы являются:</w:t>
      </w:r>
    </w:p>
    <w:p w14:paraId="40B3450A" w14:textId="77777777" w:rsidR="00763C1F" w:rsidRPr="00952159" w:rsidRDefault="00763C1F" w:rsidP="00763C1F">
      <w:pPr>
        <w:pStyle w:val="a0"/>
        <w:numPr>
          <w:ilvl w:val="0"/>
          <w:numId w:val="26"/>
        </w:numPr>
      </w:pPr>
      <w:r w:rsidRPr="00952159">
        <w:t>Входные данные, передаваемые из DAW посредством технологии VST.</w:t>
      </w:r>
    </w:p>
    <w:p w14:paraId="386C6D05" w14:textId="77777777" w:rsidR="00763C1F" w:rsidRPr="00952159" w:rsidRDefault="00763C1F" w:rsidP="00763C1F">
      <w:pPr>
        <w:pStyle w:val="a0"/>
        <w:ind w:left="1429" w:firstLine="0"/>
      </w:pPr>
      <w:r w:rsidRPr="00952159">
        <w:t>- входящий аудиопоток (в формате моно или стерео).</w:t>
      </w:r>
    </w:p>
    <w:p w14:paraId="329F313C" w14:textId="77777777" w:rsidR="00763C1F" w:rsidRPr="00952159" w:rsidRDefault="00763C1F" w:rsidP="00763C1F">
      <w:pPr>
        <w:pStyle w:val="a0"/>
        <w:ind w:left="1429" w:firstLine="0"/>
      </w:pPr>
      <w:r w:rsidRPr="00952159">
        <w:t>- значения параметров плагина.</w:t>
      </w:r>
    </w:p>
    <w:p w14:paraId="20308B2A" w14:textId="77777777" w:rsidR="00763C1F" w:rsidRPr="00952159" w:rsidRDefault="00763C1F" w:rsidP="00763C1F">
      <w:pPr>
        <w:pStyle w:val="a0"/>
        <w:numPr>
          <w:ilvl w:val="0"/>
          <w:numId w:val="26"/>
        </w:numPr>
      </w:pPr>
      <w:r w:rsidRPr="00952159">
        <w:t>Действия пользователя.</w:t>
      </w:r>
    </w:p>
    <w:p w14:paraId="01577EDD" w14:textId="77777777" w:rsidR="00763C1F" w:rsidRPr="00952159" w:rsidRDefault="00763C1F" w:rsidP="00763C1F">
      <w:pPr>
        <w:pStyle w:val="a0"/>
        <w:ind w:left="1429" w:firstLine="0"/>
      </w:pPr>
      <w:r w:rsidRPr="00952159">
        <w:t>- взаимодействие с пользовательским интерфейсом.</w:t>
      </w:r>
    </w:p>
    <w:p w14:paraId="4431E8A2" w14:textId="77777777" w:rsidR="00AD56B9" w:rsidRPr="005F197F" w:rsidRDefault="00AD56B9" w:rsidP="00AD56B9">
      <w:pPr>
        <w:pStyle w:val="Heading3"/>
      </w:pPr>
      <w:r w:rsidRPr="005F197F">
        <w:t xml:space="preserve">Требования к </w:t>
      </w:r>
      <w:r w:rsidRPr="003D2E8E">
        <w:t>организации</w:t>
      </w:r>
      <w:r w:rsidRPr="005F197F">
        <w:t xml:space="preserve"> выходных данных</w:t>
      </w:r>
      <w:bookmarkEnd w:id="13"/>
      <w:bookmarkEnd w:id="14"/>
    </w:p>
    <w:p w14:paraId="3450526D" w14:textId="77777777" w:rsidR="00763C1F" w:rsidRPr="00952159" w:rsidRDefault="00763C1F" w:rsidP="00763C1F">
      <w:pPr>
        <w:pStyle w:val="a0"/>
      </w:pPr>
      <w:bookmarkStart w:id="15" w:name="_Toc40712510"/>
      <w:bookmarkStart w:id="16" w:name="_Toc41127955"/>
      <w:r w:rsidRPr="00952159">
        <w:t>Выходными данными программы являются:</w:t>
      </w:r>
    </w:p>
    <w:p w14:paraId="0876E463" w14:textId="77777777" w:rsidR="00763C1F" w:rsidRPr="00952159" w:rsidRDefault="00763C1F" w:rsidP="00763C1F">
      <w:pPr>
        <w:pStyle w:val="a0"/>
        <w:numPr>
          <w:ilvl w:val="0"/>
          <w:numId w:val="29"/>
        </w:numPr>
      </w:pPr>
      <w:r w:rsidRPr="00952159">
        <w:t>Выходные данные, передаваемые в DAW посредством технологии VST:</w:t>
      </w:r>
    </w:p>
    <w:p w14:paraId="542453B3" w14:textId="77777777" w:rsidR="00763C1F" w:rsidRPr="00952159" w:rsidRDefault="00763C1F" w:rsidP="00763C1F">
      <w:pPr>
        <w:pStyle w:val="a0"/>
        <w:ind w:left="1429" w:firstLine="0"/>
      </w:pPr>
      <w:r w:rsidRPr="00952159">
        <w:t>- результирующий аудиопоток (в формате стерео)</w:t>
      </w:r>
    </w:p>
    <w:p w14:paraId="10ABDA8A" w14:textId="77777777" w:rsidR="00763C1F" w:rsidRPr="00952159" w:rsidRDefault="00763C1F" w:rsidP="00763C1F">
      <w:pPr>
        <w:pStyle w:val="a0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2BEB91D0" w14:textId="77777777" w:rsidR="00763C1F" w:rsidRPr="00952159" w:rsidRDefault="00763C1F" w:rsidP="00763C1F">
      <w:pPr>
        <w:pStyle w:val="a0"/>
        <w:ind w:left="1429" w:firstLine="0"/>
      </w:pPr>
      <w:r w:rsidRPr="00952159">
        <w:t>- значения параметров плагина</w:t>
      </w:r>
    </w:p>
    <w:p w14:paraId="07459C74" w14:textId="77777777" w:rsidR="00763C1F" w:rsidRPr="00952159" w:rsidRDefault="00763C1F" w:rsidP="00763C1F">
      <w:pPr>
        <w:pStyle w:val="a0"/>
        <w:numPr>
          <w:ilvl w:val="0"/>
          <w:numId w:val="30"/>
        </w:numPr>
      </w:pPr>
      <w:r w:rsidRPr="00952159">
        <w:t>Выходные данные для пользователя.</w:t>
      </w:r>
    </w:p>
    <w:p w14:paraId="148FB0FC" w14:textId="77777777" w:rsidR="00763C1F" w:rsidRPr="00952159" w:rsidRDefault="00763C1F" w:rsidP="00763C1F">
      <w:pPr>
        <w:pStyle w:val="a0"/>
        <w:ind w:left="1429" w:firstLine="0"/>
      </w:pPr>
      <w:r w:rsidRPr="00952159">
        <w:t>- изображение пользовательского интерфейса</w:t>
      </w:r>
    </w:p>
    <w:p w14:paraId="0DD78BCC" w14:textId="584134A6" w:rsidR="00AD56B9" w:rsidRPr="005F197F" w:rsidRDefault="00AD56B9" w:rsidP="00AD56B9">
      <w:pPr>
        <w:pStyle w:val="Heading2"/>
      </w:pPr>
      <w:r w:rsidRPr="005F197F">
        <w:t>Требования к интерфейсу</w:t>
      </w:r>
      <w:bookmarkEnd w:id="15"/>
      <w:bookmarkEnd w:id="16"/>
    </w:p>
    <w:p w14:paraId="07489CC4" w14:textId="77777777" w:rsidR="00763C1F" w:rsidRPr="00952159" w:rsidRDefault="00763C1F" w:rsidP="00763C1F">
      <w:pPr>
        <w:pStyle w:val="a0"/>
      </w:pPr>
      <w:r w:rsidRPr="00952159">
        <w:t xml:space="preserve">В интерфейсе программы должны </w:t>
      </w:r>
      <w:proofErr w:type="spellStart"/>
      <w:r w:rsidRPr="00952159">
        <w:t>присутстовать</w:t>
      </w:r>
      <w:proofErr w:type="spellEnd"/>
      <w:r w:rsidRPr="00952159">
        <w:t>:</w:t>
      </w:r>
    </w:p>
    <w:p w14:paraId="07B2AE33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Название плагина (в верхней строчке)</w:t>
      </w:r>
    </w:p>
    <w:p w14:paraId="6CD18755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Кнопка включения / выключения (</w:t>
      </w:r>
      <w:proofErr w:type="spellStart"/>
      <w:r w:rsidRPr="00952159">
        <w:t>bypass</w:t>
      </w:r>
      <w:proofErr w:type="spellEnd"/>
      <w:r w:rsidRPr="00952159">
        <w:t>)</w:t>
      </w:r>
    </w:p>
    <w:p w14:paraId="3D41B98C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lastRenderedPageBreak/>
        <w:t>Всплывающие подсказки при наведении на элементы интерфейса плагина</w:t>
      </w:r>
    </w:p>
    <w:p w14:paraId="1D77F878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1E83C772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 xml:space="preserve">Визуализация работы плагина </w:t>
      </w:r>
      <w:r w:rsidRPr="00952159">
        <w:sym w:font="Symbol" w:char="F02D"/>
      </w:r>
      <w:r w:rsidRPr="00952159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5A77F28F" w14:textId="7C5FEE5F" w:rsidR="00AD56B9" w:rsidRPr="00710FA4" w:rsidRDefault="00AD56B9" w:rsidP="00206353">
      <w:pPr>
        <w:pStyle w:val="a0"/>
      </w:pPr>
    </w:p>
    <w:p w14:paraId="46A14472" w14:textId="77777777" w:rsidR="00AD56B9" w:rsidRPr="005F197F" w:rsidRDefault="00AD56B9" w:rsidP="00AD56B9">
      <w:pPr>
        <w:pStyle w:val="a0"/>
      </w:pPr>
      <w:r w:rsidRPr="005F197F">
        <w:t xml:space="preserve"> </w:t>
      </w:r>
    </w:p>
    <w:p w14:paraId="33CBA3DB" w14:textId="77777777" w:rsidR="00AD56B9" w:rsidRPr="005F197F" w:rsidRDefault="00AD56B9" w:rsidP="00AD56B9">
      <w:pPr>
        <w:pStyle w:val="Heading2"/>
      </w:pPr>
      <w:bookmarkStart w:id="17" w:name="_Toc40712511"/>
      <w:bookmarkStart w:id="18" w:name="_Toc41127956"/>
      <w:r w:rsidRPr="005F197F">
        <w:t>Требования к надежности</w:t>
      </w:r>
      <w:bookmarkEnd w:id="17"/>
      <w:bookmarkEnd w:id="18"/>
    </w:p>
    <w:p w14:paraId="588DAD5A" w14:textId="60F299D5" w:rsidR="00DC5EA5" w:rsidRDefault="00DC5EA5" w:rsidP="00DC5EA5">
      <w:pPr>
        <w:pStyle w:val="a0"/>
      </w:pPr>
      <w:bookmarkStart w:id="19" w:name="_Toc40712515"/>
      <w:r>
        <w:t>Программа должна стабильно работать при соблюдении оператором всех условий эксплуатации и требований к параметрам технических и программных средств, и корректной работы используемых программных средств.</w:t>
      </w:r>
    </w:p>
    <w:bookmarkEnd w:id="19"/>
    <w:p w14:paraId="55E18532" w14:textId="77777777" w:rsidR="00AD56B9" w:rsidRPr="005F197F" w:rsidRDefault="00AD56B9" w:rsidP="00AD56B9">
      <w:pPr>
        <w:pStyle w:val="a0"/>
      </w:pPr>
    </w:p>
    <w:p w14:paraId="47BFBE5C" w14:textId="77777777" w:rsidR="00AD56B9" w:rsidRPr="005F197F" w:rsidRDefault="00AD56B9" w:rsidP="00AD56B9">
      <w:pPr>
        <w:pStyle w:val="Heading2"/>
      </w:pPr>
      <w:bookmarkStart w:id="20" w:name="_Toc40712519"/>
      <w:bookmarkStart w:id="21" w:name="_Toc41127957"/>
      <w:r w:rsidRPr="005F197F">
        <w:t>Требования к составу и параметрам технических средств</w:t>
      </w:r>
      <w:bookmarkEnd w:id="20"/>
      <w:bookmarkEnd w:id="21"/>
    </w:p>
    <w:p w14:paraId="129030A4" w14:textId="77777777" w:rsidR="00645899" w:rsidRPr="00952159" w:rsidRDefault="00645899" w:rsidP="00645899">
      <w:pPr>
        <w:pStyle w:val="a0"/>
      </w:pPr>
      <w:bookmarkStart w:id="22" w:name="_Toc40712522"/>
      <w:bookmarkStart w:id="23" w:name="_Toc41127958"/>
      <w:r w:rsidRPr="00952159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40A6B914" w14:textId="77777777" w:rsidR="00645899" w:rsidRPr="00952159" w:rsidRDefault="00645899" w:rsidP="00645899">
      <w:pPr>
        <w:pStyle w:val="a0"/>
        <w:numPr>
          <w:ilvl w:val="0"/>
          <w:numId w:val="21"/>
        </w:numPr>
        <w:ind w:left="1068"/>
      </w:pPr>
      <w:r w:rsidRPr="00952159">
        <w:t xml:space="preserve">Графическая карта: с поддержкой </w:t>
      </w:r>
      <w:proofErr w:type="spellStart"/>
      <w:r w:rsidRPr="00952159">
        <w:t>OpenGL</w:t>
      </w:r>
      <w:proofErr w:type="spellEnd"/>
      <w:r w:rsidRPr="00952159">
        <w:t xml:space="preserve"> 3.0;</w:t>
      </w:r>
    </w:p>
    <w:p w14:paraId="57170244" w14:textId="77777777" w:rsidR="00645899" w:rsidRPr="00952159" w:rsidRDefault="00645899" w:rsidP="00645899">
      <w:pPr>
        <w:pStyle w:val="a0"/>
        <w:numPr>
          <w:ilvl w:val="0"/>
          <w:numId w:val="21"/>
        </w:numPr>
        <w:ind w:left="1068"/>
      </w:pPr>
      <w:r w:rsidRPr="00952159">
        <w:t>Оперативная память: не менее 200 Мб свободной памяти;</w:t>
      </w:r>
    </w:p>
    <w:p w14:paraId="28BEC7EA" w14:textId="77777777" w:rsidR="00645899" w:rsidRPr="00952159" w:rsidRDefault="00645899" w:rsidP="00645899">
      <w:pPr>
        <w:pStyle w:val="a0"/>
        <w:numPr>
          <w:ilvl w:val="0"/>
          <w:numId w:val="21"/>
        </w:numPr>
        <w:ind w:left="1068"/>
      </w:pPr>
      <w:r w:rsidRPr="00952159">
        <w:t>Постоянная память: не менее 50 Мб свободной памяти на используемом накопителе;</w:t>
      </w:r>
    </w:p>
    <w:p w14:paraId="3A083459" w14:textId="77777777" w:rsidR="00645899" w:rsidRPr="00952159" w:rsidRDefault="00645899" w:rsidP="00645899">
      <w:pPr>
        <w:pStyle w:val="a0"/>
        <w:numPr>
          <w:ilvl w:val="0"/>
          <w:numId w:val="21"/>
        </w:numPr>
        <w:ind w:left="1068"/>
      </w:pPr>
      <w:proofErr w:type="spellStart"/>
      <w:r w:rsidRPr="00952159">
        <w:t>Перефирийные</w:t>
      </w:r>
      <w:proofErr w:type="spellEnd"/>
      <w:r w:rsidRPr="00952159">
        <w:t xml:space="preserve"> устройства: Клавиатура, мышь, а также устройство, способное выводить две звуковые дорожки раздельно (лучше всего наушники);</w:t>
      </w:r>
    </w:p>
    <w:p w14:paraId="67CD1A17" w14:textId="77777777" w:rsidR="00645899" w:rsidRPr="00952159" w:rsidRDefault="00645899" w:rsidP="00645899">
      <w:pPr>
        <w:pStyle w:val="a0"/>
        <w:numPr>
          <w:ilvl w:val="0"/>
          <w:numId w:val="21"/>
        </w:numPr>
        <w:ind w:left="1068"/>
      </w:pPr>
      <w:proofErr w:type="spellStart"/>
      <w:r w:rsidRPr="00952159">
        <w:t>Аудиокарта</w:t>
      </w:r>
      <w:proofErr w:type="spellEnd"/>
      <w:r w:rsidRPr="00952159">
        <w:t>;</w:t>
      </w:r>
    </w:p>
    <w:p w14:paraId="426EC371" w14:textId="77777777" w:rsidR="00645899" w:rsidRPr="00952159" w:rsidRDefault="00645899" w:rsidP="00645899">
      <w:pPr>
        <w:pStyle w:val="a0"/>
        <w:numPr>
          <w:ilvl w:val="0"/>
          <w:numId w:val="21"/>
        </w:numPr>
        <w:ind w:left="1068"/>
      </w:pPr>
      <w:r w:rsidRPr="00952159">
        <w:t>USB;</w:t>
      </w:r>
    </w:p>
    <w:p w14:paraId="1B280375" w14:textId="77777777" w:rsidR="00AD56B9" w:rsidRPr="005F197F" w:rsidRDefault="00AD56B9" w:rsidP="00DC5EA5">
      <w:pPr>
        <w:pStyle w:val="Heading2"/>
      </w:pPr>
      <w:r w:rsidRPr="005F197F">
        <w:t>Требования к программным сред</w:t>
      </w:r>
      <w:r>
        <w:t>ствам, используемым программой.</w:t>
      </w:r>
      <w:bookmarkEnd w:id="22"/>
      <w:bookmarkEnd w:id="23"/>
    </w:p>
    <w:p w14:paraId="739A9EE3" w14:textId="77777777" w:rsidR="002D6442" w:rsidRPr="00952159" w:rsidRDefault="002D6442" w:rsidP="002D6442">
      <w:pPr>
        <w:pStyle w:val="a0"/>
        <w:numPr>
          <w:ilvl w:val="0"/>
          <w:numId w:val="31"/>
        </w:numPr>
      </w:pPr>
      <w:r w:rsidRPr="00952159">
        <w:t xml:space="preserve">Операционная система: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8 (последний пакет обновлений),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10 (последний пакет обновлений);</w:t>
      </w:r>
    </w:p>
    <w:p w14:paraId="0DCE4F06" w14:textId="346F8D6B" w:rsidR="002D6442" w:rsidRPr="00952159" w:rsidRDefault="002D6442" w:rsidP="002D6442">
      <w:pPr>
        <w:pStyle w:val="a0"/>
        <w:numPr>
          <w:ilvl w:val="0"/>
          <w:numId w:val="31"/>
        </w:numPr>
      </w:pPr>
      <w:proofErr w:type="spellStart"/>
      <w:r w:rsidRPr="00952159">
        <w:t>Digital</w:t>
      </w:r>
      <w:proofErr w:type="spellEnd"/>
      <w:r w:rsidRPr="00952159">
        <w:t xml:space="preserve"> </w:t>
      </w:r>
      <w:proofErr w:type="spellStart"/>
      <w:r w:rsidRPr="00952159">
        <w:t>audio</w:t>
      </w:r>
      <w:proofErr w:type="spellEnd"/>
      <w:r w:rsidRPr="00952159">
        <w:t xml:space="preserve"> </w:t>
      </w:r>
      <w:proofErr w:type="spellStart"/>
      <w:r w:rsidRPr="00952159">
        <w:t>workstation</w:t>
      </w:r>
      <w:proofErr w:type="spellEnd"/>
      <w:r w:rsidRPr="00952159">
        <w:t xml:space="preserve"> с поддержкой технологии VST </w:t>
      </w:r>
      <w:r w:rsidRPr="0076105C">
        <w:t>3</w:t>
      </w:r>
      <w:r w:rsidRPr="00952159">
        <w:t>.0</w:t>
      </w:r>
    </w:p>
    <w:p w14:paraId="343A3676" w14:textId="4A35A1CC" w:rsidR="00F97877" w:rsidRPr="005F197F" w:rsidRDefault="00F97877" w:rsidP="00DC5EA5">
      <w:pPr>
        <w:pStyle w:val="Heading2"/>
        <w:numPr>
          <w:ilvl w:val="0"/>
          <w:numId w:val="0"/>
        </w:numPr>
        <w:ind w:left="576"/>
      </w:pPr>
    </w:p>
    <w:p w14:paraId="2BF49B35" w14:textId="77777777" w:rsidR="009A51DF" w:rsidRDefault="009A51DF" w:rsidP="009A51DF">
      <w:pPr>
        <w:pStyle w:val="a0"/>
        <w:ind w:firstLine="0"/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61F2FD8B" w14:textId="77777777" w:rsidR="009A51DF" w:rsidRDefault="009A51DF" w:rsidP="000B529F">
      <w:pPr>
        <w:pStyle w:val="Heading1"/>
        <w:numPr>
          <w:ilvl w:val="0"/>
          <w:numId w:val="15"/>
        </w:numPr>
      </w:pPr>
      <w:bookmarkStart w:id="24" w:name="_Toc41127959"/>
      <w:r>
        <w:lastRenderedPageBreak/>
        <w:t>ТРЕБОВАНИЯ К ПРОГРАММНОЙ ДОКУМЕНТАЦИИ</w:t>
      </w:r>
      <w:bookmarkEnd w:id="24"/>
    </w:p>
    <w:p w14:paraId="41F5ADAA" w14:textId="2006A96E" w:rsidR="009A51DF" w:rsidRDefault="00087B6E" w:rsidP="009A51DF">
      <w:pPr>
        <w:pStyle w:val="Heading2"/>
      </w:pPr>
      <w:bookmarkStart w:id="25" w:name="_Toc41127960"/>
      <w:r>
        <w:t>С</w:t>
      </w:r>
      <w:r w:rsidR="009A51DF">
        <w:t>остав программной документации</w:t>
      </w:r>
      <w:bookmarkEnd w:id="25"/>
    </w:p>
    <w:p w14:paraId="1529A376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Техническое задание (ГОСТ 19.201</w:t>
      </w:r>
      <w:r w:rsidRPr="00952159">
        <w:noBreakHyphen/>
        <w:t>78);</w:t>
      </w:r>
    </w:p>
    <w:p w14:paraId="7970A5DA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Программа и методика испытаний (ГОСТ 19.301</w:t>
      </w:r>
      <w:r w:rsidRPr="00952159">
        <w:noBreakHyphen/>
        <w:t>78);</w:t>
      </w:r>
    </w:p>
    <w:p w14:paraId="7197A10A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Текст программы (ГОСТ 19.401</w:t>
      </w:r>
      <w:r w:rsidRPr="00952159">
        <w:noBreakHyphen/>
        <w:t>78);</w:t>
      </w:r>
    </w:p>
    <w:p w14:paraId="6109FEC8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Пояснительная записка (ГОСТ 19.404</w:t>
      </w:r>
      <w:r w:rsidRPr="00952159">
        <w:noBreakHyphen/>
        <w:t>79);</w:t>
      </w:r>
    </w:p>
    <w:p w14:paraId="57802C20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Руководство оператора (ГОСТ 19.505</w:t>
      </w:r>
      <w:r w:rsidRPr="00952159">
        <w:noBreakHyphen/>
        <w:t>79).</w:t>
      </w:r>
    </w:p>
    <w:p w14:paraId="159A5DAD" w14:textId="77777777" w:rsidR="009A51DF" w:rsidRDefault="009A51DF" w:rsidP="009A51DF">
      <w:pPr>
        <w:pStyle w:val="a0"/>
      </w:pPr>
    </w:p>
    <w:p w14:paraId="5E086C8B" w14:textId="77777777" w:rsidR="009A51DF" w:rsidRDefault="009A51DF" w:rsidP="009A51DF">
      <w:pPr>
        <w:pStyle w:val="Heading2"/>
      </w:pPr>
      <w:bookmarkStart w:id="26" w:name="_Toc41127961"/>
      <w:r>
        <w:t>Специальные требования к программной документации</w:t>
      </w:r>
      <w:bookmarkEnd w:id="26"/>
    </w:p>
    <w:p w14:paraId="07EC366B" w14:textId="77777777" w:rsidR="003C7B61" w:rsidRPr="00C17E92" w:rsidRDefault="003C7B61" w:rsidP="003C7B61">
      <w:pPr>
        <w:pStyle w:val="a0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0BF05ACD" w14:textId="77777777" w:rsidR="003C7B61" w:rsidRPr="00C17E92" w:rsidRDefault="003C7B61" w:rsidP="003C7B61">
      <w:pPr>
        <w:pStyle w:val="a0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1ED8193B" w14:textId="77777777" w:rsidR="003C7B61" w:rsidRPr="00C17E92" w:rsidRDefault="003C7B61" w:rsidP="003C7B61">
      <w:pPr>
        <w:pStyle w:val="a0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634CAD18" w14:textId="10674375" w:rsidR="003C7B61" w:rsidRPr="00C17E92" w:rsidRDefault="003C7B61" w:rsidP="003C7B61">
      <w:pPr>
        <w:pStyle w:val="a0"/>
      </w:pPr>
      <w:r w:rsidRPr="00C17E92">
        <w:t xml:space="preserve">За </w:t>
      </w:r>
      <w:r w:rsidR="0076105C">
        <w:t>три дня</w:t>
      </w:r>
      <w:r w:rsidRPr="00C17E92">
        <w:t xml:space="preserve"> до защиты комиссии все материалы курсового проекта:</w:t>
      </w:r>
    </w:p>
    <w:p w14:paraId="0F99688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техническая документация,</w:t>
      </w:r>
    </w:p>
    <w:p w14:paraId="0B4CEC93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программный проект,</w:t>
      </w:r>
    </w:p>
    <w:p w14:paraId="211C86D7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исполняемый файл, </w:t>
      </w:r>
    </w:p>
    <w:p w14:paraId="5E6DABDD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отзыв руководителя </w:t>
      </w:r>
    </w:p>
    <w:p w14:paraId="30671B3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лист Антиплагиата</w:t>
      </w:r>
    </w:p>
    <w:p w14:paraId="7E8D112E" w14:textId="3BE2BFBB" w:rsidR="003C7B61" w:rsidRPr="00024CDE" w:rsidRDefault="003C7B61" w:rsidP="00024CDE">
      <w:pPr>
        <w:pStyle w:val="a0"/>
      </w:pPr>
      <w:r w:rsidRPr="00024CDE">
        <w:t>должны быть загружены одним или несколькими архивами в проект дисциплины «</w:t>
      </w:r>
      <w:r w:rsidR="00A14355" w:rsidRPr="00A14355">
        <w:t>Курсовой проект, 2 курс ПИ</w:t>
      </w:r>
      <w:r w:rsidRPr="00024CDE">
        <w:t>» в личном кабинете в информационной образовательной среде LMS (</w:t>
      </w:r>
      <w:proofErr w:type="spellStart"/>
      <w:r w:rsidRPr="00024CDE">
        <w:t>Learning</w:t>
      </w:r>
      <w:proofErr w:type="spellEnd"/>
      <w:r w:rsidRPr="00024CDE">
        <w:t xml:space="preserve"> </w:t>
      </w:r>
      <w:proofErr w:type="spellStart"/>
      <w:r w:rsidRPr="00024CDE">
        <w:t>Management</w:t>
      </w:r>
      <w:proofErr w:type="spellEnd"/>
      <w:r w:rsidRPr="00024CDE">
        <w:t xml:space="preserve"> </w:t>
      </w:r>
      <w:proofErr w:type="spellStart"/>
      <w:r w:rsidRPr="00024CDE">
        <w:t>System</w:t>
      </w:r>
      <w:proofErr w:type="spellEnd"/>
      <w:r w:rsidRPr="00024CDE">
        <w:t>) НИУ ВШЭ</w:t>
      </w:r>
    </w:p>
    <w:p w14:paraId="38D9C7BC" w14:textId="77777777" w:rsidR="009A51DF" w:rsidRDefault="009A51DF">
      <w:pPr>
        <w:rPr>
          <w:rFonts w:ascii="Times New Roman" w:hAnsi="Times New Roman"/>
        </w:rPr>
      </w:pPr>
      <w:r>
        <w:br w:type="page"/>
      </w:r>
    </w:p>
    <w:p w14:paraId="15D0593B" w14:textId="72668F05" w:rsidR="009A51DF" w:rsidRDefault="00087B6E" w:rsidP="000B529F">
      <w:pPr>
        <w:pStyle w:val="Heading1"/>
        <w:numPr>
          <w:ilvl w:val="0"/>
          <w:numId w:val="15"/>
        </w:numPr>
      </w:pPr>
      <w:bookmarkStart w:id="27" w:name="_Toc41127962"/>
      <w:r>
        <w:lastRenderedPageBreak/>
        <w:t>СРЕДСТВА И ПОРЯДОК ИСПЫТАНИЙ</w:t>
      </w:r>
      <w:bookmarkEnd w:id="27"/>
    </w:p>
    <w:p w14:paraId="74FBEF6B" w14:textId="5378AC0D" w:rsidR="009A51DF" w:rsidRDefault="00087B6E" w:rsidP="009A51DF">
      <w:pPr>
        <w:pStyle w:val="Heading2"/>
      </w:pPr>
      <w:bookmarkStart w:id="28" w:name="_Toc41127963"/>
      <w:r>
        <w:t xml:space="preserve">Технические средства, используемые во </w:t>
      </w:r>
      <w:r w:rsidR="003C7B61">
        <w:t>время испытаний</w:t>
      </w:r>
      <w:bookmarkEnd w:id="28"/>
    </w:p>
    <w:p w14:paraId="425F98B2" w14:textId="77777777" w:rsidR="00836EF2" w:rsidRDefault="003C7B61" w:rsidP="00836EF2">
      <w:pPr>
        <w:pStyle w:val="a0"/>
      </w:pPr>
      <w:r>
        <w:t>Для испытаний использовался компьютер со следующими характеристиками</w:t>
      </w:r>
      <w:r w:rsidRPr="003C7B61">
        <w:t>:</w:t>
      </w:r>
    </w:p>
    <w:p w14:paraId="61A91624" w14:textId="4C8ECE97" w:rsidR="00113BB2" w:rsidRDefault="00113BB2" w:rsidP="00113BB2">
      <w:pPr>
        <w:pStyle w:val="a0"/>
        <w:numPr>
          <w:ilvl w:val="1"/>
          <w:numId w:val="20"/>
        </w:numPr>
      </w:pPr>
      <w:r>
        <w:t>Центральный процессор</w:t>
      </w:r>
      <w:r w:rsidRPr="00113BB2">
        <w:t xml:space="preserve">: </w:t>
      </w:r>
      <w:r>
        <w:rPr>
          <w:lang w:val="en-US"/>
        </w:rPr>
        <w:t>Intel</w:t>
      </w:r>
      <w:r w:rsidRPr="00113BB2">
        <w:t xml:space="preserve"> </w:t>
      </w:r>
      <w:r>
        <w:rPr>
          <w:lang w:val="en-US"/>
        </w:rPr>
        <w:t>Core</w:t>
      </w:r>
      <w:r w:rsidRPr="00113BB2">
        <w:t xml:space="preserve"> </w:t>
      </w:r>
      <w:proofErr w:type="spellStart"/>
      <w:r>
        <w:rPr>
          <w:lang w:val="en-US"/>
        </w:rPr>
        <w:t>i</w:t>
      </w:r>
      <w:proofErr w:type="spellEnd"/>
      <w:r w:rsidRPr="00113BB2">
        <w:t>3</w:t>
      </w:r>
      <w:r>
        <w:t xml:space="preserve">с частотой </w:t>
      </w:r>
      <w:r w:rsidRPr="00113BB2">
        <w:t xml:space="preserve">2.1 </w:t>
      </w:r>
      <w:r>
        <w:t>ГГц</w:t>
      </w:r>
      <w:r w:rsidRPr="00113BB2">
        <w:t>;</w:t>
      </w:r>
    </w:p>
    <w:p w14:paraId="48493BA4" w14:textId="2D258A6B" w:rsidR="00113BB2" w:rsidRPr="00113BB2" w:rsidRDefault="00113BB2" w:rsidP="00113BB2">
      <w:pPr>
        <w:pStyle w:val="a0"/>
        <w:numPr>
          <w:ilvl w:val="1"/>
          <w:numId w:val="20"/>
        </w:numPr>
      </w:pPr>
      <w:r>
        <w:t>Графическая карта</w:t>
      </w:r>
      <w:r w:rsidRPr="00113BB2">
        <w:t xml:space="preserve">: </w:t>
      </w:r>
      <w:r>
        <w:rPr>
          <w:lang w:val="en-US"/>
        </w:rPr>
        <w:t>Intel</w:t>
      </w:r>
      <w:r w:rsidRPr="00113BB2">
        <w:t xml:space="preserve"> </w:t>
      </w:r>
      <w:r>
        <w:rPr>
          <w:lang w:val="en-US"/>
        </w:rPr>
        <w:t>HD</w:t>
      </w:r>
      <w:r w:rsidRPr="00113BB2">
        <w:t xml:space="preserve"> </w:t>
      </w:r>
      <w:r>
        <w:rPr>
          <w:lang w:val="en-US"/>
        </w:rPr>
        <w:t>Graphics</w:t>
      </w:r>
      <w:r w:rsidRPr="00113BB2">
        <w:t xml:space="preserve"> 5500;</w:t>
      </w:r>
    </w:p>
    <w:p w14:paraId="6C51D58F" w14:textId="143BE8D7" w:rsidR="00113BB2" w:rsidRDefault="00113BB2" w:rsidP="00113BB2">
      <w:pPr>
        <w:pStyle w:val="a0"/>
        <w:numPr>
          <w:ilvl w:val="1"/>
          <w:numId w:val="20"/>
        </w:numPr>
      </w:pPr>
      <w:r>
        <w:t>Оперативная память</w:t>
      </w:r>
      <w:r w:rsidRPr="00113BB2">
        <w:t xml:space="preserve">: 12 </w:t>
      </w:r>
      <w:r>
        <w:t>ГБ (свободной более 10 ГБ)</w:t>
      </w:r>
      <w:r w:rsidRPr="00113BB2">
        <w:t>;</w:t>
      </w:r>
    </w:p>
    <w:p w14:paraId="514E9C4B" w14:textId="59603BE6" w:rsidR="00113BB2" w:rsidRDefault="00113BB2" w:rsidP="00113BB2">
      <w:pPr>
        <w:pStyle w:val="a0"/>
        <w:numPr>
          <w:ilvl w:val="1"/>
          <w:numId w:val="20"/>
        </w:numPr>
      </w:pPr>
      <w:r>
        <w:t>Свободное место</w:t>
      </w:r>
      <w:r w:rsidRPr="00113BB2">
        <w:t>:</w:t>
      </w:r>
      <w:r>
        <w:t xml:space="preserve"> 10 ГБ на жёстком диске</w:t>
      </w:r>
      <w:r w:rsidRPr="00113BB2">
        <w:t>;</w:t>
      </w:r>
    </w:p>
    <w:p w14:paraId="2EB877B9" w14:textId="6710E385" w:rsidR="00113BB2" w:rsidRDefault="00113BB2" w:rsidP="00113BB2">
      <w:pPr>
        <w:pStyle w:val="a0"/>
        <w:numPr>
          <w:ilvl w:val="1"/>
          <w:numId w:val="20"/>
        </w:numPr>
      </w:pPr>
      <w:r>
        <w:t>Периферийные устройства</w:t>
      </w:r>
      <w:r>
        <w:rPr>
          <w:lang w:val="en-US"/>
        </w:rPr>
        <w:t xml:space="preserve">: </w:t>
      </w:r>
      <w:r>
        <w:t>Клавиатура, мышь</w:t>
      </w:r>
      <w:r>
        <w:rPr>
          <w:lang w:val="en-US"/>
        </w:rPr>
        <w:t>;</w:t>
      </w:r>
    </w:p>
    <w:p w14:paraId="0DF5594F" w14:textId="03DDD29F" w:rsidR="00113BB2" w:rsidRPr="00113BB2" w:rsidRDefault="00113BB2" w:rsidP="00113BB2">
      <w:pPr>
        <w:pStyle w:val="a0"/>
        <w:numPr>
          <w:ilvl w:val="1"/>
          <w:numId w:val="20"/>
        </w:numPr>
      </w:pPr>
      <w:r>
        <w:t>Интернет соединение</w:t>
      </w:r>
      <w:r>
        <w:rPr>
          <w:lang w:val="en-US"/>
        </w:rPr>
        <w:t xml:space="preserve">: </w:t>
      </w:r>
      <w:r>
        <w:t xml:space="preserve">8 </w:t>
      </w:r>
      <w:proofErr w:type="spellStart"/>
      <w:r>
        <w:t>мбит</w:t>
      </w:r>
      <w:proofErr w:type="spellEnd"/>
      <w:r>
        <w:t xml:space="preserve"> / сек</w:t>
      </w:r>
      <w:r w:rsidR="00D73C00">
        <w:rPr>
          <w:lang w:val="en-US"/>
        </w:rPr>
        <w:t>.</w:t>
      </w:r>
    </w:p>
    <w:p w14:paraId="6AACFF41" w14:textId="2911233D" w:rsidR="009A51DF" w:rsidRDefault="009A51DF" w:rsidP="009A51DF">
      <w:pPr>
        <w:pStyle w:val="Heading2"/>
      </w:pPr>
      <w:bookmarkStart w:id="29" w:name="_Toc41127964"/>
      <w:r>
        <w:t>Пр</w:t>
      </w:r>
      <w:r w:rsidR="00113BB2">
        <w:t>ограммные средства, используемые во время испытаний</w:t>
      </w:r>
      <w:bookmarkEnd w:id="29"/>
    </w:p>
    <w:p w14:paraId="40E5E68E" w14:textId="68314C33" w:rsidR="00113BB2" w:rsidRPr="00113BB2" w:rsidRDefault="00113BB2" w:rsidP="00113BB2">
      <w:pPr>
        <w:pStyle w:val="a0"/>
      </w:pPr>
      <w:r>
        <w:t>Во время испытаний использовались следующие программные средства</w:t>
      </w:r>
      <w:r w:rsidRPr="00113BB2">
        <w:t>:</w:t>
      </w:r>
    </w:p>
    <w:p w14:paraId="2C2CDFDE" w14:textId="4BA6F33F" w:rsidR="00113BB2" w:rsidRPr="00113BB2" w:rsidRDefault="00113BB2" w:rsidP="00113BB2">
      <w:pPr>
        <w:pStyle w:val="a0"/>
        <w:numPr>
          <w:ilvl w:val="0"/>
          <w:numId w:val="23"/>
        </w:numPr>
      </w:pPr>
      <w:r>
        <w:rPr>
          <w:lang w:val="en-US"/>
        </w:rPr>
        <w:t>Windows 8.1</w:t>
      </w:r>
      <w:r w:rsidR="00D73C00">
        <w:rPr>
          <w:lang w:val="en-US"/>
        </w:rPr>
        <w:t>;</w:t>
      </w:r>
    </w:p>
    <w:p w14:paraId="56C859F5" w14:textId="5ECE91CA" w:rsidR="00113BB2" w:rsidRDefault="00113BB2" w:rsidP="00113BB2">
      <w:pPr>
        <w:pStyle w:val="a0"/>
        <w:numPr>
          <w:ilvl w:val="0"/>
          <w:numId w:val="23"/>
        </w:numPr>
      </w:pPr>
      <w:r>
        <w:t xml:space="preserve">Браузер </w:t>
      </w:r>
      <w:r>
        <w:rPr>
          <w:lang w:val="en-US"/>
        </w:rPr>
        <w:t xml:space="preserve">Google Chrome </w:t>
      </w:r>
      <w:r>
        <w:t xml:space="preserve">версии </w:t>
      </w:r>
      <w:r w:rsidRPr="00113BB2">
        <w:t>81.0.4044.138</w:t>
      </w:r>
      <w:r w:rsidR="00D73C00">
        <w:rPr>
          <w:lang w:val="en-US"/>
        </w:rPr>
        <w:t>;</w:t>
      </w:r>
    </w:p>
    <w:p w14:paraId="09C95D00" w14:textId="49898FF5" w:rsidR="009A51DF" w:rsidRDefault="00113BB2" w:rsidP="00D73C00">
      <w:pPr>
        <w:pStyle w:val="a0"/>
        <w:numPr>
          <w:ilvl w:val="0"/>
          <w:numId w:val="23"/>
        </w:numPr>
      </w:pPr>
      <w:r>
        <w:rPr>
          <w:lang w:val="en-US"/>
        </w:rPr>
        <w:t xml:space="preserve">Node JS </w:t>
      </w:r>
      <w:r>
        <w:t xml:space="preserve">версии </w:t>
      </w:r>
      <w:r>
        <w:rPr>
          <w:lang w:val="en-US"/>
        </w:rPr>
        <w:t>14.3.0</w:t>
      </w:r>
      <w:r w:rsidR="005F52D9">
        <w:t>.</w:t>
      </w:r>
    </w:p>
    <w:p w14:paraId="0D017895" w14:textId="5EFA7F99" w:rsidR="009A51DF" w:rsidRDefault="00D73C00" w:rsidP="009A51DF">
      <w:pPr>
        <w:pStyle w:val="Heading2"/>
      </w:pPr>
      <w:bookmarkStart w:id="30" w:name="_Toc41127965"/>
      <w:r>
        <w:t>Порядок проведения испытаний</w:t>
      </w:r>
      <w:bookmarkEnd w:id="30"/>
    </w:p>
    <w:p w14:paraId="3D649706" w14:textId="110A8F4C" w:rsidR="00D73C00" w:rsidRPr="00D73C00" w:rsidRDefault="00D73C00" w:rsidP="00D73C00">
      <w:pPr>
        <w:pStyle w:val="a0"/>
      </w:pPr>
      <w:r w:rsidRPr="00D73C00">
        <w:t>Испытания должны прово</w:t>
      </w:r>
      <w:r>
        <w:t>диться в следующем порядке</w:t>
      </w:r>
      <w:r w:rsidRPr="00D73C00">
        <w:t>:</w:t>
      </w:r>
    </w:p>
    <w:p w14:paraId="7B91522D" w14:textId="24343AC6" w:rsidR="00D73C00" w:rsidRDefault="00D73C00" w:rsidP="00D73C00">
      <w:pPr>
        <w:pStyle w:val="a0"/>
        <w:numPr>
          <w:ilvl w:val="0"/>
          <w:numId w:val="24"/>
        </w:numPr>
      </w:pPr>
      <w:r>
        <w:t>Проверка требований к программной документации</w:t>
      </w:r>
      <w:r w:rsidRPr="00D73C00">
        <w:t>;</w:t>
      </w:r>
    </w:p>
    <w:p w14:paraId="02BF862A" w14:textId="6572BD02" w:rsidR="00D73C00" w:rsidRPr="00D73C00" w:rsidRDefault="00D73C00" w:rsidP="005408C0">
      <w:pPr>
        <w:pStyle w:val="a0"/>
        <w:numPr>
          <w:ilvl w:val="0"/>
          <w:numId w:val="24"/>
        </w:numPr>
      </w:pPr>
      <w:r>
        <w:t>Проверка требований к интерфейсу</w:t>
      </w:r>
      <w:r w:rsidR="005408C0">
        <w:t xml:space="preserve"> и </w:t>
      </w:r>
      <w:r>
        <w:t>функциональным характеристикам</w:t>
      </w:r>
      <w:r w:rsidRPr="00D73C00">
        <w:t>;</w:t>
      </w:r>
    </w:p>
    <w:p w14:paraId="18E69FFB" w14:textId="6A6076E9" w:rsidR="00D73C00" w:rsidRPr="00D73C00" w:rsidRDefault="00D73C00" w:rsidP="00D73C00">
      <w:pPr>
        <w:pStyle w:val="a0"/>
        <w:numPr>
          <w:ilvl w:val="0"/>
          <w:numId w:val="24"/>
        </w:numPr>
      </w:pPr>
      <w:r>
        <w:t>Проверка требований к надёжности.</w:t>
      </w:r>
    </w:p>
    <w:p w14:paraId="7F9DD858" w14:textId="3172406D" w:rsidR="005F52D9" w:rsidRDefault="00B91CBE" w:rsidP="00715B48">
      <w:pPr>
        <w:pStyle w:val="a0"/>
      </w:pPr>
      <w:r>
        <w:t>Данная и</w:t>
      </w:r>
      <w:r w:rsidR="005F52D9">
        <w:t>гра бесплатная</w:t>
      </w:r>
      <w:r>
        <w:t>.</w:t>
      </w:r>
      <w:r w:rsidR="005F52D9">
        <w:t xml:space="preserve"> Отлич</w:t>
      </w:r>
      <w:r>
        <w:t>ительная</w:t>
      </w:r>
      <w:r w:rsidR="005F52D9">
        <w:t xml:space="preserve"> особен</w:t>
      </w:r>
      <w:r>
        <w:t>н</w:t>
      </w:r>
      <w:r w:rsidR="005F52D9">
        <w:t xml:space="preserve">ость – большое </w:t>
      </w:r>
      <w:r>
        <w:t>количест</w:t>
      </w:r>
      <w:r w:rsidR="005F52D9">
        <w:t>в</w:t>
      </w:r>
      <w:r>
        <w:t>о разнообразных мини-игр, которые выбираются случайно в каждой игровой сессии</w:t>
      </w:r>
      <w:r w:rsidR="005F52D9">
        <w:t>. Брауз</w:t>
      </w:r>
      <w:r>
        <w:t>е</w:t>
      </w:r>
      <w:r w:rsidR="005F52D9">
        <w:t>рных игр с тако</w:t>
      </w:r>
      <w:r>
        <w:t>й</w:t>
      </w:r>
      <w:r w:rsidR="005F52D9">
        <w:t xml:space="preserve"> </w:t>
      </w:r>
      <w:r>
        <w:t>механикой</w:t>
      </w:r>
      <w:r w:rsidR="005F52D9">
        <w:t xml:space="preserve"> обнаружить не удалось.</w:t>
      </w:r>
    </w:p>
    <w:p w14:paraId="6581AF70" w14:textId="77777777" w:rsidR="005F52D9" w:rsidRDefault="005F52D9" w:rsidP="00D73C00">
      <w:pPr>
        <w:pStyle w:val="a0"/>
      </w:pPr>
      <w:r>
        <w:tab/>
      </w:r>
    </w:p>
    <w:p w14:paraId="15B4ACF9" w14:textId="77777777" w:rsidR="00D73C00" w:rsidRDefault="005F52D9" w:rsidP="00D73C00">
      <w:pPr>
        <w:pStyle w:val="Heading2"/>
      </w:pPr>
      <w:r>
        <w:tab/>
      </w:r>
      <w:bookmarkStart w:id="31" w:name="_Toc41127966"/>
      <w:r w:rsidR="00D73C00">
        <w:t>Условия проведений испытаний</w:t>
      </w:r>
      <w:bookmarkEnd w:id="31"/>
    </w:p>
    <w:p w14:paraId="4F5C864D" w14:textId="575FCB79" w:rsidR="00D73C00" w:rsidRDefault="00D73C00" w:rsidP="00D73C00">
      <w:pPr>
        <w:pStyle w:val="Heading3"/>
      </w:pPr>
      <w:bookmarkStart w:id="32" w:name="_Toc41127967"/>
      <w:r>
        <w:t>Климатические условия</w:t>
      </w:r>
      <w:bookmarkEnd w:id="32"/>
    </w:p>
    <w:p w14:paraId="29A1B0DB" w14:textId="481CD7D1" w:rsidR="00D73C00" w:rsidRDefault="00D73C00" w:rsidP="00D73C00">
      <w:pPr>
        <w:pStyle w:val="a0"/>
      </w:pPr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</w:t>
      </w:r>
      <w:r w:rsidR="009E6547">
        <w:t>персональным компьютерам</w:t>
      </w:r>
      <w:r>
        <w:t>. 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[10].</w:t>
      </w:r>
    </w:p>
    <w:p w14:paraId="5CDC83B6" w14:textId="2ACB5BD1" w:rsidR="00D73C00" w:rsidRDefault="00D73C00" w:rsidP="00D73C00">
      <w:pPr>
        <w:pStyle w:val="Heading3"/>
      </w:pPr>
      <w:bookmarkStart w:id="33" w:name="_Toc41127968"/>
      <w:r>
        <w:t>Требования к численности и квалификации персонала</w:t>
      </w:r>
      <w:bookmarkEnd w:id="33"/>
    </w:p>
    <w:p w14:paraId="04D16906" w14:textId="5ADF5E12" w:rsidR="00D73C00" w:rsidRPr="00D73C00" w:rsidRDefault="00D73C00" w:rsidP="00D73C00">
      <w:pPr>
        <w:pStyle w:val="a0"/>
      </w:pPr>
      <w:r w:rsidRPr="00D73C00">
        <w:t xml:space="preserve">Минимальное количество персонала, требуемого для </w:t>
      </w:r>
      <w:r w:rsidR="00452408">
        <w:t>испытаний</w:t>
      </w:r>
      <w:r w:rsidRPr="00D73C00">
        <w:t xml:space="preserve"> программы, должно составлять не менее 1 штатной единицы: </w:t>
      </w:r>
    </w:p>
    <w:p w14:paraId="305226F6" w14:textId="1AFB13AA" w:rsidR="00D73C00" w:rsidRPr="00D73C00" w:rsidRDefault="00D73C00" w:rsidP="00452408">
      <w:pPr>
        <w:pStyle w:val="a0"/>
      </w:pPr>
      <w:r w:rsidRPr="00D73C00">
        <w:t>1) конечны</w:t>
      </w:r>
      <w:r w:rsidR="00452408">
        <w:t xml:space="preserve">й пользователь – оператор ЭВМ. </w:t>
      </w:r>
    </w:p>
    <w:p w14:paraId="05B4E196" w14:textId="174457B9" w:rsidR="00D73C00" w:rsidRDefault="00D73C00" w:rsidP="00D73C00">
      <w:pPr>
        <w:pStyle w:val="a0"/>
      </w:pPr>
      <w:r w:rsidRPr="00D73C00">
        <w:t xml:space="preserve">Для </w:t>
      </w:r>
      <w:r w:rsidR="00452408">
        <w:t>проведения испытаний данной</w:t>
      </w:r>
      <w:r w:rsidRPr="00D73C00">
        <w:t xml:space="preserve"> программой конечный пользователь должен:</w:t>
      </w:r>
    </w:p>
    <w:p w14:paraId="1B162AE3" w14:textId="5F7C484C" w:rsidR="00452408" w:rsidRDefault="00452408" w:rsidP="00D73C00">
      <w:pPr>
        <w:pStyle w:val="a0"/>
        <w:numPr>
          <w:ilvl w:val="0"/>
          <w:numId w:val="25"/>
        </w:numPr>
      </w:pPr>
      <w:r>
        <w:lastRenderedPageBreak/>
        <w:t>Обладать базовыми навыками работы с компьютером</w:t>
      </w:r>
      <w:r w:rsidRPr="00452408">
        <w:t>;</w:t>
      </w:r>
    </w:p>
    <w:p w14:paraId="073EE20E" w14:textId="08B889BD" w:rsidR="00D73C00" w:rsidRPr="00452408" w:rsidRDefault="00452408" w:rsidP="00D73C00">
      <w:pPr>
        <w:pStyle w:val="a0"/>
        <w:numPr>
          <w:ilvl w:val="0"/>
          <w:numId w:val="25"/>
        </w:numPr>
      </w:pPr>
      <w:r>
        <w:t>Обладать базовыми навыками работы с браузером</w:t>
      </w:r>
      <w:r w:rsidRPr="00452408">
        <w:t>;</w:t>
      </w:r>
    </w:p>
    <w:p w14:paraId="751C82DB" w14:textId="763E4C82" w:rsidR="005408C0" w:rsidRDefault="00452408" w:rsidP="00D73C00">
      <w:pPr>
        <w:pStyle w:val="a0"/>
        <w:numPr>
          <w:ilvl w:val="0"/>
          <w:numId w:val="25"/>
        </w:numPr>
      </w:pPr>
      <w:r>
        <w:t>Обладать базовым пониманием сетевых технологи</w:t>
      </w:r>
      <w:r w:rsidR="005408C0">
        <w:t>й</w:t>
      </w:r>
      <w:r w:rsidR="005408C0" w:rsidRPr="005408C0">
        <w:t>;</w:t>
      </w:r>
    </w:p>
    <w:p w14:paraId="4E17F901" w14:textId="4EFE420E" w:rsidR="00452408" w:rsidRDefault="005408C0" w:rsidP="00D73C00">
      <w:pPr>
        <w:pStyle w:val="a0"/>
        <w:numPr>
          <w:ilvl w:val="0"/>
          <w:numId w:val="25"/>
        </w:numPr>
      </w:pPr>
      <w:r>
        <w:t>Обладать навыками для работы с командной строкой.</w:t>
      </w:r>
    </w:p>
    <w:p w14:paraId="5FACD359" w14:textId="77777777" w:rsidR="00452408" w:rsidRDefault="00452408" w:rsidP="005408C0">
      <w:pPr>
        <w:pStyle w:val="a0"/>
      </w:pPr>
    </w:p>
    <w:p w14:paraId="0354E37A" w14:textId="77777777" w:rsidR="005408C0" w:rsidRPr="005F52D9" w:rsidRDefault="005408C0" w:rsidP="005408C0">
      <w:pPr>
        <w:pStyle w:val="a0"/>
        <w:sectPr w:rsidR="005408C0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09464822" w14:textId="62E172FE" w:rsidR="009A51DF" w:rsidRDefault="00715B48" w:rsidP="000B529F">
      <w:pPr>
        <w:pStyle w:val="Heading1"/>
        <w:numPr>
          <w:ilvl w:val="0"/>
          <w:numId w:val="15"/>
        </w:numPr>
      </w:pPr>
      <w:bookmarkStart w:id="34" w:name="_Toc41127969"/>
      <w:r>
        <w:lastRenderedPageBreak/>
        <w:t>МЕТОДЫ ИСПЫТАНИЙ</w:t>
      </w:r>
      <w:bookmarkEnd w:id="34"/>
    </w:p>
    <w:p w14:paraId="1FE7E719" w14:textId="7B91A2FF" w:rsidR="00715B48" w:rsidRDefault="00715B48" w:rsidP="00715B48">
      <w:pPr>
        <w:pStyle w:val="Heading2"/>
      </w:pPr>
      <w:bookmarkStart w:id="35" w:name="_Toc41127970"/>
      <w:r>
        <w:t>Испытание выполнения требований к программной документации</w:t>
      </w:r>
      <w:bookmarkEnd w:id="35"/>
    </w:p>
    <w:p w14:paraId="2F5B9BC2" w14:textId="6D49400E" w:rsidR="00024CDE" w:rsidRDefault="00024CDE" w:rsidP="00024CDE">
      <w:pPr>
        <w:pStyle w:val="a0"/>
      </w:pPr>
      <w:r w:rsidRPr="00024CDE">
        <w:t>Выполнение требований к программной документации проверяется визуально. Также проверяется наличие программной документации в информационной образовательной среде LMS (</w:t>
      </w:r>
      <w:proofErr w:type="spellStart"/>
      <w:r w:rsidRPr="00024CDE">
        <w:t>Learning</w:t>
      </w:r>
      <w:proofErr w:type="spellEnd"/>
      <w:r w:rsidRPr="00024CDE">
        <w:t xml:space="preserve"> </w:t>
      </w:r>
      <w:proofErr w:type="spellStart"/>
      <w:r w:rsidRPr="00024CDE">
        <w:t>Management</w:t>
      </w:r>
      <w:proofErr w:type="spellEnd"/>
      <w:r w:rsidRPr="00024CDE">
        <w:t xml:space="preserve"> </w:t>
      </w:r>
      <w:proofErr w:type="spellStart"/>
      <w:r w:rsidRPr="00024CDE">
        <w:t>System</w:t>
      </w:r>
      <w:proofErr w:type="spellEnd"/>
      <w:r w:rsidRPr="00024CDE">
        <w:t>) НИУ ВШЭ</w:t>
      </w:r>
      <w:r>
        <w:t>.</w:t>
      </w:r>
    </w:p>
    <w:p w14:paraId="61073A02" w14:textId="4FC560F0" w:rsidR="00024CDE" w:rsidRPr="00024CDE" w:rsidRDefault="00024CDE" w:rsidP="00024CDE">
      <w:pPr>
        <w:pStyle w:val="a0"/>
      </w:pPr>
      <w:r>
        <w:t>Путём проверки было установлено, что все документы удовлетворяют перечисленным выше требованиям.</w:t>
      </w:r>
    </w:p>
    <w:p w14:paraId="1E995F22" w14:textId="47A7803D" w:rsidR="00715B48" w:rsidRDefault="00715B48" w:rsidP="00715B48">
      <w:pPr>
        <w:pStyle w:val="Heading2"/>
      </w:pPr>
      <w:bookmarkStart w:id="36" w:name="_Toc41127971"/>
      <w:r>
        <w:t>Испытание выполнения требований к интерфейсу</w:t>
      </w:r>
      <w:r w:rsidR="005408C0">
        <w:t xml:space="preserve"> и функциональным характеристикам</w:t>
      </w:r>
      <w:bookmarkEnd w:id="36"/>
    </w:p>
    <w:p w14:paraId="7DC9F421" w14:textId="7FEF6D83" w:rsidR="005408C0" w:rsidRDefault="005408C0" w:rsidP="005408C0">
      <w:pPr>
        <w:pStyle w:val="Heading3"/>
      </w:pPr>
      <w:bookmarkStart w:id="37" w:name="_Toc41127972"/>
      <w:r>
        <w:t>Установка и запуск серверной части</w:t>
      </w:r>
      <w:bookmarkEnd w:id="37"/>
    </w:p>
    <w:p w14:paraId="7AF664C1" w14:textId="07C59080" w:rsidR="005408C0" w:rsidRDefault="005408C0" w:rsidP="005408C0">
      <w:pPr>
        <w:pStyle w:val="a0"/>
      </w:pPr>
      <w:r>
        <w:t xml:space="preserve">Скачивается и разархивируется код сервера. Открывается командная строка. В командной строке открывается папка с кодом сервера. Выполняется команда </w:t>
      </w:r>
      <w:r w:rsidRPr="005408C0">
        <w:t>“</w:t>
      </w:r>
      <w:r>
        <w:rPr>
          <w:lang w:val="en-US"/>
        </w:rPr>
        <w:t>node</w:t>
      </w:r>
      <w:r w:rsidRPr="005408C0">
        <w:t xml:space="preserve"> </w:t>
      </w:r>
      <w:r>
        <w:rPr>
          <w:lang w:val="en-US"/>
        </w:rPr>
        <w:t>index</w:t>
      </w:r>
      <w:r w:rsidRPr="005408C0">
        <w:t>.</w:t>
      </w:r>
      <w:proofErr w:type="spellStart"/>
      <w:r>
        <w:rPr>
          <w:lang w:val="en-US"/>
        </w:rPr>
        <w:t>js</w:t>
      </w:r>
      <w:proofErr w:type="spellEnd"/>
      <w:r w:rsidRPr="005408C0">
        <w:t xml:space="preserve">”. </w:t>
      </w:r>
      <w:r>
        <w:t>В консоль выводится сообщение о старте сервера.</w:t>
      </w:r>
    </w:p>
    <w:p w14:paraId="7479B6C0" w14:textId="77777777" w:rsidR="005408C0" w:rsidRDefault="005408C0" w:rsidP="005408C0">
      <w:pPr>
        <w:pStyle w:val="Heading3"/>
      </w:pPr>
      <w:bookmarkStart w:id="38" w:name="_Toc41127973"/>
      <w:r>
        <w:t>Испытание выполнения требований к загрузке игрового клиента в браузере</w:t>
      </w:r>
      <w:bookmarkEnd w:id="38"/>
    </w:p>
    <w:p w14:paraId="7C64CC92" w14:textId="5D0FBD8F" w:rsidR="005408C0" w:rsidRPr="00A06E6E" w:rsidRDefault="005408C0" w:rsidP="005408C0">
      <w:pPr>
        <w:ind w:left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901BD" wp14:editId="14F2B276">
                <wp:simplePos x="0" y="0"/>
                <wp:positionH relativeFrom="margin">
                  <wp:align>center</wp:align>
                </wp:positionH>
                <wp:positionV relativeFrom="paragraph">
                  <wp:posOffset>3385820</wp:posOffset>
                </wp:positionV>
                <wp:extent cx="2637790" cy="266700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7E93" w14:textId="428C456C" w:rsidR="005408C0" w:rsidRPr="00206353" w:rsidRDefault="005408C0" w:rsidP="005408C0">
                            <w:r>
                              <w:t>Рисунок 1. Загрузка клиента в браузере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901BD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0;margin-top:266.6pt;width:207.7pt;height:21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" fillcolor="white [3201]" stroked="f" strokeweight=".5pt">
                <v:textbox>
                  <w:txbxContent>
                    <w:p w14:paraId="6EF97E93" w14:textId="428C456C" w:rsidR="005408C0" w:rsidRPr="00206353" w:rsidRDefault="005408C0" w:rsidP="005408C0">
                      <w:r>
                        <w:t>Рисунок 1. Загрузка клиента в браузере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519FD9DD" wp14:editId="229B7B23">
            <wp:simplePos x="0" y="0"/>
            <wp:positionH relativeFrom="page">
              <wp:posOffset>1574800</wp:posOffset>
            </wp:positionH>
            <wp:positionV relativeFrom="paragraph">
              <wp:posOffset>368300</wp:posOffset>
            </wp:positionV>
            <wp:extent cx="5410200" cy="288353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ED8">
        <w:t xml:space="preserve">Запускается браузер. В адресную строку вводится </w:t>
      </w:r>
      <w:r w:rsidR="006F0ED8" w:rsidRPr="006F0ED8">
        <w:t>“</w:t>
      </w:r>
      <w:r w:rsidR="006F0ED8">
        <w:rPr>
          <w:lang w:val="en-US"/>
        </w:rPr>
        <w:t>localhost</w:t>
      </w:r>
      <w:r w:rsidR="006F0ED8" w:rsidRPr="006F0ED8">
        <w:t xml:space="preserve">:8080”. </w:t>
      </w:r>
      <w:r w:rsidR="006F0ED8">
        <w:t>Игровой клиент начинает загружаться</w:t>
      </w:r>
      <w:r>
        <w:t xml:space="preserve"> в браузере (рис. 1).</w:t>
      </w:r>
    </w:p>
    <w:p w14:paraId="3FE7FD00" w14:textId="0F4129A8" w:rsidR="006F0ED8" w:rsidRDefault="006F0ED8" w:rsidP="006F0ED8">
      <w:pPr>
        <w:pStyle w:val="Heading3"/>
      </w:pPr>
      <w:bookmarkStart w:id="39" w:name="_Toc41127974"/>
      <w:r>
        <w:t>Испытание выполнения требований к возможности выбрать ник, началу игры и начальному интерфейсу</w:t>
      </w:r>
      <w:bookmarkEnd w:id="39"/>
    </w:p>
    <w:p w14:paraId="585D20F1" w14:textId="18B0DD53" w:rsidR="005408C0" w:rsidRPr="006F0ED8" w:rsidRDefault="005408C0" w:rsidP="005408C0">
      <w:pPr>
        <w:pStyle w:val="a0"/>
      </w:pPr>
      <w:r>
        <w:t>После загрузки показывается начальное меню (ри</w:t>
      </w:r>
      <w:r w:rsidR="006F0ED8">
        <w:t xml:space="preserve">с. 2). В поле </w:t>
      </w:r>
      <w:r w:rsidR="006F0ED8">
        <w:rPr>
          <w:lang w:val="en-US"/>
        </w:rPr>
        <w:t>Nickname</w:t>
      </w:r>
      <w:r w:rsidR="006F0ED8" w:rsidRPr="006F0ED8">
        <w:t xml:space="preserve"> </w:t>
      </w:r>
      <w:r w:rsidR="006F0ED8">
        <w:t xml:space="preserve">вводится ник. Нажимается кнопка </w:t>
      </w:r>
      <w:r w:rsidR="006F0ED8">
        <w:rPr>
          <w:lang w:val="en-US"/>
        </w:rPr>
        <w:t>Play</w:t>
      </w:r>
      <w:r w:rsidR="006F0ED8" w:rsidRPr="006F0ED8">
        <w:t xml:space="preserve">. </w:t>
      </w:r>
      <w:r w:rsidR="006F0ED8">
        <w:t>После нажатия кнопки начинается поиск матча. Во время ожидания начала матча показывается информация о матч</w:t>
      </w:r>
      <w:r w:rsidR="00550816">
        <w:t>е (рис.3</w:t>
      </w:r>
      <w:r w:rsidR="006F0ED8">
        <w:t>)</w:t>
      </w:r>
    </w:p>
    <w:p w14:paraId="283A5ABE" w14:textId="704D949E" w:rsidR="00024CDE" w:rsidRDefault="006F0ED8" w:rsidP="00024CDE">
      <w:pPr>
        <w:pStyle w:val="Heading3"/>
      </w:pPr>
      <w:bookmarkStart w:id="40" w:name="_Toc41127975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546DC2C" wp14:editId="066E153E">
            <wp:simplePos x="0" y="0"/>
            <wp:positionH relativeFrom="page">
              <wp:posOffset>1460500</wp:posOffset>
            </wp:positionH>
            <wp:positionV relativeFrom="paragraph">
              <wp:posOffset>0</wp:posOffset>
            </wp:positionV>
            <wp:extent cx="2301240" cy="1674495"/>
            <wp:effectExtent l="0" t="0" r="381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79"/>
                    <a:stretch/>
                  </pic:blipFill>
                  <pic:spPr bwMode="auto">
                    <a:xfrm>
                      <a:off x="0" y="0"/>
                      <a:ext cx="2301240" cy="167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B4448" wp14:editId="483198EE">
                <wp:simplePos x="0" y="0"/>
                <wp:positionH relativeFrom="page">
                  <wp:posOffset>1664335</wp:posOffset>
                </wp:positionH>
                <wp:positionV relativeFrom="paragraph">
                  <wp:posOffset>1671955</wp:posOffset>
                </wp:positionV>
                <wp:extent cx="2006600" cy="266700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C5B8F" w14:textId="0B985EF6" w:rsidR="005408C0" w:rsidRPr="00B427C4" w:rsidRDefault="005408C0" w:rsidP="0020635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550816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>. Начальное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4448" id="Надпись 7" o:spid="_x0000_s1027" type="#_x0000_t202" style="position:absolute;left:0;text-align:left;margin-left:131.05pt;margin-top:131.65pt;width:15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" fillcolor="white [3201]" stroked="f" strokeweight=".5pt">
                <v:textbox>
                  <w:txbxContent>
                    <w:p w14:paraId="5AEC5B8F" w14:textId="0B985EF6" w:rsidR="005408C0" w:rsidRPr="00B427C4" w:rsidRDefault="005408C0" w:rsidP="0020635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="00550816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B427C4">
                        <w:rPr>
                          <w:rFonts w:ascii="Times New Roman" w:hAnsi="Times New Roman" w:cs="Times New Roman"/>
                        </w:rPr>
                        <w:t>. Начальное меню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8F95D" wp14:editId="31C4BF26">
                <wp:simplePos x="0" y="0"/>
                <wp:positionH relativeFrom="column">
                  <wp:posOffset>3182620</wp:posOffset>
                </wp:positionH>
                <wp:positionV relativeFrom="paragraph">
                  <wp:posOffset>-17780</wp:posOffset>
                </wp:positionV>
                <wp:extent cx="2346325" cy="1691005"/>
                <wp:effectExtent l="0" t="0" r="15875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1691005"/>
                        </a:xfrm>
                        <a:prstGeom prst="rect">
                          <a:avLst/>
                        </a:prstGeom>
                        <a:blipFill>
                          <a:blip r:embed="rId17"/>
                          <a:srcRect/>
                          <a:stretch>
                            <a:fillRect l="-12308" t="-18137" r="-13020" b="-16770"/>
                          </a:stretch>
                        </a:blip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959AD" id="Прямоугольник 4" o:spid="_x0000_s1026" style="position:absolute;margin-left:250.6pt;margin-top:-1.4pt;width:184.75pt;height:13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" strokecolor="white [3201]" strokeweight="2pt">
                <v:fill r:id="rId18" o:title="" recolor="t" rotate="t" type="fram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50A64" wp14:editId="63E5E2BA">
                <wp:simplePos x="0" y="0"/>
                <wp:positionH relativeFrom="page">
                  <wp:posOffset>3856990</wp:posOffset>
                </wp:positionH>
                <wp:positionV relativeFrom="paragraph">
                  <wp:posOffset>1680845</wp:posOffset>
                </wp:positionV>
                <wp:extent cx="3373755" cy="266700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CAD34" w14:textId="10517CC2" w:rsidR="005408C0" w:rsidRPr="00B427C4" w:rsidRDefault="005408C0" w:rsidP="000C1F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550816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>. Интерфейс во время ожидания матча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0A64" id="Надпись 5" o:spid="_x0000_s1028" type="#_x0000_t202" style="position:absolute;left:0;text-align:left;margin-left:303.7pt;margin-top:132.35pt;width:265.6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" fillcolor="white [3201]" stroked="f" strokeweight=".5pt">
                <v:textbox>
                  <w:txbxContent>
                    <w:p w14:paraId="5DDCAD34" w14:textId="10517CC2" w:rsidR="005408C0" w:rsidRPr="00B427C4" w:rsidRDefault="005408C0" w:rsidP="000C1F2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="00550816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B427C4">
                        <w:rPr>
                          <w:rFonts w:ascii="Times New Roman" w:hAnsi="Times New Roman" w:cs="Times New Roman"/>
                        </w:rPr>
                        <w:t>. Интерфейс во время ожидания матча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24CDE">
        <w:t xml:space="preserve">Испытание выполнения требований к </w:t>
      </w:r>
      <w:r>
        <w:t>процессу игры и</w:t>
      </w:r>
      <w:r w:rsidR="00550816">
        <w:t xml:space="preserve"> к</w:t>
      </w:r>
      <w:r>
        <w:t xml:space="preserve"> интерфейсу в игре и между играми</w:t>
      </w:r>
      <w:bookmarkEnd w:id="40"/>
    </w:p>
    <w:p w14:paraId="3E0DEB6C" w14:textId="33801423" w:rsidR="00206353" w:rsidRDefault="006E4324" w:rsidP="00B427C4">
      <w:pPr>
        <w:pStyle w:val="a0"/>
      </w:pPr>
      <w:r>
        <w:t xml:space="preserve">Открывается ещё одна вкладка с игровым клиентом и нажимается кнопка </w:t>
      </w:r>
      <w:r>
        <w:rPr>
          <w:lang w:val="en-US"/>
        </w:rPr>
        <w:t>Play</w:t>
      </w:r>
      <w:r w:rsidRPr="006E4324">
        <w:t xml:space="preserve">. </w:t>
      </w:r>
      <w:r>
        <w:t xml:space="preserve">Начинается игра (рис. </w:t>
      </w:r>
      <w:r w:rsidR="00E304CB">
        <w:t>4</w:t>
      </w:r>
      <w:r>
        <w:t>)</w:t>
      </w:r>
      <w:r w:rsidR="00550816">
        <w:t xml:space="preserve">. </w:t>
      </w:r>
    </w:p>
    <w:p w14:paraId="29E006C7" w14:textId="2CFE7321" w:rsidR="00550816" w:rsidRPr="006E4324" w:rsidRDefault="00E304CB" w:rsidP="00B427C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D3B2F4" wp14:editId="121003AD">
                <wp:simplePos x="0" y="0"/>
                <wp:positionH relativeFrom="margin">
                  <wp:posOffset>2028825</wp:posOffset>
                </wp:positionH>
                <wp:positionV relativeFrom="paragraph">
                  <wp:posOffset>3134360</wp:posOffset>
                </wp:positionV>
                <wp:extent cx="2466975" cy="310515"/>
                <wp:effectExtent l="0" t="0" r="9525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ABDE0" w14:textId="2DB9E73F" w:rsidR="00E304CB" w:rsidRPr="00BE76F7" w:rsidRDefault="00E304CB" w:rsidP="00E304CB">
                            <w:r>
                              <w:t>Рисунок 4. Интерфейс во время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3B2F4" id="Надпись 16" o:spid="_x0000_s1029" type="#_x0000_t202" style="position:absolute;left:0;text-align:left;margin-left:159.75pt;margin-top:246.8pt;width:194.25pt;height:24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" fillcolor="white [3201]" stroked="f" strokeweight=".5pt">
                <v:textbox>
                  <w:txbxContent>
                    <w:p w14:paraId="3DCABDE0" w14:textId="2DB9E73F" w:rsidR="00E304CB" w:rsidRPr="00BE76F7" w:rsidRDefault="00E304CB" w:rsidP="00E304CB">
                      <w:r>
                        <w:t>Рисунок 4. Интерфейс во время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D54C202" wp14:editId="0B69CE2E">
            <wp:extent cx="5538159" cy="3113919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710" cy="31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C7A6" w14:textId="28B0C459" w:rsidR="000C1F2A" w:rsidRDefault="00E304CB" w:rsidP="00407596">
      <w:pPr>
        <w:pStyle w:val="a0"/>
      </w:pPr>
      <w:r>
        <w:t xml:space="preserve">В </w:t>
      </w:r>
      <w:r w:rsidR="00407596">
        <w:t xml:space="preserve">поле для ввода сообщения для чат вводится сообщения и после нажатия кнопки </w:t>
      </w:r>
      <w:r w:rsidR="00407596">
        <w:rPr>
          <w:lang w:val="en-US"/>
        </w:rPr>
        <w:t>Enter</w:t>
      </w:r>
      <w:r w:rsidR="00407596" w:rsidRPr="00407596">
        <w:t xml:space="preserve"> </w:t>
      </w:r>
      <w:r w:rsidR="00407596">
        <w:t xml:space="preserve">сообщение успешно отображается в чате. </w:t>
      </w:r>
      <w:r>
        <w:t>Проверяется наличие таблицы</w:t>
      </w:r>
      <w:r w:rsidR="00407596">
        <w:t xml:space="preserve"> с</w:t>
      </w:r>
      <w:r>
        <w:t xml:space="preserve"> информацией об очках игроков. Проверяется наличие текстового описания</w:t>
      </w:r>
      <w:r w:rsidR="00407596">
        <w:t xml:space="preserve"> задачи к текущему матчу.</w:t>
      </w:r>
      <w:r>
        <w:t xml:space="preserve"> Поочередно нажимаются клавиши </w:t>
      </w:r>
      <w:r>
        <w:rPr>
          <w:lang w:val="en-US"/>
        </w:rPr>
        <w:t>W</w:t>
      </w:r>
      <w:r w:rsidRPr="00E304CB">
        <w:t xml:space="preserve">, </w:t>
      </w:r>
      <w:r>
        <w:rPr>
          <w:lang w:val="en-US"/>
        </w:rPr>
        <w:t>A</w:t>
      </w:r>
      <w:r w:rsidRPr="00E304CB">
        <w:t xml:space="preserve">, </w:t>
      </w:r>
      <w:r>
        <w:rPr>
          <w:lang w:val="en-US"/>
        </w:rPr>
        <w:t>S</w:t>
      </w:r>
      <w:r w:rsidRPr="00E304CB">
        <w:t xml:space="preserve">, </w:t>
      </w:r>
      <w:r>
        <w:rPr>
          <w:lang w:val="en-US"/>
        </w:rPr>
        <w:t>D</w:t>
      </w:r>
      <w:r>
        <w:t>. Персонаж движется вверх, влево, вниз, вправо.</w:t>
      </w:r>
      <w:r w:rsidR="00392006">
        <w:t xml:space="preserve"> Открывается изначальная вкладка с игрой. Проверяется, что персонаж из второй в вкладки в ней тоже переместился.</w:t>
      </w:r>
      <w:r>
        <w:t xml:space="preserve"> Выполняется действие, написанное в задаче к текущей мини-игре. Проверяется, что число очков игрока увеличилось. Ожидается окончание мини-игры. После окончания показывается таблица с промежуточными результатами (рис. 5). </w:t>
      </w:r>
    </w:p>
    <w:p w14:paraId="7354D5F5" w14:textId="3AEB8082" w:rsidR="00E304CB" w:rsidRPr="00F26CA3" w:rsidRDefault="00E304CB" w:rsidP="00407596">
      <w:pPr>
        <w:pStyle w:val="a0"/>
      </w:pPr>
      <w:r>
        <w:t>Проверяется корректность данных в таблице. Начинается следующая мини-игра. Выполняется действие, написанное в задаче к этой мини-игре. Проверяется, что за это игроку корректно дали очки. Ожидается окончание игры. После окончания игры показывается таблица с итоговыми результатами (рис. 6)</w:t>
      </w:r>
      <w:r w:rsidR="00392006">
        <w:t>. Проверяется корректность данных в таблице</w:t>
      </w:r>
      <w:r w:rsidR="00F26CA3">
        <w:t>.</w:t>
      </w:r>
    </w:p>
    <w:p w14:paraId="0C1072C5" w14:textId="57375FCB" w:rsidR="00A06E6E" w:rsidRPr="00A06E6E" w:rsidRDefault="00392006" w:rsidP="00392006">
      <w:pPr>
        <w:pStyle w:val="a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C3ACB" wp14:editId="1A974B85">
                <wp:simplePos x="0" y="0"/>
                <wp:positionH relativeFrom="margin">
                  <wp:posOffset>1177807</wp:posOffset>
                </wp:positionH>
                <wp:positionV relativeFrom="paragraph">
                  <wp:posOffset>2246349</wp:posOffset>
                </wp:positionV>
                <wp:extent cx="4207510" cy="266700"/>
                <wp:effectExtent l="0" t="0" r="254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5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D2A4B" w14:textId="100B26A8" w:rsidR="005408C0" w:rsidRPr="00B427C4" w:rsidRDefault="00E304CB" w:rsidP="00FD6C8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Рисунок 5</w:t>
                            </w:r>
                            <w:r w:rsidR="005408C0" w:rsidRPr="00B427C4">
                              <w:rPr>
                                <w:rFonts w:ascii="Times New Roman" w:hAnsi="Times New Roman" w:cs="Times New Roman"/>
                              </w:rPr>
                              <w:t>. Таблица с промежуточными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3ACB" id="Надпись 8" o:spid="_x0000_s1030" type="#_x0000_t202" style="position:absolute;left:0;text-align:left;margin-left:92.75pt;margin-top:176.9pt;width:331.3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" fillcolor="white [3201]" stroked="f" strokeweight=".5pt">
                <v:textbox>
                  <w:txbxContent>
                    <w:p w14:paraId="64DD2A4B" w14:textId="100B26A8" w:rsidR="005408C0" w:rsidRPr="00B427C4" w:rsidRDefault="00E304CB" w:rsidP="00FD6C8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Рисунок 5</w:t>
                      </w:r>
                      <w:r w:rsidR="005408C0" w:rsidRPr="00B427C4">
                        <w:rPr>
                          <w:rFonts w:ascii="Times New Roman" w:hAnsi="Times New Roman" w:cs="Times New Roman"/>
                        </w:rPr>
                        <w:t>. Таблица с промежуточными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745AE" wp14:editId="441133C4">
                <wp:simplePos x="0" y="0"/>
                <wp:positionH relativeFrom="margin">
                  <wp:posOffset>1429866</wp:posOffset>
                </wp:positionH>
                <wp:positionV relativeFrom="paragraph">
                  <wp:posOffset>4956197</wp:posOffset>
                </wp:positionV>
                <wp:extent cx="3794760" cy="266700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8F2CD" w14:textId="1C8A5992" w:rsidR="005408C0" w:rsidRPr="00B427C4" w:rsidRDefault="005408C0" w:rsidP="00A06E6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392006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. Таблица с </w:t>
                            </w:r>
                            <w:r w:rsidR="00392006">
                              <w:rPr>
                                <w:rFonts w:ascii="Times New Roman" w:hAnsi="Times New Roman" w:cs="Times New Roman"/>
                              </w:rPr>
                              <w:t>итоговыми</w:t>
                            </w: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45AE" id="Надпись 10" o:spid="_x0000_s1031" type="#_x0000_t202" style="position:absolute;left:0;text-align:left;margin-left:112.6pt;margin-top:390.25pt;width:298.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" fillcolor="white [3201]" stroked="f" strokeweight=".5pt">
                <v:textbox>
                  <w:txbxContent>
                    <w:p w14:paraId="1DD8F2CD" w14:textId="1C8A5992" w:rsidR="005408C0" w:rsidRPr="00B427C4" w:rsidRDefault="005408C0" w:rsidP="00A06E6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="00392006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. Таблица с </w:t>
                      </w:r>
                      <w:r w:rsidR="00392006">
                        <w:rPr>
                          <w:rFonts w:ascii="Times New Roman" w:hAnsi="Times New Roman" w:cs="Times New Roman"/>
                        </w:rPr>
                        <w:t>итоговыми</w:t>
                      </w: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79A40C7F" wp14:editId="7BA752A4">
            <wp:simplePos x="0" y="0"/>
            <wp:positionH relativeFrom="margin">
              <wp:posOffset>1078383</wp:posOffset>
            </wp:positionH>
            <wp:positionV relativeFrom="paragraph">
              <wp:posOffset>2625243</wp:posOffset>
            </wp:positionV>
            <wp:extent cx="4288155" cy="2165985"/>
            <wp:effectExtent l="0" t="0" r="0" b="571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" t="2862" r="2144" b="3337"/>
                    <a:stretch/>
                  </pic:blipFill>
                  <pic:spPr bwMode="auto">
                    <a:xfrm>
                      <a:off x="0" y="0"/>
                      <a:ext cx="4288155" cy="216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4CB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640D809F" wp14:editId="4C1990A7">
            <wp:simplePos x="0" y="0"/>
            <wp:positionH relativeFrom="column">
              <wp:posOffset>1138555</wp:posOffset>
            </wp:positionH>
            <wp:positionV relativeFrom="paragraph">
              <wp:posOffset>0</wp:posOffset>
            </wp:positionV>
            <wp:extent cx="4248150" cy="21805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Нажимается кнопка </w:t>
      </w:r>
      <w:r>
        <w:rPr>
          <w:lang w:val="en-US"/>
        </w:rPr>
        <w:t>Exit</w:t>
      </w:r>
      <w:r w:rsidRPr="00392006">
        <w:t xml:space="preserve">. </w:t>
      </w:r>
      <w:r>
        <w:t xml:space="preserve">Открывается начальное меню с выбором никнейма и кнопкой </w:t>
      </w:r>
      <w:r>
        <w:rPr>
          <w:lang w:val="en-US"/>
        </w:rPr>
        <w:t>Play</w:t>
      </w:r>
      <w:r w:rsidRPr="00392006">
        <w:t>.</w:t>
      </w:r>
    </w:p>
    <w:p w14:paraId="3AC944DB" w14:textId="1739BF1E" w:rsidR="00715B48" w:rsidRPr="00D73C00" w:rsidRDefault="00715B48" w:rsidP="00715B48">
      <w:pPr>
        <w:pStyle w:val="Heading2"/>
      </w:pPr>
      <w:bookmarkStart w:id="41" w:name="_Toc41127976"/>
      <w:r>
        <w:t>Испытание выполнения требований к надёжности</w:t>
      </w:r>
      <w:bookmarkEnd w:id="41"/>
    </w:p>
    <w:p w14:paraId="7A9CD817" w14:textId="1C70EABE" w:rsidR="006210C8" w:rsidRDefault="00A06E6E" w:rsidP="000A6EF9">
      <w:pPr>
        <w:pStyle w:val="a0"/>
        <w:sectPr w:rsidR="006210C8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В процессе испытаний программа стабильно работала и корректно выполняла все функции. Значит программа соответствует всем требованиям к надёжности.</w:t>
      </w:r>
    </w:p>
    <w:p w14:paraId="6E1AF439" w14:textId="77777777" w:rsidR="009E2619" w:rsidRPr="00095285" w:rsidRDefault="009D4E75" w:rsidP="009D4E75">
      <w:pPr>
        <w:pStyle w:val="Heading1"/>
      </w:pPr>
      <w:bookmarkStart w:id="42" w:name="_Toc41127977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42"/>
      <w:r w:rsidR="009E2619">
        <w:t xml:space="preserve"> </w:t>
      </w:r>
    </w:p>
    <w:p w14:paraId="1B1810F1" w14:textId="77777777" w:rsidR="008152FE" w:rsidRDefault="008152FE" w:rsidP="000B529F">
      <w:pPr>
        <w:pStyle w:val="a0"/>
      </w:pPr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1-2 минуты.</w:t>
      </w:r>
    </w:p>
    <w:p w14:paraId="054EA620" w14:textId="77777777" w:rsidR="008152FE" w:rsidRDefault="00070ADB" w:rsidP="000B529F">
      <w:pPr>
        <w:pStyle w:val="a0"/>
      </w:pPr>
      <w:r w:rsidRPr="00070ADB">
        <w:rPr>
          <w:b/>
        </w:rPr>
        <w:t>Логи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3547D26C" w14:textId="77777777" w:rsidR="00DB12AE" w:rsidRDefault="00DB12AE" w:rsidP="000B529F">
      <w:pPr>
        <w:pStyle w:val="a0"/>
      </w:pPr>
      <w:r w:rsidRPr="00DB12AE">
        <w:rPr>
          <w:b/>
        </w:rPr>
        <w:t>Мультиплеер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 режим компьютерной игры, при котором в нее играет несколько человек. </w:t>
      </w:r>
    </w:p>
    <w:p w14:paraId="1F6046F0" w14:textId="77777777" w:rsidR="00B70214" w:rsidRDefault="00B70214" w:rsidP="00B70214">
      <w:pPr>
        <w:pStyle w:val="a0"/>
      </w:pPr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4B8E2686" w14:textId="77777777" w:rsidR="00B91CBE" w:rsidRDefault="00B91CBE" w:rsidP="00B70214">
      <w:pPr>
        <w:pStyle w:val="a0"/>
      </w:pPr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2768CB82" w14:textId="77777777" w:rsidR="00B91CBE" w:rsidRPr="00564EC4" w:rsidRDefault="00841E63" w:rsidP="00B70214">
      <w:pPr>
        <w:pStyle w:val="a0"/>
      </w:pPr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 xml:space="preserve">набор правил и способов, реализующий определённым образом некоторую часть </w:t>
      </w:r>
      <w:proofErr w:type="gramStart"/>
      <w:r w:rsidR="00B91CBE" w:rsidRPr="00B91CBE">
        <w:t>интерактивного взаимодействия</w:t>
      </w:r>
      <w:proofErr w:type="gramEnd"/>
      <w:r w:rsidR="00B91CBE" w:rsidRPr="00B91CBE">
        <w:t xml:space="preserve"> игрока и игры.</w:t>
      </w:r>
    </w:p>
    <w:p w14:paraId="7A53F21F" w14:textId="77777777" w:rsidR="00640763" w:rsidRPr="00710FA4" w:rsidRDefault="00F63E2B" w:rsidP="00710FA4">
      <w:pPr>
        <w:pStyle w:val="a0"/>
        <w:rPr>
          <w:b/>
        </w:rPr>
        <w:sectPr w:rsidR="00640763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017C7C70" w14:textId="77777777" w:rsidR="00640763" w:rsidRDefault="00640763" w:rsidP="00640763">
      <w:pPr>
        <w:pStyle w:val="Heading1"/>
        <w:rPr>
          <w:w w:val="105"/>
        </w:rPr>
      </w:pPr>
      <w:bookmarkStart w:id="43" w:name="_Toc41127978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43"/>
    </w:p>
    <w:p w14:paraId="1FBE7AD4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697ADBF3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2954E2D1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388E2C84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414E8D75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95A29C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708C2418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4B519C70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14EB47F0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1336E19" w14:textId="77777777" w:rsidR="004B6272" w:rsidRPr="00DF7CED" w:rsidRDefault="004B6272" w:rsidP="004B6272">
      <w:pPr>
        <w:pStyle w:val="ListParagraph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4D13797E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7F28AA64" w14:textId="77777777" w:rsidR="00DF7CED" w:rsidRPr="00DF7CED" w:rsidRDefault="00160691" w:rsidP="00DF7CED">
      <w:pPr>
        <w:pStyle w:val="a0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561DB371" w14:textId="77777777" w:rsidR="00DF7CED" w:rsidRDefault="00DF7CED" w:rsidP="00DF7CED">
      <w:pPr>
        <w:pStyle w:val="a0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779F35B4" w14:textId="77777777" w:rsidTr="007F1EDF">
        <w:trPr>
          <w:trHeight w:val="268"/>
        </w:trPr>
        <w:tc>
          <w:tcPr>
            <w:tcW w:w="9331" w:type="dxa"/>
            <w:gridSpan w:val="10"/>
          </w:tcPr>
          <w:p w14:paraId="4C79CC4B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130126D3" w14:textId="77777777" w:rsidTr="007F1EDF">
        <w:trPr>
          <w:trHeight w:val="1623"/>
        </w:trPr>
        <w:tc>
          <w:tcPr>
            <w:tcW w:w="3787" w:type="dxa"/>
            <w:gridSpan w:val="5"/>
          </w:tcPr>
          <w:p w14:paraId="31DC4024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9956165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22C64200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2ADEB977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D7DDE4D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20C6022C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674E0F6C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38B2A057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37BDF7FB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DDF31E0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4689221C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15EE6DCE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76F7454F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72AE0DD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17756D3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2E3B2A65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2ED631F2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6A46CECD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39789006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613A1231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0BD8BDB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4F3D0A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89789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85CB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DC09EB" w14:textId="77777777" w:rsidR="007F1EDF" w:rsidRDefault="007F1EDF" w:rsidP="007F1EDF">
            <w:pPr>
              <w:pStyle w:val="TableParagraph"/>
            </w:pPr>
          </w:p>
        </w:tc>
      </w:tr>
      <w:tr w:rsidR="007F1EDF" w14:paraId="49191FD3" w14:textId="77777777" w:rsidTr="007F1EDF">
        <w:trPr>
          <w:trHeight w:val="388"/>
        </w:trPr>
        <w:tc>
          <w:tcPr>
            <w:tcW w:w="531" w:type="dxa"/>
          </w:tcPr>
          <w:p w14:paraId="0EEB9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5617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D848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71B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A2B7A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A6C371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48A5AC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AC859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0E52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837480" w14:textId="77777777" w:rsidR="007F1EDF" w:rsidRDefault="007F1EDF" w:rsidP="007F1EDF">
            <w:pPr>
              <w:pStyle w:val="TableParagraph"/>
            </w:pPr>
          </w:p>
        </w:tc>
      </w:tr>
      <w:tr w:rsidR="007F1EDF" w14:paraId="0DFDB7ED" w14:textId="77777777" w:rsidTr="007F1EDF">
        <w:trPr>
          <w:trHeight w:val="388"/>
        </w:trPr>
        <w:tc>
          <w:tcPr>
            <w:tcW w:w="531" w:type="dxa"/>
          </w:tcPr>
          <w:p w14:paraId="63E6CC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4E847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3BBF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2C04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A6402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F8B30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F8BB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3490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A38F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6D6DD" w14:textId="77777777" w:rsidR="007F1EDF" w:rsidRDefault="007F1EDF" w:rsidP="007F1EDF">
            <w:pPr>
              <w:pStyle w:val="TableParagraph"/>
            </w:pPr>
          </w:p>
        </w:tc>
      </w:tr>
      <w:tr w:rsidR="007F1EDF" w14:paraId="154E2598" w14:textId="77777777" w:rsidTr="007F1EDF">
        <w:trPr>
          <w:trHeight w:val="388"/>
        </w:trPr>
        <w:tc>
          <w:tcPr>
            <w:tcW w:w="531" w:type="dxa"/>
          </w:tcPr>
          <w:p w14:paraId="5985B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81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4F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3D10F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356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25D51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6C343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1AD9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1E6DB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63B61D" w14:textId="77777777" w:rsidR="007F1EDF" w:rsidRDefault="007F1EDF" w:rsidP="007F1EDF">
            <w:pPr>
              <w:pStyle w:val="TableParagraph"/>
            </w:pPr>
          </w:p>
        </w:tc>
      </w:tr>
      <w:tr w:rsidR="007F1EDF" w14:paraId="7F0B56EF" w14:textId="77777777" w:rsidTr="007F1EDF">
        <w:trPr>
          <w:trHeight w:val="388"/>
        </w:trPr>
        <w:tc>
          <w:tcPr>
            <w:tcW w:w="531" w:type="dxa"/>
          </w:tcPr>
          <w:p w14:paraId="7204EE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3A58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68E9D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DFED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8761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F6E9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7840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5D91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AFB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25D1F" w14:textId="77777777" w:rsidR="007F1EDF" w:rsidRDefault="007F1EDF" w:rsidP="007F1EDF">
            <w:pPr>
              <w:pStyle w:val="TableParagraph"/>
            </w:pPr>
          </w:p>
        </w:tc>
      </w:tr>
      <w:tr w:rsidR="007F1EDF" w14:paraId="641A92EB" w14:textId="77777777" w:rsidTr="007F1EDF">
        <w:trPr>
          <w:trHeight w:val="388"/>
        </w:trPr>
        <w:tc>
          <w:tcPr>
            <w:tcW w:w="531" w:type="dxa"/>
          </w:tcPr>
          <w:p w14:paraId="711305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CA2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7746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C8CE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B8350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3D6B4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CF72E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787A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1018C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9480B6" w14:textId="77777777" w:rsidR="007F1EDF" w:rsidRDefault="007F1EDF" w:rsidP="007F1EDF">
            <w:pPr>
              <w:pStyle w:val="TableParagraph"/>
            </w:pPr>
          </w:p>
        </w:tc>
      </w:tr>
      <w:tr w:rsidR="007F1EDF" w14:paraId="65DCFC4B" w14:textId="77777777" w:rsidTr="007F1EDF">
        <w:trPr>
          <w:trHeight w:val="388"/>
        </w:trPr>
        <w:tc>
          <w:tcPr>
            <w:tcW w:w="531" w:type="dxa"/>
          </w:tcPr>
          <w:p w14:paraId="6A8322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C30C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BA40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3A16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7E7D1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2921C4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A546D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F0CB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C957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34FD0F" w14:textId="77777777" w:rsidR="007F1EDF" w:rsidRDefault="007F1EDF" w:rsidP="007F1EDF">
            <w:pPr>
              <w:pStyle w:val="TableParagraph"/>
            </w:pPr>
          </w:p>
        </w:tc>
      </w:tr>
      <w:tr w:rsidR="007F1EDF" w14:paraId="2D18B6E1" w14:textId="77777777" w:rsidTr="007F1EDF">
        <w:trPr>
          <w:trHeight w:val="388"/>
        </w:trPr>
        <w:tc>
          <w:tcPr>
            <w:tcW w:w="531" w:type="dxa"/>
          </w:tcPr>
          <w:p w14:paraId="69C7ACE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40E3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6D06D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ABA5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FC830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3A551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2E040A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1C4D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D379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E396B0" w14:textId="77777777" w:rsidR="007F1EDF" w:rsidRDefault="007F1EDF" w:rsidP="007F1EDF">
            <w:pPr>
              <w:pStyle w:val="TableParagraph"/>
            </w:pPr>
          </w:p>
        </w:tc>
      </w:tr>
      <w:tr w:rsidR="007F1EDF" w14:paraId="74793210" w14:textId="77777777" w:rsidTr="007F1EDF">
        <w:trPr>
          <w:trHeight w:val="388"/>
        </w:trPr>
        <w:tc>
          <w:tcPr>
            <w:tcW w:w="531" w:type="dxa"/>
          </w:tcPr>
          <w:p w14:paraId="282CA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16CC6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AD88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4950B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AB195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1F8A8D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718E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7A7B0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CDA33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FB4454" w14:textId="77777777" w:rsidR="007F1EDF" w:rsidRDefault="007F1EDF" w:rsidP="007F1EDF">
            <w:pPr>
              <w:pStyle w:val="TableParagraph"/>
            </w:pPr>
          </w:p>
        </w:tc>
      </w:tr>
      <w:tr w:rsidR="007F1EDF" w14:paraId="3E381CE0" w14:textId="77777777" w:rsidTr="007F1EDF">
        <w:trPr>
          <w:trHeight w:val="388"/>
        </w:trPr>
        <w:tc>
          <w:tcPr>
            <w:tcW w:w="531" w:type="dxa"/>
          </w:tcPr>
          <w:p w14:paraId="688291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03F9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833E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BF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75955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EEB8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331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3076E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32F5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1FB07" w14:textId="77777777" w:rsidR="007F1EDF" w:rsidRDefault="007F1EDF" w:rsidP="007F1EDF">
            <w:pPr>
              <w:pStyle w:val="TableParagraph"/>
            </w:pPr>
          </w:p>
        </w:tc>
      </w:tr>
      <w:tr w:rsidR="007F1EDF" w14:paraId="44CD3E22" w14:textId="77777777" w:rsidTr="007F1EDF">
        <w:trPr>
          <w:trHeight w:val="388"/>
        </w:trPr>
        <w:tc>
          <w:tcPr>
            <w:tcW w:w="531" w:type="dxa"/>
          </w:tcPr>
          <w:p w14:paraId="09B8955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460D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8F8A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CC52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89DB6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B1CE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42B8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2B6AA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C4D52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31BA85" w14:textId="77777777" w:rsidR="007F1EDF" w:rsidRDefault="007F1EDF" w:rsidP="007F1EDF">
            <w:pPr>
              <w:pStyle w:val="TableParagraph"/>
            </w:pPr>
          </w:p>
        </w:tc>
      </w:tr>
      <w:tr w:rsidR="007F1EDF" w14:paraId="4869C6A1" w14:textId="77777777" w:rsidTr="007F1EDF">
        <w:trPr>
          <w:trHeight w:val="388"/>
        </w:trPr>
        <w:tc>
          <w:tcPr>
            <w:tcW w:w="531" w:type="dxa"/>
          </w:tcPr>
          <w:p w14:paraId="10D57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992B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1A12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465D5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780D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9B7C4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EFAB35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BECF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2737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9377DB" w14:textId="77777777" w:rsidR="007F1EDF" w:rsidRDefault="007F1EDF" w:rsidP="007F1EDF">
            <w:pPr>
              <w:pStyle w:val="TableParagraph"/>
            </w:pPr>
          </w:p>
        </w:tc>
      </w:tr>
      <w:tr w:rsidR="007F1EDF" w14:paraId="4D3C2975" w14:textId="77777777" w:rsidTr="007F1EDF">
        <w:trPr>
          <w:trHeight w:val="388"/>
        </w:trPr>
        <w:tc>
          <w:tcPr>
            <w:tcW w:w="531" w:type="dxa"/>
          </w:tcPr>
          <w:p w14:paraId="1CF5DF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8E5F5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EB95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D7BD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8E59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9FD26D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FC8E6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930F4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105B4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8BE0CE" w14:textId="77777777" w:rsidR="007F1EDF" w:rsidRDefault="007F1EDF" w:rsidP="007F1EDF">
            <w:pPr>
              <w:pStyle w:val="TableParagraph"/>
            </w:pPr>
          </w:p>
        </w:tc>
      </w:tr>
      <w:tr w:rsidR="007F1EDF" w14:paraId="5CD0EB6D" w14:textId="77777777" w:rsidTr="007F1EDF">
        <w:trPr>
          <w:trHeight w:val="388"/>
        </w:trPr>
        <w:tc>
          <w:tcPr>
            <w:tcW w:w="531" w:type="dxa"/>
          </w:tcPr>
          <w:p w14:paraId="180F59A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E2D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44764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7AD1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CF3B9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2D66A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C7A58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2600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FBE97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374EA5" w14:textId="77777777" w:rsidR="007F1EDF" w:rsidRDefault="007F1EDF" w:rsidP="007F1EDF">
            <w:pPr>
              <w:pStyle w:val="TableParagraph"/>
            </w:pPr>
          </w:p>
        </w:tc>
      </w:tr>
      <w:tr w:rsidR="007F1EDF" w14:paraId="1484723D" w14:textId="77777777" w:rsidTr="007F1EDF">
        <w:trPr>
          <w:trHeight w:val="388"/>
        </w:trPr>
        <w:tc>
          <w:tcPr>
            <w:tcW w:w="531" w:type="dxa"/>
          </w:tcPr>
          <w:p w14:paraId="55E4AC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B9DC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4CF0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C525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2D03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DCE0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E90EF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324A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6ACD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5AC00" w14:textId="77777777" w:rsidR="007F1EDF" w:rsidRDefault="007F1EDF" w:rsidP="007F1EDF">
            <w:pPr>
              <w:pStyle w:val="TableParagraph"/>
            </w:pPr>
          </w:p>
        </w:tc>
      </w:tr>
      <w:tr w:rsidR="007F1EDF" w14:paraId="5923C38A" w14:textId="77777777" w:rsidTr="007F1EDF">
        <w:trPr>
          <w:trHeight w:val="388"/>
        </w:trPr>
        <w:tc>
          <w:tcPr>
            <w:tcW w:w="531" w:type="dxa"/>
          </w:tcPr>
          <w:p w14:paraId="381F59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C372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029D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66BD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705E9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E994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FD92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95E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989ED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125A6D" w14:textId="77777777" w:rsidR="007F1EDF" w:rsidRDefault="007F1EDF" w:rsidP="007F1EDF">
            <w:pPr>
              <w:pStyle w:val="TableParagraph"/>
            </w:pPr>
          </w:p>
        </w:tc>
      </w:tr>
      <w:tr w:rsidR="007F1EDF" w14:paraId="6FD93AF2" w14:textId="77777777" w:rsidTr="007F1EDF">
        <w:trPr>
          <w:trHeight w:val="388"/>
        </w:trPr>
        <w:tc>
          <w:tcPr>
            <w:tcW w:w="531" w:type="dxa"/>
          </w:tcPr>
          <w:p w14:paraId="4C116A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4133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5F21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A3BE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DFA20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578E8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04B74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F7E28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BA36A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D05853" w14:textId="77777777" w:rsidR="007F1EDF" w:rsidRDefault="007F1EDF" w:rsidP="007F1EDF">
            <w:pPr>
              <w:pStyle w:val="TableParagraph"/>
            </w:pPr>
          </w:p>
        </w:tc>
      </w:tr>
      <w:tr w:rsidR="007F1EDF" w14:paraId="13AB23F2" w14:textId="77777777" w:rsidTr="007F1EDF">
        <w:trPr>
          <w:trHeight w:val="388"/>
        </w:trPr>
        <w:tc>
          <w:tcPr>
            <w:tcW w:w="531" w:type="dxa"/>
          </w:tcPr>
          <w:p w14:paraId="7BB74B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C901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4E8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42C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526DD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04C9BD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0231B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39E0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785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094BBC" w14:textId="77777777" w:rsidR="007F1EDF" w:rsidRDefault="007F1EDF" w:rsidP="007F1EDF">
            <w:pPr>
              <w:pStyle w:val="TableParagraph"/>
            </w:pPr>
          </w:p>
        </w:tc>
      </w:tr>
      <w:tr w:rsidR="007F1EDF" w14:paraId="6001C1B2" w14:textId="77777777" w:rsidTr="007F1EDF">
        <w:trPr>
          <w:trHeight w:val="388"/>
        </w:trPr>
        <w:tc>
          <w:tcPr>
            <w:tcW w:w="531" w:type="dxa"/>
          </w:tcPr>
          <w:p w14:paraId="278EC6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55AAF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8BA1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C63B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F605F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B50D26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A511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58F43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1BA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EA6A6D" w14:textId="77777777" w:rsidR="007F1EDF" w:rsidRDefault="007F1EDF" w:rsidP="007F1EDF">
            <w:pPr>
              <w:pStyle w:val="TableParagraph"/>
            </w:pPr>
          </w:p>
        </w:tc>
      </w:tr>
      <w:tr w:rsidR="007F1EDF" w14:paraId="1C7DF663" w14:textId="77777777" w:rsidTr="007F1EDF">
        <w:trPr>
          <w:trHeight w:val="388"/>
        </w:trPr>
        <w:tc>
          <w:tcPr>
            <w:tcW w:w="531" w:type="dxa"/>
          </w:tcPr>
          <w:p w14:paraId="3E70A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6850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D52E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70CA3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0A30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FEF3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1EDFE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0A5F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6CCB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C8D41A" w14:textId="77777777" w:rsidR="007F1EDF" w:rsidRDefault="007F1EDF" w:rsidP="007F1EDF">
            <w:pPr>
              <w:pStyle w:val="TableParagraph"/>
            </w:pPr>
          </w:p>
        </w:tc>
      </w:tr>
      <w:tr w:rsidR="007F1EDF" w14:paraId="4E3C1035" w14:textId="77777777" w:rsidTr="007F1EDF">
        <w:trPr>
          <w:trHeight w:val="388"/>
        </w:trPr>
        <w:tc>
          <w:tcPr>
            <w:tcW w:w="531" w:type="dxa"/>
          </w:tcPr>
          <w:p w14:paraId="27620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CFBF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28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FD2E3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E351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FA8008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28774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75E3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EE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AA5999" w14:textId="77777777" w:rsidR="007F1EDF" w:rsidRDefault="007F1EDF" w:rsidP="007F1EDF">
            <w:pPr>
              <w:pStyle w:val="TableParagraph"/>
            </w:pPr>
          </w:p>
        </w:tc>
      </w:tr>
      <w:tr w:rsidR="007F1EDF" w14:paraId="5D3E77D7" w14:textId="77777777" w:rsidTr="007F1EDF">
        <w:trPr>
          <w:trHeight w:val="388"/>
        </w:trPr>
        <w:tc>
          <w:tcPr>
            <w:tcW w:w="531" w:type="dxa"/>
          </w:tcPr>
          <w:p w14:paraId="7146A1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C12D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FB18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F395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B9CF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47D60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EA6A8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05F9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32A4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D324FB" w14:textId="77777777" w:rsidR="007F1EDF" w:rsidRDefault="007F1EDF" w:rsidP="007F1EDF">
            <w:pPr>
              <w:pStyle w:val="TableParagraph"/>
            </w:pPr>
          </w:p>
        </w:tc>
      </w:tr>
      <w:tr w:rsidR="007F1EDF" w14:paraId="65C0ABFF" w14:textId="77777777" w:rsidTr="007F1EDF">
        <w:trPr>
          <w:trHeight w:val="388"/>
        </w:trPr>
        <w:tc>
          <w:tcPr>
            <w:tcW w:w="531" w:type="dxa"/>
          </w:tcPr>
          <w:p w14:paraId="408857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33E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A46E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3BDA2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2C298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541544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4B82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9DD76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294C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7800BA" w14:textId="77777777" w:rsidR="007F1EDF" w:rsidRDefault="007F1EDF" w:rsidP="007F1EDF">
            <w:pPr>
              <w:pStyle w:val="TableParagraph"/>
            </w:pPr>
          </w:p>
        </w:tc>
      </w:tr>
      <w:tr w:rsidR="007F1EDF" w14:paraId="48973EBC" w14:textId="77777777" w:rsidTr="007F1EDF">
        <w:trPr>
          <w:trHeight w:val="388"/>
        </w:trPr>
        <w:tc>
          <w:tcPr>
            <w:tcW w:w="531" w:type="dxa"/>
          </w:tcPr>
          <w:p w14:paraId="2B9339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239A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F9CE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6E55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CDEE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517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0E0C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C49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23BD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1EC5CE" w14:textId="77777777" w:rsidR="007F1EDF" w:rsidRDefault="007F1EDF" w:rsidP="007F1EDF">
            <w:pPr>
              <w:pStyle w:val="TableParagraph"/>
            </w:pPr>
          </w:p>
        </w:tc>
      </w:tr>
      <w:tr w:rsidR="007F1EDF" w14:paraId="588F32C1" w14:textId="77777777" w:rsidTr="007F1EDF">
        <w:trPr>
          <w:trHeight w:val="388"/>
        </w:trPr>
        <w:tc>
          <w:tcPr>
            <w:tcW w:w="531" w:type="dxa"/>
          </w:tcPr>
          <w:p w14:paraId="6D4E9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ECBAA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C216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E41C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1357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13EDB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492246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B1E0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0B6B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3363FA" w14:textId="77777777" w:rsidR="007F1EDF" w:rsidRDefault="007F1EDF" w:rsidP="007F1EDF">
            <w:pPr>
              <w:pStyle w:val="TableParagraph"/>
            </w:pPr>
          </w:p>
        </w:tc>
      </w:tr>
      <w:tr w:rsidR="007F1EDF" w14:paraId="2B551776" w14:textId="77777777" w:rsidTr="007F1EDF">
        <w:trPr>
          <w:trHeight w:val="388"/>
        </w:trPr>
        <w:tc>
          <w:tcPr>
            <w:tcW w:w="531" w:type="dxa"/>
          </w:tcPr>
          <w:p w14:paraId="089AF4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952E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15415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7816B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0C7D9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39ECB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C3B9F9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6666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9E1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FFA476" w14:textId="77777777" w:rsidR="007F1EDF" w:rsidRDefault="007F1EDF" w:rsidP="007F1EDF">
            <w:pPr>
              <w:pStyle w:val="TableParagraph"/>
            </w:pPr>
          </w:p>
        </w:tc>
      </w:tr>
      <w:tr w:rsidR="007F1EDF" w14:paraId="41766945" w14:textId="77777777" w:rsidTr="007F1EDF">
        <w:trPr>
          <w:trHeight w:val="388"/>
        </w:trPr>
        <w:tc>
          <w:tcPr>
            <w:tcW w:w="531" w:type="dxa"/>
          </w:tcPr>
          <w:p w14:paraId="7A71E67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A3C3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9545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858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9572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67F51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31AC1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A41E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44A2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0D8364" w14:textId="77777777" w:rsidR="007F1EDF" w:rsidRDefault="007F1EDF" w:rsidP="007F1EDF">
            <w:pPr>
              <w:pStyle w:val="TableParagraph"/>
            </w:pPr>
          </w:p>
        </w:tc>
      </w:tr>
      <w:tr w:rsidR="007F1EDF" w14:paraId="1E217CDE" w14:textId="77777777" w:rsidTr="007F1EDF">
        <w:trPr>
          <w:trHeight w:val="388"/>
        </w:trPr>
        <w:tc>
          <w:tcPr>
            <w:tcW w:w="531" w:type="dxa"/>
          </w:tcPr>
          <w:p w14:paraId="76B163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30805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B7AA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26DC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56C9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782E9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491E4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1C49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4B62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2FF7B15" w14:textId="77777777" w:rsidR="007F1EDF" w:rsidRDefault="007F1EDF" w:rsidP="007F1EDF">
            <w:pPr>
              <w:pStyle w:val="TableParagraph"/>
            </w:pPr>
          </w:p>
        </w:tc>
      </w:tr>
    </w:tbl>
    <w:p w14:paraId="05C018E3" w14:textId="77777777" w:rsidR="00B02C85" w:rsidRDefault="00B02C85" w:rsidP="00B02C85">
      <w:pPr>
        <w:pStyle w:val="Heading1"/>
      </w:pPr>
      <w:bookmarkStart w:id="44" w:name="_Toc41127979"/>
      <w:r w:rsidRPr="00B02C85">
        <w:t>ЛИСТ</w:t>
      </w:r>
      <w:r>
        <w:rPr>
          <w:w w:val="105"/>
        </w:rPr>
        <w:t xml:space="preserve"> РЕГИСТРАЦИИ ИЗМЕНЕНИЙ</w:t>
      </w:r>
      <w:bookmarkEnd w:id="44"/>
    </w:p>
    <w:p w14:paraId="3587647A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22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E0BB" w14:textId="77777777" w:rsidR="00024709" w:rsidRDefault="00024709" w:rsidP="00037718">
      <w:pPr>
        <w:spacing w:after="0" w:line="240" w:lineRule="auto"/>
      </w:pPr>
      <w:r>
        <w:separator/>
      </w:r>
    </w:p>
  </w:endnote>
  <w:endnote w:type="continuationSeparator" w:id="0">
    <w:p w14:paraId="67DA7C7A" w14:textId="77777777" w:rsidR="00024709" w:rsidRDefault="00024709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5408C0" w:rsidRPr="00213022" w14:paraId="7F805B0A" w14:textId="77777777" w:rsidTr="004414F3">
      <w:trPr>
        <w:trHeight w:val="268"/>
      </w:trPr>
      <w:tc>
        <w:tcPr>
          <w:tcW w:w="3119" w:type="dxa"/>
        </w:tcPr>
        <w:p w14:paraId="2D364DD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7563D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629285BC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A2178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6129110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0C492ED6" w14:textId="77777777" w:rsidTr="004414F3">
      <w:trPr>
        <w:trHeight w:val="268"/>
      </w:trPr>
      <w:tc>
        <w:tcPr>
          <w:tcW w:w="3119" w:type="dxa"/>
        </w:tcPr>
        <w:p w14:paraId="7A3192BA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proofErr w:type="spellStart"/>
          <w:r w:rsidRPr="00213022">
            <w:rPr>
              <w:rFonts w:eastAsia="Times New Roman" w:cs="Times New Roman"/>
              <w:w w:val="105"/>
            </w:rPr>
            <w:t>Изм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5AD6F2C3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032C1329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 xml:space="preserve">№ </w:t>
          </w:r>
          <w:proofErr w:type="spellStart"/>
          <w:r w:rsidRPr="00213022">
            <w:rPr>
              <w:rFonts w:eastAsia="Times New Roman" w:cs="Times New Roman"/>
            </w:rPr>
            <w:t>докум</w:t>
          </w:r>
          <w:proofErr w:type="spellEnd"/>
          <w:r w:rsidRPr="00213022">
            <w:rPr>
              <w:rFonts w:eastAsia="Times New Roman" w:cs="Times New Roman"/>
            </w:rPr>
            <w:t>.</w:t>
          </w:r>
        </w:p>
      </w:tc>
      <w:tc>
        <w:tcPr>
          <w:tcW w:w="1559" w:type="dxa"/>
        </w:tcPr>
        <w:p w14:paraId="4CE7CA16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73407EB1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10"/>
            </w:rPr>
            <w:t>Дата</w:t>
          </w:r>
          <w:proofErr w:type="spellEnd"/>
        </w:p>
      </w:tc>
    </w:tr>
    <w:tr w:rsidR="005408C0" w:rsidRPr="00213022" w14:paraId="630EF6FD" w14:textId="77777777" w:rsidTr="004414F3">
      <w:trPr>
        <w:trHeight w:val="268"/>
      </w:trPr>
      <w:tc>
        <w:tcPr>
          <w:tcW w:w="3119" w:type="dxa"/>
        </w:tcPr>
        <w:p w14:paraId="6E9675D2" w14:textId="63F1DA81" w:rsidR="005408C0" w:rsidRPr="00213022" w:rsidRDefault="005408C0" w:rsidP="00692EE3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>RU.17701729.</w:t>
          </w:r>
          <w:r w:rsidR="00FB4D3E">
            <w:rPr>
              <w:rFonts w:eastAsia="Times New Roman" w:cs="Times New Roman"/>
              <w:w w:val="105"/>
            </w:rPr>
            <w:t>05.02</w:t>
          </w:r>
          <w:r w:rsidRPr="00213022">
            <w:rPr>
              <w:rFonts w:eastAsia="Times New Roman" w:cs="Times New Roman"/>
              <w:w w:val="105"/>
            </w:rPr>
            <w:t xml:space="preserve">-01 </w:t>
          </w:r>
          <w:r>
            <w:rPr>
              <w:rFonts w:eastAsia="Times New Roman" w:cs="Times New Roman"/>
              <w:w w:val="105"/>
              <w:lang w:val="ru-RU"/>
            </w:rPr>
            <w:t>51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D32EE54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5EDDBDD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11894D6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3712B0A2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6503048D" w14:textId="77777777" w:rsidTr="004414F3">
      <w:trPr>
        <w:trHeight w:val="268"/>
      </w:trPr>
      <w:tc>
        <w:tcPr>
          <w:tcW w:w="3119" w:type="dxa"/>
        </w:tcPr>
        <w:p w14:paraId="50263455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подл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64B27459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2D266182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Взам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</w:t>
          </w: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>. №</w:t>
          </w:r>
        </w:p>
      </w:tc>
      <w:tc>
        <w:tcPr>
          <w:tcW w:w="1559" w:type="dxa"/>
        </w:tcPr>
        <w:p w14:paraId="347796A3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дубл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6ADABFF5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</w:tr>
  </w:tbl>
  <w:p w14:paraId="0E175D04" w14:textId="77777777" w:rsidR="005408C0" w:rsidRPr="00574F5B" w:rsidRDefault="005408C0" w:rsidP="004414F3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7E8F" w14:textId="77777777" w:rsidR="005408C0" w:rsidRPr="00574F5B" w:rsidRDefault="005408C0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AE71" w14:textId="77777777" w:rsidR="00024709" w:rsidRDefault="00024709" w:rsidP="00037718">
      <w:pPr>
        <w:spacing w:after="0" w:line="240" w:lineRule="auto"/>
      </w:pPr>
      <w:r>
        <w:separator/>
      </w:r>
    </w:p>
  </w:footnote>
  <w:footnote w:type="continuationSeparator" w:id="0">
    <w:p w14:paraId="1C995443" w14:textId="77777777" w:rsidR="00024709" w:rsidRDefault="00024709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948E" w14:textId="77777777" w:rsidR="005408C0" w:rsidRDefault="005408C0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A829" w14:textId="77777777" w:rsidR="005408C0" w:rsidRDefault="005408C0" w:rsidP="008742A7">
    <w:pPr>
      <w:pStyle w:val="Header"/>
    </w:pPr>
  </w:p>
  <w:p w14:paraId="6D4D07C8" w14:textId="77777777" w:rsidR="005408C0" w:rsidRDefault="005408C0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999042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656CF4" w14:textId="77777777" w:rsidR="005408C0" w:rsidRPr="00574F5B" w:rsidRDefault="005408C0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F26CA3">
          <w:rPr>
            <w:rStyle w:val="a1"/>
            <w:b/>
            <w:noProof/>
          </w:rPr>
          <w:t>14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3111A01D" w14:textId="61180A04" w:rsidR="005408C0" w:rsidRPr="00574F5B" w:rsidRDefault="005408C0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FB4D3E">
          <w:rPr>
            <w:b/>
            <w:sz w:val="28"/>
          </w:rPr>
          <w:t>05.02</w:t>
        </w:r>
        <w:r>
          <w:rPr>
            <w:b/>
            <w:sz w:val="28"/>
          </w:rPr>
          <w:t>-01 51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EFF6D7E"/>
    <w:multiLevelType w:val="hybridMultilevel"/>
    <w:tmpl w:val="159A3DE2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BA1AF0"/>
    <w:multiLevelType w:val="hybridMultilevel"/>
    <w:tmpl w:val="D69804C2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6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3A7FE7"/>
    <w:multiLevelType w:val="hybridMultilevel"/>
    <w:tmpl w:val="5F444AF8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E5772"/>
    <w:multiLevelType w:val="hybridMultilevel"/>
    <w:tmpl w:val="FD26603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6446580"/>
    <w:multiLevelType w:val="hybridMultilevel"/>
    <w:tmpl w:val="5E648D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D078F"/>
    <w:multiLevelType w:val="hybridMultilevel"/>
    <w:tmpl w:val="FDC8A0B2"/>
    <w:lvl w:ilvl="0" w:tplc="A712EB28">
      <w:start w:val="1"/>
      <w:numFmt w:val="bullet"/>
      <w:lvlText w:val="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3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2764E0"/>
    <w:multiLevelType w:val="hybridMultilevel"/>
    <w:tmpl w:val="4AC25D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6" w15:restartNumberingAfterBreak="0">
    <w:nsid w:val="61774C2F"/>
    <w:multiLevelType w:val="hybridMultilevel"/>
    <w:tmpl w:val="F82658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2912E67"/>
    <w:multiLevelType w:val="hybridMultilevel"/>
    <w:tmpl w:val="06FEA1CC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23340"/>
    <w:multiLevelType w:val="hybridMultilevel"/>
    <w:tmpl w:val="718453DC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9"/>
  </w:num>
  <w:num w:numId="2">
    <w:abstractNumId w:val="15"/>
  </w:num>
  <w:num w:numId="3">
    <w:abstractNumId w:val="19"/>
  </w:num>
  <w:num w:numId="4">
    <w:abstractNumId w:val="22"/>
  </w:num>
  <w:num w:numId="5">
    <w:abstractNumId w:val="11"/>
  </w:num>
  <w:num w:numId="6">
    <w:abstractNumId w:val="10"/>
  </w:num>
  <w:num w:numId="7">
    <w:abstractNumId w:val="4"/>
  </w:num>
  <w:num w:numId="8">
    <w:abstractNumId w:val="7"/>
  </w:num>
  <w:num w:numId="9">
    <w:abstractNumId w:val="28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5"/>
  </w:num>
  <w:num w:numId="16">
    <w:abstractNumId w:val="6"/>
  </w:num>
  <w:num w:numId="17">
    <w:abstractNumId w:val="17"/>
  </w:num>
  <w:num w:numId="18">
    <w:abstractNumId w:val="25"/>
  </w:num>
  <w:num w:numId="19">
    <w:abstractNumId w:val="16"/>
  </w:num>
  <w:num w:numId="20">
    <w:abstractNumId w:val="14"/>
  </w:num>
  <w:num w:numId="21">
    <w:abstractNumId w:val="9"/>
  </w:num>
  <w:num w:numId="22">
    <w:abstractNumId w:val="2"/>
  </w:num>
  <w:num w:numId="23">
    <w:abstractNumId w:val="21"/>
  </w:num>
  <w:num w:numId="24">
    <w:abstractNumId w:val="24"/>
  </w:num>
  <w:num w:numId="25">
    <w:abstractNumId w:val="26"/>
  </w:num>
  <w:num w:numId="26">
    <w:abstractNumId w:val="18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2B"/>
    <w:rsid w:val="00021090"/>
    <w:rsid w:val="00024709"/>
    <w:rsid w:val="00024CDE"/>
    <w:rsid w:val="00037718"/>
    <w:rsid w:val="00060A38"/>
    <w:rsid w:val="00067A55"/>
    <w:rsid w:val="00070ADB"/>
    <w:rsid w:val="00072E17"/>
    <w:rsid w:val="00075B2F"/>
    <w:rsid w:val="00076058"/>
    <w:rsid w:val="00080017"/>
    <w:rsid w:val="00087B6E"/>
    <w:rsid w:val="00092380"/>
    <w:rsid w:val="00095285"/>
    <w:rsid w:val="000A6EF9"/>
    <w:rsid w:val="000B529F"/>
    <w:rsid w:val="000C1F2A"/>
    <w:rsid w:val="000F3639"/>
    <w:rsid w:val="000F509C"/>
    <w:rsid w:val="00113BB2"/>
    <w:rsid w:val="00135703"/>
    <w:rsid w:val="00160691"/>
    <w:rsid w:val="0018788A"/>
    <w:rsid w:val="001A4E43"/>
    <w:rsid w:val="001D4FD0"/>
    <w:rsid w:val="002040F5"/>
    <w:rsid w:val="00206353"/>
    <w:rsid w:val="002236F9"/>
    <w:rsid w:val="0022704B"/>
    <w:rsid w:val="00236503"/>
    <w:rsid w:val="00270BAD"/>
    <w:rsid w:val="002B7D30"/>
    <w:rsid w:val="002D6442"/>
    <w:rsid w:val="002E3689"/>
    <w:rsid w:val="002E3CB3"/>
    <w:rsid w:val="00304EA7"/>
    <w:rsid w:val="00320FCA"/>
    <w:rsid w:val="00326C6B"/>
    <w:rsid w:val="00331EBE"/>
    <w:rsid w:val="00334F2B"/>
    <w:rsid w:val="00354027"/>
    <w:rsid w:val="00354C03"/>
    <w:rsid w:val="00365BB8"/>
    <w:rsid w:val="00371932"/>
    <w:rsid w:val="00392006"/>
    <w:rsid w:val="003C6CEA"/>
    <w:rsid w:val="003C7B61"/>
    <w:rsid w:val="003D2E8E"/>
    <w:rsid w:val="003E0057"/>
    <w:rsid w:val="003E7DBC"/>
    <w:rsid w:val="003E7EBB"/>
    <w:rsid w:val="003F1E5A"/>
    <w:rsid w:val="003F401A"/>
    <w:rsid w:val="00407596"/>
    <w:rsid w:val="004414F3"/>
    <w:rsid w:val="00452408"/>
    <w:rsid w:val="00456841"/>
    <w:rsid w:val="004656A8"/>
    <w:rsid w:val="00480B88"/>
    <w:rsid w:val="004B6272"/>
    <w:rsid w:val="004E2B6F"/>
    <w:rsid w:val="004E67A0"/>
    <w:rsid w:val="004F536C"/>
    <w:rsid w:val="004F72A1"/>
    <w:rsid w:val="00522B46"/>
    <w:rsid w:val="00523576"/>
    <w:rsid w:val="00527F18"/>
    <w:rsid w:val="005408C0"/>
    <w:rsid w:val="00543853"/>
    <w:rsid w:val="00550816"/>
    <w:rsid w:val="00562247"/>
    <w:rsid w:val="00564EC4"/>
    <w:rsid w:val="00567785"/>
    <w:rsid w:val="00574F5B"/>
    <w:rsid w:val="00583E34"/>
    <w:rsid w:val="00591345"/>
    <w:rsid w:val="00592207"/>
    <w:rsid w:val="005B47F1"/>
    <w:rsid w:val="005B68E1"/>
    <w:rsid w:val="005C503A"/>
    <w:rsid w:val="005C7CD5"/>
    <w:rsid w:val="005D2C6A"/>
    <w:rsid w:val="005F197F"/>
    <w:rsid w:val="005F2A34"/>
    <w:rsid w:val="005F4C19"/>
    <w:rsid w:val="005F52D9"/>
    <w:rsid w:val="006052E6"/>
    <w:rsid w:val="006210C8"/>
    <w:rsid w:val="006342C3"/>
    <w:rsid w:val="00634F18"/>
    <w:rsid w:val="006376DD"/>
    <w:rsid w:val="00640763"/>
    <w:rsid w:val="00642FB2"/>
    <w:rsid w:val="00645899"/>
    <w:rsid w:val="0065028E"/>
    <w:rsid w:val="00650D2C"/>
    <w:rsid w:val="00660471"/>
    <w:rsid w:val="00690F37"/>
    <w:rsid w:val="00692EE3"/>
    <w:rsid w:val="006966C8"/>
    <w:rsid w:val="006A014E"/>
    <w:rsid w:val="006B19BC"/>
    <w:rsid w:val="006B29A3"/>
    <w:rsid w:val="006C5AE3"/>
    <w:rsid w:val="006C6799"/>
    <w:rsid w:val="006E4324"/>
    <w:rsid w:val="006F0ED8"/>
    <w:rsid w:val="00710FA4"/>
    <w:rsid w:val="0071508E"/>
    <w:rsid w:val="00715B48"/>
    <w:rsid w:val="0073284B"/>
    <w:rsid w:val="007416CF"/>
    <w:rsid w:val="00750E08"/>
    <w:rsid w:val="007510AB"/>
    <w:rsid w:val="00756B6A"/>
    <w:rsid w:val="0076105C"/>
    <w:rsid w:val="00763C1F"/>
    <w:rsid w:val="007B3C22"/>
    <w:rsid w:val="007C704E"/>
    <w:rsid w:val="007D0332"/>
    <w:rsid w:val="007F1EDF"/>
    <w:rsid w:val="008037BF"/>
    <w:rsid w:val="008152FE"/>
    <w:rsid w:val="00826123"/>
    <w:rsid w:val="00836EF2"/>
    <w:rsid w:val="00841E63"/>
    <w:rsid w:val="00847681"/>
    <w:rsid w:val="00847762"/>
    <w:rsid w:val="008742A7"/>
    <w:rsid w:val="008821B9"/>
    <w:rsid w:val="00882D0E"/>
    <w:rsid w:val="008830D7"/>
    <w:rsid w:val="008B5B5C"/>
    <w:rsid w:val="008C1248"/>
    <w:rsid w:val="008C3EE5"/>
    <w:rsid w:val="008C6BC9"/>
    <w:rsid w:val="008D51A9"/>
    <w:rsid w:val="008E3C46"/>
    <w:rsid w:val="008E43C6"/>
    <w:rsid w:val="009141D0"/>
    <w:rsid w:val="0094064D"/>
    <w:rsid w:val="00953FB8"/>
    <w:rsid w:val="00972E3C"/>
    <w:rsid w:val="00973B57"/>
    <w:rsid w:val="00996283"/>
    <w:rsid w:val="009A51DF"/>
    <w:rsid w:val="009C2BF6"/>
    <w:rsid w:val="009C7A00"/>
    <w:rsid w:val="009D44BA"/>
    <w:rsid w:val="009D4E75"/>
    <w:rsid w:val="009E06FA"/>
    <w:rsid w:val="009E2619"/>
    <w:rsid w:val="009E641F"/>
    <w:rsid w:val="009E6547"/>
    <w:rsid w:val="00A06E6E"/>
    <w:rsid w:val="00A14355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D56B9"/>
    <w:rsid w:val="00AE35B9"/>
    <w:rsid w:val="00AE6ACB"/>
    <w:rsid w:val="00B02C85"/>
    <w:rsid w:val="00B164CA"/>
    <w:rsid w:val="00B4154F"/>
    <w:rsid w:val="00B425E5"/>
    <w:rsid w:val="00B427C4"/>
    <w:rsid w:val="00B630E7"/>
    <w:rsid w:val="00B70214"/>
    <w:rsid w:val="00B91CBE"/>
    <w:rsid w:val="00B935B8"/>
    <w:rsid w:val="00BB1877"/>
    <w:rsid w:val="00BC1A04"/>
    <w:rsid w:val="00BD3106"/>
    <w:rsid w:val="00BD3A3C"/>
    <w:rsid w:val="00C17E27"/>
    <w:rsid w:val="00C220A8"/>
    <w:rsid w:val="00C23FAD"/>
    <w:rsid w:val="00C37917"/>
    <w:rsid w:val="00C46B09"/>
    <w:rsid w:val="00C511BD"/>
    <w:rsid w:val="00CA5D05"/>
    <w:rsid w:val="00CD10D3"/>
    <w:rsid w:val="00CD7683"/>
    <w:rsid w:val="00CE13CD"/>
    <w:rsid w:val="00CE5763"/>
    <w:rsid w:val="00CF6F81"/>
    <w:rsid w:val="00CF7109"/>
    <w:rsid w:val="00D228E4"/>
    <w:rsid w:val="00D25559"/>
    <w:rsid w:val="00D32F13"/>
    <w:rsid w:val="00D73C00"/>
    <w:rsid w:val="00D94C3D"/>
    <w:rsid w:val="00DA0A6A"/>
    <w:rsid w:val="00DB12AE"/>
    <w:rsid w:val="00DC5EA5"/>
    <w:rsid w:val="00DD142B"/>
    <w:rsid w:val="00DD6150"/>
    <w:rsid w:val="00DF5D2F"/>
    <w:rsid w:val="00DF6417"/>
    <w:rsid w:val="00DF7CED"/>
    <w:rsid w:val="00E0419E"/>
    <w:rsid w:val="00E06E0F"/>
    <w:rsid w:val="00E07876"/>
    <w:rsid w:val="00E07DB7"/>
    <w:rsid w:val="00E304CB"/>
    <w:rsid w:val="00E35959"/>
    <w:rsid w:val="00E91446"/>
    <w:rsid w:val="00E923F7"/>
    <w:rsid w:val="00EA0AD9"/>
    <w:rsid w:val="00EB46B3"/>
    <w:rsid w:val="00EB756C"/>
    <w:rsid w:val="00EF6C0C"/>
    <w:rsid w:val="00F16117"/>
    <w:rsid w:val="00F24082"/>
    <w:rsid w:val="00F249E7"/>
    <w:rsid w:val="00F26CA3"/>
    <w:rsid w:val="00F51107"/>
    <w:rsid w:val="00F521BF"/>
    <w:rsid w:val="00F56F05"/>
    <w:rsid w:val="00F62E61"/>
    <w:rsid w:val="00F63E2B"/>
    <w:rsid w:val="00F65D99"/>
    <w:rsid w:val="00F74BCB"/>
    <w:rsid w:val="00F97877"/>
    <w:rsid w:val="00FA2C1D"/>
    <w:rsid w:val="00FA3D06"/>
    <w:rsid w:val="00FB4D3E"/>
    <w:rsid w:val="00FC2486"/>
    <w:rsid w:val="00FC62CC"/>
    <w:rsid w:val="00FD6C8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2A5E"/>
  <w15:docId w15:val="{48284704-FC13-4D84-ABED-69B34B2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4414F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C2031AC0-F9A0-463C-B0CF-95B2A2D37A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373</TotalTime>
  <Pages>17</Pages>
  <Words>2732</Words>
  <Characters>15575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8</cp:revision>
  <cp:lastPrinted>2019-04-27T13:53:00Z</cp:lastPrinted>
  <dcterms:created xsi:type="dcterms:W3CDTF">2021-05-19T09:02:00Z</dcterms:created>
  <dcterms:modified xsi:type="dcterms:W3CDTF">2021-05-19T18:10:00Z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