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F43AA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C83C546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2633D34A" w14:textId="77777777" w:rsidR="00CF6F8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2D3D94F3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880AAA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340DF42D" w14:textId="77777777" w:rsidR="00CF6F81" w:rsidRPr="00595492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165D22B7" w14:textId="77777777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3CFA5FA7" w14:textId="77777777" w:rsidTr="004656A8">
        <w:tc>
          <w:tcPr>
            <w:tcW w:w="4803" w:type="dxa"/>
          </w:tcPr>
          <w:p w14:paraId="0E097B15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1CC39BBD" w14:textId="77777777" w:rsidR="00642FB2" w:rsidRDefault="00642FB2" w:rsidP="004656A8">
            <w:pPr>
              <w:ind w:firstLine="0"/>
              <w:jc w:val="center"/>
            </w:pPr>
            <w:r>
              <w:t>Научный руководитель,</w:t>
            </w:r>
          </w:p>
          <w:p w14:paraId="173A639A" w14:textId="77777777" w:rsidR="00973B57" w:rsidRDefault="00973B57" w:rsidP="004656A8">
            <w:pPr>
              <w:ind w:firstLine="0"/>
              <w:jc w:val="center"/>
            </w:pPr>
            <w:r w:rsidRPr="00973B57">
              <w:t xml:space="preserve">младший научный </w:t>
            </w:r>
            <w:r>
              <w:t xml:space="preserve">сотрудник </w:t>
            </w:r>
          </w:p>
          <w:p w14:paraId="360BB86D" w14:textId="77777777" w:rsidR="00CF6F81" w:rsidRPr="00304EA7" w:rsidRDefault="00973B57" w:rsidP="004656A8">
            <w:pPr>
              <w:ind w:firstLine="0"/>
              <w:jc w:val="center"/>
            </w:pPr>
            <w:r>
              <w:t>МНУЛ ИССА ФКН</w:t>
            </w:r>
            <w:r w:rsidR="00A17D58">
              <w:t>, к. т. н</w:t>
            </w:r>
            <w:r w:rsidR="00456841" w:rsidRPr="00304EA7">
              <w:t>.</w:t>
            </w:r>
          </w:p>
          <w:p w14:paraId="7AAF1140" w14:textId="77777777" w:rsidR="00973B57" w:rsidRDefault="00973B57" w:rsidP="004656A8">
            <w:pPr>
              <w:ind w:firstLine="0"/>
              <w:jc w:val="center"/>
              <w:rPr>
                <w:color w:val="FF0000"/>
              </w:rPr>
            </w:pPr>
          </w:p>
          <w:p w14:paraId="6EFE3850" w14:textId="77777777" w:rsidR="00B427C4" w:rsidRDefault="00B427C4" w:rsidP="004656A8">
            <w:pPr>
              <w:ind w:firstLine="0"/>
              <w:jc w:val="center"/>
              <w:rPr>
                <w:color w:val="FF0000"/>
              </w:rPr>
            </w:pPr>
          </w:p>
          <w:p w14:paraId="29C33FB0" w14:textId="77777777" w:rsidR="00B427C4" w:rsidRPr="00072E17" w:rsidRDefault="00B427C4" w:rsidP="004656A8">
            <w:pPr>
              <w:ind w:firstLine="0"/>
              <w:jc w:val="center"/>
              <w:rPr>
                <w:color w:val="FF0000"/>
              </w:rPr>
            </w:pPr>
          </w:p>
          <w:p w14:paraId="2935B46B" w14:textId="65A0E6B5" w:rsidR="00CF6F81" w:rsidRPr="007F1EDF" w:rsidRDefault="0073284B" w:rsidP="004656A8">
            <w:pPr>
              <w:ind w:firstLine="0"/>
              <w:jc w:val="center"/>
              <w:rPr>
                <w:color w:val="000000" w:themeColor="text1"/>
              </w:rPr>
            </w:pPr>
            <w:r w:rsidRPr="007F1EDF">
              <w:rPr>
                <w:color w:val="000000" w:themeColor="text1"/>
              </w:rPr>
              <w:t xml:space="preserve">___________________ </w:t>
            </w:r>
            <w:r w:rsidR="00FB4D3E" w:rsidRPr="004A22F1">
              <w:rPr>
                <w:noProof/>
              </w:rPr>
              <w:t>А. Б. Шаповал</w:t>
            </w:r>
          </w:p>
          <w:p w14:paraId="0C574391" w14:textId="1A621A1F" w:rsidR="00CF6F81" w:rsidRDefault="006C6799" w:rsidP="009E06FA">
            <w:pPr>
              <w:ind w:firstLine="0"/>
              <w:jc w:val="center"/>
            </w:pPr>
            <w:r>
              <w:t xml:space="preserve">«___» _____________ </w:t>
            </w:r>
            <w:r w:rsidR="009E06FA">
              <w:t>202</w:t>
            </w:r>
            <w:r w:rsidR="00FB4D3E">
              <w:t>1</w:t>
            </w:r>
            <w:r w:rsidR="00CF6F81">
              <w:t xml:space="preserve"> г.</w:t>
            </w:r>
          </w:p>
        </w:tc>
        <w:tc>
          <w:tcPr>
            <w:tcW w:w="442" w:type="dxa"/>
          </w:tcPr>
          <w:p w14:paraId="0AC7CB39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2DCC105E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089CA4A4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4703196D" w14:textId="6F2163CA" w:rsidR="00CF6F81" w:rsidRDefault="00CF6F81" w:rsidP="00B427C4">
            <w:pPr>
              <w:ind w:firstLine="0"/>
              <w:jc w:val="center"/>
            </w:pPr>
            <w:r>
              <w:t>профессор департамента программ</w:t>
            </w:r>
            <w:r w:rsidR="00B427C4">
              <w:t>ной инженерии, канд. техн. наук</w:t>
            </w:r>
          </w:p>
          <w:p w14:paraId="5CF34988" w14:textId="77777777" w:rsidR="00CF6F81" w:rsidRDefault="00CF6F81" w:rsidP="004656A8">
            <w:pPr>
              <w:ind w:firstLine="0"/>
              <w:jc w:val="center"/>
            </w:pPr>
          </w:p>
          <w:p w14:paraId="7C58C590" w14:textId="77777777" w:rsidR="00CF6F81" w:rsidRDefault="00CF6F81" w:rsidP="004656A8">
            <w:pPr>
              <w:ind w:firstLine="0"/>
              <w:jc w:val="center"/>
            </w:pPr>
            <w:r>
              <w:t>__________________ В.В. Шилов</w:t>
            </w:r>
          </w:p>
          <w:p w14:paraId="74A01960" w14:textId="0F6AD311" w:rsidR="00CF6F81" w:rsidRDefault="006C6799" w:rsidP="009E06FA">
            <w:pPr>
              <w:ind w:firstLine="0"/>
              <w:jc w:val="center"/>
            </w:pPr>
            <w:r>
              <w:t xml:space="preserve">«___» _____________ </w:t>
            </w:r>
            <w:r w:rsidR="009E06FA">
              <w:t>202</w:t>
            </w:r>
            <w:r w:rsidR="00FB4D3E">
              <w:t>1</w:t>
            </w:r>
            <w:r w:rsidR="00CF6F81">
              <w:t xml:space="preserve"> г.</w:t>
            </w:r>
          </w:p>
        </w:tc>
      </w:tr>
    </w:tbl>
    <w:p w14:paraId="6C34532C" w14:textId="77777777" w:rsidR="00CF6F81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76E05F56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2E1A70F0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E67A018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757BC7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48A8BE45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76B7364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03692C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71D9E2AE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C9833D7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60967A4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88CD956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4EDA20D3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2A22FC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242C73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E7AB67E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4B80273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36E1C08E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0DA4E22D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0985A2FB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6CA275C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5DC73B74" w14:textId="77777777" w:rsidR="00FB4D3E" w:rsidRPr="004A22F1" w:rsidRDefault="00FB4D3E" w:rsidP="00FB4D3E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790B9D5F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DA1500E" w14:textId="0F5EA597" w:rsidR="00CF6F81" w:rsidRPr="00F51107" w:rsidRDefault="00F51107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14:paraId="4088FD61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26D5956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1809360D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46B433A" w14:textId="0C6F02A3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FB4D3E">
              <w:rPr>
                <w:b/>
                <w:sz w:val="28"/>
              </w:rPr>
              <w:t>05.02</w:t>
            </w:r>
            <w:r w:rsidRPr="00C93570">
              <w:rPr>
                <w:b/>
                <w:sz w:val="28"/>
              </w:rPr>
              <w:t xml:space="preserve">-01 </w:t>
            </w:r>
            <w:r w:rsidR="00F51107">
              <w:rPr>
                <w:b/>
                <w:sz w:val="28"/>
              </w:rPr>
              <w:t>51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11FECBE2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13AFDC80" w14:textId="77777777" w:rsidTr="004656A8">
        <w:tc>
          <w:tcPr>
            <w:tcW w:w="1281" w:type="dxa"/>
            <w:vMerge/>
            <w:vAlign w:val="center"/>
          </w:tcPr>
          <w:p w14:paraId="18B655F7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260C919D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4B3B064E" w14:textId="77777777" w:rsidR="00CF6F81" w:rsidRPr="008A12A9" w:rsidRDefault="00CF6F81" w:rsidP="004656A8">
            <w:pPr>
              <w:ind w:firstLine="0"/>
              <w:jc w:val="center"/>
            </w:pPr>
          </w:p>
          <w:p w14:paraId="326DC91C" w14:textId="77777777" w:rsidR="00CF6F81" w:rsidRPr="008A12A9" w:rsidRDefault="00CF6F81" w:rsidP="004656A8">
            <w:pPr>
              <w:ind w:firstLine="0"/>
              <w:jc w:val="center"/>
            </w:pPr>
          </w:p>
          <w:p w14:paraId="38C90ACB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2F0FF377" w14:textId="77777777" w:rsidTr="004656A8">
        <w:tc>
          <w:tcPr>
            <w:tcW w:w="1281" w:type="dxa"/>
            <w:vMerge/>
            <w:vAlign w:val="center"/>
          </w:tcPr>
          <w:p w14:paraId="5CAACA4E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F1FE7D5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260D9386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71E1378B" w14:textId="77777777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681CD4B7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_____________________ /</w:t>
            </w:r>
            <w:r w:rsidR="002040F5">
              <w:t>М.С. Шестаков</w:t>
            </w:r>
            <w:r w:rsidRPr="00C636E5">
              <w:t xml:space="preserve"> /</w:t>
            </w:r>
          </w:p>
          <w:p w14:paraId="35196F2F" w14:textId="553DBBFC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6C6799">
              <w:t>__</w:t>
            </w:r>
            <w:proofErr w:type="gramStart"/>
            <w:r w:rsidR="006C6799">
              <w:t>_»_</w:t>
            </w:r>
            <w:proofErr w:type="gramEnd"/>
            <w:r w:rsidR="006C6799">
              <w:t xml:space="preserve">______________________ </w:t>
            </w:r>
            <w:r w:rsidR="009E06FA">
              <w:t>202</w:t>
            </w:r>
            <w:r w:rsidR="00FB4D3E">
              <w:rPr>
                <w:lang w:val="en-US"/>
              </w:rPr>
              <w:t>1</w:t>
            </w:r>
            <w:r w:rsidRPr="00F93527">
              <w:t xml:space="preserve"> г.</w:t>
            </w:r>
          </w:p>
          <w:p w14:paraId="2BCB3DD6" w14:textId="77777777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129E90E4" w14:textId="77777777" w:rsidTr="004656A8">
        <w:tc>
          <w:tcPr>
            <w:tcW w:w="1281" w:type="dxa"/>
            <w:vMerge/>
            <w:vAlign w:val="center"/>
          </w:tcPr>
          <w:p w14:paraId="11FBE2F7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073EE331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3B0B489E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829363E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012EA4D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40B35687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3AEDAB7E" w14:textId="08B79C95" w:rsidR="00CF6F81" w:rsidRPr="00595492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C220A8">
        <w:rPr>
          <w:rFonts w:ascii="Times New Roman" w:hAnsi="Times New Roman" w:cs="Times New Roman"/>
          <w:b/>
          <w:sz w:val="28"/>
          <w:lang w:val="en-US"/>
        </w:rPr>
        <w:t>2</w:t>
      </w:r>
      <w:r w:rsidR="00FB4D3E">
        <w:rPr>
          <w:rFonts w:ascii="Times New Roman" w:hAnsi="Times New Roman" w:cs="Times New Roman"/>
          <w:b/>
          <w:sz w:val="28"/>
          <w:lang w:val="en-US"/>
        </w:rPr>
        <w:t>1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p w14:paraId="4AD8CF4C" w14:textId="77777777" w:rsidR="004656A8" w:rsidRDefault="004656A8" w:rsidP="004656A8">
      <w:pPr>
        <w:pStyle w:val="Default"/>
        <w:jc w:val="center"/>
        <w:rPr>
          <w:sz w:val="28"/>
          <w:szCs w:val="28"/>
        </w:rPr>
        <w:sectPr w:rsidR="004656A8" w:rsidSect="00AC3B74">
          <w:headerReference w:type="default" r:id="rId11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049B0144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7A957E3B" w14:textId="77777777" w:rsidR="00CF6F81" w:rsidRDefault="00CF6F81" w:rsidP="004656A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5418A5A7" w14:textId="003342A9" w:rsidR="00CF6F81" w:rsidRDefault="00CF6F81" w:rsidP="00F51107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FB4D3E">
              <w:rPr>
                <w:color w:val="000000" w:themeColor="text1"/>
                <w:sz w:val="28"/>
                <w:szCs w:val="28"/>
              </w:rPr>
              <w:t>05.02</w:t>
            </w:r>
            <w:r>
              <w:rPr>
                <w:sz w:val="28"/>
                <w:szCs w:val="28"/>
              </w:rPr>
              <w:t xml:space="preserve">-01 </w:t>
            </w:r>
            <w:r w:rsidR="00F51107">
              <w:rPr>
                <w:sz w:val="28"/>
                <w:szCs w:val="28"/>
              </w:rPr>
              <w:t>51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01-1</w:t>
            </w:r>
            <w:proofErr w:type="gramEnd"/>
            <w:r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5097DA33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C9AAAE5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205F9153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1CBD1D65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98C3ABC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B61E82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CFB9AA4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1D8010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C6AD84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2075FE5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B683873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84AA0CA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3FA9981F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F686FE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FA59DF4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35DAC828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3DA81D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0674BFC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253D768E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41F9FF20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2EBD4AC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2EEAEAE5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05421FEC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54CF5436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30DE6D4A" w14:textId="77777777" w:rsidR="00CF6F81" w:rsidRDefault="00CF6F81" w:rsidP="004656A8"/>
          <w:p w14:paraId="60138945" w14:textId="77777777" w:rsidR="00CF6F81" w:rsidRDefault="00CF6F81" w:rsidP="004656A8"/>
          <w:p w14:paraId="688610A7" w14:textId="77777777" w:rsidR="00CF6F81" w:rsidRDefault="00CF6F81" w:rsidP="004656A8"/>
          <w:p w14:paraId="7A39C8C8" w14:textId="77777777" w:rsidR="00CF6F81" w:rsidRDefault="00CF6F81" w:rsidP="004656A8"/>
          <w:p w14:paraId="15D89300" w14:textId="77777777" w:rsidR="00CF6F81" w:rsidRDefault="00CF6F81" w:rsidP="004656A8"/>
          <w:p w14:paraId="308C21AC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0AF47F95" w14:textId="77777777" w:rsidR="00CF6F81" w:rsidRDefault="00CF6F81" w:rsidP="00354027">
            <w:r>
              <w:tab/>
            </w:r>
          </w:p>
          <w:p w14:paraId="60CF1E2A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4C52374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9EDC5BA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51C726F8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02ECCFC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7E7AD807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49BE87BE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2D6A5FF6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4F03555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E3AFD54" w14:textId="77777777" w:rsidR="00F56F05" w:rsidRPr="00067A55" w:rsidRDefault="00F56F05" w:rsidP="00F56F05">
            <w:pPr>
              <w:ind w:firstLine="0"/>
              <w:jc w:val="center"/>
              <w:rPr>
                <w:b/>
                <w:sz w:val="28"/>
              </w:rPr>
            </w:pPr>
            <w:r w:rsidRPr="00067A55">
              <w:rPr>
                <w:b/>
                <w:sz w:val="28"/>
              </w:rPr>
              <w:t>Браузерная мультиплейерная игра "Minigames"</w:t>
            </w:r>
          </w:p>
          <w:p w14:paraId="68157E98" w14:textId="77777777" w:rsidR="00CF6F81" w:rsidRDefault="00CF6F81" w:rsidP="004656A8">
            <w:pPr>
              <w:ind w:firstLine="0"/>
              <w:jc w:val="center"/>
            </w:pPr>
          </w:p>
          <w:p w14:paraId="1BA66975" w14:textId="7F0C9D1B" w:rsidR="00CF6F81" w:rsidRPr="00C93570" w:rsidRDefault="00C220A8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14:paraId="5A2877FB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5D8FC727" w14:textId="58CD345A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FB4D3E">
              <w:rPr>
                <w:b/>
                <w:color w:val="000000" w:themeColor="text1"/>
                <w:sz w:val="28"/>
              </w:rPr>
              <w:t>05.02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F51107">
              <w:rPr>
                <w:b/>
                <w:sz w:val="28"/>
              </w:rPr>
              <w:t>51</w:t>
            </w:r>
            <w:r w:rsidRPr="00C93570">
              <w:rPr>
                <w:b/>
                <w:sz w:val="28"/>
              </w:rPr>
              <w:t xml:space="preserve"> </w:t>
            </w:r>
            <w:proofErr w:type="gramStart"/>
            <w:r w:rsidRPr="00C93570">
              <w:rPr>
                <w:b/>
                <w:sz w:val="28"/>
              </w:rPr>
              <w:t>01-1</w:t>
            </w:r>
            <w:proofErr w:type="gramEnd"/>
          </w:p>
          <w:p w14:paraId="6FD7FD61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C2066C0" w14:textId="4C9A5AF4" w:rsidR="00CF6F81" w:rsidRPr="007F1EDF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9E06FA">
              <w:rPr>
                <w:b/>
                <w:color w:val="000000" w:themeColor="text1"/>
                <w:sz w:val="28"/>
              </w:rPr>
              <w:t>17</w:t>
            </w:r>
          </w:p>
          <w:p w14:paraId="1212BEF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74352D85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7204A11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CC646A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0D91D575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2EB699FC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2E3E2008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77E429D3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D56DC65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5851CDDB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5553291E" w14:textId="77777777" w:rsidR="00CF6F81" w:rsidRDefault="00CF6F81" w:rsidP="004656A8">
            <w:pPr>
              <w:ind w:firstLine="0"/>
              <w:jc w:val="center"/>
            </w:pPr>
          </w:p>
          <w:p w14:paraId="725D4694" w14:textId="77777777" w:rsidR="00CF6F81" w:rsidRDefault="00CF6F81" w:rsidP="004656A8">
            <w:pPr>
              <w:ind w:firstLine="0"/>
              <w:jc w:val="center"/>
            </w:pPr>
          </w:p>
          <w:p w14:paraId="7F697E11" w14:textId="77777777" w:rsidR="00CF6F81" w:rsidRPr="00297DE2" w:rsidRDefault="00CF6F81" w:rsidP="004656A8">
            <w:pPr>
              <w:ind w:firstLine="0"/>
              <w:jc w:val="center"/>
            </w:pPr>
          </w:p>
          <w:p w14:paraId="0D165E5F" w14:textId="77777777" w:rsidR="00CF6F81" w:rsidRDefault="00CF6F81" w:rsidP="004656A8">
            <w:pPr>
              <w:ind w:firstLine="0"/>
              <w:jc w:val="center"/>
            </w:pPr>
          </w:p>
          <w:p w14:paraId="2E2F104B" w14:textId="77777777" w:rsidR="00CF6F81" w:rsidRDefault="00CF6F81" w:rsidP="004656A8">
            <w:pPr>
              <w:ind w:firstLine="0"/>
              <w:jc w:val="center"/>
            </w:pPr>
          </w:p>
          <w:p w14:paraId="5E90E669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10D064B6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7258223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44FE1D34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3B33F56" w14:textId="77777777" w:rsidR="00CF6F81" w:rsidRDefault="00CF6F81" w:rsidP="004656A8">
            <w:pPr>
              <w:ind w:firstLine="0"/>
              <w:jc w:val="center"/>
            </w:pPr>
          </w:p>
          <w:p w14:paraId="6E91B236" w14:textId="77777777" w:rsidR="00CF6F81" w:rsidRDefault="00CF6F81" w:rsidP="004656A8">
            <w:pPr>
              <w:ind w:firstLine="0"/>
              <w:jc w:val="center"/>
            </w:pPr>
          </w:p>
          <w:p w14:paraId="666EB800" w14:textId="77777777" w:rsidR="00CF6F81" w:rsidRDefault="00CF6F81" w:rsidP="004656A8">
            <w:pPr>
              <w:ind w:firstLine="0"/>
              <w:jc w:val="center"/>
            </w:pPr>
          </w:p>
          <w:p w14:paraId="4095D7E7" w14:textId="77777777" w:rsidR="00CF6F81" w:rsidRDefault="00CF6F81" w:rsidP="004656A8">
            <w:pPr>
              <w:ind w:firstLine="0"/>
              <w:jc w:val="center"/>
            </w:pPr>
          </w:p>
          <w:p w14:paraId="4F889514" w14:textId="77777777" w:rsidR="00CF6F81" w:rsidRDefault="00CF6F81" w:rsidP="004656A8">
            <w:pPr>
              <w:ind w:firstLine="0"/>
              <w:jc w:val="center"/>
            </w:pPr>
          </w:p>
          <w:p w14:paraId="45CC0A24" w14:textId="77777777" w:rsidR="00CF6F81" w:rsidRDefault="00CF6F81" w:rsidP="004656A8">
            <w:pPr>
              <w:ind w:firstLine="0"/>
              <w:jc w:val="center"/>
            </w:pPr>
          </w:p>
          <w:p w14:paraId="3FADD3CE" w14:textId="77777777" w:rsidR="00CF6F81" w:rsidRDefault="00CF6F81" w:rsidP="004656A8">
            <w:pPr>
              <w:ind w:firstLine="0"/>
              <w:jc w:val="center"/>
            </w:pPr>
          </w:p>
          <w:p w14:paraId="0AA35FAE" w14:textId="77777777" w:rsidR="00CF6F81" w:rsidRDefault="00CF6F81" w:rsidP="004656A8">
            <w:pPr>
              <w:ind w:firstLine="0"/>
            </w:pPr>
          </w:p>
          <w:p w14:paraId="389A4185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2574942B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5B441F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0F5405F0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6780AE5A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464F025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F5D6999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DA8E83A" w14:textId="77777777" w:rsidR="00CF6F81" w:rsidRDefault="00CF6F81" w:rsidP="004656A8">
            <w:pPr>
              <w:ind w:firstLine="0"/>
              <w:jc w:val="center"/>
            </w:pPr>
          </w:p>
          <w:p w14:paraId="43E1C426" w14:textId="77777777" w:rsidR="00CF6F81" w:rsidRDefault="00CF6F81" w:rsidP="004656A8">
            <w:pPr>
              <w:ind w:firstLine="0"/>
              <w:jc w:val="center"/>
            </w:pPr>
          </w:p>
          <w:p w14:paraId="472EBFCB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4EADAA35" w14:textId="7761EEC4" w:rsidR="00953FB8" w:rsidRPr="00FB4D3E" w:rsidRDefault="00CF6F81" w:rsidP="00F56F0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220A8">
        <w:rPr>
          <w:rFonts w:ascii="Times New Roman" w:hAnsi="Times New Roman" w:cs="Times New Roman"/>
          <w:b/>
          <w:sz w:val="28"/>
        </w:rPr>
        <w:t>202</w:t>
      </w:r>
      <w:r w:rsidR="00FB4D3E">
        <w:rPr>
          <w:rFonts w:ascii="Times New Roman" w:hAnsi="Times New Roman" w:cs="Times New Roman"/>
          <w:b/>
          <w:sz w:val="28"/>
          <w:lang w:val="en-US"/>
        </w:rPr>
        <w:t>1</w:t>
      </w:r>
    </w:p>
    <w:p w14:paraId="7767823A" w14:textId="77777777" w:rsidR="008742A7" w:rsidRDefault="008742A7" w:rsidP="008742A7">
      <w:pPr>
        <w:pStyle w:val="Heading1"/>
        <w:ind w:left="360"/>
        <w:sectPr w:rsidR="008742A7" w:rsidSect="00AC3B74">
          <w:headerReference w:type="default" r:id="rId12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1C100244" w14:textId="77777777" w:rsidR="00953FB8" w:rsidRPr="00750E08" w:rsidRDefault="00690F37" w:rsidP="00750E08">
      <w:pPr>
        <w:pStyle w:val="a0"/>
        <w:jc w:val="center"/>
        <w:rPr>
          <w:b/>
          <w:sz w:val="24"/>
          <w:szCs w:val="24"/>
        </w:rPr>
      </w:pPr>
      <w:bookmarkStart w:id="0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0"/>
      <w:r w:rsidR="00750E08">
        <w:rPr>
          <w:b/>
          <w:sz w:val="24"/>
          <w:szCs w:val="24"/>
        </w:rPr>
        <w:t>          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368857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42B24D4" w14:textId="77777777" w:rsidR="00392006" w:rsidRDefault="009C7A00" w:rsidP="00543853">
          <w:pPr>
            <w:pStyle w:val="TOCHeading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630B34D" w14:textId="77777777" w:rsidR="00392006" w:rsidRDefault="009704F8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46" w:history="1">
            <w:r w:rsidR="00392006" w:rsidRPr="00CC0AB8">
              <w:rPr>
                <w:rStyle w:val="Hyperlink"/>
                <w:noProof/>
              </w:rPr>
              <w:t>1.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ОБЪЕКТ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_Toc41127946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4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755B8C74" w14:textId="77777777" w:rsidR="00392006" w:rsidRDefault="009704F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47" w:history="1">
            <w:r w:rsidR="00392006" w:rsidRPr="00CC0AB8">
              <w:rPr>
                <w:rStyle w:val="Hyperlink"/>
                <w:noProof/>
              </w:rPr>
              <w:t>1.1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Наименование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_Toc41127947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4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5428252B" w14:textId="77777777" w:rsidR="00392006" w:rsidRDefault="009704F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48" w:history="1">
            <w:r w:rsidR="00392006" w:rsidRPr="00CC0AB8">
              <w:rPr>
                <w:rStyle w:val="Hyperlink"/>
                <w:noProof/>
              </w:rPr>
              <w:t>1.2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Область применения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_Toc41127948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4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2326B32C" w14:textId="77777777" w:rsidR="00392006" w:rsidRDefault="009704F8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49" w:history="1">
            <w:r w:rsidR="00392006" w:rsidRPr="00CC0AB8">
              <w:rPr>
                <w:rStyle w:val="Hyperlink"/>
                <w:noProof/>
              </w:rPr>
              <w:t>2.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ЦЕЛЬ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_Toc41127949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5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1EB45C94" w14:textId="77777777" w:rsidR="00392006" w:rsidRDefault="009704F8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0" w:history="1">
            <w:r w:rsidR="00392006" w:rsidRPr="00CC0AB8">
              <w:rPr>
                <w:rStyle w:val="Hyperlink"/>
                <w:noProof/>
              </w:rPr>
              <w:t>3.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ПРОГРАММЕ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_Toc41127950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08505915" w14:textId="77777777" w:rsidR="00392006" w:rsidRDefault="009704F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1" w:history="1">
            <w:r w:rsidR="00392006" w:rsidRPr="00CC0AB8">
              <w:rPr>
                <w:rStyle w:val="Hyperlink"/>
                <w:noProof/>
              </w:rPr>
              <w:t>3.1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Требование к функциональным характеристикам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_Toc41127951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0D7640C4" w14:textId="77777777" w:rsidR="00392006" w:rsidRDefault="009704F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2" w:history="1">
            <w:r w:rsidR="00392006" w:rsidRPr="00CC0AB8">
              <w:rPr>
                <w:rStyle w:val="Hyperlink"/>
                <w:noProof/>
              </w:rPr>
              <w:t>3.1.1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составу выполняемых функций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_Toc41127952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0C9F5348" w14:textId="77777777" w:rsidR="00392006" w:rsidRDefault="009704F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3" w:history="1">
            <w:r w:rsidR="00392006" w:rsidRPr="00CC0AB8">
              <w:rPr>
                <w:rStyle w:val="Hyperlink"/>
                <w:noProof/>
              </w:rPr>
              <w:t>3.1.2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организации входных данных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_Toc41127953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574AADD9" w14:textId="77777777" w:rsidR="00392006" w:rsidRDefault="009704F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4" w:history="1">
            <w:r w:rsidR="00392006" w:rsidRPr="00CC0AB8">
              <w:rPr>
                <w:rStyle w:val="Hyperlink"/>
                <w:noProof/>
              </w:rPr>
              <w:t>3.1.3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организации выходных данных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_Toc41127954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66FC3C9D" w14:textId="77777777" w:rsidR="00392006" w:rsidRDefault="009704F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5" w:history="1">
            <w:r w:rsidR="00392006" w:rsidRPr="00CC0AB8">
              <w:rPr>
                <w:rStyle w:val="Hyperlink"/>
                <w:noProof/>
              </w:rPr>
              <w:t>3.2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интерфейсу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_Toc41127955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75AE4A9E" w14:textId="77777777" w:rsidR="00392006" w:rsidRDefault="009704F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6" w:history="1">
            <w:r w:rsidR="00392006" w:rsidRPr="00CC0AB8">
              <w:rPr>
                <w:rStyle w:val="Hyperlink"/>
                <w:noProof/>
              </w:rPr>
              <w:t>3.3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надежности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_Toc41127956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7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3A718BB5" w14:textId="77777777" w:rsidR="00392006" w:rsidRDefault="009704F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7" w:history="1">
            <w:r w:rsidR="00392006" w:rsidRPr="00CC0AB8">
              <w:rPr>
                <w:rStyle w:val="Hyperlink"/>
                <w:noProof/>
              </w:rPr>
              <w:t>3.4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составу и параметрам технических средств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_Toc41127957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7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31095F6B" w14:textId="77777777" w:rsidR="00392006" w:rsidRDefault="009704F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8" w:history="1">
            <w:r w:rsidR="00392006" w:rsidRPr="00CC0AB8">
              <w:rPr>
                <w:rStyle w:val="Hyperlink"/>
                <w:noProof/>
              </w:rPr>
              <w:t>3.5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программным средствам, используемым программой.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_Toc41127958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7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4F9E5C58" w14:textId="77777777" w:rsidR="00392006" w:rsidRDefault="009704F8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9" w:history="1">
            <w:r w:rsidR="00392006" w:rsidRPr="00CC0AB8">
              <w:rPr>
                <w:rStyle w:val="Hyperlink"/>
                <w:noProof/>
              </w:rPr>
              <w:t>4.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ПРОГРАММНОЙ ДОКУМЕНТАЦИИ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_Toc41127959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8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094978F5" w14:textId="77777777" w:rsidR="00392006" w:rsidRDefault="009704F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0" w:history="1">
            <w:r w:rsidR="00392006" w:rsidRPr="00CC0AB8">
              <w:rPr>
                <w:rStyle w:val="Hyperlink"/>
                <w:noProof/>
              </w:rPr>
              <w:t>4.1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Состав программной документации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_Toc41127960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8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62B21270" w14:textId="77777777" w:rsidR="00392006" w:rsidRDefault="009704F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1" w:history="1">
            <w:r w:rsidR="00392006" w:rsidRPr="00CC0AB8">
              <w:rPr>
                <w:rStyle w:val="Hyperlink"/>
                <w:noProof/>
              </w:rPr>
              <w:t>4.2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Специальные требования к программной документации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_Toc41127961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8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647A3ECF" w14:textId="77777777" w:rsidR="00392006" w:rsidRDefault="009704F8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2" w:history="1">
            <w:r w:rsidR="00392006" w:rsidRPr="00CC0AB8">
              <w:rPr>
                <w:rStyle w:val="Hyperlink"/>
                <w:noProof/>
              </w:rPr>
              <w:t>5.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СРЕДСТВА И ПОРЯДОК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_Toc41127962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40C86929" w14:textId="77777777" w:rsidR="00392006" w:rsidRDefault="009704F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3" w:history="1">
            <w:r w:rsidR="00392006" w:rsidRPr="00CC0AB8">
              <w:rPr>
                <w:rStyle w:val="Hyperlink"/>
                <w:noProof/>
              </w:rPr>
              <w:t>5.1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Технические средства, используемые во время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_Toc41127963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63771B31" w14:textId="77777777" w:rsidR="00392006" w:rsidRDefault="009704F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4" w:history="1">
            <w:r w:rsidR="00392006" w:rsidRPr="00CC0AB8">
              <w:rPr>
                <w:rStyle w:val="Hyperlink"/>
                <w:noProof/>
              </w:rPr>
              <w:t>5.2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Программные средства, используемые во время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_Toc41127964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6B5B03B6" w14:textId="77777777" w:rsidR="00392006" w:rsidRDefault="009704F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5" w:history="1">
            <w:r w:rsidR="00392006" w:rsidRPr="00CC0AB8">
              <w:rPr>
                <w:rStyle w:val="Hyperlink"/>
                <w:noProof/>
              </w:rPr>
              <w:t>5.3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Порядок проведения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_Toc41127965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1DAA3FF3" w14:textId="77777777" w:rsidR="00392006" w:rsidRDefault="009704F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6" w:history="1">
            <w:r w:rsidR="00392006" w:rsidRPr="00CC0AB8">
              <w:rPr>
                <w:rStyle w:val="Hyperlink"/>
                <w:noProof/>
              </w:rPr>
              <w:t>5.4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Условия проведений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_Toc41127966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2764173C" w14:textId="77777777" w:rsidR="00392006" w:rsidRDefault="009704F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7" w:history="1">
            <w:r w:rsidR="00392006" w:rsidRPr="00CC0AB8">
              <w:rPr>
                <w:rStyle w:val="Hyperlink"/>
                <w:noProof/>
              </w:rPr>
              <w:t>5.4.1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Климатические условия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_Toc41127967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45DC16FD" w14:textId="77777777" w:rsidR="00392006" w:rsidRDefault="009704F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8" w:history="1">
            <w:r w:rsidR="00392006" w:rsidRPr="00CC0AB8">
              <w:rPr>
                <w:rStyle w:val="Hyperlink"/>
                <w:noProof/>
              </w:rPr>
              <w:t>5.4.2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численности и квалификации персонала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_Toc41127968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276AB89C" w14:textId="77777777" w:rsidR="00392006" w:rsidRDefault="009704F8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9" w:history="1">
            <w:r w:rsidR="00392006" w:rsidRPr="00CC0AB8">
              <w:rPr>
                <w:rStyle w:val="Hyperlink"/>
                <w:noProof/>
              </w:rPr>
              <w:t>6.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МЕТОДЫ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_Toc41127969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11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44390433" w14:textId="77777777" w:rsidR="00392006" w:rsidRDefault="009704F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0" w:history="1">
            <w:r w:rsidR="00392006" w:rsidRPr="00CC0AB8">
              <w:rPr>
                <w:rStyle w:val="Hyperlink"/>
                <w:noProof/>
              </w:rPr>
              <w:t>6.1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Испытание выполнения требований к программной документации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_Toc41127970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11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5A62F5F6" w14:textId="77777777" w:rsidR="00392006" w:rsidRDefault="009704F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1" w:history="1">
            <w:r w:rsidR="00392006" w:rsidRPr="00CC0AB8">
              <w:rPr>
                <w:rStyle w:val="Hyperlink"/>
                <w:noProof/>
              </w:rPr>
              <w:t>6.2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Испытание выполнения требований к интерфейсу и функциональным характеристикам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_Toc41127971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11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2182CB9D" w14:textId="77777777" w:rsidR="00392006" w:rsidRDefault="009704F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2" w:history="1">
            <w:r w:rsidR="00392006" w:rsidRPr="00CC0AB8">
              <w:rPr>
                <w:rStyle w:val="Hyperlink"/>
                <w:noProof/>
              </w:rPr>
              <w:t>6.2.1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Установка и запуск серверной части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_Toc41127972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11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31CA196E" w14:textId="77777777" w:rsidR="00392006" w:rsidRDefault="009704F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3" w:history="1">
            <w:r w:rsidR="00392006" w:rsidRPr="00CC0AB8">
              <w:rPr>
                <w:rStyle w:val="Hyperlink"/>
                <w:noProof/>
              </w:rPr>
              <w:t>6.2.2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Испытание выполнения требований к загрузке игрового клиента в браузере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_Toc41127973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11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313E712C" w14:textId="77777777" w:rsidR="00392006" w:rsidRDefault="009704F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4" w:history="1">
            <w:r w:rsidR="00392006" w:rsidRPr="00CC0AB8">
              <w:rPr>
                <w:rStyle w:val="Hyperlink"/>
                <w:noProof/>
              </w:rPr>
              <w:t>6.2.3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Испытание выполнения требований к возможности выбрать ник, началу игры и начальному интерфейсу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_Toc41127974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11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43886127" w14:textId="77777777" w:rsidR="00392006" w:rsidRDefault="009704F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5" w:history="1">
            <w:r w:rsidR="00392006" w:rsidRPr="00CC0AB8">
              <w:rPr>
                <w:rStyle w:val="Hyperlink"/>
                <w:noProof/>
              </w:rPr>
              <w:t>6.2.4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Испытание выполнения требований к процессу игры и к интерфейсу в игре и между играми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_Toc41127975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12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6203E989" w14:textId="77777777" w:rsidR="00392006" w:rsidRDefault="009704F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6" w:history="1">
            <w:r w:rsidR="00392006" w:rsidRPr="00CC0AB8">
              <w:rPr>
                <w:rStyle w:val="Hyperlink"/>
                <w:noProof/>
              </w:rPr>
              <w:t>6.3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Испытание выполнения требований к надёжности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_Toc41127976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13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4B231AD7" w14:textId="77777777" w:rsidR="00392006" w:rsidRDefault="009704F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7" w:history="1">
            <w:r w:rsidR="00392006" w:rsidRPr="00CC0AB8">
              <w:rPr>
                <w:rStyle w:val="Hyperlink"/>
                <w:noProof/>
              </w:rPr>
              <w:t>ПРИЛОЖЕНИЕ 1  ТЕРМИНОЛОГИЯ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_Toc41127977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14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1CC97D6E" w14:textId="77777777" w:rsidR="00392006" w:rsidRDefault="009704F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8" w:history="1">
            <w:r w:rsidR="00392006" w:rsidRPr="00CC0AB8">
              <w:rPr>
                <w:rStyle w:val="Hyperlink"/>
                <w:noProof/>
              </w:rPr>
              <w:t xml:space="preserve">ПРИЛОЖЕНИЕ 2 </w:t>
            </w:r>
            <w:r w:rsidR="00392006" w:rsidRPr="00CC0AB8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_Toc41127978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15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78DD97D6" w14:textId="77777777" w:rsidR="00392006" w:rsidRDefault="009704F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9" w:history="1">
            <w:r w:rsidR="00392006" w:rsidRPr="00CC0AB8">
              <w:rPr>
                <w:rStyle w:val="Hyperlink"/>
                <w:noProof/>
              </w:rPr>
              <w:t>ЛИСТ</w:t>
            </w:r>
            <w:r w:rsidR="00392006" w:rsidRPr="00CC0AB8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_Toc41127979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2A5E492B" w14:textId="12885502" w:rsidR="00D25559" w:rsidRPr="00B427C4" w:rsidRDefault="009C7A00" w:rsidP="00B427C4">
          <w:r>
            <w:rPr>
              <w:b/>
              <w:bCs/>
            </w:rPr>
            <w:fldChar w:fldCharType="end"/>
          </w:r>
        </w:p>
      </w:sdtContent>
    </w:sdt>
    <w:p w14:paraId="7E29B376" w14:textId="77777777" w:rsidR="00690F37" w:rsidRPr="00D25559" w:rsidRDefault="00D25559" w:rsidP="00D25559">
      <w:pPr>
        <w:tabs>
          <w:tab w:val="left" w:pos="1331"/>
        </w:tabs>
        <w:rPr>
          <w:lang w:val="en-US"/>
        </w:rPr>
        <w:sectPr w:rsidR="00690F37" w:rsidRPr="00D25559" w:rsidSect="00750E08">
          <w:headerReference w:type="default" r:id="rId13"/>
          <w:footerReference w:type="default" r:id="rId14"/>
          <w:pgSz w:w="11906" w:h="16838"/>
          <w:pgMar w:top="1134" w:right="850" w:bottom="1134" w:left="1701" w:header="510" w:footer="454" w:gutter="0"/>
          <w:pgNumType w:start="2"/>
          <w:cols w:space="708"/>
          <w:docGrid w:linePitch="360"/>
        </w:sectPr>
      </w:pPr>
      <w:r>
        <w:rPr>
          <w:lang w:val="en-US"/>
        </w:rPr>
        <w:tab/>
      </w:r>
    </w:p>
    <w:p w14:paraId="20D6A297" w14:textId="66DDA771" w:rsidR="00690F37" w:rsidRDefault="00320FCA" w:rsidP="00690F37">
      <w:pPr>
        <w:pStyle w:val="Heading1"/>
        <w:numPr>
          <w:ilvl w:val="0"/>
          <w:numId w:val="3"/>
        </w:numPr>
      </w:pPr>
      <w:bookmarkStart w:id="2" w:name="_Toc41127946"/>
      <w:r>
        <w:lastRenderedPageBreak/>
        <w:t>ОБЪЕКТ ИСПЫТАНИЙ</w:t>
      </w:r>
      <w:bookmarkEnd w:id="2"/>
    </w:p>
    <w:p w14:paraId="652843E9" w14:textId="653F9E41" w:rsidR="00690F37" w:rsidRDefault="00690F37" w:rsidP="00690F37">
      <w:pPr>
        <w:pStyle w:val="Heading2"/>
      </w:pPr>
      <w:r>
        <w:t xml:space="preserve"> </w:t>
      </w:r>
      <w:bookmarkStart w:id="3" w:name="_Toc41127947"/>
      <w:r>
        <w:t>Наименование</w:t>
      </w:r>
      <w:bookmarkEnd w:id="3"/>
    </w:p>
    <w:p w14:paraId="54C21F4E" w14:textId="77777777" w:rsidR="00690F37" w:rsidRDefault="00690F37" w:rsidP="00690F37">
      <w:pPr>
        <w:pStyle w:val="a0"/>
      </w:pPr>
      <w:r>
        <w:t xml:space="preserve"> Наименование программы   </w:t>
      </w:r>
      <w:r>
        <w:rPr>
          <w:rFonts w:cs="Times New Roman"/>
        </w:rPr>
        <w:t xml:space="preserve">̶ </w:t>
      </w:r>
      <w:r>
        <w:t xml:space="preserve">  "</w:t>
      </w:r>
      <w:proofErr w:type="spellStart"/>
      <w:r>
        <w:t>Миниигры</w:t>
      </w:r>
      <w:proofErr w:type="spellEnd"/>
      <w:r>
        <w:t>"</w:t>
      </w:r>
    </w:p>
    <w:p w14:paraId="3637CF20" w14:textId="77777777" w:rsidR="00690F37" w:rsidRDefault="00690F37" w:rsidP="009C7A00">
      <w:pPr>
        <w:pStyle w:val="a0"/>
      </w:pPr>
      <w:r>
        <w:t xml:space="preserve"> Наименование программы на английском языке   </w:t>
      </w:r>
      <w:r>
        <w:rPr>
          <w:rFonts w:cs="Times New Roman"/>
        </w:rPr>
        <w:t xml:space="preserve">̶  </w:t>
      </w:r>
      <w:r w:rsidR="009C7A00">
        <w:t xml:space="preserve"> "Minigames"</w:t>
      </w:r>
    </w:p>
    <w:p w14:paraId="1611C5A9" w14:textId="7EAD5D27" w:rsidR="00690F37" w:rsidRDefault="00320FCA" w:rsidP="009C7A00">
      <w:pPr>
        <w:pStyle w:val="Heading2"/>
      </w:pPr>
      <w:bookmarkStart w:id="4" w:name="_Toc41127948"/>
      <w:r>
        <w:t>Область</w:t>
      </w:r>
      <w:r w:rsidR="00690F37">
        <w:t xml:space="preserve"> применения</w:t>
      </w:r>
      <w:bookmarkEnd w:id="4"/>
    </w:p>
    <w:p w14:paraId="54B1B314" w14:textId="4CDF52CC" w:rsidR="00320FCA" w:rsidRDefault="00DB12AE" w:rsidP="00320FCA">
      <w:pPr>
        <w:pStyle w:val="a0"/>
      </w:pPr>
      <w:r>
        <w:t xml:space="preserve"> Программа представляет собой игру, предн</w:t>
      </w:r>
      <w:r w:rsidR="005C503A">
        <w:t>азначе</w:t>
      </w:r>
      <w:r>
        <w:t>на для развлечения и по</w:t>
      </w:r>
      <w:r w:rsidR="005C503A">
        <w:t>вышения</w:t>
      </w:r>
      <w:r>
        <w:t xml:space="preserve"> настроения.</w:t>
      </w:r>
    </w:p>
    <w:p w14:paraId="42D89F5D" w14:textId="1B06A9CE" w:rsidR="00692EE3" w:rsidRDefault="00DB12AE" w:rsidP="00B164CA">
      <w:pPr>
        <w:pStyle w:val="a0"/>
      </w:pPr>
      <w:r>
        <w:t xml:space="preserve"> </w:t>
      </w:r>
    </w:p>
    <w:p w14:paraId="69ACF12A" w14:textId="69A8CD44" w:rsidR="00692EE3" w:rsidRDefault="00692EE3" w:rsidP="00692EE3"/>
    <w:p w14:paraId="0BD788DE" w14:textId="676607AF" w:rsidR="00692EE3" w:rsidRDefault="00692EE3" w:rsidP="00692EE3">
      <w:pPr>
        <w:tabs>
          <w:tab w:val="left" w:pos="2658"/>
        </w:tabs>
      </w:pPr>
      <w:r>
        <w:tab/>
      </w:r>
    </w:p>
    <w:p w14:paraId="60515F0B" w14:textId="20A2CD4E" w:rsidR="00692EE3" w:rsidRDefault="00692EE3" w:rsidP="00692EE3"/>
    <w:p w14:paraId="20AADF49" w14:textId="77777777" w:rsidR="009C7A00" w:rsidRPr="00692EE3" w:rsidRDefault="009C7A00" w:rsidP="00692EE3">
      <w:pPr>
        <w:sectPr w:rsidR="009C7A00" w:rsidRPr="00692EE3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0B668AC1" w14:textId="3F8E7F83" w:rsidR="009C7A00" w:rsidRDefault="00692EE3" w:rsidP="000B529F">
      <w:pPr>
        <w:pStyle w:val="Heading1"/>
        <w:numPr>
          <w:ilvl w:val="0"/>
          <w:numId w:val="15"/>
        </w:numPr>
      </w:pPr>
      <w:bookmarkStart w:id="5" w:name="_Toc41127949"/>
      <w:r>
        <w:lastRenderedPageBreak/>
        <w:t>ЦЕЛЬ ИСПЫТАНИЙ</w:t>
      </w:r>
      <w:bookmarkEnd w:id="5"/>
    </w:p>
    <w:p w14:paraId="62A70AF8" w14:textId="6FA2396A" w:rsidR="00692EE3" w:rsidRDefault="00692EE3" w:rsidP="00692EE3">
      <w:pPr>
        <w:pStyle w:val="a0"/>
        <w:sectPr w:rsidR="00692EE3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>Целью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программе.</w:t>
      </w:r>
    </w:p>
    <w:p w14:paraId="4865571E" w14:textId="78B4F8B3" w:rsidR="00080017" w:rsidRDefault="00692EE3" w:rsidP="000B529F">
      <w:pPr>
        <w:pStyle w:val="Heading1"/>
        <w:numPr>
          <w:ilvl w:val="0"/>
          <w:numId w:val="15"/>
        </w:numPr>
      </w:pPr>
      <w:bookmarkStart w:id="6" w:name="_Toc41127950"/>
      <w:r>
        <w:lastRenderedPageBreak/>
        <w:t>ТРЕБОВАНИЯ К ПРОГРАММЕ</w:t>
      </w:r>
      <w:bookmarkEnd w:id="6"/>
    </w:p>
    <w:p w14:paraId="1E71D8DB" w14:textId="77777777" w:rsidR="00AD56B9" w:rsidRPr="005F197F" w:rsidRDefault="00AD56B9" w:rsidP="00AD56B9">
      <w:pPr>
        <w:pStyle w:val="Heading2"/>
      </w:pPr>
      <w:bookmarkStart w:id="7" w:name="_Toc40712505"/>
      <w:bookmarkStart w:id="8" w:name="_Toc41127951"/>
      <w:r>
        <w:t>Требование к функцио</w:t>
      </w:r>
      <w:r w:rsidRPr="005F197F">
        <w:t>нальным характеристикам</w:t>
      </w:r>
      <w:bookmarkEnd w:id="7"/>
      <w:bookmarkEnd w:id="8"/>
    </w:p>
    <w:p w14:paraId="1098F9E4" w14:textId="77777777" w:rsidR="00AD56B9" w:rsidRPr="005F197F" w:rsidRDefault="00AD56B9" w:rsidP="00AD56B9">
      <w:pPr>
        <w:pStyle w:val="Heading3"/>
      </w:pPr>
      <w:bookmarkStart w:id="9" w:name="_Toc40712506"/>
      <w:bookmarkStart w:id="10" w:name="_Toc41127952"/>
      <w:r w:rsidRPr="005F197F">
        <w:t>Требования к составу выполняемых функций</w:t>
      </w:r>
      <w:bookmarkEnd w:id="9"/>
      <w:bookmarkEnd w:id="10"/>
    </w:p>
    <w:p w14:paraId="57B7595F" w14:textId="77777777" w:rsidR="00AD56B9" w:rsidRPr="005F197F" w:rsidRDefault="00AD56B9" w:rsidP="00AD56B9">
      <w:pPr>
        <w:pStyle w:val="a0"/>
      </w:pPr>
      <w:r w:rsidRPr="005F197F">
        <w:t xml:space="preserve"> Программа дол</w:t>
      </w:r>
      <w:r>
        <w:t>жна исполнять следующие функции:</w:t>
      </w:r>
    </w:p>
    <w:p w14:paraId="2FEC7E89" w14:textId="77777777" w:rsidR="00AD56B9" w:rsidRDefault="00AD56B9" w:rsidP="00AD56B9">
      <w:pPr>
        <w:pStyle w:val="a0"/>
        <w:numPr>
          <w:ilvl w:val="0"/>
          <w:numId w:val="4"/>
        </w:numPr>
      </w:pPr>
      <w:r>
        <w:t>Загрузка игрового клиента в браузере</w:t>
      </w:r>
      <w:r w:rsidRPr="00710FA4">
        <w:t>.</w:t>
      </w:r>
    </w:p>
    <w:p w14:paraId="1EBF0C43" w14:textId="77777777" w:rsidR="00AD56B9" w:rsidRDefault="00AD56B9" w:rsidP="00AD56B9">
      <w:pPr>
        <w:pStyle w:val="a0"/>
        <w:numPr>
          <w:ilvl w:val="0"/>
          <w:numId w:val="4"/>
        </w:numPr>
      </w:pPr>
      <w:r>
        <w:t>Возможность выбрать ник</w:t>
      </w:r>
      <w:r w:rsidRPr="053ABEE4">
        <w:rPr>
          <w:lang w:val="en-US"/>
        </w:rPr>
        <w:t>.</w:t>
      </w:r>
    </w:p>
    <w:p w14:paraId="22462C8D" w14:textId="77777777" w:rsidR="00AD56B9" w:rsidRDefault="00AD56B9" w:rsidP="00AD56B9">
      <w:pPr>
        <w:pStyle w:val="a0"/>
        <w:numPr>
          <w:ilvl w:val="0"/>
          <w:numId w:val="4"/>
        </w:numPr>
      </w:pPr>
      <w:r>
        <w:t>Подбор соперников при нажатии кнопки “Играть” и запуск игровую сессии с ними.</w:t>
      </w:r>
    </w:p>
    <w:p w14:paraId="7927D843" w14:textId="77777777" w:rsidR="00AD56B9" w:rsidRDefault="00AD56B9" w:rsidP="00AD56B9">
      <w:pPr>
        <w:pStyle w:val="a0"/>
        <w:numPr>
          <w:ilvl w:val="0"/>
          <w:numId w:val="4"/>
        </w:numPr>
      </w:pPr>
      <w:r>
        <w:t>В процессе игровой сессии</w:t>
      </w:r>
      <w:r>
        <w:rPr>
          <w:lang w:val="en-US"/>
        </w:rPr>
        <w:t>:</w:t>
      </w:r>
    </w:p>
    <w:p w14:paraId="08A087A4" w14:textId="77777777" w:rsidR="00AD56B9" w:rsidRDefault="00AD56B9" w:rsidP="00AD56B9">
      <w:pPr>
        <w:pStyle w:val="a0"/>
        <w:numPr>
          <w:ilvl w:val="0"/>
          <w:numId w:val="19"/>
        </w:numPr>
      </w:pPr>
      <w:r>
        <w:t>Выбор случайной мини-игры</w:t>
      </w:r>
    </w:p>
    <w:p w14:paraId="11805774" w14:textId="77777777" w:rsidR="00AD56B9" w:rsidRDefault="00AD56B9" w:rsidP="00AD56B9">
      <w:pPr>
        <w:pStyle w:val="a0"/>
        <w:numPr>
          <w:ilvl w:val="0"/>
          <w:numId w:val="19"/>
        </w:numPr>
      </w:pPr>
      <w:r>
        <w:t>Управление игровым персонажем (перемещение, определенные действия)</w:t>
      </w:r>
    </w:p>
    <w:p w14:paraId="03A7AB73" w14:textId="77777777" w:rsidR="00AD56B9" w:rsidRDefault="00AD56B9" w:rsidP="00AD56B9">
      <w:pPr>
        <w:pStyle w:val="a0"/>
        <w:numPr>
          <w:ilvl w:val="0"/>
          <w:numId w:val="19"/>
        </w:numPr>
      </w:pPr>
      <w:r>
        <w:t>Синхронизация данных между игроками</w:t>
      </w:r>
    </w:p>
    <w:p w14:paraId="526917FE" w14:textId="77777777" w:rsidR="00AD56B9" w:rsidRDefault="00AD56B9" w:rsidP="00AD56B9">
      <w:pPr>
        <w:pStyle w:val="a0"/>
        <w:numPr>
          <w:ilvl w:val="0"/>
          <w:numId w:val="19"/>
        </w:numPr>
      </w:pPr>
      <w:r>
        <w:t>Начисление очков за определённые действия в мини-игре (зависит от самой мини-игры)</w:t>
      </w:r>
    </w:p>
    <w:p w14:paraId="24CA547A" w14:textId="00026BA9" w:rsidR="00AD56B9" w:rsidRDefault="00AD56B9" w:rsidP="00AD56B9">
      <w:pPr>
        <w:pStyle w:val="a0"/>
        <w:numPr>
          <w:ilvl w:val="0"/>
          <w:numId w:val="19"/>
        </w:numPr>
      </w:pPr>
      <w:r>
        <w:t>Пок</w:t>
      </w:r>
      <w:r w:rsidR="00B427C4">
        <w:t>аз текущей таблицы результатов (</w:t>
      </w:r>
      <w:r>
        <w:t>состоящей из результатов мини-игр данной игровой сессии)</w:t>
      </w:r>
    </w:p>
    <w:p w14:paraId="011780B3" w14:textId="77777777" w:rsidR="00AD56B9" w:rsidRDefault="00AD56B9" w:rsidP="00AD56B9">
      <w:pPr>
        <w:pStyle w:val="a0"/>
        <w:numPr>
          <w:ilvl w:val="0"/>
          <w:numId w:val="19"/>
        </w:numPr>
      </w:pPr>
      <w:r>
        <w:t>Показ победителя по итогам игровой сессии (состоящей из нескольких мини-игр)</w:t>
      </w:r>
    </w:p>
    <w:p w14:paraId="7DB1053A" w14:textId="77777777" w:rsidR="00AD56B9" w:rsidRPr="005F197F" w:rsidRDefault="00AD56B9" w:rsidP="00AD56B9">
      <w:pPr>
        <w:pStyle w:val="Heading3"/>
      </w:pPr>
      <w:bookmarkStart w:id="11" w:name="_Toc40712507"/>
      <w:bookmarkStart w:id="12" w:name="_Toc41127953"/>
      <w:r w:rsidRPr="005F197F">
        <w:t>Требования к организации входных данных</w:t>
      </w:r>
      <w:bookmarkEnd w:id="11"/>
      <w:bookmarkEnd w:id="12"/>
    </w:p>
    <w:p w14:paraId="0B2276BD" w14:textId="77777777" w:rsidR="00AD56B9" w:rsidRPr="005F197F" w:rsidRDefault="00AD56B9" w:rsidP="00AD56B9">
      <w:pPr>
        <w:pStyle w:val="a0"/>
      </w:pPr>
      <w:r w:rsidRPr="005F197F">
        <w:t xml:space="preserve"> Программа получает на вход нажати</w:t>
      </w:r>
      <w:r>
        <w:t>я</w:t>
      </w:r>
      <w:r w:rsidRPr="005F197F">
        <w:t xml:space="preserve"> клавиш</w:t>
      </w:r>
      <w:r>
        <w:t xml:space="preserve"> и движения мыши. Также программа загружает пользовательские настройки из браузера.</w:t>
      </w:r>
    </w:p>
    <w:p w14:paraId="4431E8A2" w14:textId="77777777" w:rsidR="00AD56B9" w:rsidRPr="005F197F" w:rsidRDefault="00AD56B9" w:rsidP="00AD56B9">
      <w:pPr>
        <w:pStyle w:val="Heading3"/>
      </w:pPr>
      <w:bookmarkStart w:id="13" w:name="_Toc40712508"/>
      <w:bookmarkStart w:id="14" w:name="_Toc41127954"/>
      <w:r w:rsidRPr="005F197F">
        <w:t xml:space="preserve">Требования к </w:t>
      </w:r>
      <w:r w:rsidRPr="003D2E8E">
        <w:t>организации</w:t>
      </w:r>
      <w:r w:rsidRPr="005F197F">
        <w:t xml:space="preserve"> выходных данных</w:t>
      </w:r>
      <w:bookmarkEnd w:id="13"/>
      <w:bookmarkEnd w:id="14"/>
    </w:p>
    <w:p w14:paraId="200FB7B7" w14:textId="77777777" w:rsidR="00AD56B9" w:rsidRPr="005F197F" w:rsidRDefault="00AD56B9" w:rsidP="00AD56B9">
      <w:pPr>
        <w:pStyle w:val="a0"/>
      </w:pPr>
      <w:bookmarkStart w:id="15" w:name="_Toc40712509"/>
      <w:r>
        <w:t xml:space="preserve">Выходных данные клиентской части </w:t>
      </w:r>
      <w:r w:rsidRPr="053ABEE4">
        <w:rPr>
          <w:rFonts w:ascii="Symbol" w:eastAsia="Symbol" w:hAnsi="Symbol" w:cs="Symbol"/>
        </w:rPr>
        <w:t></w:t>
      </w:r>
      <w:r>
        <w:t xml:space="preserve">  изображение, выводимое в окно браузера. Формат изображения определяется размером окна в браузере и характеристиками монитора.</w:t>
      </w:r>
    </w:p>
    <w:p w14:paraId="1607B316" w14:textId="77777777" w:rsidR="00AD56B9" w:rsidRPr="00710FA4" w:rsidRDefault="00AD56B9" w:rsidP="00AD56B9">
      <w:pPr>
        <w:pStyle w:val="a0"/>
      </w:pPr>
      <w:r w:rsidRPr="005F197F">
        <w:t xml:space="preserve"> Выходные данные серверной части должны содержать </w:t>
      </w:r>
      <w:proofErr w:type="spellStart"/>
      <w:r w:rsidRPr="005F197F">
        <w:t>логи</w:t>
      </w:r>
      <w:proofErr w:type="spellEnd"/>
      <w:r w:rsidRPr="005F197F">
        <w:t xml:space="preserve"> под</w:t>
      </w:r>
      <w:r>
        <w:t xml:space="preserve">ключений пользователей, различных игровых событий (например, начала и окончания игр), и возникающих </w:t>
      </w:r>
      <w:r w:rsidRPr="005F197F">
        <w:t>ошибок</w:t>
      </w:r>
      <w:r w:rsidRPr="00710FA4">
        <w:t>.</w:t>
      </w:r>
    </w:p>
    <w:p w14:paraId="0DD78BCC" w14:textId="584134A6" w:rsidR="00AD56B9" w:rsidRPr="005F197F" w:rsidRDefault="00AD56B9" w:rsidP="00AD56B9">
      <w:pPr>
        <w:pStyle w:val="Heading2"/>
      </w:pPr>
      <w:bookmarkStart w:id="16" w:name="_Toc40712510"/>
      <w:bookmarkStart w:id="17" w:name="_Toc41127955"/>
      <w:bookmarkEnd w:id="15"/>
      <w:r w:rsidRPr="005F197F">
        <w:t>Требования к интерфейсу</w:t>
      </w:r>
      <w:bookmarkEnd w:id="16"/>
      <w:bookmarkEnd w:id="17"/>
    </w:p>
    <w:p w14:paraId="211AC8EF" w14:textId="77777777" w:rsidR="00AD56B9" w:rsidRPr="005C7CD5" w:rsidRDefault="00AD56B9" w:rsidP="00AD56B9">
      <w:pPr>
        <w:pStyle w:val="a0"/>
        <w:rPr>
          <w:b/>
        </w:rPr>
      </w:pPr>
      <w:r w:rsidRPr="005F197F">
        <w:t xml:space="preserve"> </w:t>
      </w:r>
      <w:r w:rsidRPr="005C7CD5">
        <w:rPr>
          <w:b/>
        </w:rPr>
        <w:t>Для клиентской части:</w:t>
      </w:r>
    </w:p>
    <w:p w14:paraId="2CC4930C" w14:textId="308E8A09" w:rsidR="00206353" w:rsidRPr="00235562" w:rsidRDefault="00AD56B9" w:rsidP="00206353">
      <w:pPr>
        <w:pStyle w:val="a0"/>
      </w:pPr>
      <w:r w:rsidRPr="005F197F">
        <w:t xml:space="preserve"> </w:t>
      </w:r>
      <w:r w:rsidR="00206353" w:rsidRPr="005F197F">
        <w:t>Начальное меню: поле для ввода игрового никнейма</w:t>
      </w:r>
      <w:r w:rsidR="00206353">
        <w:t>,</w:t>
      </w:r>
      <w:r w:rsidR="00206353" w:rsidRPr="005F197F">
        <w:t xml:space="preserve"> кнопка </w:t>
      </w:r>
      <w:r w:rsidR="00206353" w:rsidRPr="00AD14E8">
        <w:t>“</w:t>
      </w:r>
      <w:r w:rsidR="00206353" w:rsidRPr="005F197F">
        <w:t>Играть</w:t>
      </w:r>
      <w:r w:rsidR="00206353" w:rsidRPr="00E923F7">
        <w:t>”</w:t>
      </w:r>
      <w:r w:rsidR="00206353" w:rsidRPr="00235562">
        <w:t xml:space="preserve">; </w:t>
      </w:r>
      <w:r w:rsidR="00206353">
        <w:t>во время ожидания матча – информация о текущей игре.</w:t>
      </w:r>
    </w:p>
    <w:p w14:paraId="0C4A0975" w14:textId="77777777" w:rsidR="00206353" w:rsidRDefault="00206353" w:rsidP="00206353">
      <w:pPr>
        <w:pStyle w:val="a0"/>
      </w:pPr>
      <w:r>
        <w:t xml:space="preserve"> Во время игры: описание игры, игровой чат (текстовое поле с сообщениями и поле для ввода сообщений)</w:t>
      </w:r>
      <w:r w:rsidRPr="00710FA4">
        <w:t>.</w:t>
      </w:r>
    </w:p>
    <w:p w14:paraId="0F5975AB" w14:textId="77777777" w:rsidR="00206353" w:rsidRPr="00710FA4" w:rsidRDefault="00206353" w:rsidP="00206353">
      <w:pPr>
        <w:pStyle w:val="a0"/>
      </w:pPr>
      <w:r>
        <w:t>Между мини-играми таблица с промежуточными результатами. В конце игры должна показываться таблица с итоговыми результатами.</w:t>
      </w:r>
    </w:p>
    <w:p w14:paraId="5A77F28F" w14:textId="20F687CD" w:rsidR="00AD56B9" w:rsidRPr="00710FA4" w:rsidRDefault="00AD56B9" w:rsidP="00206353">
      <w:pPr>
        <w:pStyle w:val="a0"/>
      </w:pPr>
      <w:r w:rsidRPr="005F197F">
        <w:t xml:space="preserve"> </w:t>
      </w:r>
      <w:r w:rsidRPr="005C7CD5">
        <w:rPr>
          <w:b/>
        </w:rPr>
        <w:t>Для серверной части</w:t>
      </w:r>
      <w:r w:rsidRPr="005F197F">
        <w:t xml:space="preserve"> интерфейс не требуется</w:t>
      </w:r>
      <w:r w:rsidRPr="00710FA4">
        <w:t>.</w:t>
      </w:r>
    </w:p>
    <w:p w14:paraId="46A14472" w14:textId="77777777" w:rsidR="00AD56B9" w:rsidRPr="005F197F" w:rsidRDefault="00AD56B9" w:rsidP="00AD56B9">
      <w:pPr>
        <w:pStyle w:val="a0"/>
      </w:pPr>
      <w:r w:rsidRPr="005F197F">
        <w:t xml:space="preserve"> </w:t>
      </w:r>
    </w:p>
    <w:p w14:paraId="33CBA3DB" w14:textId="77777777" w:rsidR="00AD56B9" w:rsidRPr="005F197F" w:rsidRDefault="00AD56B9" w:rsidP="00AD56B9">
      <w:pPr>
        <w:pStyle w:val="Heading2"/>
      </w:pPr>
      <w:bookmarkStart w:id="18" w:name="_Toc40712511"/>
      <w:bookmarkStart w:id="19" w:name="_Toc41127956"/>
      <w:r w:rsidRPr="005F197F">
        <w:lastRenderedPageBreak/>
        <w:t>Требования к надежности</w:t>
      </w:r>
      <w:bookmarkEnd w:id="18"/>
      <w:bookmarkEnd w:id="19"/>
    </w:p>
    <w:p w14:paraId="588DAD5A" w14:textId="60F299D5" w:rsidR="00DC5EA5" w:rsidRDefault="00DC5EA5" w:rsidP="00DC5EA5">
      <w:pPr>
        <w:pStyle w:val="a0"/>
      </w:pPr>
      <w:bookmarkStart w:id="20" w:name="_Toc40712515"/>
      <w:r>
        <w:t>Программа должна стабильно работать при соблюдении оператором всех условий эксплуатации и требований к параметрам технических и программных средств, и корректной работы используемых программных средств.</w:t>
      </w:r>
    </w:p>
    <w:bookmarkEnd w:id="20"/>
    <w:p w14:paraId="55E18532" w14:textId="77777777" w:rsidR="00AD56B9" w:rsidRPr="005F197F" w:rsidRDefault="00AD56B9" w:rsidP="00AD56B9">
      <w:pPr>
        <w:pStyle w:val="a0"/>
      </w:pPr>
    </w:p>
    <w:p w14:paraId="47BFBE5C" w14:textId="77777777" w:rsidR="00AD56B9" w:rsidRPr="005F197F" w:rsidRDefault="00AD56B9" w:rsidP="00AD56B9">
      <w:pPr>
        <w:pStyle w:val="Heading2"/>
      </w:pPr>
      <w:bookmarkStart w:id="21" w:name="_Toc40712519"/>
      <w:bookmarkStart w:id="22" w:name="_Toc41127957"/>
      <w:r w:rsidRPr="005F197F">
        <w:t>Требования к составу и параметрам технических средств</w:t>
      </w:r>
      <w:bookmarkEnd w:id="21"/>
      <w:bookmarkEnd w:id="22"/>
    </w:p>
    <w:p w14:paraId="21F6982E" w14:textId="77777777" w:rsidR="00AD56B9" w:rsidRPr="005F197F" w:rsidRDefault="00AD56B9" w:rsidP="00AD56B9">
      <w:pPr>
        <w:pStyle w:val="a0"/>
      </w:pPr>
      <w:r w:rsidRPr="005F197F">
        <w:t>Для надёжной и бесперебойной работы программы требует</w:t>
      </w:r>
      <w:r>
        <w:t>ся следующий состав технических</w:t>
      </w:r>
      <w:r w:rsidRPr="0016329B">
        <w:t xml:space="preserve"> </w:t>
      </w:r>
      <w:r w:rsidRPr="005F197F">
        <w:t>средств:</w:t>
      </w:r>
    </w:p>
    <w:p w14:paraId="0C38DE80" w14:textId="77777777" w:rsidR="00AD56B9" w:rsidRPr="00E06E0F" w:rsidRDefault="00AD56B9" w:rsidP="00AD56B9">
      <w:pPr>
        <w:pStyle w:val="a0"/>
        <w:rPr>
          <w:b/>
        </w:rPr>
      </w:pPr>
      <w:bookmarkStart w:id="23" w:name="_Toc40712520"/>
      <w:r w:rsidRPr="00E06E0F">
        <w:rPr>
          <w:b/>
        </w:rPr>
        <w:t>Для серверной части:</w:t>
      </w:r>
    </w:p>
    <w:p w14:paraId="7CBC9A68" w14:textId="77777777" w:rsidR="00AD56B9" w:rsidRPr="005F197F" w:rsidRDefault="00AD56B9" w:rsidP="00AD56B9">
      <w:pPr>
        <w:pStyle w:val="a0"/>
        <w:numPr>
          <w:ilvl w:val="0"/>
          <w:numId w:val="20"/>
        </w:numPr>
      </w:pPr>
      <w:r w:rsidRPr="005F197F">
        <w:t xml:space="preserve">Центральный процессор: частота не ниже 1.2 ГГЦ, поддержка набора инструкций SSE2; </w:t>
      </w:r>
    </w:p>
    <w:p w14:paraId="6A7C73AD" w14:textId="77777777" w:rsidR="00AD56B9" w:rsidRPr="005F197F" w:rsidRDefault="00AD56B9" w:rsidP="00AD56B9">
      <w:pPr>
        <w:pStyle w:val="a0"/>
        <w:numPr>
          <w:ilvl w:val="0"/>
          <w:numId w:val="20"/>
        </w:numPr>
      </w:pPr>
      <w:r w:rsidRPr="005F197F">
        <w:t>Операционная система</w:t>
      </w:r>
      <w:r>
        <w:t xml:space="preserve">: Windows 7 и выше, </w:t>
      </w:r>
      <w:proofErr w:type="spellStart"/>
      <w:r>
        <w:t>Ubuntu</w:t>
      </w:r>
      <w:proofErr w:type="spellEnd"/>
      <w:r>
        <w:t xml:space="preserve"> 16.04 или другая совместимая</w:t>
      </w:r>
      <w:r w:rsidRPr="00076058">
        <w:t xml:space="preserve"> с ней ОС семейства </w:t>
      </w:r>
      <w:proofErr w:type="spellStart"/>
      <w:r w:rsidRPr="00076058">
        <w:t>Linux</w:t>
      </w:r>
      <w:proofErr w:type="spellEnd"/>
      <w:r w:rsidRPr="00076058">
        <w:t>;</w:t>
      </w:r>
    </w:p>
    <w:p w14:paraId="436EA344" w14:textId="77777777" w:rsidR="00AD56B9" w:rsidRPr="005F197F" w:rsidRDefault="00AD56B9" w:rsidP="00AD56B9">
      <w:pPr>
        <w:pStyle w:val="a0"/>
        <w:numPr>
          <w:ilvl w:val="0"/>
          <w:numId w:val="20"/>
        </w:numPr>
      </w:pPr>
      <w:r w:rsidRPr="005F197F">
        <w:t>Оперативная память: не менее 256 МБ свободной ОЗУ</w:t>
      </w:r>
      <w:r w:rsidRPr="00076058">
        <w:t>;</w:t>
      </w:r>
    </w:p>
    <w:p w14:paraId="067A455E" w14:textId="77777777" w:rsidR="00AD56B9" w:rsidRDefault="00AD56B9" w:rsidP="00AD56B9">
      <w:pPr>
        <w:pStyle w:val="a0"/>
        <w:numPr>
          <w:ilvl w:val="0"/>
          <w:numId w:val="20"/>
        </w:numPr>
      </w:pPr>
      <w:r w:rsidRPr="005F197F">
        <w:t>Свободное место: не менее 1.5 ГБ на жестком диске;</w:t>
      </w:r>
    </w:p>
    <w:p w14:paraId="1BC3DC93" w14:textId="77777777" w:rsidR="00AD56B9" w:rsidRDefault="00AD56B9" w:rsidP="00AD56B9">
      <w:pPr>
        <w:pStyle w:val="a0"/>
        <w:numPr>
          <w:ilvl w:val="0"/>
          <w:numId w:val="20"/>
        </w:numPr>
      </w:pPr>
      <w:r>
        <w:rPr>
          <w:lang w:val="en-US"/>
        </w:rPr>
        <w:t xml:space="preserve">Node JS </w:t>
      </w:r>
      <w:r>
        <w:t>последней стабильной версии</w:t>
      </w:r>
    </w:p>
    <w:p w14:paraId="43F1BA6F" w14:textId="77777777" w:rsidR="00AD56B9" w:rsidRPr="005F197F" w:rsidRDefault="00AD56B9" w:rsidP="00AD56B9">
      <w:pPr>
        <w:pStyle w:val="a0"/>
        <w:numPr>
          <w:ilvl w:val="0"/>
          <w:numId w:val="20"/>
        </w:numPr>
      </w:pPr>
      <w:r>
        <w:t xml:space="preserve">Интернет соединение: скорость не ниже 8 </w:t>
      </w:r>
      <w:proofErr w:type="spellStart"/>
      <w:r>
        <w:t>мбит</w:t>
      </w:r>
      <w:proofErr w:type="spellEnd"/>
      <w:r>
        <w:t xml:space="preserve"> / сек</w:t>
      </w:r>
    </w:p>
    <w:p w14:paraId="2B8A15A8" w14:textId="77777777" w:rsidR="00AD56B9" w:rsidRPr="00E06E0F" w:rsidRDefault="00AD56B9" w:rsidP="00AD56B9">
      <w:pPr>
        <w:pStyle w:val="a0"/>
        <w:rPr>
          <w:b/>
        </w:rPr>
      </w:pPr>
      <w:r w:rsidRPr="00E06E0F">
        <w:rPr>
          <w:b/>
        </w:rPr>
        <w:t>Для клиентской части:</w:t>
      </w:r>
    </w:p>
    <w:p w14:paraId="6B6DA5FF" w14:textId="77777777" w:rsidR="00AD56B9" w:rsidRPr="005F197F" w:rsidRDefault="00AD56B9" w:rsidP="00AD56B9">
      <w:pPr>
        <w:pStyle w:val="a0"/>
        <w:numPr>
          <w:ilvl w:val="0"/>
          <w:numId w:val="21"/>
        </w:numPr>
      </w:pPr>
      <w:r w:rsidRPr="005F197F">
        <w:t>Центральный процессор:</w:t>
      </w:r>
      <w:r w:rsidRPr="005F18F7">
        <w:t xml:space="preserve"> 64 </w:t>
      </w:r>
      <w:r>
        <w:t>битный с</w:t>
      </w:r>
      <w:r w:rsidRPr="005F197F">
        <w:t xml:space="preserve"> </w:t>
      </w:r>
      <w:r>
        <w:t>частотой не ниже 2.1 ГГЦ</w:t>
      </w:r>
      <w:r w:rsidRPr="005F197F">
        <w:t>;</w:t>
      </w:r>
    </w:p>
    <w:p w14:paraId="68860AEA" w14:textId="77777777" w:rsidR="00AD56B9" w:rsidRPr="005F197F" w:rsidRDefault="00AD56B9" w:rsidP="00AD56B9">
      <w:pPr>
        <w:pStyle w:val="a0"/>
        <w:numPr>
          <w:ilvl w:val="0"/>
          <w:numId w:val="21"/>
        </w:numPr>
      </w:pPr>
      <w:r w:rsidRPr="005F197F">
        <w:t xml:space="preserve">Графическая карта: </w:t>
      </w:r>
      <w:r>
        <w:t xml:space="preserve">совместимая с технологией </w:t>
      </w:r>
      <w:proofErr w:type="spellStart"/>
      <w:r>
        <w:rPr>
          <w:lang w:val="en-US"/>
        </w:rPr>
        <w:t>webgl</w:t>
      </w:r>
      <w:proofErr w:type="spellEnd"/>
      <w:r w:rsidRPr="005F18F7">
        <w:t>;</w:t>
      </w:r>
    </w:p>
    <w:p w14:paraId="795DA6C5" w14:textId="77777777" w:rsidR="00AD56B9" w:rsidRPr="005F197F" w:rsidRDefault="00AD56B9" w:rsidP="00AD56B9">
      <w:pPr>
        <w:pStyle w:val="a0"/>
        <w:numPr>
          <w:ilvl w:val="0"/>
          <w:numId w:val="21"/>
        </w:numPr>
      </w:pPr>
      <w:r>
        <w:t>Оперативная память</w:t>
      </w:r>
      <w:r w:rsidRPr="005F197F">
        <w:t xml:space="preserve">: не менее </w:t>
      </w:r>
      <w:r>
        <w:t>512</w:t>
      </w:r>
      <w:r w:rsidRPr="005F197F">
        <w:t xml:space="preserve"> МБ свободной ОЗУ;</w:t>
      </w:r>
    </w:p>
    <w:p w14:paraId="18D3C5C3" w14:textId="77777777" w:rsidR="00AD56B9" w:rsidRPr="005F197F" w:rsidRDefault="00AD56B9" w:rsidP="00AD56B9">
      <w:pPr>
        <w:pStyle w:val="a0"/>
        <w:numPr>
          <w:ilvl w:val="0"/>
          <w:numId w:val="21"/>
        </w:numPr>
      </w:pPr>
      <w:r>
        <w:t>Свободное место</w:t>
      </w:r>
      <w:r w:rsidRPr="005F197F">
        <w:t>:</w:t>
      </w:r>
      <w:r>
        <w:t xml:space="preserve"> достаточное количество свободного места на жестком диске для корректной работы с браузера</w:t>
      </w:r>
      <w:r w:rsidRPr="005F197F">
        <w:t>;</w:t>
      </w:r>
    </w:p>
    <w:p w14:paraId="0F56766D" w14:textId="77777777" w:rsidR="00AD56B9" w:rsidRPr="009A51DF" w:rsidRDefault="00AD56B9" w:rsidP="00AD56B9">
      <w:pPr>
        <w:pStyle w:val="a0"/>
        <w:numPr>
          <w:ilvl w:val="0"/>
          <w:numId w:val="21"/>
        </w:numPr>
      </w:pPr>
      <w:r w:rsidRPr="005F197F">
        <w:t>Периферийные устройства: Клавиатура, мышь;</w:t>
      </w:r>
    </w:p>
    <w:p w14:paraId="0309EA00" w14:textId="77777777" w:rsidR="00AD56B9" w:rsidRDefault="00AD56B9" w:rsidP="00AD56B9">
      <w:pPr>
        <w:pStyle w:val="a0"/>
        <w:numPr>
          <w:ilvl w:val="0"/>
          <w:numId w:val="21"/>
        </w:numPr>
      </w:pPr>
      <w:r w:rsidRPr="005F197F">
        <w:t xml:space="preserve">Интернет соединение: скорость не ниже 4 </w:t>
      </w:r>
      <w:proofErr w:type="spellStart"/>
      <w:r w:rsidRPr="005F197F">
        <w:t>мбит</w:t>
      </w:r>
      <w:proofErr w:type="spellEnd"/>
      <w:r w:rsidRPr="005F197F">
        <w:t xml:space="preserve"> / сек</w:t>
      </w:r>
      <w:r w:rsidRPr="00076058">
        <w:t>;</w:t>
      </w:r>
    </w:p>
    <w:p w14:paraId="1B280375" w14:textId="77777777" w:rsidR="00AD56B9" w:rsidRPr="005F197F" w:rsidRDefault="00AD56B9" w:rsidP="00DC5EA5">
      <w:pPr>
        <w:pStyle w:val="Heading2"/>
      </w:pPr>
      <w:bookmarkStart w:id="24" w:name="_Toc40712522"/>
      <w:bookmarkStart w:id="25" w:name="_Toc41127958"/>
      <w:bookmarkEnd w:id="23"/>
      <w:r w:rsidRPr="005F197F">
        <w:t>Требования к программным сред</w:t>
      </w:r>
      <w:r>
        <w:t>ствам, используемым программой.</w:t>
      </w:r>
      <w:bookmarkEnd w:id="24"/>
      <w:bookmarkEnd w:id="25"/>
    </w:p>
    <w:p w14:paraId="69195D3E" w14:textId="77777777" w:rsidR="00AD56B9" w:rsidRPr="005F197F" w:rsidRDefault="00AD56B9" w:rsidP="00AD56B9">
      <w:pPr>
        <w:pStyle w:val="a0"/>
      </w:pPr>
      <w:r w:rsidRPr="005F197F">
        <w:t xml:space="preserve">1) Для клиентской части: Браузер: </w:t>
      </w:r>
      <w:r>
        <w:t xml:space="preserve">Современный браузер с поддержкой технологий </w:t>
      </w:r>
      <w:proofErr w:type="gramStart"/>
      <w:r>
        <w:rPr>
          <w:lang w:val="en-US"/>
        </w:rPr>
        <w:t>WebGL</w:t>
      </w:r>
      <w:r>
        <w:t xml:space="preserve">,   </w:t>
      </w:r>
      <w:proofErr w:type="gramEnd"/>
      <w:r>
        <w:t xml:space="preserve">    HTML 5, </w:t>
      </w:r>
      <w:r>
        <w:rPr>
          <w:lang w:val="en-US"/>
        </w:rPr>
        <w:t>WASM</w:t>
      </w:r>
    </w:p>
    <w:p w14:paraId="0D1B0724" w14:textId="77777777" w:rsidR="00AD56B9" w:rsidRPr="006431CF" w:rsidRDefault="00AD56B9" w:rsidP="00AD56B9">
      <w:pPr>
        <w:pStyle w:val="a0"/>
        <w:ind w:left="720" w:firstLine="0"/>
      </w:pPr>
      <w:r w:rsidRPr="005F197F">
        <w:t>2) Для серверной части:</w:t>
      </w:r>
      <w:r>
        <w:t xml:space="preserve"> ОС</w:t>
      </w:r>
      <w:r w:rsidRPr="005F197F">
        <w:t xml:space="preserve"> </w:t>
      </w:r>
      <w:r>
        <w:t xml:space="preserve">Windows 7 и выше / </w:t>
      </w:r>
      <w:proofErr w:type="spellStart"/>
      <w:r>
        <w:t>Ubuntu</w:t>
      </w:r>
      <w:proofErr w:type="spellEnd"/>
      <w:r>
        <w:t xml:space="preserve"> 16.</w:t>
      </w:r>
      <w:r w:rsidRPr="002236F9">
        <w:t>04</w:t>
      </w:r>
      <w:r>
        <w:t xml:space="preserve"> или другой совместимой с ней</w:t>
      </w:r>
      <w:r w:rsidRPr="00723E68">
        <w:t xml:space="preserve"> </w:t>
      </w:r>
      <w:r>
        <w:t xml:space="preserve">ОС семейства </w:t>
      </w:r>
      <w:r>
        <w:rPr>
          <w:lang w:val="en-US"/>
        </w:rPr>
        <w:t>Linux</w:t>
      </w:r>
      <w:r w:rsidRPr="006431CF">
        <w:t xml:space="preserve">, </w:t>
      </w:r>
      <w:r>
        <w:rPr>
          <w:lang w:val="en-US"/>
        </w:rPr>
        <w:t>Node</w:t>
      </w:r>
      <w:r w:rsidRPr="006431CF">
        <w:t xml:space="preserve"> </w:t>
      </w:r>
      <w:r>
        <w:rPr>
          <w:lang w:val="en-US"/>
        </w:rPr>
        <w:t>JS</w:t>
      </w:r>
      <w:r w:rsidRPr="006431CF">
        <w:t xml:space="preserve"> </w:t>
      </w:r>
      <w:r>
        <w:t>последней стабильной версии</w:t>
      </w:r>
    </w:p>
    <w:p w14:paraId="343A3676" w14:textId="4A35A1CC" w:rsidR="00F97877" w:rsidRPr="005F197F" w:rsidRDefault="00F97877" w:rsidP="00DC5EA5">
      <w:pPr>
        <w:pStyle w:val="Heading2"/>
        <w:numPr>
          <w:ilvl w:val="0"/>
          <w:numId w:val="0"/>
        </w:numPr>
        <w:ind w:left="576"/>
      </w:pPr>
    </w:p>
    <w:p w14:paraId="2BF49B35" w14:textId="77777777" w:rsidR="009A51DF" w:rsidRDefault="009A51DF" w:rsidP="009A51DF">
      <w:pPr>
        <w:pStyle w:val="a0"/>
        <w:ind w:firstLine="0"/>
        <w:sectPr w:rsidR="009A51DF" w:rsidSect="006B29A3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61F2FD8B" w14:textId="77777777" w:rsidR="009A51DF" w:rsidRDefault="009A51DF" w:rsidP="000B529F">
      <w:pPr>
        <w:pStyle w:val="Heading1"/>
        <w:numPr>
          <w:ilvl w:val="0"/>
          <w:numId w:val="15"/>
        </w:numPr>
      </w:pPr>
      <w:bookmarkStart w:id="26" w:name="_Toc41127959"/>
      <w:r>
        <w:lastRenderedPageBreak/>
        <w:t>ТРЕБОВАНИЯ К ПРОГРАММНОЙ ДОКУМЕНТАЦИИ</w:t>
      </w:r>
      <w:bookmarkEnd w:id="26"/>
    </w:p>
    <w:p w14:paraId="41F5ADAA" w14:textId="2006A96E" w:rsidR="009A51DF" w:rsidRDefault="00087B6E" w:rsidP="009A51DF">
      <w:pPr>
        <w:pStyle w:val="Heading2"/>
      </w:pPr>
      <w:bookmarkStart w:id="27" w:name="_Toc41127960"/>
      <w:r>
        <w:t>С</w:t>
      </w:r>
      <w:r w:rsidR="009A51DF">
        <w:t>остав программной документации</w:t>
      </w:r>
      <w:bookmarkEnd w:id="27"/>
    </w:p>
    <w:p w14:paraId="09142961" w14:textId="77777777" w:rsidR="009A51DF" w:rsidRDefault="009A51DF" w:rsidP="009A51DF">
      <w:pPr>
        <w:pStyle w:val="a0"/>
        <w:numPr>
          <w:ilvl w:val="0"/>
          <w:numId w:val="8"/>
        </w:numPr>
      </w:pPr>
      <w:r>
        <w:t>«</w:t>
      </w:r>
      <w:r w:rsidRPr="009A51DF">
        <w:t>Браузерная мультиплейерная игра "Minigames"</w:t>
      </w:r>
      <w:r>
        <w:t>». Техническое задание (ГОСТ 19.201</w:t>
      </w:r>
      <w:r>
        <w:noBreakHyphen/>
        <w:t>78);</w:t>
      </w:r>
    </w:p>
    <w:p w14:paraId="658420D0" w14:textId="77777777" w:rsidR="009A51DF" w:rsidRDefault="009A51DF" w:rsidP="009A51DF">
      <w:pPr>
        <w:pStyle w:val="a0"/>
        <w:numPr>
          <w:ilvl w:val="0"/>
          <w:numId w:val="8"/>
        </w:numPr>
      </w:pPr>
      <w:r>
        <w:t>«</w:t>
      </w:r>
      <w:r w:rsidRPr="009A51DF">
        <w:t>Браузерная мультиплейерная игра "Minigames"</w:t>
      </w:r>
      <w:r>
        <w:t>». Программа и методика испытаний (ГОСТ 19.301</w:t>
      </w:r>
      <w:r>
        <w:noBreakHyphen/>
        <w:t>78);</w:t>
      </w:r>
    </w:p>
    <w:p w14:paraId="18EBBCB5" w14:textId="77777777" w:rsidR="009A51DF" w:rsidRDefault="009A51DF" w:rsidP="009A51DF">
      <w:pPr>
        <w:pStyle w:val="a0"/>
        <w:numPr>
          <w:ilvl w:val="0"/>
          <w:numId w:val="8"/>
        </w:numPr>
      </w:pPr>
      <w:r>
        <w:t>«</w:t>
      </w:r>
      <w:r w:rsidRPr="009A51DF">
        <w:t>Браузерная мультиплейерная игра "Minigames"</w:t>
      </w:r>
      <w:r>
        <w:t>». Текст программы (ГОСТ 19.401</w:t>
      </w:r>
      <w:r>
        <w:noBreakHyphen/>
        <w:t>78);</w:t>
      </w:r>
    </w:p>
    <w:p w14:paraId="26B329DF" w14:textId="77777777" w:rsidR="009A51DF" w:rsidRDefault="009A51DF" w:rsidP="009A51DF">
      <w:pPr>
        <w:pStyle w:val="a0"/>
        <w:numPr>
          <w:ilvl w:val="0"/>
          <w:numId w:val="8"/>
        </w:numPr>
      </w:pPr>
      <w:r>
        <w:t>«</w:t>
      </w:r>
      <w:r w:rsidRPr="009A51DF">
        <w:t>Браузерная мультиплейерная игра "Minigames"</w:t>
      </w:r>
      <w:r>
        <w:t>». Пояснительная записка (ГОСТ 19.404</w:t>
      </w:r>
      <w:r>
        <w:noBreakHyphen/>
        <w:t>79);</w:t>
      </w:r>
    </w:p>
    <w:p w14:paraId="425A19BE" w14:textId="77777777" w:rsidR="009A51DF" w:rsidRDefault="009A51DF" w:rsidP="009A51DF">
      <w:pPr>
        <w:pStyle w:val="a0"/>
        <w:numPr>
          <w:ilvl w:val="0"/>
          <w:numId w:val="8"/>
        </w:numPr>
      </w:pPr>
      <w:r>
        <w:t>«</w:t>
      </w:r>
      <w:r w:rsidRPr="009A51DF">
        <w:t>Браузерная мультиплейерная игра "Minigames"</w:t>
      </w:r>
      <w:r>
        <w:t>». Руководство оператора (ГОСТ 19.505</w:t>
      </w:r>
      <w:r>
        <w:noBreakHyphen/>
        <w:t>79).</w:t>
      </w:r>
    </w:p>
    <w:p w14:paraId="159A5DAD" w14:textId="77777777" w:rsidR="009A51DF" w:rsidRDefault="009A51DF" w:rsidP="009A51DF">
      <w:pPr>
        <w:pStyle w:val="a0"/>
      </w:pPr>
    </w:p>
    <w:p w14:paraId="5E086C8B" w14:textId="77777777" w:rsidR="009A51DF" w:rsidRDefault="009A51DF" w:rsidP="009A51DF">
      <w:pPr>
        <w:pStyle w:val="Heading2"/>
      </w:pPr>
      <w:bookmarkStart w:id="28" w:name="_Toc41127961"/>
      <w:r>
        <w:t>Специальные требования к программной документации</w:t>
      </w:r>
      <w:bookmarkEnd w:id="28"/>
    </w:p>
    <w:p w14:paraId="07EC366B" w14:textId="77777777" w:rsidR="003C7B61" w:rsidRPr="00C17E92" w:rsidRDefault="003C7B61" w:rsidP="003C7B61">
      <w:pPr>
        <w:pStyle w:val="a0"/>
      </w:pPr>
      <w:r w:rsidRPr="00C17E92"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0BF05ACD" w14:textId="77777777" w:rsidR="003C7B61" w:rsidRPr="00C17E92" w:rsidRDefault="003C7B61" w:rsidP="003C7B61">
      <w:pPr>
        <w:pStyle w:val="a0"/>
      </w:pPr>
      <w:r w:rsidRPr="00C17E92">
        <w:t xml:space="preserve">Пояснительная записка должна быть загружена в систему Антиплагиат через </w:t>
      </w:r>
      <w:r w:rsidRPr="00C17E92">
        <w:rPr>
          <w:lang w:val="en-US"/>
        </w:rPr>
        <w:t>LMS</w:t>
      </w:r>
      <w:r w:rsidRPr="00C17E92">
        <w:t xml:space="preserve"> «НИУ ВШЭ».</w:t>
      </w:r>
    </w:p>
    <w:p w14:paraId="1ED8193B" w14:textId="77777777" w:rsidR="003C7B61" w:rsidRPr="00C17E92" w:rsidRDefault="003C7B61" w:rsidP="003C7B61">
      <w:pPr>
        <w:pStyle w:val="a0"/>
      </w:pPr>
      <w:r w:rsidRPr="00C17E92">
        <w:t>Документация и программа сдаются в электронном виде в формате .</w:t>
      </w:r>
      <w:proofErr w:type="spellStart"/>
      <w:r w:rsidRPr="00C17E92">
        <w:t>pdf</w:t>
      </w:r>
      <w:proofErr w:type="spellEnd"/>
      <w:r w:rsidRPr="00C17E92">
        <w:t xml:space="preserve"> или .</w:t>
      </w:r>
      <w:proofErr w:type="spellStart"/>
      <w:r w:rsidRPr="00C17E92">
        <w:t>docx</w:t>
      </w:r>
      <w:proofErr w:type="spellEnd"/>
      <w:r w:rsidRPr="00C17E92">
        <w:t>. в архиве формата .</w:t>
      </w:r>
      <w:proofErr w:type="spellStart"/>
      <w:r w:rsidRPr="00C17E92">
        <w:t>zip</w:t>
      </w:r>
      <w:proofErr w:type="spellEnd"/>
      <w:r w:rsidRPr="00C17E92">
        <w:t xml:space="preserve"> или .</w:t>
      </w:r>
      <w:proofErr w:type="spellStart"/>
      <w:r w:rsidRPr="00C17E92">
        <w:rPr>
          <w:lang w:val="en-US"/>
        </w:rPr>
        <w:t>rar</w:t>
      </w:r>
      <w:proofErr w:type="spellEnd"/>
      <w:r w:rsidRPr="00C17E92">
        <w:t>;</w:t>
      </w:r>
    </w:p>
    <w:p w14:paraId="634CAD18" w14:textId="77777777" w:rsidR="003C7B61" w:rsidRPr="00C17E92" w:rsidRDefault="003C7B61" w:rsidP="003C7B61">
      <w:pPr>
        <w:pStyle w:val="a0"/>
      </w:pPr>
      <w:r w:rsidRPr="00C17E92">
        <w:t>За один день до защиты комиссии все материалы курсового проекта:</w:t>
      </w:r>
    </w:p>
    <w:p w14:paraId="0F99688F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>техническая документация,</w:t>
      </w:r>
    </w:p>
    <w:p w14:paraId="0B4CEC93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>программный проект,</w:t>
      </w:r>
    </w:p>
    <w:p w14:paraId="211C86D7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 xml:space="preserve">исполняемый файл, </w:t>
      </w:r>
    </w:p>
    <w:p w14:paraId="5E6DABDD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 xml:space="preserve">отзыв руководителя </w:t>
      </w:r>
    </w:p>
    <w:p w14:paraId="30671B3F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>лист Антиплагиата</w:t>
      </w:r>
    </w:p>
    <w:p w14:paraId="7E8D112E" w14:textId="1F2B1624" w:rsidR="003C7B61" w:rsidRPr="00024CDE" w:rsidRDefault="003C7B61" w:rsidP="00024CDE">
      <w:pPr>
        <w:pStyle w:val="a0"/>
      </w:pPr>
      <w:r w:rsidRPr="00024CDE">
        <w:t xml:space="preserve">должны быть загружены одним или несколькими архивами в проект дисциплины «Курсовой проект </w:t>
      </w:r>
      <w:r w:rsidR="00C220A8">
        <w:t>2020</w:t>
      </w:r>
      <w:r w:rsidRPr="00024CDE">
        <w:t>-2020» в личном кабинете в информационной образовательной среде LMS (</w:t>
      </w:r>
      <w:proofErr w:type="spellStart"/>
      <w:r w:rsidRPr="00024CDE">
        <w:t>Learning</w:t>
      </w:r>
      <w:proofErr w:type="spellEnd"/>
      <w:r w:rsidRPr="00024CDE">
        <w:t xml:space="preserve"> </w:t>
      </w:r>
      <w:proofErr w:type="spellStart"/>
      <w:r w:rsidRPr="00024CDE">
        <w:t>Management</w:t>
      </w:r>
      <w:proofErr w:type="spellEnd"/>
      <w:r w:rsidRPr="00024CDE">
        <w:t xml:space="preserve"> </w:t>
      </w:r>
      <w:proofErr w:type="spellStart"/>
      <w:r w:rsidRPr="00024CDE">
        <w:t>System</w:t>
      </w:r>
      <w:proofErr w:type="spellEnd"/>
      <w:r w:rsidRPr="00024CDE">
        <w:t>) НИУ ВШЭ</w:t>
      </w:r>
    </w:p>
    <w:p w14:paraId="38D9C7BC" w14:textId="77777777" w:rsidR="009A51DF" w:rsidRDefault="009A51DF">
      <w:pPr>
        <w:rPr>
          <w:rFonts w:ascii="Times New Roman" w:hAnsi="Times New Roman"/>
        </w:rPr>
      </w:pPr>
      <w:r>
        <w:br w:type="page"/>
      </w:r>
    </w:p>
    <w:p w14:paraId="15D0593B" w14:textId="72668F05" w:rsidR="009A51DF" w:rsidRDefault="00087B6E" w:rsidP="000B529F">
      <w:pPr>
        <w:pStyle w:val="Heading1"/>
        <w:numPr>
          <w:ilvl w:val="0"/>
          <w:numId w:val="15"/>
        </w:numPr>
      </w:pPr>
      <w:bookmarkStart w:id="29" w:name="_Toc41127962"/>
      <w:r>
        <w:lastRenderedPageBreak/>
        <w:t>СРЕДСТВА И ПОРЯДОК ИСПЫТАНИЙ</w:t>
      </w:r>
      <w:bookmarkEnd w:id="29"/>
    </w:p>
    <w:p w14:paraId="74FBEF6B" w14:textId="5378AC0D" w:rsidR="009A51DF" w:rsidRDefault="00087B6E" w:rsidP="009A51DF">
      <w:pPr>
        <w:pStyle w:val="Heading2"/>
      </w:pPr>
      <w:bookmarkStart w:id="30" w:name="_Toc41127963"/>
      <w:r>
        <w:t xml:space="preserve">Технические средства, используемые во </w:t>
      </w:r>
      <w:r w:rsidR="003C7B61">
        <w:t>время испытаний</w:t>
      </w:r>
      <w:bookmarkEnd w:id="30"/>
    </w:p>
    <w:p w14:paraId="425F98B2" w14:textId="77777777" w:rsidR="00836EF2" w:rsidRDefault="003C7B61" w:rsidP="00836EF2">
      <w:pPr>
        <w:pStyle w:val="a0"/>
      </w:pPr>
      <w:r>
        <w:t>Для испытаний использовался компьютер со следующими характеристиками</w:t>
      </w:r>
      <w:r w:rsidRPr="003C7B61">
        <w:t>:</w:t>
      </w:r>
    </w:p>
    <w:p w14:paraId="61A91624" w14:textId="4C8ECE97" w:rsidR="00113BB2" w:rsidRDefault="00113BB2" w:rsidP="00113BB2">
      <w:pPr>
        <w:pStyle w:val="a0"/>
        <w:numPr>
          <w:ilvl w:val="1"/>
          <w:numId w:val="20"/>
        </w:numPr>
      </w:pPr>
      <w:r>
        <w:t>Центральный процессор</w:t>
      </w:r>
      <w:r w:rsidRPr="00113BB2">
        <w:t xml:space="preserve">: </w:t>
      </w:r>
      <w:r>
        <w:rPr>
          <w:lang w:val="en-US"/>
        </w:rPr>
        <w:t>Intel</w:t>
      </w:r>
      <w:r w:rsidRPr="00113BB2">
        <w:t xml:space="preserve"> </w:t>
      </w:r>
      <w:r>
        <w:rPr>
          <w:lang w:val="en-US"/>
        </w:rPr>
        <w:t>Core</w:t>
      </w:r>
      <w:r w:rsidRPr="00113BB2">
        <w:t xml:space="preserve"> </w:t>
      </w:r>
      <w:proofErr w:type="spellStart"/>
      <w:r>
        <w:rPr>
          <w:lang w:val="en-US"/>
        </w:rPr>
        <w:t>i</w:t>
      </w:r>
      <w:proofErr w:type="spellEnd"/>
      <w:r w:rsidRPr="00113BB2">
        <w:t>3</w:t>
      </w:r>
      <w:r>
        <w:t xml:space="preserve">с частотой </w:t>
      </w:r>
      <w:r w:rsidRPr="00113BB2">
        <w:t xml:space="preserve">2.1 </w:t>
      </w:r>
      <w:r>
        <w:t>ГГц</w:t>
      </w:r>
      <w:r w:rsidRPr="00113BB2">
        <w:t>;</w:t>
      </w:r>
    </w:p>
    <w:p w14:paraId="48493BA4" w14:textId="2D258A6B" w:rsidR="00113BB2" w:rsidRPr="00113BB2" w:rsidRDefault="00113BB2" w:rsidP="00113BB2">
      <w:pPr>
        <w:pStyle w:val="a0"/>
        <w:numPr>
          <w:ilvl w:val="1"/>
          <w:numId w:val="20"/>
        </w:numPr>
      </w:pPr>
      <w:r>
        <w:t>Графическая карта</w:t>
      </w:r>
      <w:r w:rsidRPr="00113BB2">
        <w:t xml:space="preserve">: </w:t>
      </w:r>
      <w:r>
        <w:rPr>
          <w:lang w:val="en-US"/>
        </w:rPr>
        <w:t>Intel</w:t>
      </w:r>
      <w:r w:rsidRPr="00113BB2">
        <w:t xml:space="preserve"> </w:t>
      </w:r>
      <w:r>
        <w:rPr>
          <w:lang w:val="en-US"/>
        </w:rPr>
        <w:t>HD</w:t>
      </w:r>
      <w:r w:rsidRPr="00113BB2">
        <w:t xml:space="preserve"> </w:t>
      </w:r>
      <w:r>
        <w:rPr>
          <w:lang w:val="en-US"/>
        </w:rPr>
        <w:t>Graphics</w:t>
      </w:r>
      <w:r w:rsidRPr="00113BB2">
        <w:t xml:space="preserve"> 5500;</w:t>
      </w:r>
    </w:p>
    <w:p w14:paraId="6C51D58F" w14:textId="143BE8D7" w:rsidR="00113BB2" w:rsidRDefault="00113BB2" w:rsidP="00113BB2">
      <w:pPr>
        <w:pStyle w:val="a0"/>
        <w:numPr>
          <w:ilvl w:val="1"/>
          <w:numId w:val="20"/>
        </w:numPr>
      </w:pPr>
      <w:r>
        <w:t>Оперативная память</w:t>
      </w:r>
      <w:r w:rsidRPr="00113BB2">
        <w:t xml:space="preserve">: 12 </w:t>
      </w:r>
      <w:r>
        <w:t>ГБ (свободной более 10 ГБ)</w:t>
      </w:r>
      <w:r w:rsidRPr="00113BB2">
        <w:t>;</w:t>
      </w:r>
    </w:p>
    <w:p w14:paraId="514E9C4B" w14:textId="59603BE6" w:rsidR="00113BB2" w:rsidRDefault="00113BB2" w:rsidP="00113BB2">
      <w:pPr>
        <w:pStyle w:val="a0"/>
        <w:numPr>
          <w:ilvl w:val="1"/>
          <w:numId w:val="20"/>
        </w:numPr>
      </w:pPr>
      <w:r>
        <w:t>Свободное место</w:t>
      </w:r>
      <w:r w:rsidRPr="00113BB2">
        <w:t>:</w:t>
      </w:r>
      <w:r>
        <w:t xml:space="preserve"> 10 ГБ на жёстком диске</w:t>
      </w:r>
      <w:r w:rsidRPr="00113BB2">
        <w:t>;</w:t>
      </w:r>
    </w:p>
    <w:p w14:paraId="2EB877B9" w14:textId="6710E385" w:rsidR="00113BB2" w:rsidRDefault="00113BB2" w:rsidP="00113BB2">
      <w:pPr>
        <w:pStyle w:val="a0"/>
        <w:numPr>
          <w:ilvl w:val="1"/>
          <w:numId w:val="20"/>
        </w:numPr>
      </w:pPr>
      <w:r>
        <w:t>Периферийные устройства</w:t>
      </w:r>
      <w:r>
        <w:rPr>
          <w:lang w:val="en-US"/>
        </w:rPr>
        <w:t xml:space="preserve">: </w:t>
      </w:r>
      <w:r>
        <w:t>Клавиатура, мышь</w:t>
      </w:r>
      <w:r>
        <w:rPr>
          <w:lang w:val="en-US"/>
        </w:rPr>
        <w:t>;</w:t>
      </w:r>
    </w:p>
    <w:p w14:paraId="0DF5594F" w14:textId="03DDD29F" w:rsidR="00113BB2" w:rsidRPr="00113BB2" w:rsidRDefault="00113BB2" w:rsidP="00113BB2">
      <w:pPr>
        <w:pStyle w:val="a0"/>
        <w:numPr>
          <w:ilvl w:val="1"/>
          <w:numId w:val="20"/>
        </w:numPr>
      </w:pPr>
      <w:r>
        <w:t>Интернет соединение</w:t>
      </w:r>
      <w:r>
        <w:rPr>
          <w:lang w:val="en-US"/>
        </w:rPr>
        <w:t xml:space="preserve">: </w:t>
      </w:r>
      <w:r>
        <w:t xml:space="preserve">8 </w:t>
      </w:r>
      <w:proofErr w:type="spellStart"/>
      <w:r>
        <w:t>мбит</w:t>
      </w:r>
      <w:proofErr w:type="spellEnd"/>
      <w:r>
        <w:t xml:space="preserve"> / сек</w:t>
      </w:r>
      <w:r w:rsidR="00D73C00">
        <w:rPr>
          <w:lang w:val="en-US"/>
        </w:rPr>
        <w:t>.</w:t>
      </w:r>
    </w:p>
    <w:p w14:paraId="6AACFF41" w14:textId="2911233D" w:rsidR="009A51DF" w:rsidRDefault="009A51DF" w:rsidP="009A51DF">
      <w:pPr>
        <w:pStyle w:val="Heading2"/>
      </w:pPr>
      <w:bookmarkStart w:id="31" w:name="_Toc41127964"/>
      <w:r>
        <w:t>Пр</w:t>
      </w:r>
      <w:r w:rsidR="00113BB2">
        <w:t>ограммные средства, используемые во время испытаний</w:t>
      </w:r>
      <w:bookmarkEnd w:id="31"/>
    </w:p>
    <w:p w14:paraId="40E5E68E" w14:textId="68314C33" w:rsidR="00113BB2" w:rsidRPr="00113BB2" w:rsidRDefault="00113BB2" w:rsidP="00113BB2">
      <w:pPr>
        <w:pStyle w:val="a0"/>
      </w:pPr>
      <w:r>
        <w:t>Во время испытаний использовались следующие программные средства</w:t>
      </w:r>
      <w:r w:rsidRPr="00113BB2">
        <w:t>:</w:t>
      </w:r>
    </w:p>
    <w:p w14:paraId="2C2CDFDE" w14:textId="4BA6F33F" w:rsidR="00113BB2" w:rsidRPr="00113BB2" w:rsidRDefault="00113BB2" w:rsidP="00113BB2">
      <w:pPr>
        <w:pStyle w:val="a0"/>
        <w:numPr>
          <w:ilvl w:val="0"/>
          <w:numId w:val="23"/>
        </w:numPr>
      </w:pPr>
      <w:r>
        <w:rPr>
          <w:lang w:val="en-US"/>
        </w:rPr>
        <w:t>Windows 8.1</w:t>
      </w:r>
      <w:r w:rsidR="00D73C00">
        <w:rPr>
          <w:lang w:val="en-US"/>
        </w:rPr>
        <w:t>;</w:t>
      </w:r>
    </w:p>
    <w:p w14:paraId="56C859F5" w14:textId="5ECE91CA" w:rsidR="00113BB2" w:rsidRDefault="00113BB2" w:rsidP="00113BB2">
      <w:pPr>
        <w:pStyle w:val="a0"/>
        <w:numPr>
          <w:ilvl w:val="0"/>
          <w:numId w:val="23"/>
        </w:numPr>
      </w:pPr>
      <w:r>
        <w:t xml:space="preserve">Браузер </w:t>
      </w:r>
      <w:r>
        <w:rPr>
          <w:lang w:val="en-US"/>
        </w:rPr>
        <w:t xml:space="preserve">Google Chrome </w:t>
      </w:r>
      <w:r>
        <w:t xml:space="preserve">версии </w:t>
      </w:r>
      <w:r w:rsidRPr="00113BB2">
        <w:t>81.0.4044.138</w:t>
      </w:r>
      <w:r w:rsidR="00D73C00">
        <w:rPr>
          <w:lang w:val="en-US"/>
        </w:rPr>
        <w:t>;</w:t>
      </w:r>
    </w:p>
    <w:p w14:paraId="09C95D00" w14:textId="49898FF5" w:rsidR="009A51DF" w:rsidRDefault="00113BB2" w:rsidP="00D73C00">
      <w:pPr>
        <w:pStyle w:val="a0"/>
        <w:numPr>
          <w:ilvl w:val="0"/>
          <w:numId w:val="23"/>
        </w:numPr>
      </w:pPr>
      <w:r>
        <w:rPr>
          <w:lang w:val="en-US"/>
        </w:rPr>
        <w:t xml:space="preserve">Node JS </w:t>
      </w:r>
      <w:r>
        <w:t xml:space="preserve">версии </w:t>
      </w:r>
      <w:r>
        <w:rPr>
          <w:lang w:val="en-US"/>
        </w:rPr>
        <w:t>14.3.0</w:t>
      </w:r>
      <w:r w:rsidR="005F52D9">
        <w:t>.</w:t>
      </w:r>
    </w:p>
    <w:p w14:paraId="0D017895" w14:textId="5EFA7F99" w:rsidR="009A51DF" w:rsidRDefault="00D73C00" w:rsidP="009A51DF">
      <w:pPr>
        <w:pStyle w:val="Heading2"/>
      </w:pPr>
      <w:bookmarkStart w:id="32" w:name="_Toc41127965"/>
      <w:r>
        <w:t>Порядок проведения испытаний</w:t>
      </w:r>
      <w:bookmarkEnd w:id="32"/>
    </w:p>
    <w:p w14:paraId="3D649706" w14:textId="110A8F4C" w:rsidR="00D73C00" w:rsidRPr="00D73C00" w:rsidRDefault="00D73C00" w:rsidP="00D73C00">
      <w:pPr>
        <w:pStyle w:val="a0"/>
      </w:pPr>
      <w:r w:rsidRPr="00D73C00">
        <w:t>Испытания должны прово</w:t>
      </w:r>
      <w:r>
        <w:t>диться в следующем порядке</w:t>
      </w:r>
      <w:r w:rsidRPr="00D73C00">
        <w:t>:</w:t>
      </w:r>
    </w:p>
    <w:p w14:paraId="7B91522D" w14:textId="24343AC6" w:rsidR="00D73C00" w:rsidRDefault="00D73C00" w:rsidP="00D73C00">
      <w:pPr>
        <w:pStyle w:val="a0"/>
        <w:numPr>
          <w:ilvl w:val="0"/>
          <w:numId w:val="24"/>
        </w:numPr>
      </w:pPr>
      <w:r>
        <w:t>Проверка требований к программной документации</w:t>
      </w:r>
      <w:r w:rsidRPr="00D73C00">
        <w:t>;</w:t>
      </w:r>
    </w:p>
    <w:p w14:paraId="02BF862A" w14:textId="6572BD02" w:rsidR="00D73C00" w:rsidRPr="00D73C00" w:rsidRDefault="00D73C00" w:rsidP="005408C0">
      <w:pPr>
        <w:pStyle w:val="a0"/>
        <w:numPr>
          <w:ilvl w:val="0"/>
          <w:numId w:val="24"/>
        </w:numPr>
      </w:pPr>
      <w:r>
        <w:t>Проверка требований к интерфейсу</w:t>
      </w:r>
      <w:r w:rsidR="005408C0">
        <w:t xml:space="preserve"> и </w:t>
      </w:r>
      <w:r>
        <w:t>функциональным характеристикам</w:t>
      </w:r>
      <w:r w:rsidRPr="00D73C00">
        <w:t>;</w:t>
      </w:r>
    </w:p>
    <w:p w14:paraId="18E69FFB" w14:textId="6A6076E9" w:rsidR="00D73C00" w:rsidRPr="00D73C00" w:rsidRDefault="00D73C00" w:rsidP="00D73C00">
      <w:pPr>
        <w:pStyle w:val="a0"/>
        <w:numPr>
          <w:ilvl w:val="0"/>
          <w:numId w:val="24"/>
        </w:numPr>
      </w:pPr>
      <w:r>
        <w:t>Проверка требований к надёжности.</w:t>
      </w:r>
    </w:p>
    <w:p w14:paraId="7F9DD858" w14:textId="3172406D" w:rsidR="005F52D9" w:rsidRDefault="00B91CBE" w:rsidP="00715B48">
      <w:pPr>
        <w:pStyle w:val="a0"/>
      </w:pPr>
      <w:r>
        <w:t>Данная и</w:t>
      </w:r>
      <w:r w:rsidR="005F52D9">
        <w:t>гра бесплатная</w:t>
      </w:r>
      <w:r>
        <w:t>.</w:t>
      </w:r>
      <w:r w:rsidR="005F52D9">
        <w:t xml:space="preserve"> Отлич</w:t>
      </w:r>
      <w:r>
        <w:t>ительная</w:t>
      </w:r>
      <w:r w:rsidR="005F52D9">
        <w:t xml:space="preserve"> особен</w:t>
      </w:r>
      <w:r>
        <w:t>н</w:t>
      </w:r>
      <w:r w:rsidR="005F52D9">
        <w:t xml:space="preserve">ость – большое </w:t>
      </w:r>
      <w:r>
        <w:t>количест</w:t>
      </w:r>
      <w:r w:rsidR="005F52D9">
        <w:t>в</w:t>
      </w:r>
      <w:r>
        <w:t>о разнообразных мини-игр, которые выбираются случайно в каждой игровой сессии</w:t>
      </w:r>
      <w:r w:rsidR="005F52D9">
        <w:t>. Брауз</w:t>
      </w:r>
      <w:r>
        <w:t>е</w:t>
      </w:r>
      <w:r w:rsidR="005F52D9">
        <w:t>рных игр с тако</w:t>
      </w:r>
      <w:r>
        <w:t>й</w:t>
      </w:r>
      <w:r w:rsidR="005F52D9">
        <w:t xml:space="preserve"> </w:t>
      </w:r>
      <w:r>
        <w:t>механикой</w:t>
      </w:r>
      <w:r w:rsidR="005F52D9">
        <w:t xml:space="preserve"> обнаружить не удалось.</w:t>
      </w:r>
    </w:p>
    <w:p w14:paraId="6581AF70" w14:textId="77777777" w:rsidR="005F52D9" w:rsidRDefault="005F52D9" w:rsidP="00D73C00">
      <w:pPr>
        <w:pStyle w:val="a0"/>
      </w:pPr>
      <w:r>
        <w:tab/>
      </w:r>
    </w:p>
    <w:p w14:paraId="15B4ACF9" w14:textId="77777777" w:rsidR="00D73C00" w:rsidRDefault="005F52D9" w:rsidP="00D73C00">
      <w:pPr>
        <w:pStyle w:val="Heading2"/>
      </w:pPr>
      <w:r>
        <w:tab/>
      </w:r>
      <w:bookmarkStart w:id="33" w:name="_Toc41127966"/>
      <w:r w:rsidR="00D73C00">
        <w:t>Условия проведений испытаний</w:t>
      </w:r>
      <w:bookmarkEnd w:id="33"/>
    </w:p>
    <w:p w14:paraId="4F5C864D" w14:textId="575FCB79" w:rsidR="00D73C00" w:rsidRDefault="00D73C00" w:rsidP="00D73C00">
      <w:pPr>
        <w:pStyle w:val="Heading3"/>
      </w:pPr>
      <w:bookmarkStart w:id="34" w:name="_Toc41127967"/>
      <w:r>
        <w:t>Климатические условия</w:t>
      </w:r>
      <w:bookmarkEnd w:id="34"/>
    </w:p>
    <w:p w14:paraId="29A1B0DB" w14:textId="481CD7D1" w:rsidR="00D73C00" w:rsidRDefault="00D73C00" w:rsidP="00D73C00">
      <w:pPr>
        <w:pStyle w:val="a0"/>
      </w:pPr>
      <w: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</w:t>
      </w:r>
      <w:r w:rsidR="009E6547">
        <w:t>персональным компьютерам</w:t>
      </w:r>
      <w:r>
        <w:t>. 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 [10].</w:t>
      </w:r>
    </w:p>
    <w:p w14:paraId="5CDC83B6" w14:textId="2ACB5BD1" w:rsidR="00D73C00" w:rsidRDefault="00D73C00" w:rsidP="00D73C00">
      <w:pPr>
        <w:pStyle w:val="Heading3"/>
      </w:pPr>
      <w:bookmarkStart w:id="35" w:name="_Toc41127968"/>
      <w:r>
        <w:t>Требования к численности и квалификации персонала</w:t>
      </w:r>
      <w:bookmarkEnd w:id="35"/>
    </w:p>
    <w:p w14:paraId="04D16906" w14:textId="5ADF5E12" w:rsidR="00D73C00" w:rsidRPr="00D73C00" w:rsidRDefault="00D73C00" w:rsidP="00D73C00">
      <w:pPr>
        <w:pStyle w:val="a0"/>
      </w:pPr>
      <w:r w:rsidRPr="00D73C00">
        <w:t xml:space="preserve">Минимальное количество персонала, требуемого для </w:t>
      </w:r>
      <w:r w:rsidR="00452408">
        <w:t>испытаний</w:t>
      </w:r>
      <w:r w:rsidRPr="00D73C00">
        <w:t xml:space="preserve"> программы, должно составлять не менее 1 штатной единицы: </w:t>
      </w:r>
    </w:p>
    <w:p w14:paraId="305226F6" w14:textId="1AFB13AA" w:rsidR="00D73C00" w:rsidRPr="00D73C00" w:rsidRDefault="00D73C00" w:rsidP="00452408">
      <w:pPr>
        <w:pStyle w:val="a0"/>
      </w:pPr>
      <w:r w:rsidRPr="00D73C00">
        <w:t>1) конечны</w:t>
      </w:r>
      <w:r w:rsidR="00452408">
        <w:t xml:space="preserve">й пользователь – оператор ЭВМ. </w:t>
      </w:r>
    </w:p>
    <w:p w14:paraId="05B4E196" w14:textId="174457B9" w:rsidR="00D73C00" w:rsidRDefault="00D73C00" w:rsidP="00D73C00">
      <w:pPr>
        <w:pStyle w:val="a0"/>
      </w:pPr>
      <w:r w:rsidRPr="00D73C00">
        <w:t xml:space="preserve">Для </w:t>
      </w:r>
      <w:r w:rsidR="00452408">
        <w:t>проведения испытаний данной</w:t>
      </w:r>
      <w:r w:rsidRPr="00D73C00">
        <w:t xml:space="preserve"> программой конечный пользователь должен:</w:t>
      </w:r>
    </w:p>
    <w:p w14:paraId="1B162AE3" w14:textId="5F7C484C" w:rsidR="00452408" w:rsidRDefault="00452408" w:rsidP="00D73C00">
      <w:pPr>
        <w:pStyle w:val="a0"/>
        <w:numPr>
          <w:ilvl w:val="0"/>
          <w:numId w:val="25"/>
        </w:numPr>
      </w:pPr>
      <w:r>
        <w:lastRenderedPageBreak/>
        <w:t>Обладать базовыми навыками работы с компьютером</w:t>
      </w:r>
      <w:r w:rsidRPr="00452408">
        <w:t>;</w:t>
      </w:r>
    </w:p>
    <w:p w14:paraId="073EE20E" w14:textId="08B889BD" w:rsidR="00D73C00" w:rsidRPr="00452408" w:rsidRDefault="00452408" w:rsidP="00D73C00">
      <w:pPr>
        <w:pStyle w:val="a0"/>
        <w:numPr>
          <w:ilvl w:val="0"/>
          <w:numId w:val="25"/>
        </w:numPr>
      </w:pPr>
      <w:r>
        <w:t>Обладать базовыми навыками работы с браузером</w:t>
      </w:r>
      <w:r w:rsidRPr="00452408">
        <w:t>;</w:t>
      </w:r>
    </w:p>
    <w:p w14:paraId="751C82DB" w14:textId="763E4C82" w:rsidR="005408C0" w:rsidRDefault="00452408" w:rsidP="00D73C00">
      <w:pPr>
        <w:pStyle w:val="a0"/>
        <w:numPr>
          <w:ilvl w:val="0"/>
          <w:numId w:val="25"/>
        </w:numPr>
      </w:pPr>
      <w:r>
        <w:t>Обладать базовым пониманием сетевых технологи</w:t>
      </w:r>
      <w:r w:rsidR="005408C0">
        <w:t>й</w:t>
      </w:r>
      <w:r w:rsidR="005408C0" w:rsidRPr="005408C0">
        <w:t>;</w:t>
      </w:r>
    </w:p>
    <w:p w14:paraId="4E17F901" w14:textId="4EFE420E" w:rsidR="00452408" w:rsidRDefault="005408C0" w:rsidP="00D73C00">
      <w:pPr>
        <w:pStyle w:val="a0"/>
        <w:numPr>
          <w:ilvl w:val="0"/>
          <w:numId w:val="25"/>
        </w:numPr>
      </w:pPr>
      <w:r>
        <w:t>Обладать навыками для работы с командной строкой.</w:t>
      </w:r>
    </w:p>
    <w:p w14:paraId="5FACD359" w14:textId="77777777" w:rsidR="00452408" w:rsidRDefault="00452408" w:rsidP="005408C0">
      <w:pPr>
        <w:pStyle w:val="a0"/>
      </w:pPr>
    </w:p>
    <w:p w14:paraId="0354E37A" w14:textId="77777777" w:rsidR="005408C0" w:rsidRPr="005F52D9" w:rsidRDefault="005408C0" w:rsidP="005408C0">
      <w:pPr>
        <w:pStyle w:val="a0"/>
        <w:sectPr w:rsidR="005408C0" w:rsidRPr="005F52D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09464822" w14:textId="62E172FE" w:rsidR="009A51DF" w:rsidRDefault="00715B48" w:rsidP="000B529F">
      <w:pPr>
        <w:pStyle w:val="Heading1"/>
        <w:numPr>
          <w:ilvl w:val="0"/>
          <w:numId w:val="15"/>
        </w:numPr>
      </w:pPr>
      <w:bookmarkStart w:id="36" w:name="_Toc41127969"/>
      <w:r>
        <w:lastRenderedPageBreak/>
        <w:t>МЕТОДЫ ИСПЫТАНИЙ</w:t>
      </w:r>
      <w:bookmarkEnd w:id="36"/>
    </w:p>
    <w:p w14:paraId="1FE7E719" w14:textId="7B91A2FF" w:rsidR="00715B48" w:rsidRDefault="00715B48" w:rsidP="00715B48">
      <w:pPr>
        <w:pStyle w:val="Heading2"/>
      </w:pPr>
      <w:bookmarkStart w:id="37" w:name="_Toc41127970"/>
      <w:r>
        <w:t>Испытание выполнения требований к программной документации</w:t>
      </w:r>
      <w:bookmarkEnd w:id="37"/>
    </w:p>
    <w:p w14:paraId="2F5B9BC2" w14:textId="6D49400E" w:rsidR="00024CDE" w:rsidRDefault="00024CDE" w:rsidP="00024CDE">
      <w:pPr>
        <w:pStyle w:val="a0"/>
      </w:pPr>
      <w:r w:rsidRPr="00024CDE">
        <w:t>Выполнение требований к программной документации проверяется визуально. Также проверяется наличие программной документации в информационной образовательной среде LMS (</w:t>
      </w:r>
      <w:proofErr w:type="spellStart"/>
      <w:r w:rsidRPr="00024CDE">
        <w:t>Learning</w:t>
      </w:r>
      <w:proofErr w:type="spellEnd"/>
      <w:r w:rsidRPr="00024CDE">
        <w:t xml:space="preserve"> </w:t>
      </w:r>
      <w:proofErr w:type="spellStart"/>
      <w:r w:rsidRPr="00024CDE">
        <w:t>Management</w:t>
      </w:r>
      <w:proofErr w:type="spellEnd"/>
      <w:r w:rsidRPr="00024CDE">
        <w:t xml:space="preserve"> </w:t>
      </w:r>
      <w:proofErr w:type="spellStart"/>
      <w:r w:rsidRPr="00024CDE">
        <w:t>System</w:t>
      </w:r>
      <w:proofErr w:type="spellEnd"/>
      <w:r w:rsidRPr="00024CDE">
        <w:t>) НИУ ВШЭ</w:t>
      </w:r>
      <w:r>
        <w:t>.</w:t>
      </w:r>
    </w:p>
    <w:p w14:paraId="61073A02" w14:textId="4FC560F0" w:rsidR="00024CDE" w:rsidRPr="00024CDE" w:rsidRDefault="00024CDE" w:rsidP="00024CDE">
      <w:pPr>
        <w:pStyle w:val="a0"/>
      </w:pPr>
      <w:r>
        <w:t>Путём проверки было установлено, что все документы удовлетворяют перечисленным выше требованиям.</w:t>
      </w:r>
    </w:p>
    <w:p w14:paraId="1E995F22" w14:textId="47A7803D" w:rsidR="00715B48" w:rsidRDefault="00715B48" w:rsidP="00715B48">
      <w:pPr>
        <w:pStyle w:val="Heading2"/>
      </w:pPr>
      <w:bookmarkStart w:id="38" w:name="_Toc41127971"/>
      <w:r>
        <w:t>Испытание выполнения требований к интерфейсу</w:t>
      </w:r>
      <w:r w:rsidR="005408C0">
        <w:t xml:space="preserve"> и функциональным характеристикам</w:t>
      </w:r>
      <w:bookmarkEnd w:id="38"/>
    </w:p>
    <w:p w14:paraId="7DC9F421" w14:textId="7FEF6D83" w:rsidR="005408C0" w:rsidRDefault="005408C0" w:rsidP="005408C0">
      <w:pPr>
        <w:pStyle w:val="Heading3"/>
      </w:pPr>
      <w:bookmarkStart w:id="39" w:name="_Toc41127972"/>
      <w:r>
        <w:t>Установка и запуск серверной части</w:t>
      </w:r>
      <w:bookmarkEnd w:id="39"/>
    </w:p>
    <w:p w14:paraId="7AF664C1" w14:textId="07C59080" w:rsidR="005408C0" w:rsidRDefault="005408C0" w:rsidP="005408C0">
      <w:pPr>
        <w:pStyle w:val="a0"/>
      </w:pPr>
      <w:r>
        <w:t xml:space="preserve">Скачивается и разархивируется код сервера. Открывается командная строка. В командной строке открывается папка с кодом сервера. Выполняется команда </w:t>
      </w:r>
      <w:r w:rsidRPr="005408C0">
        <w:t>“</w:t>
      </w:r>
      <w:r>
        <w:rPr>
          <w:lang w:val="en-US"/>
        </w:rPr>
        <w:t>node</w:t>
      </w:r>
      <w:r w:rsidRPr="005408C0">
        <w:t xml:space="preserve"> </w:t>
      </w:r>
      <w:r>
        <w:rPr>
          <w:lang w:val="en-US"/>
        </w:rPr>
        <w:t>index</w:t>
      </w:r>
      <w:r w:rsidRPr="005408C0">
        <w:t>.</w:t>
      </w:r>
      <w:proofErr w:type="spellStart"/>
      <w:r>
        <w:rPr>
          <w:lang w:val="en-US"/>
        </w:rPr>
        <w:t>js</w:t>
      </w:r>
      <w:proofErr w:type="spellEnd"/>
      <w:r w:rsidRPr="005408C0">
        <w:t xml:space="preserve">”. </w:t>
      </w:r>
      <w:r>
        <w:t>В консоль выводится сообщение о старте сервера.</w:t>
      </w:r>
    </w:p>
    <w:p w14:paraId="7479B6C0" w14:textId="77777777" w:rsidR="005408C0" w:rsidRDefault="005408C0" w:rsidP="005408C0">
      <w:pPr>
        <w:pStyle w:val="Heading3"/>
      </w:pPr>
      <w:bookmarkStart w:id="40" w:name="_Toc41127973"/>
      <w:r>
        <w:t>Испытание выполнения требований к загрузке игрового клиента в браузере</w:t>
      </w:r>
      <w:bookmarkEnd w:id="40"/>
    </w:p>
    <w:p w14:paraId="7C64CC92" w14:textId="5D0FBD8F" w:rsidR="005408C0" w:rsidRPr="00A06E6E" w:rsidRDefault="005408C0" w:rsidP="005408C0">
      <w:pPr>
        <w:ind w:left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0901BD" wp14:editId="14F2B276">
                <wp:simplePos x="0" y="0"/>
                <wp:positionH relativeFrom="margin">
                  <wp:align>center</wp:align>
                </wp:positionH>
                <wp:positionV relativeFrom="paragraph">
                  <wp:posOffset>3385820</wp:posOffset>
                </wp:positionV>
                <wp:extent cx="2637790" cy="266700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7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97E93" w14:textId="428C456C" w:rsidR="005408C0" w:rsidRPr="00206353" w:rsidRDefault="005408C0" w:rsidP="005408C0">
                            <w:r>
                              <w:t>Рисунок 1. Загрузка клиента в браузере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901BD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0;margin-top:266.6pt;width:207.7pt;height:21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" fillcolor="white [3201]" stroked="f" strokeweight=".5pt">
                <v:textbox>
                  <w:txbxContent>
                    <w:p w14:paraId="6EF97E93" w14:textId="428C456C" w:rsidR="005408C0" w:rsidRPr="00206353" w:rsidRDefault="005408C0" w:rsidP="005408C0">
                      <w:r>
                        <w:t>Рисунок 1. Загрузка клиента в браузере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 wp14:anchorId="519FD9DD" wp14:editId="229B7B23">
            <wp:simplePos x="0" y="0"/>
            <wp:positionH relativeFrom="page">
              <wp:posOffset>1574800</wp:posOffset>
            </wp:positionH>
            <wp:positionV relativeFrom="paragraph">
              <wp:posOffset>368300</wp:posOffset>
            </wp:positionV>
            <wp:extent cx="5410200" cy="288353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ED8">
        <w:t xml:space="preserve">Запускается браузер. В адресную строку вводится </w:t>
      </w:r>
      <w:r w:rsidR="006F0ED8" w:rsidRPr="006F0ED8">
        <w:t>“</w:t>
      </w:r>
      <w:r w:rsidR="006F0ED8">
        <w:rPr>
          <w:lang w:val="en-US"/>
        </w:rPr>
        <w:t>localhost</w:t>
      </w:r>
      <w:r w:rsidR="006F0ED8" w:rsidRPr="006F0ED8">
        <w:t xml:space="preserve">:8080”. </w:t>
      </w:r>
      <w:r w:rsidR="006F0ED8">
        <w:t>Игровой клиент начинает загружаться</w:t>
      </w:r>
      <w:r>
        <w:t xml:space="preserve"> в браузере (рис. 1).</w:t>
      </w:r>
    </w:p>
    <w:p w14:paraId="3FE7FD00" w14:textId="0F4129A8" w:rsidR="006F0ED8" w:rsidRDefault="006F0ED8" w:rsidP="006F0ED8">
      <w:pPr>
        <w:pStyle w:val="Heading3"/>
      </w:pPr>
      <w:bookmarkStart w:id="41" w:name="_Toc41127974"/>
      <w:r>
        <w:t>Испытание выполнения требований к возможности выбрать ник, началу игры и начальному интерфейсу</w:t>
      </w:r>
      <w:bookmarkEnd w:id="41"/>
    </w:p>
    <w:p w14:paraId="585D20F1" w14:textId="18B0DD53" w:rsidR="005408C0" w:rsidRPr="006F0ED8" w:rsidRDefault="005408C0" w:rsidP="005408C0">
      <w:pPr>
        <w:pStyle w:val="a0"/>
      </w:pPr>
      <w:r>
        <w:t>После загрузки показывается начальное меню (ри</w:t>
      </w:r>
      <w:r w:rsidR="006F0ED8">
        <w:t xml:space="preserve">с. 2). В поле </w:t>
      </w:r>
      <w:r w:rsidR="006F0ED8">
        <w:rPr>
          <w:lang w:val="en-US"/>
        </w:rPr>
        <w:t>Nickname</w:t>
      </w:r>
      <w:r w:rsidR="006F0ED8" w:rsidRPr="006F0ED8">
        <w:t xml:space="preserve"> </w:t>
      </w:r>
      <w:r w:rsidR="006F0ED8">
        <w:t xml:space="preserve">вводится ник. Нажимается кнопка </w:t>
      </w:r>
      <w:r w:rsidR="006F0ED8">
        <w:rPr>
          <w:lang w:val="en-US"/>
        </w:rPr>
        <w:t>Play</w:t>
      </w:r>
      <w:r w:rsidR="006F0ED8" w:rsidRPr="006F0ED8">
        <w:t xml:space="preserve">. </w:t>
      </w:r>
      <w:r w:rsidR="006F0ED8">
        <w:t>После нажатия кнопки начинается поиск матча. Во время ожидания начала матча показывается информация о матч</w:t>
      </w:r>
      <w:r w:rsidR="00550816">
        <w:t>е (рис.3</w:t>
      </w:r>
      <w:r w:rsidR="006F0ED8">
        <w:t>)</w:t>
      </w:r>
    </w:p>
    <w:p w14:paraId="283A5ABE" w14:textId="704D949E" w:rsidR="00024CDE" w:rsidRDefault="006F0ED8" w:rsidP="00024CDE">
      <w:pPr>
        <w:pStyle w:val="Heading3"/>
      </w:pPr>
      <w:bookmarkStart w:id="42" w:name="_Toc41127975"/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546DC2C" wp14:editId="066E153E">
            <wp:simplePos x="0" y="0"/>
            <wp:positionH relativeFrom="page">
              <wp:posOffset>1460500</wp:posOffset>
            </wp:positionH>
            <wp:positionV relativeFrom="paragraph">
              <wp:posOffset>0</wp:posOffset>
            </wp:positionV>
            <wp:extent cx="2301240" cy="1674495"/>
            <wp:effectExtent l="0" t="0" r="3810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79"/>
                    <a:stretch/>
                  </pic:blipFill>
                  <pic:spPr bwMode="auto">
                    <a:xfrm>
                      <a:off x="0" y="0"/>
                      <a:ext cx="2301240" cy="167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B4448" wp14:editId="483198EE">
                <wp:simplePos x="0" y="0"/>
                <wp:positionH relativeFrom="page">
                  <wp:posOffset>1664335</wp:posOffset>
                </wp:positionH>
                <wp:positionV relativeFrom="paragraph">
                  <wp:posOffset>1671955</wp:posOffset>
                </wp:positionV>
                <wp:extent cx="2006600" cy="266700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C5B8F" w14:textId="0B985EF6" w:rsidR="005408C0" w:rsidRPr="00B427C4" w:rsidRDefault="005408C0" w:rsidP="0020635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27C4">
                              <w:rPr>
                                <w:rFonts w:ascii="Times New Roman" w:hAnsi="Times New Roman" w:cs="Times New Roman"/>
                              </w:rPr>
                              <w:t xml:space="preserve">Рисунок </w:t>
                            </w:r>
                            <w:r w:rsidR="00550816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B427C4">
                              <w:rPr>
                                <w:rFonts w:ascii="Times New Roman" w:hAnsi="Times New Roman" w:cs="Times New Roman"/>
                              </w:rPr>
                              <w:t>. Начальное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4448" id="Надпись 7" o:spid="_x0000_s1027" type="#_x0000_t202" style="position:absolute;left:0;text-align:left;margin-left:131.05pt;margin-top:131.65pt;width:158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" fillcolor="white [3201]" stroked="f" strokeweight=".5pt">
                <v:textbox>
                  <w:txbxContent>
                    <w:p w14:paraId="5AEC5B8F" w14:textId="0B985EF6" w:rsidR="005408C0" w:rsidRPr="00B427C4" w:rsidRDefault="005408C0" w:rsidP="0020635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427C4">
                        <w:rPr>
                          <w:rFonts w:ascii="Times New Roman" w:hAnsi="Times New Roman" w:cs="Times New Roman"/>
                        </w:rPr>
                        <w:t xml:space="preserve">Рисунок </w:t>
                      </w:r>
                      <w:r w:rsidR="00550816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B427C4">
                        <w:rPr>
                          <w:rFonts w:ascii="Times New Roman" w:hAnsi="Times New Roman" w:cs="Times New Roman"/>
                        </w:rPr>
                        <w:t>. Начальное меню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8F95D" wp14:editId="31C4BF26">
                <wp:simplePos x="0" y="0"/>
                <wp:positionH relativeFrom="column">
                  <wp:posOffset>3182620</wp:posOffset>
                </wp:positionH>
                <wp:positionV relativeFrom="paragraph">
                  <wp:posOffset>-17780</wp:posOffset>
                </wp:positionV>
                <wp:extent cx="2346325" cy="1691005"/>
                <wp:effectExtent l="0" t="0" r="15875" b="234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325" cy="1691005"/>
                        </a:xfrm>
                        <a:prstGeom prst="rect">
                          <a:avLst/>
                        </a:prstGeom>
                        <a:blipFill>
                          <a:blip r:embed="rId17"/>
                          <a:srcRect/>
                          <a:stretch>
                            <a:fillRect l="-12308" t="-18137" r="-13020" b="-16770"/>
                          </a:stretch>
                        </a:blip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rgbClr r="0" g="0" b="0"/>
                        </a:fillRef>
                        <a:effectRef idx="0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959AD" id="Прямоугольник 4" o:spid="_x0000_s1026" style="position:absolute;margin-left:250.6pt;margin-top:-1.4pt;width:184.75pt;height:13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" strokecolor="white [3201]" strokeweight="2pt">
                <v:fill r:id="rId18" o:title="" recolor="t" rotate="t" type="fram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950A64" wp14:editId="63E5E2BA">
                <wp:simplePos x="0" y="0"/>
                <wp:positionH relativeFrom="page">
                  <wp:posOffset>3856990</wp:posOffset>
                </wp:positionH>
                <wp:positionV relativeFrom="paragraph">
                  <wp:posOffset>1680845</wp:posOffset>
                </wp:positionV>
                <wp:extent cx="3373755" cy="266700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75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CAD34" w14:textId="10517CC2" w:rsidR="005408C0" w:rsidRPr="00B427C4" w:rsidRDefault="005408C0" w:rsidP="000C1F2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27C4">
                              <w:rPr>
                                <w:rFonts w:ascii="Times New Roman" w:hAnsi="Times New Roman" w:cs="Times New Roman"/>
                              </w:rPr>
                              <w:t xml:space="preserve">Рисунок </w:t>
                            </w:r>
                            <w:r w:rsidR="00550816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B427C4">
                              <w:rPr>
                                <w:rFonts w:ascii="Times New Roman" w:hAnsi="Times New Roman" w:cs="Times New Roman"/>
                              </w:rPr>
                              <w:t>. Интерфейс во время ожидания матча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50A64" id="Надпись 5" o:spid="_x0000_s1028" type="#_x0000_t202" style="position:absolute;left:0;text-align:left;margin-left:303.7pt;margin-top:132.35pt;width:265.6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" fillcolor="white [3201]" stroked="f" strokeweight=".5pt">
                <v:textbox>
                  <w:txbxContent>
                    <w:p w14:paraId="5DDCAD34" w14:textId="10517CC2" w:rsidR="005408C0" w:rsidRPr="00B427C4" w:rsidRDefault="005408C0" w:rsidP="000C1F2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427C4">
                        <w:rPr>
                          <w:rFonts w:ascii="Times New Roman" w:hAnsi="Times New Roman" w:cs="Times New Roman"/>
                        </w:rPr>
                        <w:t xml:space="preserve">Рисунок </w:t>
                      </w:r>
                      <w:r w:rsidR="00550816"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B427C4">
                        <w:rPr>
                          <w:rFonts w:ascii="Times New Roman" w:hAnsi="Times New Roman" w:cs="Times New Roman"/>
                        </w:rPr>
                        <w:t>. Интерфейс во время ожидания матча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24CDE">
        <w:t xml:space="preserve">Испытание выполнения требований к </w:t>
      </w:r>
      <w:r>
        <w:t>процессу игры и</w:t>
      </w:r>
      <w:r w:rsidR="00550816">
        <w:t xml:space="preserve"> к</w:t>
      </w:r>
      <w:r>
        <w:t xml:space="preserve"> интерфейсу в игре и между играми</w:t>
      </w:r>
      <w:bookmarkEnd w:id="42"/>
    </w:p>
    <w:p w14:paraId="3E0DEB6C" w14:textId="33801423" w:rsidR="00206353" w:rsidRDefault="006E4324" w:rsidP="00B427C4">
      <w:pPr>
        <w:pStyle w:val="a0"/>
      </w:pPr>
      <w:r>
        <w:t xml:space="preserve">Открывается ещё одна вкладка с игровым клиентом и нажимается кнопка </w:t>
      </w:r>
      <w:r>
        <w:rPr>
          <w:lang w:val="en-US"/>
        </w:rPr>
        <w:t>Play</w:t>
      </w:r>
      <w:r w:rsidRPr="006E4324">
        <w:t xml:space="preserve">. </w:t>
      </w:r>
      <w:r>
        <w:t xml:space="preserve">Начинается игра (рис. </w:t>
      </w:r>
      <w:r w:rsidR="00E304CB">
        <w:t>4</w:t>
      </w:r>
      <w:r>
        <w:t>)</w:t>
      </w:r>
      <w:r w:rsidR="00550816">
        <w:t xml:space="preserve">. </w:t>
      </w:r>
    </w:p>
    <w:p w14:paraId="29E006C7" w14:textId="2CFE7321" w:rsidR="00550816" w:rsidRPr="006E4324" w:rsidRDefault="00E304CB" w:rsidP="00B427C4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D3B2F4" wp14:editId="121003AD">
                <wp:simplePos x="0" y="0"/>
                <wp:positionH relativeFrom="margin">
                  <wp:posOffset>2028825</wp:posOffset>
                </wp:positionH>
                <wp:positionV relativeFrom="paragraph">
                  <wp:posOffset>3134360</wp:posOffset>
                </wp:positionV>
                <wp:extent cx="2466975" cy="310515"/>
                <wp:effectExtent l="0" t="0" r="9525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ABDE0" w14:textId="2DB9E73F" w:rsidR="00E304CB" w:rsidRPr="00BE76F7" w:rsidRDefault="00E304CB" w:rsidP="00E304CB">
                            <w:r>
                              <w:t>Рисунок 4. Интерфейс во время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3B2F4" id="Надпись 16" o:spid="_x0000_s1029" type="#_x0000_t202" style="position:absolute;left:0;text-align:left;margin-left:159.75pt;margin-top:246.8pt;width:194.25pt;height:24.4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" fillcolor="white [3201]" stroked="f" strokeweight=".5pt">
                <v:textbox>
                  <w:txbxContent>
                    <w:p w14:paraId="3DCABDE0" w14:textId="2DB9E73F" w:rsidR="00E304CB" w:rsidRPr="00BE76F7" w:rsidRDefault="00E304CB" w:rsidP="00E304CB">
                      <w:r>
                        <w:t>Рисунок 4. Интерфейс во время игры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D54C202" wp14:editId="0B69CE2E">
            <wp:extent cx="5538159" cy="3113919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4710" cy="31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C7A6" w14:textId="28B0C459" w:rsidR="000C1F2A" w:rsidRDefault="00E304CB" w:rsidP="00407596">
      <w:pPr>
        <w:pStyle w:val="a0"/>
      </w:pPr>
      <w:r>
        <w:t xml:space="preserve">В </w:t>
      </w:r>
      <w:r w:rsidR="00407596">
        <w:t xml:space="preserve">поле для ввода сообщения для чат вводится сообщения и после нажатия кнопки </w:t>
      </w:r>
      <w:r w:rsidR="00407596">
        <w:rPr>
          <w:lang w:val="en-US"/>
        </w:rPr>
        <w:t>Enter</w:t>
      </w:r>
      <w:r w:rsidR="00407596" w:rsidRPr="00407596">
        <w:t xml:space="preserve"> </w:t>
      </w:r>
      <w:r w:rsidR="00407596">
        <w:t xml:space="preserve">сообщение успешно отображается в чате. </w:t>
      </w:r>
      <w:r>
        <w:t>Проверяется наличие таблицы</w:t>
      </w:r>
      <w:r w:rsidR="00407596">
        <w:t xml:space="preserve"> с</w:t>
      </w:r>
      <w:r>
        <w:t xml:space="preserve"> информацией об очках игроков. Проверяется наличие текстового описания</w:t>
      </w:r>
      <w:r w:rsidR="00407596">
        <w:t xml:space="preserve"> задачи к текущему матчу.</w:t>
      </w:r>
      <w:r>
        <w:t xml:space="preserve"> Поочередно нажимаются клавиши </w:t>
      </w:r>
      <w:r>
        <w:rPr>
          <w:lang w:val="en-US"/>
        </w:rPr>
        <w:t>W</w:t>
      </w:r>
      <w:r w:rsidRPr="00E304CB">
        <w:t xml:space="preserve">, </w:t>
      </w:r>
      <w:r>
        <w:rPr>
          <w:lang w:val="en-US"/>
        </w:rPr>
        <w:t>A</w:t>
      </w:r>
      <w:r w:rsidRPr="00E304CB">
        <w:t xml:space="preserve">, </w:t>
      </w:r>
      <w:r>
        <w:rPr>
          <w:lang w:val="en-US"/>
        </w:rPr>
        <w:t>S</w:t>
      </w:r>
      <w:r w:rsidRPr="00E304CB">
        <w:t xml:space="preserve">, </w:t>
      </w:r>
      <w:r>
        <w:rPr>
          <w:lang w:val="en-US"/>
        </w:rPr>
        <w:t>D</w:t>
      </w:r>
      <w:r>
        <w:t>. Персонаж движется вверх, влево, вниз, вправо.</w:t>
      </w:r>
      <w:r w:rsidR="00392006">
        <w:t xml:space="preserve"> Открывается изначальная вкладка с игрой. Проверяется, что персонаж из второй в вкладки в ней тоже переместился.</w:t>
      </w:r>
      <w:r>
        <w:t xml:space="preserve"> Выполняется действие, написанное в задаче к текущей мини-игре. Проверяется, что число очков игрока увеличилось. Ожидается окончание мини-игры. После окончания показывается таблица с промежуточными результатами (рис. 5). </w:t>
      </w:r>
    </w:p>
    <w:p w14:paraId="7354D5F5" w14:textId="3AEB8082" w:rsidR="00E304CB" w:rsidRPr="00F26CA3" w:rsidRDefault="00E304CB" w:rsidP="00407596">
      <w:pPr>
        <w:pStyle w:val="a0"/>
      </w:pPr>
      <w:r>
        <w:t>Проверяется корректность данных в таблице. Начинается следующая мини-игра. Выполняется действие, написанное в задаче к этой мини-игре. Проверяется, что за это игроку корректно дали очки. Ожидается окончание игры. После окончания игры показывается таблица с итоговыми результатами (рис. 6)</w:t>
      </w:r>
      <w:r w:rsidR="00392006">
        <w:t>. Проверяется корректность данных в таблице</w:t>
      </w:r>
      <w:r w:rsidR="00F26CA3">
        <w:t>.</w:t>
      </w:r>
    </w:p>
    <w:p w14:paraId="0C1072C5" w14:textId="57375FCB" w:rsidR="00A06E6E" w:rsidRPr="00A06E6E" w:rsidRDefault="00392006" w:rsidP="00392006">
      <w:pPr>
        <w:pStyle w:val="a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C3ACB" wp14:editId="1A974B85">
                <wp:simplePos x="0" y="0"/>
                <wp:positionH relativeFrom="margin">
                  <wp:posOffset>1177807</wp:posOffset>
                </wp:positionH>
                <wp:positionV relativeFrom="paragraph">
                  <wp:posOffset>2246349</wp:posOffset>
                </wp:positionV>
                <wp:extent cx="4207510" cy="266700"/>
                <wp:effectExtent l="0" t="0" r="254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75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D2A4B" w14:textId="100B26A8" w:rsidR="005408C0" w:rsidRPr="00B427C4" w:rsidRDefault="00E304CB" w:rsidP="00FD6C8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Рисунок 5</w:t>
                            </w:r>
                            <w:r w:rsidR="005408C0" w:rsidRPr="00B427C4">
                              <w:rPr>
                                <w:rFonts w:ascii="Times New Roman" w:hAnsi="Times New Roman" w:cs="Times New Roman"/>
                              </w:rPr>
                              <w:t>. Таблица с промежуточными результатами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C3ACB" id="Надпись 8" o:spid="_x0000_s1030" type="#_x0000_t202" style="position:absolute;left:0;text-align:left;margin-left:92.75pt;margin-top:176.9pt;width:331.3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" fillcolor="white [3201]" stroked="f" strokeweight=".5pt">
                <v:textbox>
                  <w:txbxContent>
                    <w:p w14:paraId="64DD2A4B" w14:textId="100B26A8" w:rsidR="005408C0" w:rsidRPr="00B427C4" w:rsidRDefault="00E304CB" w:rsidP="00FD6C8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Рисунок 5</w:t>
                      </w:r>
                      <w:r w:rsidR="005408C0" w:rsidRPr="00B427C4">
                        <w:rPr>
                          <w:rFonts w:ascii="Times New Roman" w:hAnsi="Times New Roman" w:cs="Times New Roman"/>
                        </w:rPr>
                        <w:t>. Таблица с промежуточными результатами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D745AE" wp14:editId="441133C4">
                <wp:simplePos x="0" y="0"/>
                <wp:positionH relativeFrom="margin">
                  <wp:posOffset>1429866</wp:posOffset>
                </wp:positionH>
                <wp:positionV relativeFrom="paragraph">
                  <wp:posOffset>4956197</wp:posOffset>
                </wp:positionV>
                <wp:extent cx="3794760" cy="266700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8F2CD" w14:textId="1C8A5992" w:rsidR="005408C0" w:rsidRPr="00B427C4" w:rsidRDefault="005408C0" w:rsidP="00A06E6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27C4">
                              <w:rPr>
                                <w:rFonts w:ascii="Times New Roman" w:hAnsi="Times New Roman" w:cs="Times New Roman"/>
                              </w:rPr>
                              <w:t xml:space="preserve">Рисунок </w:t>
                            </w:r>
                            <w:r w:rsidR="00392006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Pr="00B427C4">
                              <w:rPr>
                                <w:rFonts w:ascii="Times New Roman" w:hAnsi="Times New Roman" w:cs="Times New Roman"/>
                              </w:rPr>
                              <w:t xml:space="preserve">. Таблица с </w:t>
                            </w:r>
                            <w:r w:rsidR="00392006">
                              <w:rPr>
                                <w:rFonts w:ascii="Times New Roman" w:hAnsi="Times New Roman" w:cs="Times New Roman"/>
                              </w:rPr>
                              <w:t>итоговыми</w:t>
                            </w:r>
                            <w:r w:rsidRPr="00B427C4">
                              <w:rPr>
                                <w:rFonts w:ascii="Times New Roman" w:hAnsi="Times New Roman" w:cs="Times New Roman"/>
                              </w:rPr>
                              <w:t xml:space="preserve"> результатами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745AE" id="Надпись 10" o:spid="_x0000_s1031" type="#_x0000_t202" style="position:absolute;left:0;text-align:left;margin-left:112.6pt;margin-top:390.25pt;width:298.8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" fillcolor="white [3201]" stroked="f" strokeweight=".5pt">
                <v:textbox>
                  <w:txbxContent>
                    <w:p w14:paraId="1DD8F2CD" w14:textId="1C8A5992" w:rsidR="005408C0" w:rsidRPr="00B427C4" w:rsidRDefault="005408C0" w:rsidP="00A06E6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427C4">
                        <w:rPr>
                          <w:rFonts w:ascii="Times New Roman" w:hAnsi="Times New Roman" w:cs="Times New Roman"/>
                        </w:rPr>
                        <w:t xml:space="preserve">Рисунок </w:t>
                      </w:r>
                      <w:r w:rsidR="00392006"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Pr="00B427C4">
                        <w:rPr>
                          <w:rFonts w:ascii="Times New Roman" w:hAnsi="Times New Roman" w:cs="Times New Roman"/>
                        </w:rPr>
                        <w:t xml:space="preserve">. Таблица с </w:t>
                      </w:r>
                      <w:r w:rsidR="00392006">
                        <w:rPr>
                          <w:rFonts w:ascii="Times New Roman" w:hAnsi="Times New Roman" w:cs="Times New Roman"/>
                        </w:rPr>
                        <w:t>итоговыми</w:t>
                      </w:r>
                      <w:r w:rsidRPr="00B427C4">
                        <w:rPr>
                          <w:rFonts w:ascii="Times New Roman" w:hAnsi="Times New Roman" w:cs="Times New Roman"/>
                        </w:rPr>
                        <w:t xml:space="preserve"> результатами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79A40C7F" wp14:editId="7BA752A4">
            <wp:simplePos x="0" y="0"/>
            <wp:positionH relativeFrom="margin">
              <wp:posOffset>1078383</wp:posOffset>
            </wp:positionH>
            <wp:positionV relativeFrom="paragraph">
              <wp:posOffset>2625243</wp:posOffset>
            </wp:positionV>
            <wp:extent cx="4288155" cy="2165985"/>
            <wp:effectExtent l="0" t="0" r="0" b="571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" t="2862" r="2144" b="3337"/>
                    <a:stretch/>
                  </pic:blipFill>
                  <pic:spPr bwMode="auto">
                    <a:xfrm>
                      <a:off x="0" y="0"/>
                      <a:ext cx="4288155" cy="216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4CB"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640D809F" wp14:editId="4C1990A7">
            <wp:simplePos x="0" y="0"/>
            <wp:positionH relativeFrom="column">
              <wp:posOffset>1138555</wp:posOffset>
            </wp:positionH>
            <wp:positionV relativeFrom="paragraph">
              <wp:posOffset>0</wp:posOffset>
            </wp:positionV>
            <wp:extent cx="4248150" cy="218059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Нажимается кнопка </w:t>
      </w:r>
      <w:r>
        <w:rPr>
          <w:lang w:val="en-US"/>
        </w:rPr>
        <w:t>Exit</w:t>
      </w:r>
      <w:r w:rsidRPr="00392006">
        <w:t xml:space="preserve">. </w:t>
      </w:r>
      <w:r>
        <w:t xml:space="preserve">Открывается начальное меню с выбором никнейма и кнопкой </w:t>
      </w:r>
      <w:r>
        <w:rPr>
          <w:lang w:val="en-US"/>
        </w:rPr>
        <w:t>Play</w:t>
      </w:r>
      <w:r w:rsidRPr="00392006">
        <w:t>.</w:t>
      </w:r>
    </w:p>
    <w:p w14:paraId="3AC944DB" w14:textId="1739BF1E" w:rsidR="00715B48" w:rsidRPr="00D73C00" w:rsidRDefault="00715B48" w:rsidP="00715B48">
      <w:pPr>
        <w:pStyle w:val="Heading2"/>
      </w:pPr>
      <w:bookmarkStart w:id="43" w:name="_Toc41127976"/>
      <w:r>
        <w:t>Испытание выполнения требований к надёжности</w:t>
      </w:r>
      <w:bookmarkEnd w:id="43"/>
    </w:p>
    <w:p w14:paraId="7A9CD817" w14:textId="1C70EABE" w:rsidR="006210C8" w:rsidRDefault="00A06E6E" w:rsidP="000A6EF9">
      <w:pPr>
        <w:pStyle w:val="a0"/>
        <w:sectPr w:rsidR="006210C8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>В процессе испытаний программа стабильно работала и корректно выполняла все функции. Значит программа соответствует всем требованиям к надёжности.</w:t>
      </w:r>
    </w:p>
    <w:p w14:paraId="6E1AF439" w14:textId="77777777" w:rsidR="009E2619" w:rsidRPr="00095285" w:rsidRDefault="009D4E75" w:rsidP="009D4E75">
      <w:pPr>
        <w:pStyle w:val="Heading1"/>
      </w:pPr>
      <w:bookmarkStart w:id="44" w:name="_Toc41127977"/>
      <w:r>
        <w:lastRenderedPageBreak/>
        <w:t xml:space="preserve">ПРИЛОЖЕНИЕ 1 </w:t>
      </w:r>
      <w:r>
        <w:br/>
      </w:r>
      <w:r w:rsidR="006210C8" w:rsidRPr="00095285">
        <w:t>ТЕРМИНОЛОГИЯ</w:t>
      </w:r>
      <w:bookmarkEnd w:id="44"/>
      <w:r w:rsidR="009E2619">
        <w:t xml:space="preserve"> </w:t>
      </w:r>
    </w:p>
    <w:p w14:paraId="1B1810F1" w14:textId="77777777" w:rsidR="008152FE" w:rsidRDefault="008152FE" w:rsidP="000B529F">
      <w:pPr>
        <w:pStyle w:val="a0"/>
      </w:pPr>
      <w:r w:rsidRPr="008152FE">
        <w:rPr>
          <w:b/>
        </w:rPr>
        <w:t>Мини-игра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небольшая игра, в которой иг</w:t>
      </w:r>
      <w:r w:rsidR="008C6BC9">
        <w:t>року нужно быстрее своих соперников понять цель игры и выполнить ее.</w:t>
      </w:r>
      <w:r w:rsidR="00FF3403">
        <w:t xml:space="preserve"> Длительность такой мин-игры не превышает 1-2 минуты.</w:t>
      </w:r>
    </w:p>
    <w:p w14:paraId="054EA620" w14:textId="77777777" w:rsidR="008152FE" w:rsidRDefault="00070ADB" w:rsidP="000B529F">
      <w:pPr>
        <w:pStyle w:val="a0"/>
      </w:pPr>
      <w:r w:rsidRPr="00070ADB">
        <w:rPr>
          <w:b/>
        </w:rPr>
        <w:t>Логи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файлы с отчетами о событиях, возникших в ходе работе программы. События указываются в хронологическом порядке.</w:t>
      </w:r>
    </w:p>
    <w:p w14:paraId="3547D26C" w14:textId="77777777" w:rsidR="00DB12AE" w:rsidRDefault="00DB12AE" w:rsidP="000B529F">
      <w:pPr>
        <w:pStyle w:val="a0"/>
      </w:pPr>
      <w:r w:rsidRPr="00DB12AE">
        <w:rPr>
          <w:b/>
        </w:rPr>
        <w:t>Мультиплеер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 режим компьютерной игры, при котором в нее играет несколько человек. </w:t>
      </w:r>
    </w:p>
    <w:p w14:paraId="1F6046F0" w14:textId="77777777" w:rsidR="00B70214" w:rsidRDefault="00B70214" w:rsidP="00B70214">
      <w:pPr>
        <w:pStyle w:val="a0"/>
      </w:pPr>
      <w:r w:rsidRPr="00B70214">
        <w:rPr>
          <w:b/>
        </w:rPr>
        <w:t>Никнейм (игровой ник)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</w:t>
      </w:r>
      <w:r w:rsidR="00B91CBE">
        <w:t>псевдоним</w:t>
      </w:r>
      <w:r>
        <w:t xml:space="preserve"> пользователя, показывающийся другим игрокам.</w:t>
      </w:r>
    </w:p>
    <w:p w14:paraId="4B8E2686" w14:textId="77777777" w:rsidR="00B91CBE" w:rsidRDefault="00B91CBE" w:rsidP="00B70214">
      <w:pPr>
        <w:pStyle w:val="a0"/>
      </w:pPr>
      <w:r w:rsidRPr="00B91CBE">
        <w:rPr>
          <w:b/>
        </w:rPr>
        <w:t>Казуальная игра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компьютерная игра с простыми правилами и несложным управлением, ориентированная на большую аудиторию.</w:t>
      </w:r>
    </w:p>
    <w:p w14:paraId="2768CB82" w14:textId="77777777" w:rsidR="00B91CBE" w:rsidRPr="00564EC4" w:rsidRDefault="00841E63" w:rsidP="00B70214">
      <w:pPr>
        <w:pStyle w:val="a0"/>
      </w:pPr>
      <w:r>
        <w:rPr>
          <w:b/>
        </w:rPr>
        <w:t>Игрова</w:t>
      </w:r>
      <w:r w:rsidR="00B91CBE" w:rsidRPr="00B91CBE">
        <w:rPr>
          <w:b/>
        </w:rPr>
        <w:t>я ме</w:t>
      </w:r>
      <w:r>
        <w:rPr>
          <w:b/>
        </w:rPr>
        <w:t xml:space="preserve">ханика </w:t>
      </w:r>
      <w:r>
        <w:rPr>
          <w:rFonts w:ascii="Symbol" w:eastAsia="Symbol" w:hAnsi="Symbol" w:cs="Symbol"/>
        </w:rPr>
        <w:t></w:t>
      </w:r>
      <w:r w:rsidR="00B91CBE" w:rsidRPr="00B91CBE">
        <w:rPr>
          <w:b/>
        </w:rPr>
        <w:t xml:space="preserve"> </w:t>
      </w:r>
      <w:r w:rsidR="00B91CBE" w:rsidRPr="00B91CBE">
        <w:t xml:space="preserve">набор правил и способов, реализующий определённым образом некоторую часть </w:t>
      </w:r>
      <w:proofErr w:type="gramStart"/>
      <w:r w:rsidR="00B91CBE" w:rsidRPr="00B91CBE">
        <w:t>интерактивного взаимодействия</w:t>
      </w:r>
      <w:proofErr w:type="gramEnd"/>
      <w:r w:rsidR="00B91CBE" w:rsidRPr="00B91CBE">
        <w:t xml:space="preserve"> игрока и игры.</w:t>
      </w:r>
    </w:p>
    <w:p w14:paraId="7A53F21F" w14:textId="77777777" w:rsidR="00640763" w:rsidRPr="00710FA4" w:rsidRDefault="00F63E2B" w:rsidP="00710FA4">
      <w:pPr>
        <w:pStyle w:val="a0"/>
        <w:rPr>
          <w:b/>
        </w:rPr>
        <w:sectPr w:rsidR="00640763" w:rsidRPr="00710FA4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  <w:r w:rsidRPr="00F63E2B">
        <w:rPr>
          <w:b/>
        </w:rPr>
        <w:t>Игровой движок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программное обеспечение, использу</w:t>
      </w:r>
      <w:r w:rsidR="00710FA4">
        <w:t>емое для разработки компьютерных</w:t>
      </w:r>
      <w:r>
        <w:t xml:space="preserve"> иг</w:t>
      </w:r>
      <w:r w:rsidR="00710FA4">
        <w:t>р.</w:t>
      </w:r>
    </w:p>
    <w:p w14:paraId="017C7C70" w14:textId="77777777" w:rsidR="00640763" w:rsidRDefault="00640763" w:rsidP="00640763">
      <w:pPr>
        <w:pStyle w:val="Heading1"/>
        <w:rPr>
          <w:w w:val="105"/>
        </w:rPr>
      </w:pPr>
      <w:bookmarkStart w:id="45" w:name="_Toc41127978"/>
      <w:r>
        <w:lastRenderedPageBreak/>
        <w:t>ПРИЛОЖЕНИЕ 2</w:t>
      </w:r>
      <w:r>
        <w:br/>
      </w:r>
      <w:r>
        <w:rPr>
          <w:w w:val="105"/>
        </w:rPr>
        <w:t>СПИСОК ИСПОЛЬЗУЕМОЙ ЛИТЕРАТУРЫ</w:t>
      </w:r>
      <w:bookmarkEnd w:id="45"/>
    </w:p>
    <w:p w14:paraId="1FBE7AD4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697ADBF3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19.102-77 Стадии разработки. //Единая система программной документации. – М.: ИПК Издательство стандартов, 2001.</w:t>
      </w:r>
    </w:p>
    <w:p w14:paraId="2954E2D1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19.103-77 Обозначения программ и программных докумен</w:t>
      </w:r>
      <w:r w:rsidR="00DB12AE">
        <w:t>тов. //Единая система программ</w:t>
      </w:r>
      <w:r w:rsidRPr="00160691">
        <w:t>ной документации. – М.: ИПК Издательство стандартов, 2001.</w:t>
      </w:r>
    </w:p>
    <w:p w14:paraId="388E2C84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19.104-78 Основные надписи. //Единая система программной документации. – М.: ИПК Издательство стандартов, 2001.</w:t>
      </w:r>
    </w:p>
    <w:p w14:paraId="414E8D75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7D95A29C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19.106-78 Требования к программным документам, выполненным печатным способом.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708C2418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19.201-78 Техническое задание. Требования к содерж</w:t>
      </w:r>
      <w:r w:rsidR="00DB12AE">
        <w:t>анию и оформлению. //Единая си</w:t>
      </w:r>
      <w:r w:rsidRPr="00160691">
        <w:t>стема программной документации. – М.: ИПК Издательство стандартов, 2001.</w:t>
      </w:r>
    </w:p>
    <w:p w14:paraId="4B519C70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19.603-78 Общие правила внесения изменений. //Един</w:t>
      </w:r>
      <w:r w:rsidR="00DB12AE">
        <w:t>ая система программной докумен</w:t>
      </w:r>
      <w:r w:rsidRPr="00160691">
        <w:t>тации. – М.: ИПК Издательство стандартов, 2001.</w:t>
      </w:r>
    </w:p>
    <w:p w14:paraId="14EB47F0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21336E19" w14:textId="77777777" w:rsidR="004B6272" w:rsidRPr="00DF7CED" w:rsidRDefault="004B6272" w:rsidP="004B6272">
      <w:pPr>
        <w:pStyle w:val="ListParagraph"/>
        <w:numPr>
          <w:ilvl w:val="0"/>
          <w:numId w:val="17"/>
        </w:numPr>
        <w:adjustRightInd w:val="0"/>
        <w:rPr>
          <w:color w:val="000000"/>
          <w:sz w:val="23"/>
          <w:szCs w:val="23"/>
          <w:lang w:val="ru-RU"/>
        </w:rPr>
      </w:pPr>
      <w:r w:rsidRPr="00DF7CED">
        <w:rPr>
          <w:color w:val="000000"/>
          <w:sz w:val="23"/>
          <w:szCs w:val="23"/>
          <w:lang w:val="ru-RU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4D13797E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19.602-78 Правила дублирования, учета и хранения</w:t>
      </w:r>
      <w:r w:rsidR="00DB12AE">
        <w:t xml:space="preserve"> программных документов, выпол</w:t>
      </w:r>
      <w:r w:rsidRPr="00160691">
        <w:t>ненных печатным способом. //Единая система программной документации. – М.: ИПК Издательство стандартов, 2001.</w:t>
      </w:r>
    </w:p>
    <w:p w14:paraId="7F28AA64" w14:textId="77777777" w:rsidR="00DF7CED" w:rsidRPr="00DF7CED" w:rsidRDefault="00160691" w:rsidP="00DF7CED">
      <w:pPr>
        <w:pStyle w:val="a0"/>
        <w:numPr>
          <w:ilvl w:val="0"/>
          <w:numId w:val="17"/>
        </w:numPr>
      </w:pPr>
      <w:r w:rsidRPr="00160691">
        <w:t>ГОСТ 19.301-79 Программа и методика испытаний. Требования к содержанию и оформлению.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561DB371" w14:textId="77777777" w:rsidR="00DF7CED" w:rsidRDefault="00DF7CED" w:rsidP="00DF7CED">
      <w:pPr>
        <w:pStyle w:val="a0"/>
        <w:numPr>
          <w:ilvl w:val="0"/>
          <w:numId w:val="17"/>
        </w:numPr>
        <w:sectPr w:rsidR="00DF7CED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779F35B4" w14:textId="77777777" w:rsidTr="007F1EDF">
        <w:trPr>
          <w:trHeight w:val="268"/>
        </w:trPr>
        <w:tc>
          <w:tcPr>
            <w:tcW w:w="9331" w:type="dxa"/>
            <w:gridSpan w:val="10"/>
          </w:tcPr>
          <w:p w14:paraId="4C79CC4B" w14:textId="77777777" w:rsidR="007F1EDF" w:rsidRDefault="007F1EDF" w:rsidP="007F1EDF">
            <w:pPr>
              <w:pStyle w:val="TableParagraph"/>
              <w:spacing w:line="236" w:lineRule="exact"/>
              <w:ind w:left="3199" w:right="3192"/>
              <w:jc w:val="center"/>
            </w:pPr>
            <w:proofErr w:type="spellStart"/>
            <w:r>
              <w:rPr>
                <w:w w:val="105"/>
              </w:rPr>
              <w:lastRenderedPageBreak/>
              <w:t>Лист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регистрации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изменений</w:t>
            </w:r>
            <w:proofErr w:type="spellEnd"/>
          </w:p>
        </w:tc>
      </w:tr>
      <w:tr w:rsidR="007F1EDF" w14:paraId="130126D3" w14:textId="77777777" w:rsidTr="007F1EDF">
        <w:trPr>
          <w:trHeight w:val="1623"/>
        </w:trPr>
        <w:tc>
          <w:tcPr>
            <w:tcW w:w="3787" w:type="dxa"/>
            <w:gridSpan w:val="5"/>
          </w:tcPr>
          <w:p w14:paraId="31DC4024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69956165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22C64200" w14:textId="77777777" w:rsidR="007F1EDF" w:rsidRDefault="007F1EDF" w:rsidP="007F1EDF">
            <w:pPr>
              <w:pStyle w:val="TableParagraph"/>
              <w:ind w:left="632"/>
            </w:pPr>
            <w:proofErr w:type="spellStart"/>
            <w:r>
              <w:rPr>
                <w:w w:val="105"/>
              </w:rPr>
              <w:t>Номера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листов</w:t>
            </w:r>
            <w:proofErr w:type="spellEnd"/>
            <w:r>
              <w:rPr>
                <w:w w:val="105"/>
              </w:rPr>
              <w:t xml:space="preserve"> (</w:t>
            </w:r>
            <w:proofErr w:type="spellStart"/>
            <w:r>
              <w:rPr>
                <w:w w:val="105"/>
              </w:rPr>
              <w:t>страниц</w:t>
            </w:r>
            <w:proofErr w:type="spellEnd"/>
            <w:r>
              <w:rPr>
                <w:w w:val="105"/>
              </w:rPr>
              <w:t>)</w:t>
            </w:r>
          </w:p>
        </w:tc>
        <w:tc>
          <w:tcPr>
            <w:tcW w:w="1154" w:type="dxa"/>
          </w:tcPr>
          <w:p w14:paraId="2ADEB977" w14:textId="77777777" w:rsidR="007F1EDF" w:rsidRPr="00C92975" w:rsidRDefault="007F1EDF" w:rsidP="007F1EDF">
            <w:pPr>
              <w:pStyle w:val="TableParagraph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3D7DDE4D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20C6022C" w14:textId="77777777" w:rsidR="007F1EDF" w:rsidRDefault="007F1EDF" w:rsidP="007F1EDF">
            <w:pPr>
              <w:pStyle w:val="TableParagraph"/>
              <w:spacing w:before="207" w:line="256" w:lineRule="auto"/>
              <w:ind w:left="122" w:firstLine="423"/>
            </w:pPr>
            <w:r>
              <w:t xml:space="preserve">№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1381" w:type="dxa"/>
          </w:tcPr>
          <w:p w14:paraId="674E0F6C" w14:textId="77777777" w:rsidR="007F1EDF" w:rsidRPr="00C92975" w:rsidRDefault="007F1EDF" w:rsidP="007F1EDF">
            <w:pPr>
              <w:pStyle w:val="TableParagraph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38B2A057" w14:textId="77777777" w:rsidR="007F1EDF" w:rsidRPr="00C92975" w:rsidRDefault="007F1EDF" w:rsidP="007F1EDF">
            <w:pPr>
              <w:pStyle w:val="TableParagraph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proofErr w:type="spellStart"/>
            <w:r w:rsidRPr="00C92975">
              <w:rPr>
                <w:w w:val="105"/>
                <w:lang w:val="ru-RU"/>
              </w:rPr>
              <w:t>ельного</w:t>
            </w:r>
            <w:proofErr w:type="spellEnd"/>
            <w:r w:rsidRPr="00C92975">
              <w:rPr>
                <w:w w:val="105"/>
                <w:lang w:val="ru-RU"/>
              </w:rPr>
              <w:t xml:space="preserve"> докум. и дата</w:t>
            </w:r>
          </w:p>
        </w:tc>
        <w:tc>
          <w:tcPr>
            <w:tcW w:w="814" w:type="dxa"/>
          </w:tcPr>
          <w:p w14:paraId="37BDF7FB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0DDF31E0" w14:textId="77777777" w:rsidR="007F1EDF" w:rsidRPr="00C92975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4689221C" w14:textId="77777777" w:rsidR="007F1EDF" w:rsidRDefault="007F1EDF" w:rsidP="007F1EDF">
            <w:pPr>
              <w:pStyle w:val="TableParagraph"/>
              <w:ind w:left="122"/>
            </w:pPr>
            <w:proofErr w:type="spellStart"/>
            <w:r>
              <w:rPr>
                <w:w w:val="105"/>
              </w:rPr>
              <w:t>Подп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</w:tcPr>
          <w:p w14:paraId="15EE6DCE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76F7454F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072AE0DD" w14:textId="77777777" w:rsidR="007F1EDF" w:rsidRDefault="007F1EDF" w:rsidP="007F1EDF">
            <w:pPr>
              <w:pStyle w:val="TableParagraph"/>
              <w:ind w:left="122"/>
            </w:pPr>
            <w:proofErr w:type="spellStart"/>
            <w:r>
              <w:rPr>
                <w:w w:val="110"/>
              </w:rPr>
              <w:t>Дата</w:t>
            </w:r>
            <w:proofErr w:type="spellEnd"/>
          </w:p>
        </w:tc>
      </w:tr>
      <w:tr w:rsidR="007F1EDF" w14:paraId="17756D37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2E3B2A65" w14:textId="77777777" w:rsidR="007F1EDF" w:rsidRDefault="007F1EDF" w:rsidP="007F1EDF">
            <w:pPr>
              <w:pStyle w:val="TableParagraph"/>
              <w:spacing w:before="67"/>
              <w:ind w:left="80"/>
            </w:pPr>
            <w:proofErr w:type="spellStart"/>
            <w:r>
              <w:rPr>
                <w:w w:val="105"/>
              </w:rPr>
              <w:t>Изм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  <w:textDirection w:val="btLr"/>
          </w:tcPr>
          <w:p w14:paraId="2ED631F2" w14:textId="77777777" w:rsidR="007F1EDF" w:rsidRDefault="007F1EDF" w:rsidP="007F1EDF">
            <w:pPr>
              <w:pStyle w:val="TableParagraph"/>
              <w:spacing w:before="106" w:line="256" w:lineRule="auto"/>
              <w:ind w:left="306" w:hanging="226"/>
            </w:pPr>
            <w:proofErr w:type="spellStart"/>
            <w:r>
              <w:t>Изменен</w:t>
            </w:r>
            <w:proofErr w:type="spellEnd"/>
            <w: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6A46CECD" w14:textId="77777777" w:rsidR="007F1EDF" w:rsidRDefault="007F1EDF" w:rsidP="007F1EDF">
            <w:pPr>
              <w:pStyle w:val="TableParagraph"/>
              <w:spacing w:before="106" w:line="256" w:lineRule="auto"/>
              <w:ind w:left="294" w:right="120" w:hanging="214"/>
            </w:pPr>
            <w:proofErr w:type="spellStart"/>
            <w:r>
              <w:rPr>
                <w:w w:val="105"/>
              </w:rPr>
              <w:t>Заменен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39789006" w14:textId="77777777" w:rsidR="007F1EDF" w:rsidRDefault="007F1EDF" w:rsidP="007F1EDF">
            <w:pPr>
              <w:pStyle w:val="TableParagraph"/>
              <w:spacing w:before="67"/>
              <w:ind w:left="80"/>
            </w:pPr>
            <w:proofErr w:type="spellStart"/>
            <w:r>
              <w:rPr>
                <w:w w:val="105"/>
              </w:rPr>
              <w:t>Новых</w:t>
            </w:r>
            <w:proofErr w:type="spellEnd"/>
          </w:p>
        </w:tc>
        <w:tc>
          <w:tcPr>
            <w:tcW w:w="814" w:type="dxa"/>
            <w:textDirection w:val="btLr"/>
          </w:tcPr>
          <w:p w14:paraId="613A1231" w14:textId="77777777" w:rsidR="007F1EDF" w:rsidRDefault="007F1EDF" w:rsidP="007F1EDF">
            <w:pPr>
              <w:pStyle w:val="TableParagraph"/>
              <w:spacing w:before="106" w:line="256" w:lineRule="auto"/>
              <w:ind w:left="80" w:right="-24" w:firstLine="105"/>
            </w:pPr>
            <w:proofErr w:type="spellStart"/>
            <w:r>
              <w:rPr>
                <w:w w:val="105"/>
              </w:rPr>
              <w:t>Аннули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рованных</w:t>
            </w:r>
            <w:proofErr w:type="spellEnd"/>
          </w:p>
        </w:tc>
        <w:tc>
          <w:tcPr>
            <w:tcW w:w="1154" w:type="dxa"/>
          </w:tcPr>
          <w:p w14:paraId="0BD8BDB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4F3D0A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89789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885CB7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FDC09EB" w14:textId="77777777" w:rsidR="007F1EDF" w:rsidRDefault="007F1EDF" w:rsidP="007F1EDF">
            <w:pPr>
              <w:pStyle w:val="TableParagraph"/>
            </w:pPr>
          </w:p>
        </w:tc>
      </w:tr>
      <w:tr w:rsidR="007F1EDF" w14:paraId="49191FD3" w14:textId="77777777" w:rsidTr="007F1EDF">
        <w:trPr>
          <w:trHeight w:val="388"/>
        </w:trPr>
        <w:tc>
          <w:tcPr>
            <w:tcW w:w="531" w:type="dxa"/>
          </w:tcPr>
          <w:p w14:paraId="0EEB9F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5617B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1D848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71B1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A2B7A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A6C371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48A5AC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AC8591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0E529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7837480" w14:textId="77777777" w:rsidR="007F1EDF" w:rsidRDefault="007F1EDF" w:rsidP="007F1EDF">
            <w:pPr>
              <w:pStyle w:val="TableParagraph"/>
            </w:pPr>
          </w:p>
        </w:tc>
      </w:tr>
      <w:tr w:rsidR="007F1EDF" w14:paraId="0DFDB7ED" w14:textId="77777777" w:rsidTr="007F1EDF">
        <w:trPr>
          <w:trHeight w:val="388"/>
        </w:trPr>
        <w:tc>
          <w:tcPr>
            <w:tcW w:w="531" w:type="dxa"/>
          </w:tcPr>
          <w:p w14:paraId="63E6CCD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84E847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73BBF6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2C041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5A6402D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5F8B30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0F8BB4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13490C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8A38FF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D6D6DD" w14:textId="77777777" w:rsidR="007F1EDF" w:rsidRDefault="007F1EDF" w:rsidP="007F1EDF">
            <w:pPr>
              <w:pStyle w:val="TableParagraph"/>
            </w:pPr>
          </w:p>
        </w:tc>
      </w:tr>
      <w:tr w:rsidR="007F1EDF" w14:paraId="154E2598" w14:textId="77777777" w:rsidTr="007F1EDF">
        <w:trPr>
          <w:trHeight w:val="388"/>
        </w:trPr>
        <w:tc>
          <w:tcPr>
            <w:tcW w:w="531" w:type="dxa"/>
          </w:tcPr>
          <w:p w14:paraId="5985B83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F8195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F24F1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3D10FA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53566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625D51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6C343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61AD9B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F1E6DB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63B61D" w14:textId="77777777" w:rsidR="007F1EDF" w:rsidRDefault="007F1EDF" w:rsidP="007F1EDF">
            <w:pPr>
              <w:pStyle w:val="TableParagraph"/>
            </w:pPr>
          </w:p>
        </w:tc>
      </w:tr>
      <w:tr w:rsidR="007F1EDF" w14:paraId="7F0B56EF" w14:textId="77777777" w:rsidTr="007F1EDF">
        <w:trPr>
          <w:trHeight w:val="388"/>
        </w:trPr>
        <w:tc>
          <w:tcPr>
            <w:tcW w:w="531" w:type="dxa"/>
          </w:tcPr>
          <w:p w14:paraId="7204EE6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3A58A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68E9D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DFED1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98761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2F6E9E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57840D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15D91D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AFBA7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925D1F" w14:textId="77777777" w:rsidR="007F1EDF" w:rsidRDefault="007F1EDF" w:rsidP="007F1EDF">
            <w:pPr>
              <w:pStyle w:val="TableParagraph"/>
            </w:pPr>
          </w:p>
        </w:tc>
      </w:tr>
      <w:tr w:rsidR="007F1EDF" w14:paraId="641A92EB" w14:textId="77777777" w:rsidTr="007F1EDF">
        <w:trPr>
          <w:trHeight w:val="388"/>
        </w:trPr>
        <w:tc>
          <w:tcPr>
            <w:tcW w:w="531" w:type="dxa"/>
          </w:tcPr>
          <w:p w14:paraId="711305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1CA21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77461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C8CEF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B8350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3D6B44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ECF72E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7787A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1018C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89480B6" w14:textId="77777777" w:rsidR="007F1EDF" w:rsidRDefault="007F1EDF" w:rsidP="007F1EDF">
            <w:pPr>
              <w:pStyle w:val="TableParagraph"/>
            </w:pPr>
          </w:p>
        </w:tc>
      </w:tr>
      <w:tr w:rsidR="007F1EDF" w14:paraId="65DCFC4B" w14:textId="77777777" w:rsidTr="007F1EDF">
        <w:trPr>
          <w:trHeight w:val="388"/>
        </w:trPr>
        <w:tc>
          <w:tcPr>
            <w:tcW w:w="531" w:type="dxa"/>
          </w:tcPr>
          <w:p w14:paraId="6A83222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3C30C4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BA40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3A168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7E7D1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2921C4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A546D4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3F0CBD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C957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34FD0F" w14:textId="77777777" w:rsidR="007F1EDF" w:rsidRDefault="007F1EDF" w:rsidP="007F1EDF">
            <w:pPr>
              <w:pStyle w:val="TableParagraph"/>
            </w:pPr>
          </w:p>
        </w:tc>
      </w:tr>
      <w:tr w:rsidR="007F1EDF" w14:paraId="2D18B6E1" w14:textId="77777777" w:rsidTr="007F1EDF">
        <w:trPr>
          <w:trHeight w:val="388"/>
        </w:trPr>
        <w:tc>
          <w:tcPr>
            <w:tcW w:w="531" w:type="dxa"/>
          </w:tcPr>
          <w:p w14:paraId="69C7ACE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40E3B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6D06D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1ABA59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0FC830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23A551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2E040A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01C4D7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8D3795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E396B0" w14:textId="77777777" w:rsidR="007F1EDF" w:rsidRDefault="007F1EDF" w:rsidP="007F1EDF">
            <w:pPr>
              <w:pStyle w:val="TableParagraph"/>
            </w:pPr>
          </w:p>
        </w:tc>
      </w:tr>
      <w:tr w:rsidR="007F1EDF" w14:paraId="74793210" w14:textId="77777777" w:rsidTr="007F1EDF">
        <w:trPr>
          <w:trHeight w:val="388"/>
        </w:trPr>
        <w:tc>
          <w:tcPr>
            <w:tcW w:w="531" w:type="dxa"/>
          </w:tcPr>
          <w:p w14:paraId="282CA08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16CC6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AD880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84950B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AB195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1F8A8D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B718EA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E7A7B0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CDA33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AFB4454" w14:textId="77777777" w:rsidR="007F1EDF" w:rsidRDefault="007F1EDF" w:rsidP="007F1EDF">
            <w:pPr>
              <w:pStyle w:val="TableParagraph"/>
            </w:pPr>
          </w:p>
        </w:tc>
      </w:tr>
      <w:tr w:rsidR="007F1EDF" w14:paraId="3E381CE0" w14:textId="77777777" w:rsidTr="007F1EDF">
        <w:trPr>
          <w:trHeight w:val="388"/>
        </w:trPr>
        <w:tc>
          <w:tcPr>
            <w:tcW w:w="531" w:type="dxa"/>
          </w:tcPr>
          <w:p w14:paraId="6882911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03F96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833E5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FBF86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759555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2EEB8C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331DB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3076EC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F32F5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F1FB07" w14:textId="77777777" w:rsidR="007F1EDF" w:rsidRDefault="007F1EDF" w:rsidP="007F1EDF">
            <w:pPr>
              <w:pStyle w:val="TableParagraph"/>
            </w:pPr>
          </w:p>
        </w:tc>
      </w:tr>
      <w:tr w:rsidR="007F1EDF" w14:paraId="44CD3E22" w14:textId="77777777" w:rsidTr="007F1EDF">
        <w:trPr>
          <w:trHeight w:val="388"/>
        </w:trPr>
        <w:tc>
          <w:tcPr>
            <w:tcW w:w="531" w:type="dxa"/>
          </w:tcPr>
          <w:p w14:paraId="09B8955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460D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F8F8AC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0CC529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989DB6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8B1CE4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842B8C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2B6AAD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4C4D52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31BA85" w14:textId="77777777" w:rsidR="007F1EDF" w:rsidRDefault="007F1EDF" w:rsidP="007F1EDF">
            <w:pPr>
              <w:pStyle w:val="TableParagraph"/>
            </w:pPr>
          </w:p>
        </w:tc>
      </w:tr>
      <w:tr w:rsidR="007F1EDF" w14:paraId="4869C6A1" w14:textId="77777777" w:rsidTr="007F1EDF">
        <w:trPr>
          <w:trHeight w:val="388"/>
        </w:trPr>
        <w:tc>
          <w:tcPr>
            <w:tcW w:w="531" w:type="dxa"/>
          </w:tcPr>
          <w:p w14:paraId="10D572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7992B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1A128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465D5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7780D1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39B7C4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EFAB35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2BECF6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2737C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49377DB" w14:textId="77777777" w:rsidR="007F1EDF" w:rsidRDefault="007F1EDF" w:rsidP="007F1EDF">
            <w:pPr>
              <w:pStyle w:val="TableParagraph"/>
            </w:pPr>
          </w:p>
        </w:tc>
      </w:tr>
      <w:tr w:rsidR="007F1EDF" w14:paraId="4D3C2975" w14:textId="77777777" w:rsidTr="007F1EDF">
        <w:trPr>
          <w:trHeight w:val="388"/>
        </w:trPr>
        <w:tc>
          <w:tcPr>
            <w:tcW w:w="531" w:type="dxa"/>
          </w:tcPr>
          <w:p w14:paraId="1CF5DF9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8E5F5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3EB959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FD7BD8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8E591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9FD26D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FC8E61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930F41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6105B4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8BE0CE" w14:textId="77777777" w:rsidR="007F1EDF" w:rsidRDefault="007F1EDF" w:rsidP="007F1EDF">
            <w:pPr>
              <w:pStyle w:val="TableParagraph"/>
            </w:pPr>
          </w:p>
        </w:tc>
      </w:tr>
      <w:tr w:rsidR="007F1EDF" w14:paraId="5CD0EB6D" w14:textId="77777777" w:rsidTr="007F1EDF">
        <w:trPr>
          <w:trHeight w:val="388"/>
        </w:trPr>
        <w:tc>
          <w:tcPr>
            <w:tcW w:w="531" w:type="dxa"/>
          </w:tcPr>
          <w:p w14:paraId="180F59A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EE2D1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F44764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7AD1C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2CF3B9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32D66A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FC7A58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92600D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1FBE97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8374EA5" w14:textId="77777777" w:rsidR="007F1EDF" w:rsidRDefault="007F1EDF" w:rsidP="007F1EDF">
            <w:pPr>
              <w:pStyle w:val="TableParagraph"/>
            </w:pPr>
          </w:p>
        </w:tc>
      </w:tr>
      <w:tr w:rsidR="007F1EDF" w14:paraId="1484723D" w14:textId="77777777" w:rsidTr="007F1EDF">
        <w:trPr>
          <w:trHeight w:val="388"/>
        </w:trPr>
        <w:tc>
          <w:tcPr>
            <w:tcW w:w="531" w:type="dxa"/>
          </w:tcPr>
          <w:p w14:paraId="55E4AC7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B9DC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4CF0F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C5251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2D031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2DCE02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E90EF1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9324AC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6ACDC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65AC00" w14:textId="77777777" w:rsidR="007F1EDF" w:rsidRDefault="007F1EDF" w:rsidP="007F1EDF">
            <w:pPr>
              <w:pStyle w:val="TableParagraph"/>
            </w:pPr>
          </w:p>
        </w:tc>
      </w:tr>
      <w:tr w:rsidR="007F1EDF" w14:paraId="5923C38A" w14:textId="77777777" w:rsidTr="007F1EDF">
        <w:trPr>
          <w:trHeight w:val="388"/>
        </w:trPr>
        <w:tc>
          <w:tcPr>
            <w:tcW w:w="531" w:type="dxa"/>
          </w:tcPr>
          <w:p w14:paraId="381F59C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C3723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029DA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66BD1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705E97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6E994C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9FD92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FF95E0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989ED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125A6D" w14:textId="77777777" w:rsidR="007F1EDF" w:rsidRDefault="007F1EDF" w:rsidP="007F1EDF">
            <w:pPr>
              <w:pStyle w:val="TableParagraph"/>
            </w:pPr>
          </w:p>
        </w:tc>
      </w:tr>
      <w:tr w:rsidR="007F1EDF" w14:paraId="6FD93AF2" w14:textId="77777777" w:rsidTr="007F1EDF">
        <w:trPr>
          <w:trHeight w:val="388"/>
        </w:trPr>
        <w:tc>
          <w:tcPr>
            <w:tcW w:w="531" w:type="dxa"/>
          </w:tcPr>
          <w:p w14:paraId="4C116AF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41337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75F21E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7A3BEE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FDFA207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1578E8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704B74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AF7E28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BA36A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D05853" w14:textId="77777777" w:rsidR="007F1EDF" w:rsidRDefault="007F1EDF" w:rsidP="007F1EDF">
            <w:pPr>
              <w:pStyle w:val="TableParagraph"/>
            </w:pPr>
          </w:p>
        </w:tc>
      </w:tr>
      <w:tr w:rsidR="007F1EDF" w14:paraId="13AB23F2" w14:textId="77777777" w:rsidTr="007F1EDF">
        <w:trPr>
          <w:trHeight w:val="388"/>
        </w:trPr>
        <w:tc>
          <w:tcPr>
            <w:tcW w:w="531" w:type="dxa"/>
          </w:tcPr>
          <w:p w14:paraId="7BB74B1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1C901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4E82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F42C3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526DD7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04C9BD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60231B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D39E0F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78595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4094BBC" w14:textId="77777777" w:rsidR="007F1EDF" w:rsidRDefault="007F1EDF" w:rsidP="007F1EDF">
            <w:pPr>
              <w:pStyle w:val="TableParagraph"/>
            </w:pPr>
          </w:p>
        </w:tc>
      </w:tr>
      <w:tr w:rsidR="007F1EDF" w14:paraId="6001C1B2" w14:textId="77777777" w:rsidTr="007F1EDF">
        <w:trPr>
          <w:trHeight w:val="388"/>
        </w:trPr>
        <w:tc>
          <w:tcPr>
            <w:tcW w:w="531" w:type="dxa"/>
          </w:tcPr>
          <w:p w14:paraId="278EC62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B55AAF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8BA1A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C63B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F605F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B50D26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6A5112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58F437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41BAD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EA6A6D" w14:textId="77777777" w:rsidR="007F1EDF" w:rsidRDefault="007F1EDF" w:rsidP="007F1EDF">
            <w:pPr>
              <w:pStyle w:val="TableParagraph"/>
            </w:pPr>
          </w:p>
        </w:tc>
      </w:tr>
      <w:tr w:rsidR="007F1EDF" w14:paraId="1C7DF663" w14:textId="77777777" w:rsidTr="007F1EDF">
        <w:trPr>
          <w:trHeight w:val="388"/>
        </w:trPr>
        <w:tc>
          <w:tcPr>
            <w:tcW w:w="531" w:type="dxa"/>
          </w:tcPr>
          <w:p w14:paraId="3E70AB4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368501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D52EC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470CA3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0A306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FEF3DB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81EDFE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380A5F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6CCB8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DC8D41A" w14:textId="77777777" w:rsidR="007F1EDF" w:rsidRDefault="007F1EDF" w:rsidP="007F1EDF">
            <w:pPr>
              <w:pStyle w:val="TableParagraph"/>
            </w:pPr>
          </w:p>
        </w:tc>
      </w:tr>
      <w:tr w:rsidR="007F1EDF" w14:paraId="4E3C1035" w14:textId="77777777" w:rsidTr="007F1EDF">
        <w:trPr>
          <w:trHeight w:val="388"/>
        </w:trPr>
        <w:tc>
          <w:tcPr>
            <w:tcW w:w="531" w:type="dxa"/>
          </w:tcPr>
          <w:p w14:paraId="276201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CFBF7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F2283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DFD2E3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4E35105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FA8008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B28774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A75E3B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AEEC4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CAA5999" w14:textId="77777777" w:rsidR="007F1EDF" w:rsidRDefault="007F1EDF" w:rsidP="007F1EDF">
            <w:pPr>
              <w:pStyle w:val="TableParagraph"/>
            </w:pPr>
          </w:p>
        </w:tc>
      </w:tr>
      <w:tr w:rsidR="007F1EDF" w14:paraId="5D3E77D7" w14:textId="77777777" w:rsidTr="007F1EDF">
        <w:trPr>
          <w:trHeight w:val="388"/>
        </w:trPr>
        <w:tc>
          <w:tcPr>
            <w:tcW w:w="531" w:type="dxa"/>
          </w:tcPr>
          <w:p w14:paraId="7146A1F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C12D7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6FB18C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9F3957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0B9CF05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347D60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5EA6A8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D05F91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32A43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6D324FB" w14:textId="77777777" w:rsidR="007F1EDF" w:rsidRDefault="007F1EDF" w:rsidP="007F1EDF">
            <w:pPr>
              <w:pStyle w:val="TableParagraph"/>
            </w:pPr>
          </w:p>
        </w:tc>
      </w:tr>
      <w:tr w:rsidR="007F1EDF" w14:paraId="65C0ABFF" w14:textId="77777777" w:rsidTr="007F1EDF">
        <w:trPr>
          <w:trHeight w:val="388"/>
        </w:trPr>
        <w:tc>
          <w:tcPr>
            <w:tcW w:w="531" w:type="dxa"/>
          </w:tcPr>
          <w:p w14:paraId="408857F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A33E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A46ED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3BDA2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2C298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541544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64B829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9DD76F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294CE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B7800BA" w14:textId="77777777" w:rsidR="007F1EDF" w:rsidRDefault="007F1EDF" w:rsidP="007F1EDF">
            <w:pPr>
              <w:pStyle w:val="TableParagraph"/>
            </w:pPr>
          </w:p>
        </w:tc>
      </w:tr>
      <w:tr w:rsidR="007F1EDF" w14:paraId="48973EBC" w14:textId="77777777" w:rsidTr="007F1EDF">
        <w:trPr>
          <w:trHeight w:val="388"/>
        </w:trPr>
        <w:tc>
          <w:tcPr>
            <w:tcW w:w="531" w:type="dxa"/>
          </w:tcPr>
          <w:p w14:paraId="2B9339F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239AE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F9CE5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46E555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CDEEF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25517D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580E0C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C3C49A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E23BD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51EC5CE" w14:textId="77777777" w:rsidR="007F1EDF" w:rsidRDefault="007F1EDF" w:rsidP="007F1EDF">
            <w:pPr>
              <w:pStyle w:val="TableParagraph"/>
            </w:pPr>
          </w:p>
        </w:tc>
      </w:tr>
      <w:tr w:rsidR="007F1EDF" w14:paraId="588F32C1" w14:textId="77777777" w:rsidTr="007F1EDF">
        <w:trPr>
          <w:trHeight w:val="388"/>
        </w:trPr>
        <w:tc>
          <w:tcPr>
            <w:tcW w:w="531" w:type="dxa"/>
          </w:tcPr>
          <w:p w14:paraId="6D4E966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ECBAA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C2167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EE41C0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13579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113EDB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492246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58B1E0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0B6BC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23363FA" w14:textId="77777777" w:rsidR="007F1EDF" w:rsidRDefault="007F1EDF" w:rsidP="007F1EDF">
            <w:pPr>
              <w:pStyle w:val="TableParagraph"/>
            </w:pPr>
          </w:p>
        </w:tc>
      </w:tr>
      <w:tr w:rsidR="007F1EDF" w14:paraId="2B551776" w14:textId="77777777" w:rsidTr="007F1EDF">
        <w:trPr>
          <w:trHeight w:val="388"/>
        </w:trPr>
        <w:tc>
          <w:tcPr>
            <w:tcW w:w="531" w:type="dxa"/>
          </w:tcPr>
          <w:p w14:paraId="089AF42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952E1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15415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7816B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0C7D9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F39ECB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C3B9F9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666662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69E1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FFA476" w14:textId="77777777" w:rsidR="007F1EDF" w:rsidRDefault="007F1EDF" w:rsidP="007F1EDF">
            <w:pPr>
              <w:pStyle w:val="TableParagraph"/>
            </w:pPr>
          </w:p>
        </w:tc>
      </w:tr>
      <w:tr w:rsidR="007F1EDF" w14:paraId="41766945" w14:textId="77777777" w:rsidTr="007F1EDF">
        <w:trPr>
          <w:trHeight w:val="388"/>
        </w:trPr>
        <w:tc>
          <w:tcPr>
            <w:tcW w:w="531" w:type="dxa"/>
          </w:tcPr>
          <w:p w14:paraId="7A71E67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EA3C3A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95450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8858D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9572F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E67F51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531AC1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DA41E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44A22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00D8364" w14:textId="77777777" w:rsidR="007F1EDF" w:rsidRDefault="007F1EDF" w:rsidP="007F1EDF">
            <w:pPr>
              <w:pStyle w:val="TableParagraph"/>
            </w:pPr>
          </w:p>
        </w:tc>
      </w:tr>
      <w:tr w:rsidR="007F1EDF" w14:paraId="1E217CDE" w14:textId="77777777" w:rsidTr="007F1EDF">
        <w:trPr>
          <w:trHeight w:val="388"/>
        </w:trPr>
        <w:tc>
          <w:tcPr>
            <w:tcW w:w="531" w:type="dxa"/>
          </w:tcPr>
          <w:p w14:paraId="76B1630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E30805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B7AAF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26DC7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E56C9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782E99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491E4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1C49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4B62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2FF7B15" w14:textId="77777777" w:rsidR="007F1EDF" w:rsidRDefault="007F1EDF" w:rsidP="007F1EDF">
            <w:pPr>
              <w:pStyle w:val="TableParagraph"/>
            </w:pPr>
          </w:p>
        </w:tc>
      </w:tr>
    </w:tbl>
    <w:p w14:paraId="05C018E3" w14:textId="77777777" w:rsidR="00B02C85" w:rsidRDefault="00B02C85" w:rsidP="00B02C85">
      <w:pPr>
        <w:pStyle w:val="Heading1"/>
      </w:pPr>
      <w:bookmarkStart w:id="46" w:name="_Toc41127979"/>
      <w:r w:rsidRPr="00B02C85">
        <w:t>ЛИСТ</w:t>
      </w:r>
      <w:r>
        <w:rPr>
          <w:w w:val="105"/>
        </w:rPr>
        <w:t xml:space="preserve"> РЕГИСТРАЦИИ ИЗМЕНЕНИЙ</w:t>
      </w:r>
      <w:bookmarkEnd w:id="46"/>
    </w:p>
    <w:p w14:paraId="3587647A" w14:textId="77777777" w:rsidR="007F1EDF" w:rsidRPr="00160691" w:rsidRDefault="007F1EDF" w:rsidP="00B02C85">
      <w:pPr>
        <w:pStyle w:val="a0"/>
        <w:ind w:left="360" w:firstLine="0"/>
      </w:pPr>
    </w:p>
    <w:sectPr w:rsidR="007F1EDF" w:rsidRPr="00160691" w:rsidSect="009E2619">
      <w:footerReference w:type="default" r:id="rId22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9FB0E" w14:textId="77777777" w:rsidR="009704F8" w:rsidRDefault="009704F8" w:rsidP="00037718">
      <w:pPr>
        <w:spacing w:after="0" w:line="240" w:lineRule="auto"/>
      </w:pPr>
      <w:r>
        <w:separator/>
      </w:r>
    </w:p>
  </w:endnote>
  <w:endnote w:type="continuationSeparator" w:id="0">
    <w:p w14:paraId="6DB9BCB6" w14:textId="77777777" w:rsidR="009704F8" w:rsidRDefault="009704F8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1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5408C0" w:rsidRPr="00213022" w14:paraId="7F805B0A" w14:textId="77777777" w:rsidTr="004414F3">
      <w:trPr>
        <w:trHeight w:val="268"/>
      </w:trPr>
      <w:tc>
        <w:tcPr>
          <w:tcW w:w="3119" w:type="dxa"/>
        </w:tcPr>
        <w:p w14:paraId="2D364DDF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17563DEE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629285BC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2A2178EE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6129110F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</w:tr>
    <w:tr w:rsidR="005408C0" w:rsidRPr="00213022" w14:paraId="0C492ED6" w14:textId="77777777" w:rsidTr="004414F3">
      <w:trPr>
        <w:trHeight w:val="268"/>
      </w:trPr>
      <w:tc>
        <w:tcPr>
          <w:tcW w:w="3119" w:type="dxa"/>
        </w:tcPr>
        <w:p w14:paraId="7A3192BA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bookmarkStart w:id="1" w:name="_bookmark46"/>
          <w:bookmarkEnd w:id="1"/>
          <w:proofErr w:type="spellStart"/>
          <w:r w:rsidRPr="00213022">
            <w:rPr>
              <w:rFonts w:eastAsia="Times New Roman" w:cs="Times New Roman"/>
              <w:w w:val="105"/>
            </w:rPr>
            <w:t>Изм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5AD6F2C3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Лист</w:t>
          </w:r>
          <w:proofErr w:type="spellEnd"/>
        </w:p>
      </w:tc>
      <w:tc>
        <w:tcPr>
          <w:tcW w:w="1560" w:type="dxa"/>
        </w:tcPr>
        <w:p w14:paraId="032C1329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</w:rPr>
            <w:t xml:space="preserve">№ </w:t>
          </w:r>
          <w:proofErr w:type="spellStart"/>
          <w:r w:rsidRPr="00213022">
            <w:rPr>
              <w:rFonts w:eastAsia="Times New Roman" w:cs="Times New Roman"/>
            </w:rPr>
            <w:t>докум</w:t>
          </w:r>
          <w:proofErr w:type="spellEnd"/>
          <w:r w:rsidRPr="00213022">
            <w:rPr>
              <w:rFonts w:eastAsia="Times New Roman" w:cs="Times New Roman"/>
            </w:rPr>
            <w:t>.</w:t>
          </w:r>
        </w:p>
      </w:tc>
      <w:tc>
        <w:tcPr>
          <w:tcW w:w="1559" w:type="dxa"/>
        </w:tcPr>
        <w:p w14:paraId="4CE7CA16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Подп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73407EB1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10"/>
            </w:rPr>
            <w:t>Дата</w:t>
          </w:r>
          <w:proofErr w:type="spellEnd"/>
        </w:p>
      </w:tc>
    </w:tr>
    <w:tr w:rsidR="005408C0" w:rsidRPr="00213022" w14:paraId="630EF6FD" w14:textId="77777777" w:rsidTr="004414F3">
      <w:trPr>
        <w:trHeight w:val="268"/>
      </w:trPr>
      <w:tc>
        <w:tcPr>
          <w:tcW w:w="3119" w:type="dxa"/>
        </w:tcPr>
        <w:p w14:paraId="6E9675D2" w14:textId="63F1DA81" w:rsidR="005408C0" w:rsidRPr="00213022" w:rsidRDefault="005408C0" w:rsidP="00692EE3">
          <w:pPr>
            <w:spacing w:line="236" w:lineRule="exact"/>
            <w:ind w:left="122"/>
            <w:rPr>
              <w:rFonts w:eastAsia="Times New Roman" w:cs="Times New Roman"/>
              <w:lang w:val="ru-RU"/>
            </w:rPr>
          </w:pPr>
          <w:r w:rsidRPr="00213022">
            <w:rPr>
              <w:rFonts w:eastAsia="Times New Roman" w:cs="Times New Roman"/>
              <w:w w:val="105"/>
            </w:rPr>
            <w:t>RU.17701729.</w:t>
          </w:r>
          <w:r w:rsidR="00FB4D3E">
            <w:rPr>
              <w:rFonts w:eastAsia="Times New Roman" w:cs="Times New Roman"/>
              <w:w w:val="105"/>
            </w:rPr>
            <w:t>05.02</w:t>
          </w:r>
          <w:r w:rsidRPr="00213022">
            <w:rPr>
              <w:rFonts w:eastAsia="Times New Roman" w:cs="Times New Roman"/>
              <w:w w:val="105"/>
            </w:rPr>
            <w:t xml:space="preserve">-01 </w:t>
          </w:r>
          <w:r>
            <w:rPr>
              <w:rFonts w:eastAsia="Times New Roman" w:cs="Times New Roman"/>
              <w:w w:val="105"/>
              <w:lang w:val="ru-RU"/>
            </w:rPr>
            <w:t>51</w:t>
          </w:r>
          <w:r w:rsidRPr="00213022">
            <w:rPr>
              <w:rFonts w:eastAsia="Times New Roman" w:cs="Times New Roman"/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1D32EE54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45EDDBDD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511894D6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3712B0A2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</w:tr>
    <w:tr w:rsidR="005408C0" w:rsidRPr="00213022" w14:paraId="6503048D" w14:textId="77777777" w:rsidTr="004414F3">
      <w:trPr>
        <w:trHeight w:val="268"/>
      </w:trPr>
      <w:tc>
        <w:tcPr>
          <w:tcW w:w="3119" w:type="dxa"/>
        </w:tcPr>
        <w:p w14:paraId="50263455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Инв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№ </w:t>
          </w:r>
          <w:proofErr w:type="spellStart"/>
          <w:r w:rsidRPr="00213022">
            <w:rPr>
              <w:rFonts w:eastAsia="Times New Roman" w:cs="Times New Roman"/>
              <w:w w:val="105"/>
            </w:rPr>
            <w:t>подл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64B27459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Подп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и </w:t>
          </w:r>
          <w:proofErr w:type="spellStart"/>
          <w:r w:rsidRPr="00213022">
            <w:rPr>
              <w:rFonts w:eastAsia="Times New Roman" w:cs="Times New Roman"/>
              <w:w w:val="105"/>
            </w:rPr>
            <w:t>дата</w:t>
          </w:r>
          <w:proofErr w:type="spellEnd"/>
        </w:p>
      </w:tc>
      <w:tc>
        <w:tcPr>
          <w:tcW w:w="1560" w:type="dxa"/>
        </w:tcPr>
        <w:p w14:paraId="2D266182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Взам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</w:t>
          </w:r>
          <w:proofErr w:type="spellStart"/>
          <w:r w:rsidRPr="00213022">
            <w:rPr>
              <w:rFonts w:eastAsia="Times New Roman" w:cs="Times New Roman"/>
              <w:w w:val="105"/>
            </w:rPr>
            <w:t>инв</w:t>
          </w:r>
          <w:proofErr w:type="spellEnd"/>
          <w:r w:rsidRPr="00213022">
            <w:rPr>
              <w:rFonts w:eastAsia="Times New Roman" w:cs="Times New Roman"/>
              <w:w w:val="105"/>
            </w:rPr>
            <w:t>. №</w:t>
          </w:r>
        </w:p>
      </w:tc>
      <w:tc>
        <w:tcPr>
          <w:tcW w:w="1559" w:type="dxa"/>
        </w:tcPr>
        <w:p w14:paraId="347796A3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Инв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№ </w:t>
          </w:r>
          <w:proofErr w:type="spellStart"/>
          <w:r w:rsidRPr="00213022">
            <w:rPr>
              <w:rFonts w:eastAsia="Times New Roman" w:cs="Times New Roman"/>
              <w:w w:val="105"/>
            </w:rPr>
            <w:t>дубл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6ADABFF5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Подп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и </w:t>
          </w:r>
          <w:proofErr w:type="spellStart"/>
          <w:r w:rsidRPr="00213022">
            <w:rPr>
              <w:rFonts w:eastAsia="Times New Roman" w:cs="Times New Roman"/>
              <w:w w:val="105"/>
            </w:rPr>
            <w:t>дата</w:t>
          </w:r>
          <w:proofErr w:type="spellEnd"/>
        </w:p>
      </w:tc>
    </w:tr>
  </w:tbl>
  <w:p w14:paraId="0E175D04" w14:textId="77777777" w:rsidR="005408C0" w:rsidRPr="00574F5B" w:rsidRDefault="005408C0" w:rsidP="004414F3">
    <w:pPr>
      <w:pStyle w:val="Footer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7E8F" w14:textId="77777777" w:rsidR="005408C0" w:rsidRPr="00574F5B" w:rsidRDefault="005408C0">
    <w:pPr>
      <w:pStyle w:val="Footer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02953" w14:textId="77777777" w:rsidR="009704F8" w:rsidRDefault="009704F8" w:rsidP="00037718">
      <w:pPr>
        <w:spacing w:after="0" w:line="240" w:lineRule="auto"/>
      </w:pPr>
      <w:r>
        <w:separator/>
      </w:r>
    </w:p>
  </w:footnote>
  <w:footnote w:type="continuationSeparator" w:id="0">
    <w:p w14:paraId="71C6A988" w14:textId="77777777" w:rsidR="009704F8" w:rsidRDefault="009704F8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B948E" w14:textId="77777777" w:rsidR="005408C0" w:rsidRDefault="005408C0" w:rsidP="003E7EB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1A829" w14:textId="77777777" w:rsidR="005408C0" w:rsidRDefault="005408C0" w:rsidP="008742A7">
    <w:pPr>
      <w:pStyle w:val="Header"/>
    </w:pPr>
  </w:p>
  <w:p w14:paraId="6D4D07C8" w14:textId="77777777" w:rsidR="005408C0" w:rsidRDefault="005408C0" w:rsidP="003E7EB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-9990423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656CF4" w14:textId="77777777" w:rsidR="005408C0" w:rsidRPr="00574F5B" w:rsidRDefault="005408C0" w:rsidP="00574F5B">
        <w:pPr>
          <w:pStyle w:val="a0"/>
          <w:tabs>
            <w:tab w:val="center" w:pos="5032"/>
            <w:tab w:val="left" w:pos="5559"/>
          </w:tabs>
          <w:jc w:val="left"/>
          <w:rPr>
            <w:b/>
          </w:rPr>
        </w:pPr>
        <w:r>
          <w:rPr>
            <w:b/>
          </w:rPr>
          <w:tab/>
        </w:r>
        <w:r w:rsidRPr="00574F5B">
          <w:rPr>
            <w:rStyle w:val="a1"/>
            <w:b/>
          </w:rPr>
          <w:fldChar w:fldCharType="begin"/>
        </w:r>
        <w:r w:rsidRPr="00574F5B">
          <w:rPr>
            <w:rStyle w:val="a1"/>
            <w:b/>
          </w:rPr>
          <w:instrText>PAGE   \* MERGEFORMAT</w:instrText>
        </w:r>
        <w:r w:rsidRPr="00574F5B">
          <w:rPr>
            <w:rStyle w:val="a1"/>
            <w:b/>
          </w:rPr>
          <w:fldChar w:fldCharType="separate"/>
        </w:r>
        <w:r w:rsidR="00F26CA3">
          <w:rPr>
            <w:rStyle w:val="a1"/>
            <w:b/>
            <w:noProof/>
          </w:rPr>
          <w:t>14</w:t>
        </w:r>
        <w:r w:rsidRPr="00574F5B">
          <w:rPr>
            <w:rStyle w:val="a1"/>
            <w:b/>
          </w:rPr>
          <w:fldChar w:fldCharType="end"/>
        </w:r>
        <w:r>
          <w:rPr>
            <w:rStyle w:val="a1"/>
            <w:b/>
          </w:rPr>
          <w:tab/>
        </w:r>
      </w:p>
      <w:p w14:paraId="3111A01D" w14:textId="61180A04" w:rsidR="005408C0" w:rsidRPr="00574F5B" w:rsidRDefault="005408C0" w:rsidP="00574F5B">
        <w:pPr>
          <w:pStyle w:val="a0"/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="00FB4D3E">
          <w:rPr>
            <w:b/>
            <w:sz w:val="28"/>
          </w:rPr>
          <w:t>05.02</w:t>
        </w:r>
        <w:r>
          <w:rPr>
            <w:b/>
            <w:sz w:val="28"/>
          </w:rPr>
          <w:t>-01 51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1063FF"/>
    <w:multiLevelType w:val="hybridMultilevel"/>
    <w:tmpl w:val="D49889E6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6BA1AF0"/>
    <w:multiLevelType w:val="hybridMultilevel"/>
    <w:tmpl w:val="1D0E1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133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15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6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842EE9"/>
    <w:multiLevelType w:val="hybridMultilevel"/>
    <w:tmpl w:val="21425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46580"/>
    <w:multiLevelType w:val="hybridMultilevel"/>
    <w:tmpl w:val="5E648D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74D078F"/>
    <w:multiLevelType w:val="hybridMultilevel"/>
    <w:tmpl w:val="AE3A80C4"/>
    <w:lvl w:ilvl="0" w:tplc="824892EA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0" w15:restartNumberingAfterBreak="0">
    <w:nsid w:val="5D2764E0"/>
    <w:multiLevelType w:val="hybridMultilevel"/>
    <w:tmpl w:val="4AC25D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2" w15:restartNumberingAfterBreak="0">
    <w:nsid w:val="61774C2F"/>
    <w:multiLevelType w:val="hybridMultilevel"/>
    <w:tmpl w:val="F82658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17"/>
  </w:num>
  <w:num w:numId="4">
    <w:abstractNumId w:val="19"/>
  </w:num>
  <w:num w:numId="5">
    <w:abstractNumId w:val="10"/>
  </w:num>
  <w:num w:numId="6">
    <w:abstractNumId w:val="9"/>
  </w:num>
  <w:num w:numId="7">
    <w:abstractNumId w:val="3"/>
  </w:num>
  <w:num w:numId="8">
    <w:abstractNumId w:val="6"/>
  </w:num>
  <w:num w:numId="9">
    <w:abstractNumId w:val="23"/>
  </w:num>
  <w:num w:numId="10">
    <w:abstractNumId w:val="2"/>
  </w:num>
  <w:num w:numId="11">
    <w:abstractNumId w:val="12"/>
  </w:num>
  <w:num w:numId="12">
    <w:abstractNumId w:val="7"/>
  </w:num>
  <w:num w:numId="13">
    <w:abstractNumId w:val="11"/>
  </w:num>
  <w:num w:numId="14">
    <w:abstractNumId w:val="0"/>
  </w:num>
  <w:num w:numId="15">
    <w:abstractNumId w:val="4"/>
  </w:num>
  <w:num w:numId="16">
    <w:abstractNumId w:val="5"/>
  </w:num>
  <w:num w:numId="17">
    <w:abstractNumId w:val="16"/>
  </w:num>
  <w:num w:numId="18">
    <w:abstractNumId w:val="21"/>
  </w:num>
  <w:num w:numId="19">
    <w:abstractNumId w:val="15"/>
  </w:num>
  <w:num w:numId="20">
    <w:abstractNumId w:val="13"/>
  </w:num>
  <w:num w:numId="21">
    <w:abstractNumId w:val="8"/>
  </w:num>
  <w:num w:numId="22">
    <w:abstractNumId w:val="1"/>
  </w:num>
  <w:num w:numId="23">
    <w:abstractNumId w:val="18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42B"/>
    <w:rsid w:val="00021090"/>
    <w:rsid w:val="00024CDE"/>
    <w:rsid w:val="00037718"/>
    <w:rsid w:val="00067A55"/>
    <w:rsid w:val="00070ADB"/>
    <w:rsid w:val="00072E17"/>
    <w:rsid w:val="00075B2F"/>
    <w:rsid w:val="00076058"/>
    <w:rsid w:val="00080017"/>
    <w:rsid w:val="00087B6E"/>
    <w:rsid w:val="00092380"/>
    <w:rsid w:val="00095285"/>
    <w:rsid w:val="000A6EF9"/>
    <w:rsid w:val="000B529F"/>
    <w:rsid w:val="000C1F2A"/>
    <w:rsid w:val="000F3639"/>
    <w:rsid w:val="000F509C"/>
    <w:rsid w:val="00113BB2"/>
    <w:rsid w:val="00135703"/>
    <w:rsid w:val="00160691"/>
    <w:rsid w:val="0018788A"/>
    <w:rsid w:val="001A4E43"/>
    <w:rsid w:val="001D4FD0"/>
    <w:rsid w:val="002040F5"/>
    <w:rsid w:val="00206353"/>
    <w:rsid w:val="002236F9"/>
    <w:rsid w:val="0022704B"/>
    <w:rsid w:val="00236503"/>
    <w:rsid w:val="00270BAD"/>
    <w:rsid w:val="002B7D30"/>
    <w:rsid w:val="002E3689"/>
    <w:rsid w:val="002E3CB3"/>
    <w:rsid w:val="00304EA7"/>
    <w:rsid w:val="00320FCA"/>
    <w:rsid w:val="00326C6B"/>
    <w:rsid w:val="00331EBE"/>
    <w:rsid w:val="00334F2B"/>
    <w:rsid w:val="00354027"/>
    <w:rsid w:val="00354C03"/>
    <w:rsid w:val="00365BB8"/>
    <w:rsid w:val="00371932"/>
    <w:rsid w:val="00392006"/>
    <w:rsid w:val="003C6CEA"/>
    <w:rsid w:val="003C7B61"/>
    <w:rsid w:val="003D2E8E"/>
    <w:rsid w:val="003E0057"/>
    <w:rsid w:val="003E7DBC"/>
    <w:rsid w:val="003E7EBB"/>
    <w:rsid w:val="003F1E5A"/>
    <w:rsid w:val="003F401A"/>
    <w:rsid w:val="00407596"/>
    <w:rsid w:val="004414F3"/>
    <w:rsid w:val="00452408"/>
    <w:rsid w:val="00456841"/>
    <w:rsid w:val="004656A8"/>
    <w:rsid w:val="00480B88"/>
    <w:rsid w:val="004B6272"/>
    <w:rsid w:val="004E2B6F"/>
    <w:rsid w:val="004E67A0"/>
    <w:rsid w:val="004F536C"/>
    <w:rsid w:val="004F72A1"/>
    <w:rsid w:val="00522B46"/>
    <w:rsid w:val="00523576"/>
    <w:rsid w:val="00527F18"/>
    <w:rsid w:val="005408C0"/>
    <w:rsid w:val="00543853"/>
    <w:rsid w:val="00550816"/>
    <w:rsid w:val="00562247"/>
    <w:rsid w:val="00564EC4"/>
    <w:rsid w:val="00567785"/>
    <w:rsid w:val="00574F5B"/>
    <w:rsid w:val="00591345"/>
    <w:rsid w:val="00592207"/>
    <w:rsid w:val="005B47F1"/>
    <w:rsid w:val="005B68E1"/>
    <w:rsid w:val="005C503A"/>
    <w:rsid w:val="005C7CD5"/>
    <w:rsid w:val="005D2C6A"/>
    <w:rsid w:val="005F197F"/>
    <w:rsid w:val="005F2A34"/>
    <w:rsid w:val="005F52D9"/>
    <w:rsid w:val="006052E6"/>
    <w:rsid w:val="006210C8"/>
    <w:rsid w:val="006342C3"/>
    <w:rsid w:val="00634F18"/>
    <w:rsid w:val="006376DD"/>
    <w:rsid w:val="00640763"/>
    <w:rsid w:val="00642FB2"/>
    <w:rsid w:val="0065028E"/>
    <w:rsid w:val="00650D2C"/>
    <w:rsid w:val="00660471"/>
    <w:rsid w:val="00690F37"/>
    <w:rsid w:val="00692EE3"/>
    <w:rsid w:val="006966C8"/>
    <w:rsid w:val="006B19BC"/>
    <w:rsid w:val="006B29A3"/>
    <w:rsid w:val="006C5AE3"/>
    <w:rsid w:val="006C6799"/>
    <w:rsid w:val="006E4324"/>
    <w:rsid w:val="006F0ED8"/>
    <w:rsid w:val="00710FA4"/>
    <w:rsid w:val="0071508E"/>
    <w:rsid w:val="00715B48"/>
    <w:rsid w:val="0073284B"/>
    <w:rsid w:val="007416CF"/>
    <w:rsid w:val="00750E08"/>
    <w:rsid w:val="007510AB"/>
    <w:rsid w:val="00756B6A"/>
    <w:rsid w:val="007B3C22"/>
    <w:rsid w:val="007C704E"/>
    <w:rsid w:val="007D0332"/>
    <w:rsid w:val="007F1EDF"/>
    <w:rsid w:val="008037BF"/>
    <w:rsid w:val="008152FE"/>
    <w:rsid w:val="00826123"/>
    <w:rsid w:val="00836EF2"/>
    <w:rsid w:val="00841E63"/>
    <w:rsid w:val="00847681"/>
    <w:rsid w:val="00847762"/>
    <w:rsid w:val="008742A7"/>
    <w:rsid w:val="008821B9"/>
    <w:rsid w:val="00882D0E"/>
    <w:rsid w:val="008830D7"/>
    <w:rsid w:val="008B5B5C"/>
    <w:rsid w:val="008C1248"/>
    <w:rsid w:val="008C3EE5"/>
    <w:rsid w:val="008C6BC9"/>
    <w:rsid w:val="008D51A9"/>
    <w:rsid w:val="008E3C46"/>
    <w:rsid w:val="008E43C6"/>
    <w:rsid w:val="009141D0"/>
    <w:rsid w:val="0094064D"/>
    <w:rsid w:val="00953FB8"/>
    <w:rsid w:val="009704F8"/>
    <w:rsid w:val="00972E3C"/>
    <w:rsid w:val="00973B57"/>
    <w:rsid w:val="009A51DF"/>
    <w:rsid w:val="009C2BF6"/>
    <w:rsid w:val="009C7A00"/>
    <w:rsid w:val="009D44BA"/>
    <w:rsid w:val="009D4E75"/>
    <w:rsid w:val="009E06FA"/>
    <w:rsid w:val="009E2619"/>
    <w:rsid w:val="009E641F"/>
    <w:rsid w:val="009E6547"/>
    <w:rsid w:val="00A06E6E"/>
    <w:rsid w:val="00A17D58"/>
    <w:rsid w:val="00A4633F"/>
    <w:rsid w:val="00A776AD"/>
    <w:rsid w:val="00A80134"/>
    <w:rsid w:val="00A9584A"/>
    <w:rsid w:val="00AA2C9A"/>
    <w:rsid w:val="00AC3B74"/>
    <w:rsid w:val="00AC5E5D"/>
    <w:rsid w:val="00AD14E8"/>
    <w:rsid w:val="00AD56B9"/>
    <w:rsid w:val="00AE35B9"/>
    <w:rsid w:val="00AE6ACB"/>
    <w:rsid w:val="00B02C85"/>
    <w:rsid w:val="00B164CA"/>
    <w:rsid w:val="00B4154F"/>
    <w:rsid w:val="00B425E5"/>
    <w:rsid w:val="00B427C4"/>
    <w:rsid w:val="00B630E7"/>
    <w:rsid w:val="00B70214"/>
    <w:rsid w:val="00B91CBE"/>
    <w:rsid w:val="00B935B8"/>
    <w:rsid w:val="00BB1877"/>
    <w:rsid w:val="00BC1A04"/>
    <w:rsid w:val="00BD3106"/>
    <w:rsid w:val="00BD3A3C"/>
    <w:rsid w:val="00C17E27"/>
    <w:rsid w:val="00C220A8"/>
    <w:rsid w:val="00C23FAD"/>
    <w:rsid w:val="00C37917"/>
    <w:rsid w:val="00C46B09"/>
    <w:rsid w:val="00C511BD"/>
    <w:rsid w:val="00CA5D05"/>
    <w:rsid w:val="00CD10D3"/>
    <w:rsid w:val="00CD7683"/>
    <w:rsid w:val="00CE13CD"/>
    <w:rsid w:val="00CE5763"/>
    <w:rsid w:val="00CF6F81"/>
    <w:rsid w:val="00CF7109"/>
    <w:rsid w:val="00D228E4"/>
    <w:rsid w:val="00D25559"/>
    <w:rsid w:val="00D32F13"/>
    <w:rsid w:val="00D73C00"/>
    <w:rsid w:val="00D94C3D"/>
    <w:rsid w:val="00DA0A6A"/>
    <w:rsid w:val="00DB12AE"/>
    <w:rsid w:val="00DC5EA5"/>
    <w:rsid w:val="00DD142B"/>
    <w:rsid w:val="00DD6150"/>
    <w:rsid w:val="00DF5D2F"/>
    <w:rsid w:val="00DF6417"/>
    <w:rsid w:val="00DF7CED"/>
    <w:rsid w:val="00E0419E"/>
    <w:rsid w:val="00E06E0F"/>
    <w:rsid w:val="00E07876"/>
    <w:rsid w:val="00E07DB7"/>
    <w:rsid w:val="00E304CB"/>
    <w:rsid w:val="00E35959"/>
    <w:rsid w:val="00E91446"/>
    <w:rsid w:val="00E923F7"/>
    <w:rsid w:val="00EA0AD9"/>
    <w:rsid w:val="00EB46B3"/>
    <w:rsid w:val="00EB756C"/>
    <w:rsid w:val="00EF6C0C"/>
    <w:rsid w:val="00F16117"/>
    <w:rsid w:val="00F24082"/>
    <w:rsid w:val="00F249E7"/>
    <w:rsid w:val="00F26CA3"/>
    <w:rsid w:val="00F51107"/>
    <w:rsid w:val="00F521BF"/>
    <w:rsid w:val="00F56F05"/>
    <w:rsid w:val="00F62E61"/>
    <w:rsid w:val="00F63E2B"/>
    <w:rsid w:val="00F65D99"/>
    <w:rsid w:val="00F74BCB"/>
    <w:rsid w:val="00F97877"/>
    <w:rsid w:val="00FA2C1D"/>
    <w:rsid w:val="00FA3D06"/>
    <w:rsid w:val="00FB4D3E"/>
    <w:rsid w:val="00FC2486"/>
    <w:rsid w:val="00FC62CC"/>
    <w:rsid w:val="00FD6C83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22A5E"/>
  <w15:docId w15:val="{48284704-FC13-4D84-ABED-69B34B2D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1"/>
    <w:qFormat/>
    <w:rsid w:val="006376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376D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table" w:customStyle="1" w:styleId="NormalTable01">
    <w:name w:val="Normal Table01"/>
    <w:uiPriority w:val="2"/>
    <w:semiHidden/>
    <w:unhideWhenUsed/>
    <w:qFormat/>
    <w:rsid w:val="004414F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rogr\unity_game_coursework1\docs\&#1096;&#1072;&#1073;&#1083;&#1086;&#1085;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Props1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31AC0-F9A0-463C-B0CF-95B2A2D37A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76</TotalTime>
  <Pages>17</Pages>
  <Words>2654</Words>
  <Characters>15129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17748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5</cp:revision>
  <cp:lastPrinted>2019-04-27T13:53:00Z</cp:lastPrinted>
  <dcterms:created xsi:type="dcterms:W3CDTF">2020-05-22T19:15:00Z</dcterms:created>
  <dcterms:modified xsi:type="dcterms:W3CDTF">2021-05-18T19:17:00Z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