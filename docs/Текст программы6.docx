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438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86100D7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C6A0DC0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B9E49D5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32402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C0919F9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436369B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3AA0582" w14:textId="77777777" w:rsidTr="004656A8">
        <w:tc>
          <w:tcPr>
            <w:tcW w:w="4803" w:type="dxa"/>
          </w:tcPr>
          <w:p w14:paraId="4ED9A748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29977875" w14:textId="77777777" w:rsidR="0080134A" w:rsidRPr="004A22F1" w:rsidRDefault="0080134A" w:rsidP="0080134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32F4EEBB" w14:textId="77777777" w:rsidR="0080134A" w:rsidRPr="004A22F1" w:rsidRDefault="0080134A" w:rsidP="0080134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797747AF" w14:textId="77777777" w:rsidR="0080134A" w:rsidRPr="004A22F1" w:rsidRDefault="0080134A" w:rsidP="0080134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7005F6EA" w14:textId="77777777" w:rsidR="0080134A" w:rsidRPr="004A22F1" w:rsidRDefault="0080134A" w:rsidP="0080134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45655952" w14:textId="77777777" w:rsidR="005B2501" w:rsidRDefault="005B2501" w:rsidP="004656A8">
            <w:pPr>
              <w:ind w:firstLine="0"/>
              <w:jc w:val="center"/>
              <w:rPr>
                <w:color w:val="FF0000"/>
              </w:rPr>
            </w:pPr>
          </w:p>
          <w:p w14:paraId="64CC09A4" w14:textId="77777777" w:rsidR="005B2501" w:rsidRPr="00072E17" w:rsidRDefault="005B2501" w:rsidP="005B2501">
            <w:pPr>
              <w:ind w:firstLine="0"/>
              <w:jc w:val="left"/>
              <w:rPr>
                <w:color w:val="FF0000"/>
              </w:rPr>
            </w:pPr>
          </w:p>
          <w:p w14:paraId="75A1E4BF" w14:textId="622E2C6D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80134A" w:rsidRPr="004A22F1">
              <w:rPr>
                <w:noProof/>
              </w:rPr>
              <w:t>А. Б. Шаповал</w:t>
            </w:r>
          </w:p>
          <w:p w14:paraId="5ED1778F" w14:textId="397B2E4F" w:rsidR="00CF6F81" w:rsidRDefault="006C6799" w:rsidP="005B2501">
            <w:pPr>
              <w:ind w:firstLine="0"/>
              <w:jc w:val="center"/>
            </w:pPr>
            <w:r>
              <w:t>«___» _____________ 20</w:t>
            </w:r>
            <w:r w:rsidR="005B2501">
              <w:t>2</w:t>
            </w:r>
            <w:r w:rsidR="00280BE4">
              <w:rPr>
                <w:lang w:val="en-US"/>
              </w:rPr>
              <w:t>1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24E492A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6FDBB5A3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5AD4104B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AF795B5" w14:textId="029AC7DA" w:rsidR="00CF6F81" w:rsidRDefault="00CF6F81" w:rsidP="005B2501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67373411" w14:textId="77777777" w:rsidR="00CF6F81" w:rsidRDefault="00CF6F81" w:rsidP="004656A8">
            <w:pPr>
              <w:ind w:firstLine="0"/>
              <w:jc w:val="center"/>
            </w:pPr>
          </w:p>
          <w:p w14:paraId="4BD55EEB" w14:textId="77777777" w:rsidR="00CF6F81" w:rsidRDefault="00CF6F81" w:rsidP="004656A8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53A7490B" w14:textId="0ADA189A" w:rsidR="00CF6F81" w:rsidRDefault="006C6799" w:rsidP="005B2501">
            <w:pPr>
              <w:ind w:firstLine="0"/>
              <w:jc w:val="center"/>
            </w:pPr>
            <w:r>
              <w:t>«___» _____________ 20</w:t>
            </w:r>
            <w:r w:rsidR="005B2501">
              <w:t>2</w:t>
            </w:r>
            <w:r w:rsidR="00280BE4">
              <w:rPr>
                <w:lang w:val="en-US"/>
              </w:rPr>
              <w:t>1</w:t>
            </w:r>
            <w:r w:rsidR="00CF6F81">
              <w:t xml:space="preserve"> г.</w:t>
            </w:r>
          </w:p>
        </w:tc>
      </w:tr>
    </w:tbl>
    <w:p w14:paraId="3CA2364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3B5CEFF5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77BEDBB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6080FE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E57559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2EDB14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5BF14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442288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49D4A0AB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B67330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6DF173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0D9B37E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D249C6E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921FC7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B73B0C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AC7A3F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7EA331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26610398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72D3959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A1EA49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49DDE19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75E2E5C" w14:textId="0B129392" w:rsidR="00CF6F81" w:rsidRPr="00067A55" w:rsidRDefault="00280BE4" w:rsidP="00FA3D06">
            <w:pPr>
              <w:ind w:firstLine="0"/>
              <w:jc w:val="center"/>
              <w:rPr>
                <w:b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732571F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E92C668" w14:textId="50EADA2C" w:rsidR="00CF6F81" w:rsidRPr="00C93570" w:rsidRDefault="00825932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5FD27958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885FEA9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7875D2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F0C9C9E" w14:textId="737ABB05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280BE4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8A7948">
              <w:rPr>
                <w:b/>
                <w:sz w:val="28"/>
                <w:lang w:val="en-US"/>
              </w:rPr>
              <w:t>12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01E14D3E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1B73966B" w14:textId="77777777" w:rsidTr="004656A8">
        <w:tc>
          <w:tcPr>
            <w:tcW w:w="1281" w:type="dxa"/>
            <w:vMerge/>
            <w:vAlign w:val="center"/>
          </w:tcPr>
          <w:p w14:paraId="776E58D4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F52B127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026313FE" w14:textId="77777777" w:rsidR="00CF6F81" w:rsidRPr="008A12A9" w:rsidRDefault="00CF6F81" w:rsidP="004656A8">
            <w:pPr>
              <w:ind w:firstLine="0"/>
              <w:jc w:val="center"/>
            </w:pPr>
          </w:p>
          <w:p w14:paraId="2E029D30" w14:textId="77777777" w:rsidR="00CF6F81" w:rsidRPr="008A12A9" w:rsidRDefault="00CF6F81" w:rsidP="004656A8">
            <w:pPr>
              <w:ind w:firstLine="0"/>
              <w:jc w:val="center"/>
            </w:pPr>
          </w:p>
          <w:p w14:paraId="355510D5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577BF380" w14:textId="77777777" w:rsidTr="004656A8">
        <w:tc>
          <w:tcPr>
            <w:tcW w:w="1281" w:type="dxa"/>
            <w:vMerge/>
            <w:vAlign w:val="center"/>
          </w:tcPr>
          <w:p w14:paraId="3C5E54F2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9EDAC19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DEFE8E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77C81F51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5366686D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proofErr w:type="gramStart"/>
            <w:r w:rsidR="002040F5">
              <w:t>М.С.</w:t>
            </w:r>
            <w:proofErr w:type="gramEnd"/>
            <w:r w:rsidR="002040F5">
              <w:t xml:space="preserve"> Шестаков</w:t>
            </w:r>
            <w:r w:rsidRPr="00C636E5">
              <w:t xml:space="preserve"> /</w:t>
            </w:r>
          </w:p>
          <w:p w14:paraId="1AC0FD22" w14:textId="596F8529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>______________________ 20</w:t>
            </w:r>
            <w:r w:rsidR="005B2501">
              <w:t>2</w:t>
            </w:r>
            <w:r w:rsidR="00280BE4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78BBCB87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62798E78" w14:textId="77777777" w:rsidTr="004656A8">
        <w:tc>
          <w:tcPr>
            <w:tcW w:w="1281" w:type="dxa"/>
            <w:vMerge/>
            <w:vAlign w:val="center"/>
          </w:tcPr>
          <w:p w14:paraId="49396046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92F310D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769FA86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C5B8E1F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0F68371F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C175D7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57BC9B0E" w14:textId="2CE1B2D8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5B2501">
        <w:rPr>
          <w:rFonts w:ascii="Times New Roman" w:hAnsi="Times New Roman" w:cs="Times New Roman"/>
          <w:b/>
          <w:sz w:val="28"/>
        </w:rPr>
        <w:t>2</w:t>
      </w:r>
      <w:r w:rsidR="00280BE4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99540A6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27D531F9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6DDE14F7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7BD740E3" w14:textId="43F87B95" w:rsidR="00CF6F81" w:rsidRDefault="00CF6F81" w:rsidP="007821BA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280BE4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7821BA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0BE139B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A7078C0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73A6D2E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EDECA5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8EAD73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4FA7A2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732EDA6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05594C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3FB5D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C97199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7DAC8F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B51CFA0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796338DB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BEC33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535EA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FB0343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E8923F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36999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5CFF873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667B1EC7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C58B1AE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1A51D95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66C878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C988BA2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33178CD" w14:textId="77777777" w:rsidR="00CF6F81" w:rsidRDefault="00CF6F81" w:rsidP="004656A8"/>
          <w:p w14:paraId="2BF43E18" w14:textId="77777777" w:rsidR="00CF6F81" w:rsidRDefault="00CF6F81" w:rsidP="004656A8"/>
          <w:p w14:paraId="53FEEE97" w14:textId="77777777" w:rsidR="00CF6F81" w:rsidRDefault="00CF6F81" w:rsidP="004656A8"/>
          <w:p w14:paraId="761408D2" w14:textId="77777777" w:rsidR="00CF6F81" w:rsidRDefault="00CF6F81" w:rsidP="004656A8"/>
          <w:p w14:paraId="79A344B1" w14:textId="77777777" w:rsidR="00CF6F81" w:rsidRDefault="00CF6F81" w:rsidP="004656A8"/>
          <w:p w14:paraId="078F236E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94EE072" w14:textId="77777777" w:rsidR="00CF6F81" w:rsidRDefault="00CF6F81" w:rsidP="00354027">
            <w:r>
              <w:tab/>
            </w:r>
          </w:p>
          <w:p w14:paraId="020532B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C771390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F362B92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C32499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03F1A7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FE7795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26A8DD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C29113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E85FFE3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5B674F0" w14:textId="77777777" w:rsidR="00F56F05" w:rsidRPr="00067A55" w:rsidRDefault="00F56F05" w:rsidP="00F56F05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 xml:space="preserve">Браузерная </w:t>
            </w:r>
            <w:proofErr w:type="spellStart"/>
            <w:r w:rsidRPr="00067A55">
              <w:rPr>
                <w:b/>
                <w:sz w:val="28"/>
              </w:rPr>
              <w:t>мультиплейерная</w:t>
            </w:r>
            <w:proofErr w:type="spellEnd"/>
            <w:r w:rsidRPr="00067A55">
              <w:rPr>
                <w:b/>
                <w:sz w:val="28"/>
              </w:rPr>
              <w:t xml:space="preserve"> игра "</w:t>
            </w:r>
            <w:proofErr w:type="spellStart"/>
            <w:r w:rsidRPr="00067A55">
              <w:rPr>
                <w:b/>
                <w:sz w:val="28"/>
              </w:rPr>
              <w:t>Minigames</w:t>
            </w:r>
            <w:proofErr w:type="spellEnd"/>
            <w:r w:rsidRPr="00067A55">
              <w:rPr>
                <w:b/>
                <w:sz w:val="28"/>
              </w:rPr>
              <w:t>"</w:t>
            </w:r>
          </w:p>
          <w:p w14:paraId="23B11459" w14:textId="77777777" w:rsidR="00CF6F81" w:rsidRDefault="00CF6F81" w:rsidP="004656A8">
            <w:pPr>
              <w:ind w:firstLine="0"/>
              <w:jc w:val="center"/>
            </w:pPr>
          </w:p>
          <w:p w14:paraId="5B666928" w14:textId="4D6DCDC7" w:rsidR="00CF6F81" w:rsidRPr="00C93570" w:rsidRDefault="00825932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02DD00AC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736F717E" w14:textId="473B347F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280BE4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8A7948">
              <w:rPr>
                <w:b/>
                <w:sz w:val="28"/>
              </w:rPr>
              <w:t>12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1561D2A8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4DB4661" w14:textId="23DC8C51" w:rsidR="00CF6F81" w:rsidRPr="00083B37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083B37">
              <w:rPr>
                <w:b/>
                <w:color w:val="000000" w:themeColor="text1"/>
                <w:sz w:val="28"/>
                <w:lang w:val="en-US"/>
              </w:rPr>
              <w:t>13</w:t>
            </w:r>
          </w:p>
          <w:p w14:paraId="4B27DEC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39AC64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3B52B9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855461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A6F00A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F77E846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5616795B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0D933008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77B3E5F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E14B959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C176851" w14:textId="77777777" w:rsidR="00CF6F81" w:rsidRDefault="00CF6F81" w:rsidP="004656A8">
            <w:pPr>
              <w:ind w:firstLine="0"/>
              <w:jc w:val="center"/>
            </w:pPr>
          </w:p>
          <w:p w14:paraId="5909D539" w14:textId="77777777" w:rsidR="00CF6F81" w:rsidRDefault="00CF6F81" w:rsidP="004656A8">
            <w:pPr>
              <w:ind w:firstLine="0"/>
              <w:jc w:val="center"/>
            </w:pPr>
          </w:p>
          <w:p w14:paraId="6945D7D4" w14:textId="77777777" w:rsidR="00CF6F81" w:rsidRPr="00297DE2" w:rsidRDefault="00CF6F81" w:rsidP="004656A8">
            <w:pPr>
              <w:ind w:firstLine="0"/>
              <w:jc w:val="center"/>
            </w:pPr>
          </w:p>
          <w:p w14:paraId="3775BDFA" w14:textId="77777777" w:rsidR="00CF6F81" w:rsidRDefault="00CF6F81" w:rsidP="004656A8">
            <w:pPr>
              <w:ind w:firstLine="0"/>
              <w:jc w:val="center"/>
            </w:pPr>
          </w:p>
          <w:p w14:paraId="3B05F11E" w14:textId="77777777" w:rsidR="00CF6F81" w:rsidRDefault="00CF6F81" w:rsidP="004656A8">
            <w:pPr>
              <w:ind w:firstLine="0"/>
              <w:jc w:val="center"/>
            </w:pPr>
          </w:p>
          <w:p w14:paraId="6DFFE8CF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2452C0C6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2A66CD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25AB187A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2FD6D105" w14:textId="77777777" w:rsidR="00CF6F81" w:rsidRDefault="00CF6F81" w:rsidP="004656A8">
            <w:pPr>
              <w:ind w:firstLine="0"/>
              <w:jc w:val="center"/>
            </w:pPr>
          </w:p>
          <w:p w14:paraId="5F1D7858" w14:textId="77777777" w:rsidR="00CF6F81" w:rsidRDefault="00CF6F81" w:rsidP="004656A8">
            <w:pPr>
              <w:ind w:firstLine="0"/>
              <w:jc w:val="center"/>
            </w:pPr>
          </w:p>
          <w:p w14:paraId="089EA568" w14:textId="77777777" w:rsidR="00CF6F81" w:rsidRDefault="00CF6F81" w:rsidP="004656A8">
            <w:pPr>
              <w:ind w:firstLine="0"/>
              <w:jc w:val="center"/>
            </w:pPr>
          </w:p>
          <w:p w14:paraId="493C4DAA" w14:textId="77777777" w:rsidR="00CF6F81" w:rsidRDefault="00CF6F81" w:rsidP="004656A8">
            <w:pPr>
              <w:ind w:firstLine="0"/>
              <w:jc w:val="center"/>
            </w:pPr>
          </w:p>
          <w:p w14:paraId="297C4628" w14:textId="77777777" w:rsidR="00CF6F81" w:rsidRDefault="00CF6F81" w:rsidP="004656A8">
            <w:pPr>
              <w:ind w:firstLine="0"/>
              <w:jc w:val="center"/>
            </w:pPr>
          </w:p>
          <w:p w14:paraId="1F9C2661" w14:textId="77777777" w:rsidR="00CF6F81" w:rsidRDefault="00CF6F81" w:rsidP="004656A8">
            <w:pPr>
              <w:ind w:firstLine="0"/>
              <w:jc w:val="center"/>
            </w:pPr>
          </w:p>
          <w:p w14:paraId="44791368" w14:textId="77777777" w:rsidR="00CF6F81" w:rsidRDefault="00CF6F81" w:rsidP="004656A8">
            <w:pPr>
              <w:ind w:firstLine="0"/>
              <w:jc w:val="center"/>
            </w:pPr>
          </w:p>
          <w:p w14:paraId="73EA5126" w14:textId="77777777" w:rsidR="00CF6F81" w:rsidRDefault="00CF6F81" w:rsidP="004656A8">
            <w:pPr>
              <w:ind w:firstLine="0"/>
            </w:pPr>
          </w:p>
          <w:p w14:paraId="7F380CDF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0669020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5BA25DA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14ADF55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4F57771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9B40A13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AF32456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CC5E23E" w14:textId="77777777" w:rsidR="00CF6F81" w:rsidRDefault="00CF6F81" w:rsidP="004656A8">
            <w:pPr>
              <w:ind w:firstLine="0"/>
              <w:jc w:val="center"/>
            </w:pPr>
          </w:p>
          <w:p w14:paraId="0E8526B0" w14:textId="77777777" w:rsidR="00CF6F81" w:rsidRDefault="00CF6F81" w:rsidP="004656A8">
            <w:pPr>
              <w:ind w:firstLine="0"/>
              <w:jc w:val="center"/>
            </w:pPr>
          </w:p>
          <w:p w14:paraId="2529F053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7F41B57" w14:textId="02314A72" w:rsidR="00953FB8" w:rsidRPr="00280BE4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5B2501">
        <w:rPr>
          <w:rFonts w:ascii="Times New Roman" w:hAnsi="Times New Roman" w:cs="Times New Roman"/>
          <w:b/>
          <w:sz w:val="28"/>
        </w:rPr>
        <w:t>2</w:t>
      </w:r>
      <w:r w:rsidR="00280BE4">
        <w:rPr>
          <w:rFonts w:ascii="Times New Roman" w:hAnsi="Times New Roman" w:cs="Times New Roman"/>
          <w:b/>
          <w:sz w:val="28"/>
          <w:lang w:val="en-US"/>
        </w:rPr>
        <w:t>1</w:t>
      </w:r>
    </w:p>
    <w:p w14:paraId="1AC9CB06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75F718EA" w14:textId="12D4F648" w:rsidR="00FD109C" w:rsidRPr="00935FA4" w:rsidRDefault="006376DD" w:rsidP="00935FA4">
      <w:pPr>
        <w:pStyle w:val="a0"/>
        <w:jc w:val="center"/>
        <w:rPr>
          <w:b/>
        </w:rPr>
      </w:pPr>
      <w:bookmarkStart w:id="0" w:name="_Toc25756522"/>
      <w:r w:rsidRPr="00750E08">
        <w:rPr>
          <w:b/>
        </w:rPr>
        <w:lastRenderedPageBreak/>
        <w:t>АННОТАЦИЯ</w:t>
      </w:r>
      <w:bookmarkEnd w:id="0"/>
    </w:p>
    <w:p w14:paraId="4D91AB5E" w14:textId="00FB657C" w:rsidR="006376DD" w:rsidRPr="00417DC5" w:rsidRDefault="00C37FEF" w:rsidP="00935FA4">
      <w:pPr>
        <w:pStyle w:val="a0"/>
        <w:rPr>
          <w:w w:val="105"/>
        </w:rPr>
      </w:pPr>
      <w:r>
        <w:rPr>
          <w:w w:val="105"/>
        </w:rPr>
        <w:t xml:space="preserve">Данный документ содержит текст программы </w:t>
      </w:r>
      <w:r w:rsidRPr="00C37FEF">
        <w:rPr>
          <w:w w:val="105"/>
        </w:rPr>
        <w:t>“</w:t>
      </w:r>
      <w:proofErr w:type="spellStart"/>
      <w:r w:rsidRPr="00C37FEF">
        <w:rPr>
          <w:w w:val="105"/>
        </w:rPr>
        <w:t>Аудиоплагин</w:t>
      </w:r>
      <w:proofErr w:type="spellEnd"/>
      <w:r w:rsidRPr="00C37FEF">
        <w:rPr>
          <w:w w:val="105"/>
        </w:rPr>
        <w:t xml:space="preserve"> для создания стереозвука”</w:t>
      </w:r>
      <w:r>
        <w:rPr>
          <w:w w:val="105"/>
        </w:rPr>
        <w:t>, которая была написана</w:t>
      </w:r>
      <w:r w:rsidRPr="00C37FEF">
        <w:rPr>
          <w:w w:val="105"/>
        </w:rPr>
        <w:t xml:space="preserve"> </w:t>
      </w:r>
      <w:r>
        <w:rPr>
          <w:w w:val="105"/>
        </w:rPr>
        <w:t>на языке</w:t>
      </w:r>
      <w:r w:rsidRPr="00C37FEF">
        <w:rPr>
          <w:w w:val="105"/>
        </w:rPr>
        <w:t xml:space="preserve"> </w:t>
      </w:r>
      <w:r>
        <w:rPr>
          <w:w w:val="105"/>
          <w:lang w:val="en-US"/>
        </w:rPr>
        <w:t>C</w:t>
      </w:r>
      <w:r w:rsidRPr="00C37FEF">
        <w:rPr>
          <w:w w:val="105"/>
        </w:rPr>
        <w:t>++</w:t>
      </w:r>
      <w:r>
        <w:rPr>
          <w:w w:val="105"/>
        </w:rPr>
        <w:t xml:space="preserve"> в среде</w:t>
      </w:r>
      <w:r w:rsidRPr="00C37FEF">
        <w:rPr>
          <w:w w:val="105"/>
        </w:rPr>
        <w:t xml:space="preserve"> </w:t>
      </w:r>
      <w:proofErr w:type="spellStart"/>
      <w:r>
        <w:rPr>
          <w:w w:val="105"/>
          <w:lang w:val="en-US"/>
        </w:rPr>
        <w:t>CLion</w:t>
      </w:r>
      <w:proofErr w:type="spellEnd"/>
      <w:r w:rsidRPr="00C37FEF">
        <w:rPr>
          <w:w w:val="105"/>
        </w:rPr>
        <w:t xml:space="preserve"> 2020.3</w:t>
      </w:r>
      <w:r>
        <w:rPr>
          <w:w w:val="105"/>
        </w:rPr>
        <w:t xml:space="preserve">. При написании использовался фреймворк для создания </w:t>
      </w:r>
      <w:proofErr w:type="spellStart"/>
      <w:r>
        <w:rPr>
          <w:w w:val="105"/>
        </w:rPr>
        <w:t>аудиоплагинов</w:t>
      </w:r>
      <w:proofErr w:type="spellEnd"/>
      <w:r>
        <w:rPr>
          <w:w w:val="105"/>
        </w:rPr>
        <w:t xml:space="preserve"> </w:t>
      </w:r>
      <w:r>
        <w:rPr>
          <w:w w:val="105"/>
          <w:lang w:val="en-US"/>
        </w:rPr>
        <w:t>JUCE</w:t>
      </w:r>
      <w:r w:rsidRPr="00C37FEF">
        <w:rPr>
          <w:w w:val="105"/>
        </w:rPr>
        <w:t xml:space="preserve"> </w:t>
      </w:r>
      <w:r>
        <w:rPr>
          <w:w w:val="105"/>
        </w:rPr>
        <w:t xml:space="preserve">версии </w:t>
      </w:r>
      <w:r w:rsidRPr="00C37FEF">
        <w:rPr>
          <w:w w:val="105"/>
        </w:rPr>
        <w:t>6.0.8</w:t>
      </w:r>
      <w:r w:rsidRPr="002B5314">
        <w:rPr>
          <w:w w:val="105"/>
        </w:rPr>
        <w:t>.</w:t>
      </w:r>
      <w:r w:rsidR="002B5314" w:rsidRPr="002B5314">
        <w:rPr>
          <w:w w:val="105"/>
        </w:rPr>
        <w:t>[1</w:t>
      </w:r>
      <w:proofErr w:type="gramStart"/>
      <w:r w:rsidR="002B5314" w:rsidRPr="00083B37">
        <w:rPr>
          <w:w w:val="105"/>
        </w:rPr>
        <w:t>]</w:t>
      </w:r>
      <w:r>
        <w:rPr>
          <w:w w:val="105"/>
        </w:rPr>
        <w:t xml:space="preserve"> </w:t>
      </w:r>
      <w:r w:rsidRPr="00C37FEF">
        <w:rPr>
          <w:w w:val="105"/>
        </w:rPr>
        <w:t xml:space="preserve"> </w:t>
      </w:r>
      <w:r>
        <w:rPr>
          <w:w w:val="105"/>
        </w:rPr>
        <w:t>Документ</w:t>
      </w:r>
      <w:proofErr w:type="gramEnd"/>
      <w:r>
        <w:rPr>
          <w:w w:val="105"/>
        </w:rPr>
        <w:t xml:space="preserve"> был оформлен по соответствующим правилам ГОСТ</w:t>
      </w:r>
      <w:r w:rsidRPr="00C37FEF">
        <w:rPr>
          <w:w w:val="105"/>
        </w:rPr>
        <w:t xml:space="preserve"> </w:t>
      </w:r>
      <w:r w:rsidR="002B5314" w:rsidRPr="002B5314">
        <w:rPr>
          <w:w w:val="105"/>
        </w:rPr>
        <w:t>[2</w:t>
      </w:r>
      <w:r w:rsidRPr="00C37FEF">
        <w:rPr>
          <w:w w:val="105"/>
        </w:rPr>
        <w:t>-</w:t>
      </w:r>
      <w:r w:rsidR="002B5314" w:rsidRPr="002B5314">
        <w:rPr>
          <w:w w:val="105"/>
        </w:rPr>
        <w:t>10</w:t>
      </w:r>
      <w:r w:rsidRPr="00C37FEF">
        <w:rPr>
          <w:w w:val="105"/>
        </w:rPr>
        <w:t>].</w:t>
      </w:r>
      <w:r w:rsidR="00750E08">
        <w:rPr>
          <w:w w:val="105"/>
        </w:rPr>
        <w:br w:type="page"/>
      </w:r>
    </w:p>
    <w:p w14:paraId="68680C37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1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1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4DECA85" w14:textId="77777777" w:rsidR="003B0FBE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20C14B9" w14:textId="6CF9AFAF" w:rsidR="003B0FBE" w:rsidRDefault="003B0FB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2" w:history="1">
            <w:r w:rsidRPr="00CF3C5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</w:rPr>
              <w:t>ТЕКСТ ПРОГРАММЫ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F730" w14:textId="7377F90D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3" w:history="1">
            <w:r w:rsidRPr="00CF3C51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bCs/>
                <w:noProof/>
                <w:lang w:val="en-US"/>
              </w:rPr>
              <w:t>PluginEditor</w:t>
            </w:r>
            <w:r w:rsidRPr="00CF3C51">
              <w:rPr>
                <w:rStyle w:val="Hyperlink"/>
                <w:noProof/>
                <w:lang w:val="en-US"/>
              </w:rPr>
              <w:t>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E18C" w14:textId="50E9DADC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4" w:history="1">
            <w:r w:rsidRPr="00CF3C51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PluginEditor.h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B465" w14:textId="2D11FB09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5" w:history="1">
            <w:r w:rsidRPr="00CF3C51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PluginProcessor.cpp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35D2" w14:textId="34C9AEAA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6" w:history="1">
            <w:r w:rsidRPr="00CF3C51">
              <w:rPr>
                <w:rStyle w:val="Hyperlink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PluginProcessor.h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9CCB" w14:textId="019E5444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7" w:history="1">
            <w:r w:rsidRPr="00CF3C51">
              <w:rPr>
                <w:rStyle w:val="Hyperlink"/>
                <w:noProof/>
                <w:lang w:val="en-US"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DataAccumulator.cpp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0570" w14:textId="41AA6827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8" w:history="1">
            <w:r w:rsidRPr="00CF3C51">
              <w:rPr>
                <w:rStyle w:val="Hyperlink"/>
                <w:noProof/>
                <w:lang w:val="en-US"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DataAccumulator.h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96E5" w14:textId="5098B854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09" w:history="1">
            <w:r w:rsidRPr="00CF3C51">
              <w:rPr>
                <w:rStyle w:val="Hyperlink"/>
                <w:noProof/>
                <w:lang w:val="en-US"/>
              </w:rPr>
              <w:t>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MainProcessor.cpp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96C0" w14:textId="0FC3EF06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0" w:history="1">
            <w:r w:rsidRPr="00CF3C51">
              <w:rPr>
                <w:rStyle w:val="Hyperlink"/>
                <w:noProof/>
                <w:lang w:val="en-US"/>
              </w:rPr>
              <w:t>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MainProcessor.h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0922" w14:textId="1652AD0C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1" w:history="1">
            <w:r w:rsidRPr="00CF3C51">
              <w:rPr>
                <w:rStyle w:val="Hyperlink"/>
                <w:noProof/>
                <w:lang w:val="en-US"/>
              </w:rPr>
              <w:t>1.9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NoiseGenerator.h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3ED5" w14:textId="0CA40855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2" w:history="1">
            <w:r w:rsidRPr="00CF3C51">
              <w:rPr>
                <w:rStyle w:val="Hyperlink"/>
                <w:noProof/>
                <w:lang w:val="en-US"/>
              </w:rPr>
              <w:t>1.10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ProcessingParams.cpp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D5747" w14:textId="3A08D625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3" w:history="1">
            <w:r w:rsidRPr="00CF3C51">
              <w:rPr>
                <w:rStyle w:val="Hyperlink"/>
                <w:noProof/>
                <w:lang w:val="en-US"/>
              </w:rPr>
              <w:t>1.11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ProcessingParams.h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4032" w14:textId="46BBDFC6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4" w:history="1">
            <w:r w:rsidRPr="00CF3C51">
              <w:rPr>
                <w:rStyle w:val="Hyperlink"/>
                <w:noProof/>
                <w:lang w:val="en-US"/>
              </w:rPr>
              <w:t>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ProcessingRendering.cpp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D8C3E" w14:textId="36D45EAE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5" w:history="1">
            <w:r w:rsidRPr="00CF3C51">
              <w:rPr>
                <w:rStyle w:val="Hyperlink"/>
                <w:noProof/>
                <w:lang w:val="en-US"/>
              </w:rPr>
              <w:t>1.13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ProcessingRendering.h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E456" w14:textId="4086D199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6" w:history="1">
            <w:r w:rsidRPr="00CF3C51">
              <w:rPr>
                <w:rStyle w:val="Hyperlink"/>
                <w:noProof/>
                <w:lang w:val="en-US"/>
              </w:rPr>
              <w:t>1.14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SyncedArray.cpp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B1D3" w14:textId="3B820AF5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7" w:history="1">
            <w:r w:rsidRPr="00CF3C51">
              <w:rPr>
                <w:rStyle w:val="Hyperlink"/>
                <w:noProof/>
                <w:lang w:val="en-US"/>
              </w:rPr>
              <w:t>1.15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SyncedArray.h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CBC9" w14:textId="5507FD59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8" w:history="1">
            <w:r w:rsidRPr="00CF3C51">
              <w:rPr>
                <w:rStyle w:val="Hyperlink"/>
                <w:noProof/>
                <w:lang w:val="en-US"/>
              </w:rPr>
              <w:t>1.16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SpectrumCanvas.cpp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B995" w14:textId="064A0E7E" w:rsidR="003B0FBE" w:rsidRDefault="003B0FB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19" w:history="1">
            <w:r w:rsidRPr="00CF3C51">
              <w:rPr>
                <w:rStyle w:val="Hyperlink"/>
                <w:noProof/>
                <w:lang w:val="en-US"/>
              </w:rPr>
              <w:t>1.17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F3C51">
              <w:rPr>
                <w:rStyle w:val="Hyperlink"/>
                <w:noProof/>
                <w:lang w:val="en-US"/>
              </w:rPr>
              <w:t>SpectrumCanvas.h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619E" w14:textId="5A4D7481" w:rsidR="003B0FBE" w:rsidRDefault="003B0FB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20" w:history="1">
            <w:r w:rsidRPr="00CF3C51">
              <w:rPr>
                <w:rStyle w:val="Hyperlink"/>
                <w:noProof/>
              </w:rPr>
              <w:t xml:space="preserve">ПРИЛОЖЕНИЕ 1 </w:t>
            </w:r>
            <w:r w:rsidRPr="00CF3C51">
              <w:rPr>
                <w:rStyle w:val="Hyperlink"/>
                <w:noProof/>
                <w:w w:val="105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D819" w14:textId="6313481F" w:rsidR="003B0FBE" w:rsidRDefault="003B0FB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263721" w:history="1">
            <w:r w:rsidRPr="00CF3C51">
              <w:rPr>
                <w:rStyle w:val="Hyperlink"/>
                <w:noProof/>
              </w:rPr>
              <w:t>ЛИСТ</w:t>
            </w:r>
            <w:r w:rsidRPr="00CF3C51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13A0" w14:textId="21D2EB6F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7FDACD65" w14:textId="77777777" w:rsidR="00D25559" w:rsidRDefault="00D25559" w:rsidP="00690F37">
      <w:pPr>
        <w:pStyle w:val="a0"/>
        <w:rPr>
          <w:lang w:val="en-US"/>
        </w:rPr>
      </w:pPr>
    </w:p>
    <w:p w14:paraId="080687AB" w14:textId="77777777" w:rsidR="00D25559" w:rsidRPr="00D25559" w:rsidRDefault="00D25559" w:rsidP="00D25559">
      <w:pPr>
        <w:rPr>
          <w:lang w:val="en-US"/>
        </w:rPr>
      </w:pPr>
    </w:p>
    <w:p w14:paraId="7D8F54DA" w14:textId="77777777" w:rsidR="00D25559" w:rsidRPr="00710FA4" w:rsidRDefault="00D25559" w:rsidP="00D25559"/>
    <w:p w14:paraId="7EB73610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55A20237" w14:textId="77777777" w:rsidR="00D25559" w:rsidRDefault="00D25559" w:rsidP="00D25559">
      <w:pPr>
        <w:rPr>
          <w:lang w:val="en-US"/>
        </w:rPr>
      </w:pPr>
    </w:p>
    <w:p w14:paraId="433BE24E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6B659A82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6973C74D" w14:textId="73E5310E" w:rsidR="0066660B" w:rsidRDefault="00825932" w:rsidP="00FD109C">
      <w:pPr>
        <w:pStyle w:val="Heading1"/>
        <w:numPr>
          <w:ilvl w:val="0"/>
          <w:numId w:val="3"/>
        </w:numPr>
      </w:pPr>
      <w:bookmarkStart w:id="3" w:name="_Toc72263702"/>
      <w:r>
        <w:lastRenderedPageBreak/>
        <w:t>ТЕКСТ ПРОГРАММЫ</w:t>
      </w:r>
      <w:r w:rsidR="007F5CD3">
        <w:t xml:space="preserve"> КЛИЕНТА</w:t>
      </w:r>
      <w:bookmarkEnd w:id="3"/>
    </w:p>
    <w:p w14:paraId="488A709C" w14:textId="77777777" w:rsidR="00E90F5D" w:rsidRDefault="00E90F5D" w:rsidP="00E90F5D"/>
    <w:p w14:paraId="020EDAEE" w14:textId="10F76F1F" w:rsidR="00E90F5D" w:rsidRPr="009D2567" w:rsidRDefault="00E90F5D" w:rsidP="00E90F5D">
      <w:pPr>
        <w:pStyle w:val="Heading2"/>
        <w:rPr>
          <w:lang w:val="en-US"/>
        </w:rPr>
      </w:pPr>
      <w:r w:rsidRPr="009D2567">
        <w:rPr>
          <w:lang w:val="en-US"/>
        </w:rPr>
        <w:t xml:space="preserve"> </w:t>
      </w:r>
      <w:bookmarkStart w:id="4" w:name="_Toc72263703"/>
      <w:r w:rsidRPr="00E90F5D">
        <w:rPr>
          <w:rStyle w:val="Heading2Char"/>
          <w:b/>
          <w:bCs/>
          <w:lang w:val="en-US"/>
        </w:rPr>
        <w:t>PluginEditor</w:t>
      </w:r>
      <w:r w:rsidRPr="009D2567">
        <w:rPr>
          <w:lang w:val="en-US"/>
        </w:rPr>
        <w:t>.cpp</w:t>
      </w:r>
      <w:bookmarkEnd w:id="4"/>
    </w:p>
    <w:p w14:paraId="0EF190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64345B7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47A614FC" w14:textId="77777777" w:rsidR="00E90F5D" w:rsidRPr="009D2567" w:rsidRDefault="00E90F5D" w:rsidP="00E90F5D">
      <w:pPr>
        <w:pStyle w:val="CodeText"/>
        <w:rPr>
          <w:lang w:val="en-US"/>
        </w:rPr>
      </w:pPr>
    </w:p>
    <w:p w14:paraId="497FF43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This is an automatically generated GUI class created by the Projucer!</w:t>
      </w:r>
    </w:p>
    <w:p w14:paraId="4CC7E42D" w14:textId="77777777" w:rsidR="00E90F5D" w:rsidRPr="009D2567" w:rsidRDefault="00E90F5D" w:rsidP="00E90F5D">
      <w:pPr>
        <w:pStyle w:val="CodeText"/>
        <w:rPr>
          <w:lang w:val="en-US"/>
        </w:rPr>
      </w:pPr>
    </w:p>
    <w:p w14:paraId="2B896D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Be careful when adding custom code to these files, as only the code within</w:t>
      </w:r>
    </w:p>
    <w:p w14:paraId="522D9D6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the "//[xyz]" and "//[/xyz]" sections will be retained when the file is </w:t>
      </w:r>
      <w:proofErr w:type="gramStart"/>
      <w:r w:rsidRPr="009D2567">
        <w:rPr>
          <w:lang w:val="en-US"/>
        </w:rPr>
        <w:t>loaded</w:t>
      </w:r>
      <w:proofErr w:type="gramEnd"/>
    </w:p>
    <w:p w14:paraId="3AFD4F2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and re-saved.</w:t>
      </w:r>
    </w:p>
    <w:p w14:paraId="22D1EB2D" w14:textId="77777777" w:rsidR="00E90F5D" w:rsidRPr="009D2567" w:rsidRDefault="00E90F5D" w:rsidP="00E90F5D">
      <w:pPr>
        <w:pStyle w:val="CodeText"/>
        <w:rPr>
          <w:lang w:val="en-US"/>
        </w:rPr>
      </w:pPr>
    </w:p>
    <w:p w14:paraId="6A37E1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Created with </w:t>
      </w:r>
      <w:proofErr w:type="spellStart"/>
      <w:r w:rsidRPr="009D2567">
        <w:rPr>
          <w:lang w:val="en-US"/>
        </w:rPr>
        <w:t>Projucer</w:t>
      </w:r>
      <w:proofErr w:type="spellEnd"/>
      <w:r w:rsidRPr="009D2567">
        <w:rPr>
          <w:lang w:val="en-US"/>
        </w:rPr>
        <w:t> version: 6.0.8</w:t>
      </w:r>
    </w:p>
    <w:p w14:paraId="7CD9C339" w14:textId="77777777" w:rsidR="00E90F5D" w:rsidRPr="009D2567" w:rsidRDefault="00E90F5D" w:rsidP="00E90F5D">
      <w:pPr>
        <w:pStyle w:val="CodeText"/>
        <w:rPr>
          <w:lang w:val="en-US"/>
        </w:rPr>
      </w:pPr>
    </w:p>
    <w:p w14:paraId="49235AF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------------------------------------------------------------------------------</w:t>
      </w:r>
    </w:p>
    <w:p w14:paraId="6C64A57E" w14:textId="77777777" w:rsidR="00E90F5D" w:rsidRPr="009D2567" w:rsidRDefault="00E90F5D" w:rsidP="00E90F5D">
      <w:pPr>
        <w:pStyle w:val="CodeText"/>
        <w:rPr>
          <w:lang w:val="en-US"/>
        </w:rPr>
      </w:pPr>
    </w:p>
    <w:p w14:paraId="6C2DB9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The </w:t>
      </w:r>
      <w:proofErr w:type="spellStart"/>
      <w:r w:rsidRPr="009D2567">
        <w:rPr>
          <w:lang w:val="en-US"/>
        </w:rPr>
        <w:t>Projucer</w:t>
      </w:r>
      <w:proofErr w:type="spellEnd"/>
      <w:r w:rsidRPr="009D2567">
        <w:rPr>
          <w:lang w:val="en-US"/>
        </w:rPr>
        <w:t> is part of the JUCE library.</w:t>
      </w:r>
    </w:p>
    <w:p w14:paraId="313ADE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Copyright (c) 2020 - Raw Material Software Limited.</w:t>
      </w:r>
    </w:p>
    <w:p w14:paraId="3A6C1FD4" w14:textId="77777777" w:rsidR="00E90F5D" w:rsidRPr="009D2567" w:rsidRDefault="00E90F5D" w:rsidP="00E90F5D">
      <w:pPr>
        <w:pStyle w:val="CodeText"/>
        <w:rPr>
          <w:lang w:val="en-US"/>
        </w:rPr>
      </w:pPr>
    </w:p>
    <w:p w14:paraId="610DC9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6903A9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4C93C9EB" w14:textId="77777777" w:rsidR="00E90F5D" w:rsidRPr="009D2567" w:rsidRDefault="00E90F5D" w:rsidP="00E90F5D">
      <w:pPr>
        <w:pStyle w:val="CodeText"/>
        <w:rPr>
          <w:lang w:val="en-US"/>
        </w:rPr>
      </w:pPr>
    </w:p>
    <w:p w14:paraId="5CB62B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//[Headers] You can add your own extra header files here...</w:t>
      </w:r>
    </w:p>
    <w:p w14:paraId="53BAC2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PluginProcessor.h</w:t>
      </w:r>
      <w:proofErr w:type="spellEnd"/>
      <w:r w:rsidRPr="009D2567">
        <w:rPr>
          <w:lang w:val="en-US"/>
        </w:rPr>
        <w:t>"</w:t>
      </w:r>
    </w:p>
    <w:p w14:paraId="3EB2FB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//[/Headers]</w:t>
      </w:r>
    </w:p>
    <w:p w14:paraId="7372150C" w14:textId="77777777" w:rsidR="00E90F5D" w:rsidRPr="009D2567" w:rsidRDefault="00E90F5D" w:rsidP="00E90F5D">
      <w:pPr>
        <w:pStyle w:val="CodeText"/>
        <w:rPr>
          <w:lang w:val="en-US"/>
        </w:rPr>
      </w:pPr>
    </w:p>
    <w:p w14:paraId="7A9E75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PluginEditor.h</w:t>
      </w:r>
      <w:proofErr w:type="spellEnd"/>
      <w:r w:rsidRPr="009D2567">
        <w:rPr>
          <w:lang w:val="en-US"/>
        </w:rPr>
        <w:t>"</w:t>
      </w:r>
    </w:p>
    <w:p w14:paraId="2BFD7221" w14:textId="77777777" w:rsidR="00E90F5D" w:rsidRPr="009D2567" w:rsidRDefault="00E90F5D" w:rsidP="00E90F5D">
      <w:pPr>
        <w:pStyle w:val="CodeText"/>
        <w:rPr>
          <w:lang w:val="en-US"/>
        </w:rPr>
      </w:pPr>
    </w:p>
    <w:p w14:paraId="35101FF3" w14:textId="77777777" w:rsidR="00E90F5D" w:rsidRPr="009D2567" w:rsidRDefault="00E90F5D" w:rsidP="00E90F5D">
      <w:pPr>
        <w:pStyle w:val="CodeText"/>
        <w:rPr>
          <w:lang w:val="en-US"/>
        </w:rPr>
      </w:pPr>
    </w:p>
    <w:p w14:paraId="46A67D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//[MiscUserDefs] You can add your own user definitions and misc code here...</w:t>
      </w:r>
    </w:p>
    <w:p w14:paraId="7C278C40" w14:textId="77777777" w:rsidR="00E90F5D" w:rsidRPr="009D2567" w:rsidRDefault="00E90F5D" w:rsidP="00E90F5D">
      <w:pPr>
        <w:pStyle w:val="CodeText"/>
        <w:rPr>
          <w:lang w:val="en-US"/>
        </w:rPr>
      </w:pPr>
    </w:p>
    <w:p w14:paraId="143C6D89" w14:textId="77777777" w:rsidR="00E90F5D" w:rsidRPr="009D2567" w:rsidRDefault="00E90F5D" w:rsidP="00E90F5D">
      <w:pPr>
        <w:pStyle w:val="CodeText"/>
        <w:rPr>
          <w:lang w:val="en-US"/>
        </w:rPr>
      </w:pPr>
    </w:p>
    <w:p w14:paraId="6D42E507" w14:textId="77777777" w:rsidR="00E90F5D" w:rsidRPr="009D2567" w:rsidRDefault="00E90F5D" w:rsidP="00E90F5D">
      <w:pPr>
        <w:pStyle w:val="CodeText"/>
        <w:rPr>
          <w:lang w:val="en-US"/>
        </w:rPr>
      </w:pPr>
    </w:p>
    <w:p w14:paraId="3A5929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</w:t>
      </w:r>
      <w:proofErr w:type="spellStart"/>
      <w:r w:rsidRPr="009D2567">
        <w:rPr>
          <w:lang w:val="en-US"/>
        </w:rPr>
        <w:t>MiscUserDefs</w:t>
      </w:r>
      <w:proofErr w:type="spellEnd"/>
      <w:r w:rsidRPr="009D2567">
        <w:rPr>
          <w:lang w:val="en-US"/>
        </w:rPr>
        <w:t>]</w:t>
      </w:r>
    </w:p>
    <w:p w14:paraId="099D5D00" w14:textId="77777777" w:rsidR="00E90F5D" w:rsidRPr="009D2567" w:rsidRDefault="00E90F5D" w:rsidP="00E90F5D">
      <w:pPr>
        <w:pStyle w:val="CodeText"/>
        <w:rPr>
          <w:lang w:val="en-US"/>
        </w:rPr>
      </w:pPr>
    </w:p>
    <w:p w14:paraId="750585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FF23591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 (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&amp; processor)</w:t>
      </w:r>
    </w:p>
    <w:p w14:paraId="39FDE2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: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AudioProcessorEditor(processor), audioProcessor(processor)</w:t>
      </w:r>
    </w:p>
    <w:p w14:paraId="5BF4A3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33825E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r w:rsidRPr="009D2567">
        <w:rPr>
          <w:lang w:val="en-US"/>
        </w:rPr>
        <w:t>Constructor_pre</w:t>
      </w:r>
      <w:proofErr w:type="spellEnd"/>
      <w:r w:rsidRPr="009D2567">
        <w:rPr>
          <w:lang w:val="en-US"/>
        </w:rPr>
        <w:t>] You can add your own custom stuff </w:t>
      </w:r>
      <w:proofErr w:type="gramStart"/>
      <w:r w:rsidRPr="009D2567">
        <w:rPr>
          <w:lang w:val="en-US"/>
        </w:rPr>
        <w:t>here..</w:t>
      </w:r>
      <w:proofErr w:type="gramEnd"/>
    </w:p>
    <w:p w14:paraId="2C13B5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Constructor_pre</w:t>
      </w:r>
      <w:proofErr w:type="spellEnd"/>
      <w:r w:rsidRPr="009D2567">
        <w:rPr>
          <w:lang w:val="en-US"/>
        </w:rPr>
        <w:t>]</w:t>
      </w:r>
    </w:p>
    <w:p w14:paraId="0B19CB5A" w14:textId="77777777" w:rsidR="00E90F5D" w:rsidRPr="009D2567" w:rsidRDefault="00E90F5D" w:rsidP="00E90F5D">
      <w:pPr>
        <w:pStyle w:val="CodeText"/>
        <w:rPr>
          <w:lang w:val="en-US"/>
        </w:rPr>
      </w:pPr>
    </w:p>
    <w:p w14:paraId="779AECE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spectrum_</w:t>
      </w:r>
      <w:proofErr w:type="gramStart"/>
      <w:r w:rsidRPr="009D2567">
        <w:rPr>
          <w:lang w:val="en-US"/>
        </w:rPr>
        <w:t>canvas.reset</w:t>
      </w:r>
      <w:proofErr w:type="gramEnd"/>
      <w:r w:rsidRPr="009D2567">
        <w:rPr>
          <w:lang w:val="en-US"/>
        </w:rPr>
        <w:t> (new SpectrumCanvas (processor.params, processor.rendering));</w:t>
      </w:r>
    </w:p>
    <w:p w14:paraId="0D80008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spectrum_canvas.get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02A169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spectrum_canvas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setName</w:t>
      </w:r>
      <w:proofErr w:type="spellEnd"/>
      <w:r w:rsidRPr="009D2567">
        <w:rPr>
          <w:lang w:val="en-US"/>
        </w:rPr>
        <w:t> ("</w:t>
      </w:r>
      <w:proofErr w:type="spellStart"/>
      <w:r w:rsidRPr="009D2567">
        <w:rPr>
          <w:lang w:val="en-US"/>
        </w:rPr>
        <w:t>spectrum_canvas</w:t>
      </w:r>
      <w:proofErr w:type="spellEnd"/>
      <w:r w:rsidRPr="009D2567">
        <w:rPr>
          <w:lang w:val="en-US"/>
        </w:rPr>
        <w:t>"</w:t>
      </w:r>
      <w:proofErr w:type="gramStart"/>
      <w:r w:rsidRPr="009D2567">
        <w:rPr>
          <w:lang w:val="en-US"/>
        </w:rPr>
        <w:t>);</w:t>
      </w:r>
      <w:proofErr w:type="gramEnd"/>
    </w:p>
    <w:p w14:paraId="0560E161" w14:textId="77777777" w:rsidR="00E90F5D" w:rsidRPr="009D2567" w:rsidRDefault="00E90F5D" w:rsidP="00E90F5D">
      <w:pPr>
        <w:pStyle w:val="CodeText"/>
        <w:rPr>
          <w:lang w:val="en-US"/>
        </w:rPr>
      </w:pPr>
    </w:p>
    <w:p w14:paraId="70B308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spectrum_canvas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(144, 32, 272, 192</w:t>
      </w:r>
      <w:proofErr w:type="gramStart"/>
      <w:r w:rsidRPr="009D2567">
        <w:rPr>
          <w:lang w:val="en-US"/>
        </w:rPr>
        <w:t>);</w:t>
      </w:r>
      <w:proofErr w:type="gramEnd"/>
    </w:p>
    <w:p w14:paraId="1F5BF08B" w14:textId="77777777" w:rsidR="00E90F5D" w:rsidRPr="009D2567" w:rsidRDefault="00E90F5D" w:rsidP="00E90F5D">
      <w:pPr>
        <w:pStyle w:val="CodeText"/>
        <w:rPr>
          <w:lang w:val="en-US"/>
        </w:rPr>
      </w:pPr>
    </w:p>
    <w:p w14:paraId="2527BB4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leftCutoffSlider.reset (new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 ("leftCutoffSlider"));</w:t>
      </w:r>
    </w:p>
    <w:p w14:paraId="004817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leftCutoffSlider.get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68B8079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leftCutoffSlider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setRange</w:t>
      </w:r>
      <w:proofErr w:type="spellEnd"/>
      <w:r w:rsidRPr="009D2567">
        <w:rPr>
          <w:lang w:val="en-US"/>
        </w:rPr>
        <w:t> (1, 15000, 0</w:t>
      </w:r>
      <w:proofErr w:type="gramStart"/>
      <w:r w:rsidRPr="009D2567">
        <w:rPr>
          <w:lang w:val="en-US"/>
        </w:rPr>
        <w:t>);</w:t>
      </w:r>
      <w:proofErr w:type="gramEnd"/>
    </w:p>
    <w:p w14:paraId="770724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680BC2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263589A7" w14:textId="77777777" w:rsidR="00E90F5D" w:rsidRPr="009D2567" w:rsidRDefault="00E90F5D" w:rsidP="00E90F5D">
      <w:pPr>
        <w:pStyle w:val="CodeText"/>
        <w:rPr>
          <w:lang w:val="en-US"/>
        </w:rPr>
      </w:pPr>
    </w:p>
    <w:p w14:paraId="6EEEA13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leftCutoffSlider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(216, 232, 128, 88</w:t>
      </w:r>
      <w:proofErr w:type="gramStart"/>
      <w:r w:rsidRPr="009D2567">
        <w:rPr>
          <w:lang w:val="en-US"/>
        </w:rPr>
        <w:t>);</w:t>
      </w:r>
      <w:proofErr w:type="gramEnd"/>
    </w:p>
    <w:p w14:paraId="53AC6545" w14:textId="77777777" w:rsidR="00E90F5D" w:rsidRPr="009D2567" w:rsidRDefault="00E90F5D" w:rsidP="00E90F5D">
      <w:pPr>
        <w:pStyle w:val="CodeText"/>
        <w:rPr>
          <w:lang w:val="en-US"/>
        </w:rPr>
      </w:pPr>
    </w:p>
    <w:p w14:paraId="17B5E6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rightCutoffSlider.reset (new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 ("rightCutoffSlider"));</w:t>
      </w:r>
    </w:p>
    <w:p w14:paraId="384F0B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rightCutoffSlider.get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4B7731B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rightCutoffSlider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setRange</w:t>
      </w:r>
      <w:proofErr w:type="spellEnd"/>
      <w:r w:rsidRPr="009D2567">
        <w:rPr>
          <w:lang w:val="en-US"/>
        </w:rPr>
        <w:t> (1, 15000, 0</w:t>
      </w:r>
      <w:proofErr w:type="gramStart"/>
      <w:r w:rsidRPr="009D2567">
        <w:rPr>
          <w:lang w:val="en-US"/>
        </w:rPr>
        <w:t>);</w:t>
      </w:r>
      <w:proofErr w:type="gramEnd"/>
    </w:p>
    <w:p w14:paraId="36BA10E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1B26E0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3D7FA15C" w14:textId="77777777" w:rsidR="00E90F5D" w:rsidRPr="009D2567" w:rsidRDefault="00E90F5D" w:rsidP="00E90F5D">
      <w:pPr>
        <w:pStyle w:val="CodeText"/>
        <w:rPr>
          <w:lang w:val="en-US"/>
        </w:rPr>
      </w:pPr>
    </w:p>
    <w:p w14:paraId="645E20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rightCutoffSlider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(320, 232, 128, 88</w:t>
      </w:r>
      <w:proofErr w:type="gramStart"/>
      <w:r w:rsidRPr="009D2567">
        <w:rPr>
          <w:lang w:val="en-US"/>
        </w:rPr>
        <w:t>);</w:t>
      </w:r>
      <w:proofErr w:type="gramEnd"/>
    </w:p>
    <w:p w14:paraId="0A1F7AFB" w14:textId="77777777" w:rsidR="00E90F5D" w:rsidRPr="009D2567" w:rsidRDefault="00E90F5D" w:rsidP="00E90F5D">
      <w:pPr>
        <w:pStyle w:val="CodeText"/>
        <w:rPr>
          <w:lang w:val="en-US"/>
        </w:rPr>
      </w:pPr>
    </w:p>
    <w:p w14:paraId="74BDA7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strengthSlider.reset</w:t>
      </w:r>
      <w:proofErr w:type="spellEnd"/>
      <w:r w:rsidRPr="009D2567">
        <w:rPr>
          <w:lang w:val="en-US"/>
        </w:rPr>
        <w:t>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Slider ("</w:t>
      </w:r>
      <w:proofErr w:type="spellStart"/>
      <w:r w:rsidRPr="009D2567">
        <w:rPr>
          <w:lang w:val="en-US"/>
        </w:rPr>
        <w:t>strengthSlider</w:t>
      </w:r>
      <w:proofErr w:type="spellEnd"/>
      <w:r w:rsidRPr="009D2567">
        <w:rPr>
          <w:lang w:val="en-US"/>
        </w:rPr>
        <w:t>"));</w:t>
      </w:r>
    </w:p>
    <w:p w14:paraId="2AD3B6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strengthSlider.get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170E55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strengthSlider-&gt;setTooltip (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"Strength of stereo effect"));</w:t>
      </w:r>
    </w:p>
    <w:p w14:paraId="1BED1E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strengthSlider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setRange</w:t>
      </w:r>
      <w:proofErr w:type="spellEnd"/>
      <w:r w:rsidRPr="009D2567">
        <w:rPr>
          <w:lang w:val="en-US"/>
        </w:rPr>
        <w:t> (0, 2, 0</w:t>
      </w:r>
      <w:proofErr w:type="gramStart"/>
      <w:r w:rsidRPr="009D2567">
        <w:rPr>
          <w:lang w:val="en-US"/>
        </w:rPr>
        <w:t>);</w:t>
      </w:r>
      <w:proofErr w:type="gramEnd"/>
    </w:p>
    <w:p w14:paraId="72AFA0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569AE7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0FA7C4F2" w14:textId="77777777" w:rsidR="00E90F5D" w:rsidRPr="009D2567" w:rsidRDefault="00E90F5D" w:rsidP="00E90F5D">
      <w:pPr>
        <w:pStyle w:val="CodeText"/>
        <w:rPr>
          <w:lang w:val="en-US"/>
        </w:rPr>
      </w:pPr>
    </w:p>
    <w:p w14:paraId="323B413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strengthSlider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(0, 8, 128, 88</w:t>
      </w:r>
      <w:proofErr w:type="gramStart"/>
      <w:r w:rsidRPr="009D2567">
        <w:rPr>
          <w:lang w:val="en-US"/>
        </w:rPr>
        <w:t>);</w:t>
      </w:r>
      <w:proofErr w:type="gramEnd"/>
    </w:p>
    <w:p w14:paraId="2640E75E" w14:textId="77777777" w:rsidR="00E90F5D" w:rsidRPr="009D2567" w:rsidRDefault="00E90F5D" w:rsidP="00E90F5D">
      <w:pPr>
        <w:pStyle w:val="CodeText"/>
        <w:rPr>
          <w:lang w:val="en-US"/>
        </w:rPr>
      </w:pPr>
    </w:p>
    <w:p w14:paraId="22F8D0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frequencySpreadSlider.reset (new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 ("frequencySpreadSlider"));</w:t>
      </w:r>
    </w:p>
    <w:p w14:paraId="3E665F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frequencySpreadSlider.get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786CC7B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frequencySpreadSlider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setRange</w:t>
      </w:r>
      <w:proofErr w:type="spellEnd"/>
      <w:r w:rsidRPr="009D2567">
        <w:rPr>
          <w:lang w:val="en-US"/>
        </w:rPr>
        <w:t> (0.1, 0.999, 0</w:t>
      </w:r>
      <w:proofErr w:type="gramStart"/>
      <w:r w:rsidRPr="009D2567">
        <w:rPr>
          <w:lang w:val="en-US"/>
        </w:rPr>
        <w:t>);</w:t>
      </w:r>
      <w:proofErr w:type="gramEnd"/>
    </w:p>
    <w:p w14:paraId="00369E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4A65F2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4403091B" w14:textId="77777777" w:rsidR="00E90F5D" w:rsidRPr="009D2567" w:rsidRDefault="00E90F5D" w:rsidP="00E90F5D">
      <w:pPr>
        <w:pStyle w:val="CodeText"/>
        <w:rPr>
          <w:lang w:val="en-US"/>
        </w:rPr>
      </w:pPr>
    </w:p>
    <w:p w14:paraId="43811DC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frequencySpreadSlider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(0, 104, 128, 88</w:t>
      </w:r>
      <w:proofErr w:type="gramStart"/>
      <w:r w:rsidRPr="009D2567">
        <w:rPr>
          <w:lang w:val="en-US"/>
        </w:rPr>
        <w:t>);</w:t>
      </w:r>
      <w:proofErr w:type="gramEnd"/>
    </w:p>
    <w:p w14:paraId="4B5F8A38" w14:textId="77777777" w:rsidR="00E90F5D" w:rsidRPr="009D2567" w:rsidRDefault="00E90F5D" w:rsidP="00E90F5D">
      <w:pPr>
        <w:pStyle w:val="CodeText"/>
        <w:rPr>
          <w:lang w:val="en-US"/>
        </w:rPr>
      </w:pPr>
    </w:p>
    <w:p w14:paraId="2B4672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dynamicSplitEnabledButton.reset (new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ToggleButton ("dynamicSplitEnabledButton"));</w:t>
      </w:r>
    </w:p>
    <w:p w14:paraId="4890DD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dynamicSplitEnabledButton.get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78A036C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dynamicSplitEnabledButton-&gt;setButtonText (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"Dynamic split"));</w:t>
      </w:r>
    </w:p>
    <w:p w14:paraId="356164C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dynamicSplitEnabledButton-&gt;setToggleState (true,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dontSendNotification);</w:t>
      </w:r>
    </w:p>
    <w:p w14:paraId="7463F809" w14:textId="77777777" w:rsidR="00E90F5D" w:rsidRPr="009D2567" w:rsidRDefault="00E90F5D" w:rsidP="00E90F5D">
      <w:pPr>
        <w:pStyle w:val="CodeText"/>
        <w:rPr>
          <w:lang w:val="en-US"/>
        </w:rPr>
      </w:pPr>
    </w:p>
    <w:p w14:paraId="3A2F77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dynamicSplitEnabledButton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(8, 216, 112, 24</w:t>
      </w:r>
      <w:proofErr w:type="gramStart"/>
      <w:r w:rsidRPr="009D2567">
        <w:rPr>
          <w:lang w:val="en-US"/>
        </w:rPr>
        <w:t>);</w:t>
      </w:r>
      <w:proofErr w:type="gramEnd"/>
    </w:p>
    <w:p w14:paraId="4A1B1587" w14:textId="77777777" w:rsidR="00E90F5D" w:rsidRPr="009D2567" w:rsidRDefault="00E90F5D" w:rsidP="00E90F5D">
      <w:pPr>
        <w:pStyle w:val="CodeText"/>
        <w:rPr>
          <w:lang w:val="en-US"/>
        </w:rPr>
      </w:pPr>
    </w:p>
    <w:p w14:paraId="0C15B6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attackSlider.reset</w:t>
      </w:r>
      <w:proofErr w:type="spellEnd"/>
      <w:r w:rsidRPr="009D2567">
        <w:rPr>
          <w:lang w:val="en-US"/>
        </w:rPr>
        <w:t>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Slider ("</w:t>
      </w:r>
      <w:proofErr w:type="spellStart"/>
      <w:r w:rsidRPr="009D2567">
        <w:rPr>
          <w:lang w:val="en-US"/>
        </w:rPr>
        <w:t>attackSlider</w:t>
      </w:r>
      <w:proofErr w:type="spellEnd"/>
      <w:r w:rsidRPr="009D2567">
        <w:rPr>
          <w:lang w:val="en-US"/>
        </w:rPr>
        <w:t>"));</w:t>
      </w:r>
    </w:p>
    <w:p w14:paraId="37F8106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attackSlider.get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429972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attackSlider-&gt;setTooltip (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"few ew few few few fwe fewf wef ewf ew"));</w:t>
      </w:r>
    </w:p>
    <w:p w14:paraId="13DD49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attackSlider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setRange</w:t>
      </w:r>
      <w:proofErr w:type="spellEnd"/>
      <w:r w:rsidRPr="009D2567">
        <w:rPr>
          <w:lang w:val="en-US"/>
        </w:rPr>
        <w:t> (0, 1, 0</w:t>
      </w:r>
      <w:proofErr w:type="gramStart"/>
      <w:r w:rsidRPr="009D2567">
        <w:rPr>
          <w:lang w:val="en-US"/>
        </w:rPr>
        <w:t>);</w:t>
      </w:r>
      <w:proofErr w:type="gramEnd"/>
    </w:p>
    <w:p w14:paraId="2B5E40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59D617F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0561ABC8" w14:textId="77777777" w:rsidR="00E90F5D" w:rsidRPr="009D2567" w:rsidRDefault="00E90F5D" w:rsidP="00E90F5D">
      <w:pPr>
        <w:pStyle w:val="CodeText"/>
        <w:rPr>
          <w:lang w:val="en-US"/>
        </w:rPr>
      </w:pPr>
    </w:p>
    <w:p w14:paraId="0F07DDB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attackSlider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(0, 232, 128, 88</w:t>
      </w:r>
      <w:proofErr w:type="gramStart"/>
      <w:r w:rsidRPr="009D2567">
        <w:rPr>
          <w:lang w:val="en-US"/>
        </w:rPr>
        <w:t>);</w:t>
      </w:r>
      <w:proofErr w:type="gramEnd"/>
    </w:p>
    <w:p w14:paraId="3BD188F3" w14:textId="77777777" w:rsidR="00E90F5D" w:rsidRPr="009D2567" w:rsidRDefault="00E90F5D" w:rsidP="00E90F5D">
      <w:pPr>
        <w:pStyle w:val="CodeText"/>
        <w:rPr>
          <w:lang w:val="en-US"/>
        </w:rPr>
      </w:pPr>
    </w:p>
    <w:p w14:paraId="707FB9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__</w:t>
      </w:r>
      <w:proofErr w:type="spellStart"/>
      <w:proofErr w:type="gramStart"/>
      <w:r w:rsidRPr="009D2567">
        <w:rPr>
          <w:lang w:val="en-US"/>
        </w:rPr>
        <w:t>label.reset</w:t>
      </w:r>
      <w:proofErr w:type="spellEnd"/>
      <w:proofErr w:type="gramEnd"/>
      <w:r w:rsidRPr="009D2567">
        <w:rPr>
          <w:lang w:val="en-US"/>
        </w:rPr>
        <w:t> (new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 ("Left cutoff",</w:t>
      </w:r>
    </w:p>
    <w:p w14:paraId="6EFA758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"Left cutoff")));</w:t>
      </w:r>
    </w:p>
    <w:p w14:paraId="197C76F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__</w:t>
      </w:r>
      <w:proofErr w:type="spellStart"/>
      <w:r w:rsidRPr="009D2567">
        <w:rPr>
          <w:lang w:val="en-US"/>
        </w:rPr>
        <w:t>label.get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56ECCC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556884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25B944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__label-&gt;</w:t>
      </w:r>
      <w:proofErr w:type="spellStart"/>
      <w:r w:rsidRPr="009D2567">
        <w:rPr>
          <w:lang w:val="en-US"/>
        </w:rPr>
        <w:t>setEditable</w:t>
      </w:r>
      <w:proofErr w:type="spellEnd"/>
      <w:r w:rsidRPr="009D2567">
        <w:rPr>
          <w:lang w:val="en-US"/>
        </w:rPr>
        <w:t>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4F7322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0F0DA1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18FB5E37" w14:textId="77777777" w:rsidR="00E90F5D" w:rsidRPr="009D2567" w:rsidRDefault="00E90F5D" w:rsidP="00E90F5D">
      <w:pPr>
        <w:pStyle w:val="CodeText"/>
        <w:rPr>
          <w:lang w:val="en-US"/>
        </w:rPr>
      </w:pPr>
    </w:p>
    <w:p w14:paraId="7E5A1C1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__label-&gt;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(208, 312, 144, 24</w:t>
      </w:r>
      <w:proofErr w:type="gramStart"/>
      <w:r w:rsidRPr="009D2567">
        <w:rPr>
          <w:lang w:val="en-US"/>
        </w:rPr>
        <w:t>);</w:t>
      </w:r>
      <w:proofErr w:type="gramEnd"/>
    </w:p>
    <w:p w14:paraId="61F4ED28" w14:textId="77777777" w:rsidR="00E90F5D" w:rsidRPr="009D2567" w:rsidRDefault="00E90F5D" w:rsidP="00E90F5D">
      <w:pPr>
        <w:pStyle w:val="CodeText"/>
        <w:rPr>
          <w:lang w:val="en-US"/>
        </w:rPr>
      </w:pPr>
    </w:p>
    <w:p w14:paraId="0C3AFDF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juce__label2.reset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Label ("Right cutoff",</w:t>
      </w:r>
    </w:p>
    <w:p w14:paraId="4E2D85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"Right cutoff")));</w:t>
      </w:r>
    </w:p>
    <w:p w14:paraId="4365B11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gramStart"/>
      <w:r w:rsidRPr="009D2567">
        <w:rPr>
          <w:lang w:val="en-US"/>
        </w:rPr>
        <w:t>juce__label2.get(</w:t>
      </w:r>
      <w:proofErr w:type="gramEnd"/>
      <w:r w:rsidRPr="009D2567">
        <w:rPr>
          <w:lang w:val="en-US"/>
        </w:rPr>
        <w:t>));</w:t>
      </w:r>
    </w:p>
    <w:p w14:paraId="2F47CC8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707DEC3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29DD163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</w:t>
      </w:r>
      <w:proofErr w:type="spellStart"/>
      <w:r w:rsidRPr="009D2567">
        <w:rPr>
          <w:lang w:val="en-US"/>
        </w:rPr>
        <w:t>setEditable</w:t>
      </w:r>
      <w:proofErr w:type="spellEnd"/>
      <w:r w:rsidRPr="009D2567">
        <w:rPr>
          <w:lang w:val="en-US"/>
        </w:rPr>
        <w:t>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21AAE4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341186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1F4F5AFD" w14:textId="77777777" w:rsidR="00E90F5D" w:rsidRPr="009D2567" w:rsidRDefault="00E90F5D" w:rsidP="00E90F5D">
      <w:pPr>
        <w:pStyle w:val="CodeText"/>
        <w:rPr>
          <w:lang w:val="en-US"/>
        </w:rPr>
      </w:pPr>
    </w:p>
    <w:p w14:paraId="4262685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(312, 312, 150, 24</w:t>
      </w:r>
      <w:proofErr w:type="gramStart"/>
      <w:r w:rsidRPr="009D2567">
        <w:rPr>
          <w:lang w:val="en-US"/>
        </w:rPr>
        <w:t>);</w:t>
      </w:r>
      <w:proofErr w:type="gramEnd"/>
    </w:p>
    <w:p w14:paraId="54498F92" w14:textId="77777777" w:rsidR="00E90F5D" w:rsidRPr="009D2567" w:rsidRDefault="00E90F5D" w:rsidP="00E90F5D">
      <w:pPr>
        <w:pStyle w:val="CodeText"/>
        <w:rPr>
          <w:lang w:val="en-US"/>
        </w:rPr>
      </w:pPr>
    </w:p>
    <w:p w14:paraId="2515B63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juce__label3.reset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Label ("Strength",</w:t>
      </w:r>
    </w:p>
    <w:p w14:paraId="4CFB74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TRANS("Strength"))</w:t>
      </w:r>
      <w:proofErr w:type="gramStart"/>
      <w:r w:rsidRPr="009D2567">
        <w:rPr>
          <w:lang w:val="en-US"/>
        </w:rPr>
        <w:t>);</w:t>
      </w:r>
      <w:proofErr w:type="gramEnd"/>
    </w:p>
    <w:p w14:paraId="65A019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gramStart"/>
      <w:r w:rsidRPr="009D2567">
        <w:rPr>
          <w:lang w:val="en-US"/>
        </w:rPr>
        <w:t>juce__label3.get(</w:t>
      </w:r>
      <w:proofErr w:type="gramEnd"/>
      <w:r w:rsidRPr="009D2567">
        <w:rPr>
          <w:lang w:val="en-US"/>
        </w:rPr>
        <w:t>));</w:t>
      </w:r>
    </w:p>
    <w:p w14:paraId="49FB2F8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445A2C5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52642CE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</w:t>
      </w:r>
      <w:proofErr w:type="spellStart"/>
      <w:r w:rsidRPr="009D2567">
        <w:rPr>
          <w:lang w:val="en-US"/>
        </w:rPr>
        <w:t>setEditable</w:t>
      </w:r>
      <w:proofErr w:type="spellEnd"/>
      <w:r w:rsidRPr="009D2567">
        <w:rPr>
          <w:lang w:val="en-US"/>
        </w:rPr>
        <w:t>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681C24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1AABDA5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4DE39A7D" w14:textId="77777777" w:rsidR="00E90F5D" w:rsidRPr="009D2567" w:rsidRDefault="00E90F5D" w:rsidP="00E90F5D">
      <w:pPr>
        <w:pStyle w:val="CodeText"/>
        <w:rPr>
          <w:lang w:val="en-US"/>
        </w:rPr>
      </w:pPr>
    </w:p>
    <w:p w14:paraId="2FAA7C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(0, 80, 128, 32</w:t>
      </w:r>
      <w:proofErr w:type="gramStart"/>
      <w:r w:rsidRPr="009D2567">
        <w:rPr>
          <w:lang w:val="en-US"/>
        </w:rPr>
        <w:t>);</w:t>
      </w:r>
      <w:proofErr w:type="gramEnd"/>
    </w:p>
    <w:p w14:paraId="3A6FC6CE" w14:textId="77777777" w:rsidR="00E90F5D" w:rsidRPr="009D2567" w:rsidRDefault="00E90F5D" w:rsidP="00E90F5D">
      <w:pPr>
        <w:pStyle w:val="CodeText"/>
        <w:rPr>
          <w:lang w:val="en-US"/>
        </w:rPr>
      </w:pPr>
    </w:p>
    <w:p w14:paraId="6D2A9A1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juce__label4.reset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Label ("Frequency spread",</w:t>
      </w:r>
    </w:p>
    <w:p w14:paraId="166622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"Frequency spread")));</w:t>
      </w:r>
    </w:p>
    <w:p w14:paraId="673CA6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gramStart"/>
      <w:r w:rsidRPr="009D2567">
        <w:rPr>
          <w:lang w:val="en-US"/>
        </w:rPr>
        <w:t>juce__label4.get(</w:t>
      </w:r>
      <w:proofErr w:type="gramEnd"/>
      <w:r w:rsidRPr="009D2567">
        <w:rPr>
          <w:lang w:val="en-US"/>
        </w:rPr>
        <w:t>));</w:t>
      </w:r>
    </w:p>
    <w:p w14:paraId="1CC1C2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50557A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7A5207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</w:t>
      </w:r>
      <w:proofErr w:type="spellStart"/>
      <w:r w:rsidRPr="009D2567">
        <w:rPr>
          <w:lang w:val="en-US"/>
        </w:rPr>
        <w:t>setEditable</w:t>
      </w:r>
      <w:proofErr w:type="spellEnd"/>
      <w:r w:rsidRPr="009D2567">
        <w:rPr>
          <w:lang w:val="en-US"/>
        </w:rPr>
        <w:t>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37EE73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51E247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70DA215E" w14:textId="77777777" w:rsidR="00E90F5D" w:rsidRPr="009D2567" w:rsidRDefault="00E90F5D" w:rsidP="00E90F5D">
      <w:pPr>
        <w:pStyle w:val="CodeText"/>
        <w:rPr>
          <w:lang w:val="en-US"/>
        </w:rPr>
      </w:pPr>
    </w:p>
    <w:p w14:paraId="7B3F030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(-8, 184, 152, 24</w:t>
      </w:r>
      <w:proofErr w:type="gramStart"/>
      <w:r w:rsidRPr="009D2567">
        <w:rPr>
          <w:lang w:val="en-US"/>
        </w:rPr>
        <w:t>);</w:t>
      </w:r>
      <w:proofErr w:type="gramEnd"/>
    </w:p>
    <w:p w14:paraId="3B6391A3" w14:textId="77777777" w:rsidR="00E90F5D" w:rsidRPr="009D2567" w:rsidRDefault="00E90F5D" w:rsidP="00E90F5D">
      <w:pPr>
        <w:pStyle w:val="CodeText"/>
        <w:rPr>
          <w:lang w:val="en-US"/>
        </w:rPr>
      </w:pPr>
    </w:p>
    <w:p w14:paraId="75D6E4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juce__label5.reset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Label ("Attack",</w:t>
      </w:r>
    </w:p>
    <w:p w14:paraId="5001E9E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TRANS("Attack"))</w:t>
      </w:r>
      <w:proofErr w:type="gramStart"/>
      <w:r w:rsidRPr="009D2567">
        <w:rPr>
          <w:lang w:val="en-US"/>
        </w:rPr>
        <w:t>);</w:t>
      </w:r>
      <w:proofErr w:type="gramEnd"/>
    </w:p>
    <w:p w14:paraId="7477A4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gramStart"/>
      <w:r w:rsidRPr="009D2567">
        <w:rPr>
          <w:lang w:val="en-US"/>
        </w:rPr>
        <w:t>juce__label5.get(</w:t>
      </w:r>
      <w:proofErr w:type="gramEnd"/>
      <w:r w:rsidRPr="009D2567">
        <w:rPr>
          <w:lang w:val="en-US"/>
        </w:rPr>
        <w:t>));</w:t>
      </w:r>
    </w:p>
    <w:p w14:paraId="2CFB25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39D284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5C3D0B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</w:t>
      </w:r>
      <w:proofErr w:type="spellStart"/>
      <w:r w:rsidRPr="009D2567">
        <w:rPr>
          <w:lang w:val="en-US"/>
        </w:rPr>
        <w:t>setEditable</w:t>
      </w:r>
      <w:proofErr w:type="spellEnd"/>
      <w:r w:rsidRPr="009D2567">
        <w:rPr>
          <w:lang w:val="en-US"/>
        </w:rPr>
        <w:t>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2CE970F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129F4B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04113E6D" w14:textId="77777777" w:rsidR="00E90F5D" w:rsidRPr="009D2567" w:rsidRDefault="00E90F5D" w:rsidP="00E90F5D">
      <w:pPr>
        <w:pStyle w:val="CodeText"/>
        <w:rPr>
          <w:lang w:val="en-US"/>
        </w:rPr>
      </w:pPr>
    </w:p>
    <w:p w14:paraId="2494997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(16, 312, 96, 24</w:t>
      </w:r>
      <w:proofErr w:type="gramStart"/>
      <w:r w:rsidRPr="009D2567">
        <w:rPr>
          <w:lang w:val="en-US"/>
        </w:rPr>
        <w:t>);</w:t>
      </w:r>
      <w:proofErr w:type="gramEnd"/>
    </w:p>
    <w:p w14:paraId="73D12B98" w14:textId="77777777" w:rsidR="00E90F5D" w:rsidRPr="009D2567" w:rsidRDefault="00E90F5D" w:rsidP="00E90F5D">
      <w:pPr>
        <w:pStyle w:val="CodeText"/>
        <w:rPr>
          <w:lang w:val="en-US"/>
        </w:rPr>
      </w:pPr>
    </w:p>
    <w:p w14:paraId="3A82689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noiseSlider.reset</w:t>
      </w:r>
      <w:proofErr w:type="spellEnd"/>
      <w:r w:rsidRPr="009D2567">
        <w:rPr>
          <w:lang w:val="en-US"/>
        </w:rPr>
        <w:t>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Slider ("</w:t>
      </w:r>
      <w:proofErr w:type="spellStart"/>
      <w:r w:rsidRPr="009D2567">
        <w:rPr>
          <w:lang w:val="en-US"/>
        </w:rPr>
        <w:t>noiseSlider</w:t>
      </w:r>
      <w:proofErr w:type="spellEnd"/>
      <w:r w:rsidRPr="009D2567">
        <w:rPr>
          <w:lang w:val="en-US"/>
        </w:rPr>
        <w:t>"));</w:t>
      </w:r>
    </w:p>
    <w:p w14:paraId="37F36B2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noiseSlider.get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1062B2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noiseSlider-&gt;setTooltip (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"few ew few few few fwe fewf wef ewf ew"));</w:t>
      </w:r>
    </w:p>
    <w:p w14:paraId="3566B1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noiseSlider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setRange</w:t>
      </w:r>
      <w:proofErr w:type="spellEnd"/>
      <w:r w:rsidRPr="009D2567">
        <w:rPr>
          <w:lang w:val="en-US"/>
        </w:rPr>
        <w:t> (0, 1, 0</w:t>
      </w:r>
      <w:proofErr w:type="gramStart"/>
      <w:r w:rsidRPr="009D2567">
        <w:rPr>
          <w:lang w:val="en-US"/>
        </w:rPr>
        <w:t>);</w:t>
      </w:r>
      <w:proofErr w:type="gramEnd"/>
    </w:p>
    <w:p w14:paraId="3FB7C6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0849AB4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0D3C8D46" w14:textId="77777777" w:rsidR="00E90F5D" w:rsidRPr="009D2567" w:rsidRDefault="00E90F5D" w:rsidP="00E90F5D">
      <w:pPr>
        <w:pStyle w:val="CodeText"/>
        <w:rPr>
          <w:lang w:val="en-US"/>
        </w:rPr>
      </w:pPr>
    </w:p>
    <w:p w14:paraId="67047F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noiseSlider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(112, 232, 128, 88</w:t>
      </w:r>
      <w:proofErr w:type="gramStart"/>
      <w:r w:rsidRPr="009D2567">
        <w:rPr>
          <w:lang w:val="en-US"/>
        </w:rPr>
        <w:t>);</w:t>
      </w:r>
      <w:proofErr w:type="gramEnd"/>
    </w:p>
    <w:p w14:paraId="328A567C" w14:textId="77777777" w:rsidR="00E90F5D" w:rsidRPr="009D2567" w:rsidRDefault="00E90F5D" w:rsidP="00E90F5D">
      <w:pPr>
        <w:pStyle w:val="CodeText"/>
        <w:rPr>
          <w:lang w:val="en-US"/>
        </w:rPr>
      </w:pPr>
    </w:p>
    <w:p w14:paraId="0024A13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juce__label6.reset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Label ("Noise",</w:t>
      </w:r>
    </w:p>
    <w:p w14:paraId="1848E6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TRANS("Noise"))</w:t>
      </w:r>
      <w:proofErr w:type="gramStart"/>
      <w:r w:rsidRPr="009D2567">
        <w:rPr>
          <w:lang w:val="en-US"/>
        </w:rPr>
        <w:t>);</w:t>
      </w:r>
      <w:proofErr w:type="gramEnd"/>
    </w:p>
    <w:p w14:paraId="3FB85B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gramStart"/>
      <w:r w:rsidRPr="009D2567">
        <w:rPr>
          <w:lang w:val="en-US"/>
        </w:rPr>
        <w:t>juce__label6.get(</w:t>
      </w:r>
      <w:proofErr w:type="gramEnd"/>
      <w:r w:rsidRPr="009D2567">
        <w:rPr>
          <w:lang w:val="en-US"/>
        </w:rPr>
        <w:t>));</w:t>
      </w:r>
    </w:p>
    <w:p w14:paraId="1E8E22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4DD8BA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0E7E7A4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</w:t>
      </w:r>
      <w:proofErr w:type="spellStart"/>
      <w:r w:rsidRPr="009D2567">
        <w:rPr>
          <w:lang w:val="en-US"/>
        </w:rPr>
        <w:t>setEditable</w:t>
      </w:r>
      <w:proofErr w:type="spellEnd"/>
      <w:r w:rsidRPr="009D2567">
        <w:rPr>
          <w:lang w:val="en-US"/>
        </w:rPr>
        <w:t>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2524EF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150B6E1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</w:t>
      </w:r>
      <w:r w:rsidRPr="009D2567">
        <w:rPr>
          <w:lang w:val="en-US"/>
        </w:rPr>
        <w:lastRenderedPageBreak/>
        <w:t>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728AD1E0" w14:textId="77777777" w:rsidR="00E90F5D" w:rsidRPr="009D2567" w:rsidRDefault="00E90F5D" w:rsidP="00E90F5D">
      <w:pPr>
        <w:pStyle w:val="CodeText"/>
        <w:rPr>
          <w:lang w:val="en-US"/>
        </w:rPr>
      </w:pPr>
    </w:p>
    <w:p w14:paraId="52A26BB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(128, 312, 96, 24</w:t>
      </w:r>
      <w:proofErr w:type="gramStart"/>
      <w:r w:rsidRPr="009D2567">
        <w:rPr>
          <w:lang w:val="en-US"/>
        </w:rPr>
        <w:t>);</w:t>
      </w:r>
      <w:proofErr w:type="gramEnd"/>
    </w:p>
    <w:p w14:paraId="3C0A661A" w14:textId="77777777" w:rsidR="00E90F5D" w:rsidRPr="009D2567" w:rsidRDefault="00E90F5D" w:rsidP="00E90F5D">
      <w:pPr>
        <w:pStyle w:val="CodeText"/>
        <w:rPr>
          <w:lang w:val="en-US"/>
        </w:rPr>
      </w:pPr>
    </w:p>
    <w:p w14:paraId="75FBD67F" w14:textId="77777777" w:rsidR="00E90F5D" w:rsidRPr="009D2567" w:rsidRDefault="00E90F5D" w:rsidP="00E90F5D">
      <w:pPr>
        <w:pStyle w:val="CodeText"/>
        <w:rPr>
          <w:lang w:val="en-US"/>
        </w:rPr>
      </w:pPr>
    </w:p>
    <w:p w14:paraId="5960CB4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r w:rsidRPr="009D2567">
        <w:rPr>
          <w:lang w:val="en-US"/>
        </w:rPr>
        <w:t>UserPreSize</w:t>
      </w:r>
      <w:proofErr w:type="spellEnd"/>
      <w:r w:rsidRPr="009D2567">
        <w:rPr>
          <w:lang w:val="en-US"/>
        </w:rPr>
        <w:t>]</w:t>
      </w:r>
    </w:p>
    <w:p w14:paraId="716380D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UserPreSize</w:t>
      </w:r>
      <w:proofErr w:type="spellEnd"/>
      <w:r w:rsidRPr="009D2567">
        <w:rPr>
          <w:lang w:val="en-US"/>
        </w:rPr>
        <w:t>]</w:t>
      </w:r>
    </w:p>
    <w:p w14:paraId="1151AED7" w14:textId="77777777" w:rsidR="00E90F5D" w:rsidRPr="009D2567" w:rsidRDefault="00E90F5D" w:rsidP="00E90F5D">
      <w:pPr>
        <w:pStyle w:val="CodeText"/>
        <w:rPr>
          <w:lang w:val="en-US"/>
        </w:rPr>
      </w:pPr>
    </w:p>
    <w:p w14:paraId="05AD2A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setSize</w:t>
      </w:r>
      <w:proofErr w:type="spellEnd"/>
      <w:r w:rsidRPr="009D2567">
        <w:rPr>
          <w:lang w:val="en-US"/>
        </w:rPr>
        <w:t> (444, 348</w:t>
      </w:r>
      <w:proofErr w:type="gramStart"/>
      <w:r w:rsidRPr="009D2567">
        <w:rPr>
          <w:lang w:val="en-US"/>
        </w:rPr>
        <w:t>);</w:t>
      </w:r>
      <w:proofErr w:type="gramEnd"/>
    </w:p>
    <w:p w14:paraId="5F471348" w14:textId="77777777" w:rsidR="00E90F5D" w:rsidRPr="009D2567" w:rsidRDefault="00E90F5D" w:rsidP="00E90F5D">
      <w:pPr>
        <w:pStyle w:val="CodeText"/>
        <w:rPr>
          <w:lang w:val="en-US"/>
        </w:rPr>
      </w:pPr>
    </w:p>
    <w:p w14:paraId="44BB8EBE" w14:textId="77777777" w:rsidR="00E90F5D" w:rsidRPr="009D2567" w:rsidRDefault="00E90F5D" w:rsidP="00E90F5D">
      <w:pPr>
        <w:pStyle w:val="CodeText"/>
        <w:rPr>
          <w:lang w:val="en-US"/>
        </w:rPr>
      </w:pPr>
    </w:p>
    <w:p w14:paraId="6A5FE3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//[Constructor] You can add your own custom stuff </w:t>
      </w:r>
      <w:proofErr w:type="gramStart"/>
      <w:r w:rsidRPr="009D2567">
        <w:rPr>
          <w:lang w:val="en-US"/>
        </w:rPr>
        <w:t>here..</w:t>
      </w:r>
      <w:proofErr w:type="gramEnd"/>
    </w:p>
    <w:p w14:paraId="7BB4A0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tooltipWindow.reset</w:t>
      </w:r>
      <w:proofErr w:type="spellEnd"/>
      <w:r w:rsidRPr="009D2567">
        <w:rPr>
          <w:lang w:val="en-US"/>
        </w:rPr>
        <w:t>(new </w:t>
      </w:r>
      <w:proofErr w:type="spellStart"/>
      <w:proofErr w:type="gramStart"/>
      <w:r w:rsidRPr="009D2567">
        <w:rPr>
          <w:lang w:val="en-US"/>
        </w:rPr>
        <w:t>TooltipWindow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this, 700));</w:t>
      </w:r>
    </w:p>
    <w:p w14:paraId="5B82D4B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/</w:t>
      </w:r>
      <w:proofErr w:type="gramStart"/>
      <w:r w:rsidRPr="009D2567">
        <w:rPr>
          <w:lang w:val="en-US"/>
        </w:rPr>
        <w:t>*  </w:t>
      </w:r>
      <w:proofErr w:type="spellStart"/>
      <w:r w:rsidRPr="009D2567">
        <w:rPr>
          <w:lang w:val="en-US"/>
        </w:rPr>
        <w:t>setResizable</w:t>
      </w:r>
      <w:proofErr w:type="spellEnd"/>
      <w:proofErr w:type="gramEnd"/>
      <w:r w:rsidRPr="009D2567">
        <w:rPr>
          <w:lang w:val="en-US"/>
        </w:rPr>
        <w:t>(true, true);</w:t>
      </w:r>
    </w:p>
    <w:p w14:paraId="4527727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setResizeLimits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100, 100, 1000, 1000);</w:t>
      </w:r>
    </w:p>
    <w:p w14:paraId="155FB82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*/</w:t>
      </w:r>
    </w:p>
    <w:p w14:paraId="142826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setResizable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false, false);</w:t>
      </w:r>
    </w:p>
    <w:p w14:paraId="635FABE2" w14:textId="77777777" w:rsidR="00E90F5D" w:rsidRPr="009D2567" w:rsidRDefault="00E90F5D" w:rsidP="00E90F5D">
      <w:pPr>
        <w:pStyle w:val="CodeText"/>
        <w:rPr>
          <w:lang w:val="en-US"/>
        </w:rPr>
      </w:pPr>
    </w:p>
    <w:p w14:paraId="6851E76C" w14:textId="77777777" w:rsidR="00E90F5D" w:rsidRPr="009D2567" w:rsidRDefault="00E90F5D" w:rsidP="00E90F5D">
      <w:pPr>
        <w:pStyle w:val="CodeText"/>
        <w:rPr>
          <w:lang w:val="en-US"/>
        </w:rPr>
      </w:pPr>
    </w:p>
    <w:p w14:paraId="292810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"leftCutoff", *leftCutoffSlider);</w:t>
      </w:r>
    </w:p>
    <w:p w14:paraId="01183D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"rightCutoff", *rightCutoffSlider);</w:t>
      </w:r>
    </w:p>
    <w:p w14:paraId="19EAA2E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"strength", *strengthSlider);</w:t>
      </w:r>
    </w:p>
    <w:p w14:paraId="5978D5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"frequencySpread", *frequencySpreadSlider);</w:t>
      </w:r>
    </w:p>
    <w:p w14:paraId="0BA879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"attack", *attackSlider);</w:t>
      </w:r>
    </w:p>
    <w:p w14:paraId="593833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"noise", *noiseSlider);</w:t>
      </w:r>
    </w:p>
    <w:p w14:paraId="5C2AD78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make_unique&lt;ButtonAttachment&gt;(*audioProcessor.params.tree, "dynamicSplitEnabled", *dynamicSplitEnabledButton);</w:t>
      </w:r>
    </w:p>
    <w:p w14:paraId="729BA7B1" w14:textId="77777777" w:rsidR="00E90F5D" w:rsidRPr="009D2567" w:rsidRDefault="00E90F5D" w:rsidP="00E90F5D">
      <w:pPr>
        <w:pStyle w:val="CodeText"/>
        <w:rPr>
          <w:lang w:val="en-US"/>
        </w:rPr>
      </w:pPr>
    </w:p>
    <w:p w14:paraId="587D13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leftCutoffSlider</w:t>
      </w:r>
      <w:proofErr w:type="spellEnd"/>
      <w:r w:rsidRPr="009D2567">
        <w:rPr>
          <w:lang w:val="en-US"/>
        </w:rPr>
        <w:t>-&gt;</w:t>
      </w:r>
      <w:proofErr w:type="spellStart"/>
      <w:proofErr w:type="gramStart"/>
      <w:r w:rsidRPr="009D2567">
        <w:rPr>
          <w:lang w:val="en-US"/>
        </w:rPr>
        <w:t>setSkewFactorFromMidPoint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1024);</w:t>
      </w:r>
    </w:p>
    <w:p w14:paraId="5174669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rightCutoffSlider</w:t>
      </w:r>
      <w:proofErr w:type="spellEnd"/>
      <w:r w:rsidRPr="009D2567">
        <w:rPr>
          <w:lang w:val="en-US"/>
        </w:rPr>
        <w:t>-&gt;</w:t>
      </w:r>
      <w:proofErr w:type="spellStart"/>
      <w:proofErr w:type="gramStart"/>
      <w:r w:rsidRPr="009D2567">
        <w:rPr>
          <w:lang w:val="en-US"/>
        </w:rPr>
        <w:t>setSkewFactorFromMidPoint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1024);</w:t>
      </w:r>
    </w:p>
    <w:p w14:paraId="798F8F1B" w14:textId="77777777" w:rsidR="00E90F5D" w:rsidRPr="009D2567" w:rsidRDefault="00E90F5D" w:rsidP="00E90F5D">
      <w:pPr>
        <w:pStyle w:val="CodeText"/>
        <w:rPr>
          <w:lang w:val="en-US"/>
        </w:rPr>
      </w:pPr>
    </w:p>
    <w:p w14:paraId="1371F5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audioProcessor.params.tree</w:t>
      </w:r>
      <w:proofErr w:type="gramEnd"/>
      <w:r w:rsidRPr="009D2567">
        <w:rPr>
          <w:lang w:val="en-US"/>
        </w:rPr>
        <w:t>-&gt;addParameterListener("dynamicSplitEnabled", this);</w:t>
      </w:r>
    </w:p>
    <w:p w14:paraId="15D578E9" w14:textId="77777777" w:rsidR="00E90F5D" w:rsidRPr="009D2567" w:rsidRDefault="00E90F5D" w:rsidP="00E90F5D">
      <w:pPr>
        <w:pStyle w:val="CodeText"/>
        <w:rPr>
          <w:lang w:val="en-US"/>
        </w:rPr>
      </w:pPr>
    </w:p>
    <w:p w14:paraId="398C43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//[/Constructor]</w:t>
      </w:r>
    </w:p>
    <w:p w14:paraId="55079D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03CF8A5" w14:textId="77777777" w:rsidR="00E90F5D" w:rsidRPr="009D2567" w:rsidRDefault="00E90F5D" w:rsidP="00E90F5D">
      <w:pPr>
        <w:pStyle w:val="CodeText"/>
        <w:rPr>
          <w:lang w:val="en-US"/>
        </w:rPr>
      </w:pPr>
    </w:p>
    <w:p w14:paraId="5E1B9680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~</w:t>
      </w:r>
      <w:proofErr w:type="spell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()</w:t>
      </w:r>
    </w:p>
    <w:p w14:paraId="63698E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37B9BF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//[Destructor_pre]. You can add your own custom destruction code </w:t>
      </w:r>
      <w:proofErr w:type="gramStart"/>
      <w:r w:rsidRPr="009D2567">
        <w:rPr>
          <w:lang w:val="en-US"/>
        </w:rPr>
        <w:t>here..</w:t>
      </w:r>
      <w:proofErr w:type="gramEnd"/>
    </w:p>
    <w:p w14:paraId="181ADCE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tooltipWindow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599A182F" w14:textId="77777777" w:rsidR="00E90F5D" w:rsidRPr="009D2567" w:rsidRDefault="00E90F5D" w:rsidP="00E90F5D">
      <w:pPr>
        <w:pStyle w:val="CodeText"/>
        <w:rPr>
          <w:lang w:val="en-US"/>
        </w:rPr>
      </w:pPr>
    </w:p>
    <w:p w14:paraId="079EA3B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leftCutoffAttachment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6BFC22E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rightCutoffAttachment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42D426A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strengthAttachment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5FDB9E9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frequencySpreadAttachment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07611E5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</w:t>
      </w:r>
      <w:proofErr w:type="spellStart"/>
      <w:r w:rsidRPr="009D2567">
        <w:rPr>
          <w:lang w:val="en-US"/>
        </w:rPr>
        <w:t>attackAttachment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33D4DA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noiseAttachment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07C0C92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dynamicSplitEnabledAttachment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09F1BA9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audioProcessor.params.tree</w:t>
      </w:r>
      <w:proofErr w:type="gramEnd"/>
      <w:r w:rsidRPr="009D2567">
        <w:rPr>
          <w:lang w:val="en-US"/>
        </w:rPr>
        <w:t>-&gt;removeParameterListener("dynamicSplitEnabled", this);</w:t>
      </w:r>
    </w:p>
    <w:p w14:paraId="19909332" w14:textId="77777777" w:rsidR="00E90F5D" w:rsidRPr="009D2567" w:rsidRDefault="00E90F5D" w:rsidP="00E90F5D">
      <w:pPr>
        <w:pStyle w:val="CodeText"/>
        <w:rPr>
          <w:lang w:val="en-US"/>
        </w:rPr>
      </w:pPr>
    </w:p>
    <w:p w14:paraId="5A6B923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Destructor_pre</w:t>
      </w:r>
      <w:proofErr w:type="spellEnd"/>
      <w:r w:rsidRPr="009D2567">
        <w:rPr>
          <w:lang w:val="en-US"/>
        </w:rPr>
        <w:t>]</w:t>
      </w:r>
    </w:p>
    <w:p w14:paraId="6BD4685F" w14:textId="77777777" w:rsidR="00E90F5D" w:rsidRPr="009D2567" w:rsidRDefault="00E90F5D" w:rsidP="00E90F5D">
      <w:pPr>
        <w:pStyle w:val="CodeText"/>
        <w:rPr>
          <w:lang w:val="en-US"/>
        </w:rPr>
      </w:pPr>
    </w:p>
    <w:p w14:paraId="4EB4E7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spectrum_canvas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0D10657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leftCutoffSlider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49106E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rightCutoffSlider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1674A4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strengthSlider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13E1F32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frequencySpreadSlider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5E3B0E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dynamicSplitEnabledButton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1AB533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attackSlider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34934C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__label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11D8588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33C7E39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16720CF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306736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0295E7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noiseSlider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4BDC89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6681CD7A" w14:textId="77777777" w:rsidR="00E90F5D" w:rsidRPr="009D2567" w:rsidRDefault="00E90F5D" w:rsidP="00E90F5D">
      <w:pPr>
        <w:pStyle w:val="CodeText"/>
        <w:rPr>
          <w:lang w:val="en-US"/>
        </w:rPr>
      </w:pPr>
    </w:p>
    <w:p w14:paraId="1CB49C70" w14:textId="77777777" w:rsidR="00E90F5D" w:rsidRPr="009D2567" w:rsidRDefault="00E90F5D" w:rsidP="00E90F5D">
      <w:pPr>
        <w:pStyle w:val="CodeText"/>
        <w:rPr>
          <w:lang w:val="en-US"/>
        </w:rPr>
      </w:pPr>
    </w:p>
    <w:p w14:paraId="57E2235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//[Destructor]. You can add your own custom destruction code </w:t>
      </w:r>
      <w:proofErr w:type="gramStart"/>
      <w:r w:rsidRPr="009D2567">
        <w:rPr>
          <w:lang w:val="en-US"/>
        </w:rPr>
        <w:t>here..</w:t>
      </w:r>
      <w:proofErr w:type="gramEnd"/>
    </w:p>
    <w:p w14:paraId="1973AD36" w14:textId="77777777" w:rsidR="00E90F5D" w:rsidRPr="009D2567" w:rsidRDefault="00E90F5D" w:rsidP="00E90F5D">
      <w:pPr>
        <w:pStyle w:val="CodeText"/>
        <w:rPr>
          <w:lang w:val="en-US"/>
        </w:rPr>
      </w:pPr>
    </w:p>
    <w:p w14:paraId="05C89E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//[/Destructor]</w:t>
      </w:r>
    </w:p>
    <w:p w14:paraId="7C82C7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02A275F" w14:textId="77777777" w:rsidR="00E90F5D" w:rsidRPr="009D2567" w:rsidRDefault="00E90F5D" w:rsidP="00E90F5D">
      <w:pPr>
        <w:pStyle w:val="CodeText"/>
        <w:rPr>
          <w:lang w:val="en-US"/>
        </w:rPr>
      </w:pPr>
    </w:p>
    <w:p w14:paraId="2C3541F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122FEA5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paint (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::Graphics&amp; g)</w:t>
      </w:r>
    </w:p>
    <w:p w14:paraId="533D9DA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7DD653F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r w:rsidRPr="009D2567">
        <w:rPr>
          <w:lang w:val="en-US"/>
        </w:rPr>
        <w:t>UserPrePaint</w:t>
      </w:r>
      <w:proofErr w:type="spellEnd"/>
      <w:r w:rsidRPr="009D2567">
        <w:rPr>
          <w:lang w:val="en-US"/>
        </w:rPr>
        <w:t>] Add your own custom painting code </w:t>
      </w:r>
      <w:proofErr w:type="gramStart"/>
      <w:r w:rsidRPr="009D2567">
        <w:rPr>
          <w:lang w:val="en-US"/>
        </w:rPr>
        <w:t>here..</w:t>
      </w:r>
      <w:proofErr w:type="gramEnd"/>
    </w:p>
    <w:p w14:paraId="22609A2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UserPrePaint</w:t>
      </w:r>
      <w:proofErr w:type="spellEnd"/>
      <w:r w:rsidRPr="009D2567">
        <w:rPr>
          <w:lang w:val="en-US"/>
        </w:rPr>
        <w:t>]</w:t>
      </w:r>
    </w:p>
    <w:p w14:paraId="6F05A4A6" w14:textId="77777777" w:rsidR="00E90F5D" w:rsidRPr="009D2567" w:rsidRDefault="00E90F5D" w:rsidP="00E90F5D">
      <w:pPr>
        <w:pStyle w:val="CodeText"/>
        <w:rPr>
          <w:lang w:val="en-US"/>
        </w:rPr>
      </w:pPr>
    </w:p>
    <w:p w14:paraId="468A6B2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g.fillAll</w:t>
      </w:r>
      <w:proofErr w:type="spellEnd"/>
      <w:proofErr w:type="gramEnd"/>
      <w:r w:rsidRPr="009D2567">
        <w:rPr>
          <w:lang w:val="en-US"/>
        </w:rPr>
        <w:t> (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 (0xff323e44));</w:t>
      </w:r>
    </w:p>
    <w:p w14:paraId="473D2137" w14:textId="77777777" w:rsidR="00E90F5D" w:rsidRPr="009D2567" w:rsidRDefault="00E90F5D" w:rsidP="00E90F5D">
      <w:pPr>
        <w:pStyle w:val="CodeText"/>
        <w:rPr>
          <w:lang w:val="en-US"/>
        </w:rPr>
      </w:pPr>
    </w:p>
    <w:p w14:paraId="0F300C5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{</w:t>
      </w:r>
    </w:p>
    <w:p w14:paraId="4156BC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int x = 0, y = -1, width = 452, height = </w:t>
      </w:r>
      <w:proofErr w:type="gramStart"/>
      <w:r w:rsidRPr="009D2567">
        <w:rPr>
          <w:lang w:val="en-US"/>
        </w:rPr>
        <w:t>348;</w:t>
      </w:r>
      <w:proofErr w:type="gramEnd"/>
    </w:p>
    <w:p w14:paraId="378D32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fillColour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 (0x21ffffff);</w:t>
      </w:r>
    </w:p>
    <w:p w14:paraId="3EC84C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//[UserPaintCustomArguments] Customize the painting arguments </w:t>
      </w:r>
      <w:proofErr w:type="gramStart"/>
      <w:r w:rsidRPr="009D2567">
        <w:rPr>
          <w:lang w:val="en-US"/>
        </w:rPr>
        <w:t>here..</w:t>
      </w:r>
      <w:proofErr w:type="gramEnd"/>
    </w:p>
    <w:p w14:paraId="2536BB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//[/</w:t>
      </w:r>
      <w:proofErr w:type="spellStart"/>
      <w:r w:rsidRPr="009D2567">
        <w:rPr>
          <w:lang w:val="en-US"/>
        </w:rPr>
        <w:t>UserPaintCustomArguments</w:t>
      </w:r>
      <w:proofErr w:type="spellEnd"/>
      <w:r w:rsidRPr="009D2567">
        <w:rPr>
          <w:lang w:val="en-US"/>
        </w:rPr>
        <w:t>]</w:t>
      </w:r>
    </w:p>
    <w:p w14:paraId="3FC1EA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g.setColour</w:t>
      </w:r>
      <w:proofErr w:type="spellEnd"/>
      <w:proofErr w:type="gramEnd"/>
      <w:r w:rsidRPr="009D2567">
        <w:rPr>
          <w:lang w:val="en-US"/>
        </w:rPr>
        <w:t> (</w:t>
      </w:r>
      <w:proofErr w:type="spellStart"/>
      <w:r w:rsidRPr="009D2567">
        <w:rPr>
          <w:lang w:val="en-US"/>
        </w:rPr>
        <w:t>fillColour</w:t>
      </w:r>
      <w:proofErr w:type="spellEnd"/>
      <w:r w:rsidRPr="009D2567">
        <w:rPr>
          <w:lang w:val="en-US"/>
        </w:rPr>
        <w:t>);</w:t>
      </w:r>
    </w:p>
    <w:p w14:paraId="0D60DF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g.fillRect</w:t>
      </w:r>
      <w:proofErr w:type="spellEnd"/>
      <w:proofErr w:type="gramEnd"/>
      <w:r w:rsidRPr="009D2567">
        <w:rPr>
          <w:lang w:val="en-US"/>
        </w:rPr>
        <w:t> (x, y, width, height);</w:t>
      </w:r>
    </w:p>
    <w:p w14:paraId="58635C5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76D99D56" w14:textId="77777777" w:rsidR="00E90F5D" w:rsidRPr="009D2567" w:rsidRDefault="00E90F5D" w:rsidP="00E90F5D">
      <w:pPr>
        <w:pStyle w:val="CodeText"/>
        <w:rPr>
          <w:lang w:val="en-US"/>
        </w:rPr>
      </w:pPr>
    </w:p>
    <w:p w14:paraId="1575ED7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r w:rsidRPr="009D2567">
        <w:rPr>
          <w:lang w:val="en-US"/>
        </w:rPr>
        <w:t>UserPaint</w:t>
      </w:r>
      <w:proofErr w:type="spellEnd"/>
      <w:r w:rsidRPr="009D2567">
        <w:rPr>
          <w:lang w:val="en-US"/>
        </w:rPr>
        <w:t>] Add your own custom painting code </w:t>
      </w:r>
      <w:proofErr w:type="gramStart"/>
      <w:r w:rsidRPr="009D2567">
        <w:rPr>
          <w:lang w:val="en-US"/>
        </w:rPr>
        <w:t>here..</w:t>
      </w:r>
      <w:proofErr w:type="gramEnd"/>
    </w:p>
    <w:p w14:paraId="6824E15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UserPaint</w:t>
      </w:r>
      <w:proofErr w:type="spellEnd"/>
      <w:r w:rsidRPr="009D2567">
        <w:rPr>
          <w:lang w:val="en-US"/>
        </w:rPr>
        <w:t>]</w:t>
      </w:r>
    </w:p>
    <w:p w14:paraId="69E606B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89CB68F" w14:textId="77777777" w:rsidR="00E90F5D" w:rsidRPr="009D2567" w:rsidRDefault="00E90F5D" w:rsidP="00E90F5D">
      <w:pPr>
        <w:pStyle w:val="CodeText"/>
        <w:rPr>
          <w:lang w:val="en-US"/>
        </w:rPr>
      </w:pPr>
    </w:p>
    <w:p w14:paraId="6F144D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resized()</w:t>
      </w:r>
    </w:p>
    <w:p w14:paraId="78E012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{</w:t>
      </w:r>
    </w:p>
    <w:p w14:paraId="4736848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r w:rsidRPr="009D2567">
        <w:rPr>
          <w:lang w:val="en-US"/>
        </w:rPr>
        <w:t>UserPreResize</w:t>
      </w:r>
      <w:proofErr w:type="spellEnd"/>
      <w:r w:rsidRPr="009D2567">
        <w:rPr>
          <w:lang w:val="en-US"/>
        </w:rPr>
        <w:t>] Add your own custom resize code </w:t>
      </w:r>
      <w:proofErr w:type="gramStart"/>
      <w:r w:rsidRPr="009D2567">
        <w:rPr>
          <w:lang w:val="en-US"/>
        </w:rPr>
        <w:t>here..</w:t>
      </w:r>
      <w:proofErr w:type="gramEnd"/>
    </w:p>
    <w:p w14:paraId="1186D5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UserPreResize</w:t>
      </w:r>
      <w:proofErr w:type="spellEnd"/>
      <w:r w:rsidRPr="009D2567">
        <w:rPr>
          <w:lang w:val="en-US"/>
        </w:rPr>
        <w:t>]</w:t>
      </w:r>
    </w:p>
    <w:p w14:paraId="7CC42FF8" w14:textId="77777777" w:rsidR="00E90F5D" w:rsidRPr="009D2567" w:rsidRDefault="00E90F5D" w:rsidP="00E90F5D">
      <w:pPr>
        <w:pStyle w:val="CodeText"/>
        <w:rPr>
          <w:lang w:val="en-US"/>
        </w:rPr>
      </w:pPr>
    </w:p>
    <w:p w14:paraId="0D7146E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r w:rsidRPr="009D2567">
        <w:rPr>
          <w:lang w:val="en-US"/>
        </w:rPr>
        <w:t>UserResized</w:t>
      </w:r>
      <w:proofErr w:type="spellEnd"/>
      <w:r w:rsidRPr="009D2567">
        <w:rPr>
          <w:lang w:val="en-US"/>
        </w:rPr>
        <w:t>] Add your own custom resize handling </w:t>
      </w:r>
      <w:proofErr w:type="gramStart"/>
      <w:r w:rsidRPr="009D2567">
        <w:rPr>
          <w:lang w:val="en-US"/>
        </w:rPr>
        <w:t>here..</w:t>
      </w:r>
      <w:proofErr w:type="gramEnd"/>
    </w:p>
    <w:p w14:paraId="4DB94D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UserResized</w:t>
      </w:r>
      <w:proofErr w:type="spellEnd"/>
      <w:r w:rsidRPr="009D2567">
        <w:rPr>
          <w:lang w:val="en-US"/>
        </w:rPr>
        <w:t>]</w:t>
      </w:r>
    </w:p>
    <w:p w14:paraId="58EA9B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B5951EE" w14:textId="77777777" w:rsidR="00E90F5D" w:rsidRPr="009D2567" w:rsidRDefault="00E90F5D" w:rsidP="00E90F5D">
      <w:pPr>
        <w:pStyle w:val="CodeText"/>
        <w:rPr>
          <w:lang w:val="en-US"/>
        </w:rPr>
      </w:pPr>
    </w:p>
    <w:p w14:paraId="6CA8ED2D" w14:textId="77777777" w:rsidR="00E90F5D" w:rsidRPr="009D2567" w:rsidRDefault="00E90F5D" w:rsidP="00E90F5D">
      <w:pPr>
        <w:pStyle w:val="CodeText"/>
        <w:rPr>
          <w:lang w:val="en-US"/>
        </w:rPr>
      </w:pPr>
    </w:p>
    <w:p w14:paraId="279FCFC2" w14:textId="77777777" w:rsidR="00E90F5D" w:rsidRPr="009D2567" w:rsidRDefault="00E90F5D" w:rsidP="00E90F5D">
      <w:pPr>
        <w:pStyle w:val="CodeText"/>
        <w:rPr>
          <w:lang w:val="en-US"/>
        </w:rPr>
      </w:pPr>
    </w:p>
    <w:p w14:paraId="38F21B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//[MiscUserCode] You can add your own definitions of your custom methods or any other code here...</w:t>
      </w:r>
    </w:p>
    <w:p w14:paraId="3B12BE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PluginEditor::</w:t>
      </w:r>
      <w:proofErr w:type="gramEnd"/>
      <w:r w:rsidRPr="009D2567">
        <w:rPr>
          <w:lang w:val="en-US"/>
        </w:rPr>
        <w:t>parameterChanged (const String&amp; parameterID, float newValue) {</w:t>
      </w:r>
    </w:p>
    <w:p w14:paraId="592F6E2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r w:rsidRPr="009D2567">
        <w:rPr>
          <w:lang w:val="en-US"/>
        </w:rPr>
        <w:t>parameterID</w:t>
      </w:r>
      <w:proofErr w:type="spellEnd"/>
      <w:r w:rsidRPr="009D2567">
        <w:rPr>
          <w:lang w:val="en-US"/>
        </w:rPr>
        <w:t> == "</w:t>
      </w:r>
      <w:proofErr w:type="spellStart"/>
      <w:r w:rsidRPr="009D2567">
        <w:rPr>
          <w:lang w:val="en-US"/>
        </w:rPr>
        <w:t>dynamicSplitEnabled</w:t>
      </w:r>
      <w:proofErr w:type="spellEnd"/>
      <w:r w:rsidRPr="009D2567">
        <w:rPr>
          <w:lang w:val="en-US"/>
        </w:rPr>
        <w:t>") {</w:t>
      </w:r>
    </w:p>
    <w:p w14:paraId="0BA1D5A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attackSlider</w:t>
      </w:r>
      <w:proofErr w:type="spellEnd"/>
      <w:r w:rsidRPr="009D2567">
        <w:rPr>
          <w:lang w:val="en-US"/>
        </w:rPr>
        <w:t>-&gt;</w:t>
      </w:r>
      <w:proofErr w:type="spellStart"/>
      <w:proofErr w:type="gramStart"/>
      <w:r w:rsidRPr="009D2567">
        <w:rPr>
          <w:lang w:val="en-US"/>
        </w:rPr>
        <w:t>setEnabled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newValue</w:t>
      </w:r>
      <w:proofErr w:type="spellEnd"/>
      <w:r w:rsidRPr="009D2567">
        <w:rPr>
          <w:lang w:val="en-US"/>
        </w:rPr>
        <w:t> &gt; 0.5f);</w:t>
      </w:r>
    </w:p>
    <w:p w14:paraId="5A8DB7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9CAD7D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5C7DF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</w:t>
      </w:r>
      <w:proofErr w:type="spellStart"/>
      <w:r w:rsidRPr="009D2567">
        <w:rPr>
          <w:lang w:val="en-US"/>
        </w:rPr>
        <w:t>MiscUserCode</w:t>
      </w:r>
      <w:proofErr w:type="spellEnd"/>
      <w:r w:rsidRPr="009D2567">
        <w:rPr>
          <w:lang w:val="en-US"/>
        </w:rPr>
        <w:t>]</w:t>
      </w:r>
    </w:p>
    <w:p w14:paraId="1FC79E0D" w14:textId="77777777" w:rsidR="00E90F5D" w:rsidRPr="009D2567" w:rsidRDefault="00E90F5D" w:rsidP="00E90F5D">
      <w:pPr>
        <w:pStyle w:val="CodeText"/>
        <w:rPr>
          <w:lang w:val="en-US"/>
        </w:rPr>
      </w:pPr>
    </w:p>
    <w:p w14:paraId="480720E1" w14:textId="77777777" w:rsidR="00E90F5D" w:rsidRPr="009D2567" w:rsidRDefault="00E90F5D" w:rsidP="00E90F5D">
      <w:pPr>
        <w:pStyle w:val="CodeText"/>
        <w:rPr>
          <w:lang w:val="en-US"/>
        </w:rPr>
      </w:pPr>
    </w:p>
    <w:p w14:paraId="54852E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1455F1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#if 0</w:t>
      </w:r>
    </w:p>
    <w:p w14:paraId="4027C8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</w:t>
      </w:r>
      <w:proofErr w:type="gramStart"/>
      <w:r w:rsidRPr="009D2567">
        <w:rPr>
          <w:lang w:val="en-US"/>
        </w:rPr>
        <w:t>*  --</w:t>
      </w:r>
      <w:proofErr w:type="gram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Projucer</w:t>
      </w:r>
      <w:proofErr w:type="spellEnd"/>
      <w:r w:rsidRPr="009D2567">
        <w:rPr>
          <w:lang w:val="en-US"/>
        </w:rPr>
        <w:t> information section --</w:t>
      </w:r>
    </w:p>
    <w:p w14:paraId="5145FB2D" w14:textId="77777777" w:rsidR="00E90F5D" w:rsidRPr="009D2567" w:rsidRDefault="00E90F5D" w:rsidP="00E90F5D">
      <w:pPr>
        <w:pStyle w:val="CodeText"/>
        <w:rPr>
          <w:lang w:val="en-US"/>
        </w:rPr>
      </w:pPr>
    </w:p>
    <w:p w14:paraId="04C1D6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This is where the Projucer stores the metadata that describe this GUI layout, so</w:t>
      </w:r>
    </w:p>
    <w:p w14:paraId="1B4AD3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make changes in here at your peril!</w:t>
      </w:r>
    </w:p>
    <w:p w14:paraId="20AE595E" w14:textId="77777777" w:rsidR="00E90F5D" w:rsidRPr="009D2567" w:rsidRDefault="00E90F5D" w:rsidP="00E90F5D">
      <w:pPr>
        <w:pStyle w:val="CodeText"/>
        <w:rPr>
          <w:lang w:val="en-US"/>
        </w:rPr>
      </w:pPr>
    </w:p>
    <w:p w14:paraId="5BA738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BEGIN_JUCER_METADATA</w:t>
      </w:r>
    </w:p>
    <w:p w14:paraId="393704CB" w14:textId="77777777" w:rsidR="00E90F5D" w:rsidRPr="009D2567" w:rsidRDefault="00E90F5D" w:rsidP="00E90F5D">
      <w:pPr>
        <w:pStyle w:val="CodeText"/>
        <w:rPr>
          <w:lang w:val="en-US"/>
        </w:rPr>
      </w:pPr>
    </w:p>
    <w:p w14:paraId="0EBFAA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&lt;JUCER_COMPONENT documentType="Component" className="PluginEditor" componentName=""</w:t>
      </w:r>
    </w:p>
    <w:p w14:paraId="69FADB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parentClasses="public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AudioProcessorEditor, public juce::AudioProcessorValueTreeState::Listener"</w:t>
      </w:r>
    </w:p>
    <w:p w14:paraId="57BB73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constructorParams="PluginProcessor&amp;amp; processor" variableInitialisers="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AudioProcessorEditor(processor), audioProcessor(processor)"</w:t>
      </w:r>
    </w:p>
    <w:p w14:paraId="4D53C2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snapPixels="8" snapActive="1" snapShown="1" overlayOpacity="0.330"</w:t>
      </w:r>
    </w:p>
    <w:p w14:paraId="215C3B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fixedSize="1" initialWidth="444" initialHeight="348"&gt;</w:t>
      </w:r>
    </w:p>
    <w:p w14:paraId="6A6821C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&lt;BACKGROUND </w:t>
      </w:r>
      <w:proofErr w:type="spellStart"/>
      <w:r w:rsidRPr="009D2567">
        <w:rPr>
          <w:lang w:val="en-US"/>
        </w:rPr>
        <w:t>backgroundColour</w:t>
      </w:r>
      <w:proofErr w:type="spellEnd"/>
      <w:r w:rsidRPr="009D2567">
        <w:rPr>
          <w:lang w:val="en-US"/>
        </w:rPr>
        <w:t>="ff323e44"&gt;</w:t>
      </w:r>
    </w:p>
    <w:p w14:paraId="37E468B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&lt;RECT pos="0 -1 452 348" fill="solid: 21ffffff" hasStroke="0"/&gt;</w:t>
      </w:r>
    </w:p>
    <w:p w14:paraId="50913E3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&lt;/BACKGROUND&gt;</w:t>
      </w:r>
    </w:p>
    <w:p w14:paraId="6F0DB89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&lt;GENERICCOMPONENT name="spectrum_canvas" id="c28ba59d3075a746" memberName="spectrum_canvas"</w:t>
      </w:r>
    </w:p>
    <w:p w14:paraId="7C6FAA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virtualName="" explicitFocusOrder="0" pos="144 32 272 192" class="SpectrumCanvas"</w:t>
      </w:r>
    </w:p>
    <w:p w14:paraId="62FB901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params="</w:t>
      </w:r>
      <w:proofErr w:type="gramStart"/>
      <w:r w:rsidRPr="009D2567">
        <w:rPr>
          <w:lang w:val="en-US"/>
        </w:rPr>
        <w:t>processor.params</w:t>
      </w:r>
      <w:proofErr w:type="gramEnd"/>
      <w:r w:rsidRPr="009D2567">
        <w:rPr>
          <w:lang w:val="en-US"/>
        </w:rPr>
        <w:t>, processor.rendering"/&gt;</w:t>
      </w:r>
    </w:p>
    <w:p w14:paraId="67D4BE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name="leftCutoffSlider" id="110eb12e1151856" memberName="leftCutoffSlider"</w:t>
      </w:r>
    </w:p>
    <w:p w14:paraId="678A87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  virtualName="" explicitFocusOrder="0" pos="216 232 128 88" min="1.0"</w:t>
      </w:r>
    </w:p>
    <w:p w14:paraId="48810B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max="15000.0" int="0.0" style="RotaryVerticalDrag" textBoxPos="NoTextBox"</w:t>
      </w:r>
    </w:p>
    <w:p w14:paraId="199828E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7D6508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</w:t>
      </w:r>
      <w:proofErr w:type="spellStart"/>
      <w:r w:rsidRPr="009D2567">
        <w:rPr>
          <w:lang w:val="en-US"/>
        </w:rPr>
        <w:t>needsCallback</w:t>
      </w:r>
      <w:proofErr w:type="spellEnd"/>
      <w:r w:rsidRPr="009D2567">
        <w:rPr>
          <w:lang w:val="en-US"/>
        </w:rPr>
        <w:t>="0"/&gt;</w:t>
      </w:r>
    </w:p>
    <w:p w14:paraId="280F31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name="rightCutoffSlider" id="f5f11eb2404957fc" memberName="rightCutoffSlider"</w:t>
      </w:r>
    </w:p>
    <w:p w14:paraId="69E73EB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pos="320 232 128 88" min="1.0"</w:t>
      </w:r>
    </w:p>
    <w:p w14:paraId="675DED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max="15000.0" int="0.0" style="RotaryVerticalDrag" textBoxPos="NoTextBox"</w:t>
      </w:r>
    </w:p>
    <w:p w14:paraId="19791D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567368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</w:t>
      </w:r>
      <w:proofErr w:type="spellStart"/>
      <w:r w:rsidRPr="009D2567">
        <w:rPr>
          <w:lang w:val="en-US"/>
        </w:rPr>
        <w:t>needsCallback</w:t>
      </w:r>
      <w:proofErr w:type="spellEnd"/>
      <w:r w:rsidRPr="009D2567">
        <w:rPr>
          <w:lang w:val="en-US"/>
        </w:rPr>
        <w:t>="0"/&gt;</w:t>
      </w:r>
    </w:p>
    <w:p w14:paraId="247853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name="strengthSlider" id="f56ba4a089565a1e" memberName="strengthSlider"</w:t>
      </w:r>
    </w:p>
    <w:p w14:paraId="3735299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pos="0 8 128 88" tooltip="Strength of stereo effect"</w:t>
      </w:r>
    </w:p>
    <w:p w14:paraId="0D8928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min="0.0" max="2.0" int="0.0" style="RotaryVerticalDrag" textBoxPos="NoTextBox"</w:t>
      </w:r>
    </w:p>
    <w:p w14:paraId="61D421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220E2EC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</w:t>
      </w:r>
      <w:proofErr w:type="spellStart"/>
      <w:r w:rsidRPr="009D2567">
        <w:rPr>
          <w:lang w:val="en-US"/>
        </w:rPr>
        <w:t>needsCallback</w:t>
      </w:r>
      <w:proofErr w:type="spellEnd"/>
      <w:r w:rsidRPr="009D2567">
        <w:rPr>
          <w:lang w:val="en-US"/>
        </w:rPr>
        <w:t>="0"/&gt;</w:t>
      </w:r>
    </w:p>
    <w:p w14:paraId="1524B3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name="frequencySpreadSlider" id="ab103c844f994ea3" memberName="frequencySpreadSlider"</w:t>
      </w:r>
    </w:p>
    <w:p w14:paraId="3C0BD1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pos="0 104 128 88" min="0.1"</w:t>
      </w:r>
    </w:p>
    <w:p w14:paraId="2C6658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max="0.999" int="0.0" style="RotaryVerticalDrag" textBoxPos="NoTextBox"</w:t>
      </w:r>
    </w:p>
    <w:p w14:paraId="6D530E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264DC01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</w:t>
      </w:r>
      <w:proofErr w:type="spellStart"/>
      <w:r w:rsidRPr="009D2567">
        <w:rPr>
          <w:lang w:val="en-US"/>
        </w:rPr>
        <w:t>needsCallback</w:t>
      </w:r>
      <w:proofErr w:type="spellEnd"/>
      <w:r w:rsidRPr="009D2567">
        <w:rPr>
          <w:lang w:val="en-US"/>
        </w:rPr>
        <w:t>="0"/&gt;</w:t>
      </w:r>
    </w:p>
    <w:p w14:paraId="0FCE158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&lt;TOGGLEBUTTON name="dynamicSplitEnabledButton" id="1d2e5d0b4ed829bd" memberName="dynamicSplitEnabledButton"</w:t>
      </w:r>
    </w:p>
    <w:p w14:paraId="701CD5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virtualName="" explicitFocusOrder="0" pos="8 216 112 24" buttonText="Dynamic split"</w:t>
      </w:r>
    </w:p>
    <w:p w14:paraId="1D3A5A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connectedEdges="0" needsCallback="0" radioGroupId="0" state="1"/&gt;</w:t>
      </w:r>
    </w:p>
    <w:p w14:paraId="629E2D2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name="attackSlider" id="8781b1d7d0cf8163" memberName="attackSlider"</w:t>
      </w:r>
    </w:p>
    <w:p w14:paraId="6936BEA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pos="0 232 128 88" tooltip="few ew few few few fwe fewf wef ewf ew"</w:t>
      </w:r>
    </w:p>
    <w:p w14:paraId="743D012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min="0.0" max="1.0" int="0.0" style="RotaryVerticalDrag" textBoxPos="NoTextBox"</w:t>
      </w:r>
    </w:p>
    <w:p w14:paraId="63632CD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6EBCC4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</w:t>
      </w:r>
      <w:proofErr w:type="spellStart"/>
      <w:r w:rsidRPr="009D2567">
        <w:rPr>
          <w:lang w:val="en-US"/>
        </w:rPr>
        <w:t>needsCallback</w:t>
      </w:r>
      <w:proofErr w:type="spellEnd"/>
      <w:r w:rsidRPr="009D2567">
        <w:rPr>
          <w:lang w:val="en-US"/>
        </w:rPr>
        <w:t>="0"/&gt;</w:t>
      </w:r>
    </w:p>
    <w:p w14:paraId="5ABE941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name="Left cutoff" id="8620c0632c450024" memberName="juce__label"</w:t>
      </w:r>
    </w:p>
    <w:p w14:paraId="5C43201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pos="208 312 144 24" edTextCol="ff000000"</w:t>
      </w:r>
    </w:p>
    <w:p w14:paraId="16343E3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labelText="Left cutoff" editableSingleClick="0"</w:t>
      </w:r>
    </w:p>
    <w:p w14:paraId="6D42E47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editableDoubleClick="0" focusDiscardsChanges="0" fontname="Default f</w:t>
      </w:r>
      <w:r w:rsidRPr="009D2567">
        <w:rPr>
          <w:lang w:val="en-US"/>
        </w:rPr>
        <w:lastRenderedPageBreak/>
        <w:t>ont"</w:t>
      </w:r>
    </w:p>
    <w:p w14:paraId="3A42D2E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fontsize="15.0" kerning="0.0" bold="0" italic="0" justification="36"/&gt;</w:t>
      </w:r>
    </w:p>
    <w:p w14:paraId="30A22B4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name="Right cutoff" id="40b2fd643a5430b4" memberName="juce__label2"</w:t>
      </w:r>
    </w:p>
    <w:p w14:paraId="58624B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pos="312 312 150 24" edTextCol="ff000000"</w:t>
      </w:r>
    </w:p>
    <w:p w14:paraId="4DE64E3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labelText="Right cutoff" editableSingleClick="0"</w:t>
      </w:r>
    </w:p>
    <w:p w14:paraId="1754B1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editableDoubleClick="0" focusDiscardsChanges="0" fontname="Default font"</w:t>
      </w:r>
    </w:p>
    <w:p w14:paraId="273913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fontsize="15.0" kerning="0.0" bold="0" italic="0" justification="36"/&gt;</w:t>
      </w:r>
    </w:p>
    <w:p w14:paraId="53B2C9E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name="Strength" id="f0af7ab8cc3ea80f" memberName="juce__label3"</w:t>
      </w:r>
    </w:p>
    <w:p w14:paraId="0CF76D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pos="0 80 128 32" edTextCol="ff000000"</w:t>
      </w:r>
    </w:p>
    <w:p w14:paraId="0B3704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labelText="Strength" editableSingleClick="0" editableDoubleClick="0"</w:t>
      </w:r>
    </w:p>
    <w:p w14:paraId="58A332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focusDiscardsChanges="0" fontname="Default font" fontsize="15.0"</w:t>
      </w:r>
    </w:p>
    <w:p w14:paraId="07DFBD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kerning="0.0" bold="0" italic="0" justification="36"/&gt;</w:t>
      </w:r>
    </w:p>
    <w:p w14:paraId="2D8072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name="Frequency spread" id="692de3b7b1d976e" memberName="juce__label4"</w:t>
      </w:r>
    </w:p>
    <w:p w14:paraId="33A4591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pos="-8 184 152 24" edTextCol="ff000000"</w:t>
      </w:r>
    </w:p>
    <w:p w14:paraId="42FB285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labelText="Frequency spread" editableSingleClick="0"</w:t>
      </w:r>
    </w:p>
    <w:p w14:paraId="384863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editableDoubleClick="0" focusDiscardsChanges="0" fontname="Default font"</w:t>
      </w:r>
    </w:p>
    <w:p w14:paraId="4C1F39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fontsize="15.0" kerning="0.0" bold="0" italic="0" justification="36"/&gt;</w:t>
      </w:r>
    </w:p>
    <w:p w14:paraId="64FC9F5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name="Attack" id="2459ebcb1b75d0a3" memberName="juce__label5"</w:t>
      </w:r>
    </w:p>
    <w:p w14:paraId="4A7AB43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pos="16 312 96 24" edTextCol="ff000000"</w:t>
      </w:r>
    </w:p>
    <w:p w14:paraId="605F638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labelText="Attack" editableSingleClick="0" editableDoubleClick="0"</w:t>
      </w:r>
    </w:p>
    <w:p w14:paraId="46797CC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focusDiscardsChanges="0" fontname="Default font" fontsize="15.0"</w:t>
      </w:r>
    </w:p>
    <w:p w14:paraId="3DB465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kerning="0.0" bold="0" italic="0" justification="36"/&gt;</w:t>
      </w:r>
    </w:p>
    <w:p w14:paraId="4CB1B0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name="noiseSlider" id="cdc302d03b5071d1" memberName="noiseSlider"</w:t>
      </w:r>
    </w:p>
    <w:p w14:paraId="57BFA3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pos="112 232 128 88" tooltip="few ew few few few fwe fewf wef ewf ew"</w:t>
      </w:r>
    </w:p>
    <w:p w14:paraId="6DF915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min="0.0" max="1.0" int="0.0" style="RotaryVerticalDrag" textBoxPos="NoTextBox"</w:t>
      </w:r>
    </w:p>
    <w:p w14:paraId="07B7BDE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2EFE2A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</w:t>
      </w:r>
      <w:proofErr w:type="spellStart"/>
      <w:r w:rsidRPr="009D2567">
        <w:rPr>
          <w:lang w:val="en-US"/>
        </w:rPr>
        <w:t>needsCallback</w:t>
      </w:r>
      <w:proofErr w:type="spellEnd"/>
      <w:r w:rsidRPr="009D2567">
        <w:rPr>
          <w:lang w:val="en-US"/>
        </w:rPr>
        <w:t>="0"/&gt;</w:t>
      </w:r>
    </w:p>
    <w:p w14:paraId="67A9B9D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name="Noise" id="8052689b5ca1ad00" memberName="juce__label6"</w:t>
      </w:r>
    </w:p>
    <w:p w14:paraId="754A6B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pos="128 312 96 24" edTextCol="ff000000"</w:t>
      </w:r>
    </w:p>
    <w:p w14:paraId="4312BD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labelText="Noise" editableSingleClick="0" editableDoubleClick="0"</w:t>
      </w:r>
    </w:p>
    <w:p w14:paraId="410F9E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focusDiscardsChanges="0" fontname="Default font" fontsize="15.0"</w:t>
      </w:r>
    </w:p>
    <w:p w14:paraId="0F4BFD0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kerning="0.0" bold="0" italic="0" justification="36"/&gt;</w:t>
      </w:r>
    </w:p>
    <w:p w14:paraId="7136FE9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&lt;/JUCER_COMPONENT&gt;</w:t>
      </w:r>
    </w:p>
    <w:p w14:paraId="65D1A2CC" w14:textId="77777777" w:rsidR="00E90F5D" w:rsidRPr="009D2567" w:rsidRDefault="00E90F5D" w:rsidP="00E90F5D">
      <w:pPr>
        <w:pStyle w:val="CodeText"/>
        <w:rPr>
          <w:lang w:val="en-US"/>
        </w:rPr>
      </w:pPr>
    </w:p>
    <w:p w14:paraId="365F51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END_JUCER_METADATA</w:t>
      </w:r>
    </w:p>
    <w:p w14:paraId="01D738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*/</w:t>
      </w:r>
    </w:p>
    <w:p w14:paraId="38960E2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#endif</w:t>
      </w:r>
    </w:p>
    <w:p w14:paraId="6FAA91CA" w14:textId="77777777" w:rsidR="00E90F5D" w:rsidRPr="009D2567" w:rsidRDefault="00E90F5D" w:rsidP="00E90F5D">
      <w:pPr>
        <w:pStyle w:val="CodeText"/>
        <w:rPr>
          <w:lang w:val="en-US"/>
        </w:rPr>
      </w:pPr>
    </w:p>
    <w:p w14:paraId="7DA7E120" w14:textId="77777777" w:rsidR="00E90F5D" w:rsidRPr="009D2567" w:rsidRDefault="00E90F5D" w:rsidP="00E90F5D">
      <w:pPr>
        <w:pStyle w:val="CodeText"/>
        <w:rPr>
          <w:lang w:val="en-US"/>
        </w:rPr>
      </w:pPr>
    </w:p>
    <w:p w14:paraId="2C7474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</w:t>
      </w:r>
      <w:proofErr w:type="spellStart"/>
      <w:r w:rsidRPr="009D2567">
        <w:rPr>
          <w:lang w:val="en-US"/>
        </w:rPr>
        <w:t>EndFile</w:t>
      </w:r>
      <w:proofErr w:type="spellEnd"/>
      <w:r w:rsidRPr="009D2567">
        <w:rPr>
          <w:lang w:val="en-US"/>
        </w:rPr>
        <w:t>] You can add extra defines here...</w:t>
      </w:r>
    </w:p>
    <w:p w14:paraId="0AA421F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</w:t>
      </w:r>
      <w:proofErr w:type="spellStart"/>
      <w:r w:rsidRPr="009D2567">
        <w:rPr>
          <w:lang w:val="en-US"/>
        </w:rPr>
        <w:t>EndFile</w:t>
      </w:r>
      <w:proofErr w:type="spellEnd"/>
      <w:r w:rsidRPr="009D2567">
        <w:rPr>
          <w:lang w:val="en-US"/>
        </w:rPr>
        <w:t>]</w:t>
      </w:r>
    </w:p>
    <w:p w14:paraId="55B6DCF0" w14:textId="77777777" w:rsidR="00E90F5D" w:rsidRPr="009D2567" w:rsidRDefault="00E90F5D" w:rsidP="00E90F5D">
      <w:pPr>
        <w:pStyle w:val="CodeText"/>
        <w:rPr>
          <w:lang w:val="en-US"/>
        </w:rPr>
      </w:pPr>
    </w:p>
    <w:p w14:paraId="6346BA7A" w14:textId="77777777" w:rsidR="00E90F5D" w:rsidRPr="009D2567" w:rsidRDefault="00E90F5D" w:rsidP="00E90F5D">
      <w:pPr>
        <w:pStyle w:val="CodeText"/>
        <w:rPr>
          <w:lang w:val="en-US"/>
        </w:rPr>
      </w:pPr>
    </w:p>
    <w:p w14:paraId="2B6CCB9D" w14:textId="77777777" w:rsidR="00E90F5D" w:rsidRPr="009D2567" w:rsidRDefault="00E90F5D" w:rsidP="00E90F5D">
      <w:pPr>
        <w:rPr>
          <w:lang w:val="en-US"/>
        </w:rPr>
      </w:pPr>
    </w:p>
    <w:p w14:paraId="07CC1217" w14:textId="520409F5" w:rsidR="00E90F5D" w:rsidRPr="009D2567" w:rsidRDefault="00E90F5D" w:rsidP="00E90F5D">
      <w:pPr>
        <w:pStyle w:val="Heading2"/>
        <w:rPr>
          <w:lang w:val="en-US"/>
        </w:rPr>
      </w:pPr>
      <w:bookmarkStart w:id="5" w:name="_Toc72263704"/>
      <w:proofErr w:type="spellStart"/>
      <w:r w:rsidRPr="009D2567">
        <w:rPr>
          <w:lang w:val="en-US"/>
        </w:rPr>
        <w:t>PluginEditor.h</w:t>
      </w:r>
      <w:bookmarkEnd w:id="5"/>
      <w:proofErr w:type="spellEnd"/>
    </w:p>
    <w:p w14:paraId="3ADEBD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0E25D7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5CD735AA" w14:textId="77777777" w:rsidR="00E90F5D" w:rsidRPr="009D2567" w:rsidRDefault="00E90F5D" w:rsidP="00E90F5D">
      <w:pPr>
        <w:pStyle w:val="CodeText"/>
        <w:rPr>
          <w:lang w:val="en-US"/>
        </w:rPr>
      </w:pPr>
    </w:p>
    <w:p w14:paraId="4732A8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This is an automatically generated GUI class created by the Projucer!</w:t>
      </w:r>
    </w:p>
    <w:p w14:paraId="7D7DE097" w14:textId="77777777" w:rsidR="00E90F5D" w:rsidRPr="009D2567" w:rsidRDefault="00E90F5D" w:rsidP="00E90F5D">
      <w:pPr>
        <w:pStyle w:val="CodeText"/>
        <w:rPr>
          <w:lang w:val="en-US"/>
        </w:rPr>
      </w:pPr>
    </w:p>
    <w:p w14:paraId="611E08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Be careful when adding custom code to these files, as only the code within</w:t>
      </w:r>
    </w:p>
    <w:p w14:paraId="5840A1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the "//[xyz]" and "//[/xyz]" sections will be retained when the file is </w:t>
      </w:r>
      <w:proofErr w:type="gramStart"/>
      <w:r w:rsidRPr="009D2567">
        <w:rPr>
          <w:lang w:val="en-US"/>
        </w:rPr>
        <w:t>loaded</w:t>
      </w:r>
      <w:proofErr w:type="gramEnd"/>
    </w:p>
    <w:p w14:paraId="426D85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and re-saved.</w:t>
      </w:r>
    </w:p>
    <w:p w14:paraId="7EA25776" w14:textId="77777777" w:rsidR="00E90F5D" w:rsidRPr="009D2567" w:rsidRDefault="00E90F5D" w:rsidP="00E90F5D">
      <w:pPr>
        <w:pStyle w:val="CodeText"/>
        <w:rPr>
          <w:lang w:val="en-US"/>
        </w:rPr>
      </w:pPr>
    </w:p>
    <w:p w14:paraId="350254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Created with </w:t>
      </w:r>
      <w:proofErr w:type="spellStart"/>
      <w:r w:rsidRPr="009D2567">
        <w:rPr>
          <w:lang w:val="en-US"/>
        </w:rPr>
        <w:t>Projucer</w:t>
      </w:r>
      <w:proofErr w:type="spellEnd"/>
      <w:r w:rsidRPr="009D2567">
        <w:rPr>
          <w:lang w:val="en-US"/>
        </w:rPr>
        <w:t> version: 6.0.8</w:t>
      </w:r>
    </w:p>
    <w:p w14:paraId="357B73DE" w14:textId="77777777" w:rsidR="00E90F5D" w:rsidRPr="009D2567" w:rsidRDefault="00E90F5D" w:rsidP="00E90F5D">
      <w:pPr>
        <w:pStyle w:val="CodeText"/>
        <w:rPr>
          <w:lang w:val="en-US"/>
        </w:rPr>
      </w:pPr>
    </w:p>
    <w:p w14:paraId="5C18E5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------------------------------------------------------------------------------</w:t>
      </w:r>
    </w:p>
    <w:p w14:paraId="421A5EBB" w14:textId="77777777" w:rsidR="00E90F5D" w:rsidRPr="009D2567" w:rsidRDefault="00E90F5D" w:rsidP="00E90F5D">
      <w:pPr>
        <w:pStyle w:val="CodeText"/>
        <w:rPr>
          <w:lang w:val="en-US"/>
        </w:rPr>
      </w:pPr>
    </w:p>
    <w:p w14:paraId="08B0F3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The </w:t>
      </w:r>
      <w:proofErr w:type="spellStart"/>
      <w:r w:rsidRPr="009D2567">
        <w:rPr>
          <w:lang w:val="en-US"/>
        </w:rPr>
        <w:t>Projucer</w:t>
      </w:r>
      <w:proofErr w:type="spellEnd"/>
      <w:r w:rsidRPr="009D2567">
        <w:rPr>
          <w:lang w:val="en-US"/>
        </w:rPr>
        <w:t> is part of the JUCE library.</w:t>
      </w:r>
    </w:p>
    <w:p w14:paraId="077CCE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Copyright (c) 2020 - Raw Material Software Limited.</w:t>
      </w:r>
    </w:p>
    <w:p w14:paraId="59F8BFE7" w14:textId="77777777" w:rsidR="00E90F5D" w:rsidRPr="009D2567" w:rsidRDefault="00E90F5D" w:rsidP="00E90F5D">
      <w:pPr>
        <w:pStyle w:val="CodeText"/>
        <w:rPr>
          <w:lang w:val="en-US"/>
        </w:rPr>
      </w:pPr>
    </w:p>
    <w:p w14:paraId="36E6E73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534040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62FE330B" w14:textId="77777777" w:rsidR="00E90F5D" w:rsidRPr="009D2567" w:rsidRDefault="00E90F5D" w:rsidP="00E90F5D">
      <w:pPr>
        <w:pStyle w:val="CodeText"/>
        <w:rPr>
          <w:lang w:val="en-US"/>
        </w:rPr>
      </w:pPr>
    </w:p>
    <w:p w14:paraId="4CF913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0A5C9C56" w14:textId="77777777" w:rsidR="00E90F5D" w:rsidRPr="009D2567" w:rsidRDefault="00E90F5D" w:rsidP="00E90F5D">
      <w:pPr>
        <w:pStyle w:val="CodeText"/>
        <w:rPr>
          <w:lang w:val="en-US"/>
        </w:rPr>
      </w:pPr>
    </w:p>
    <w:p w14:paraId="1DE6551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</w:t>
      </w:r>
      <w:proofErr w:type="gramStart"/>
      <w:r w:rsidRPr="009D2567">
        <w:rPr>
          <w:lang w:val="en-US"/>
        </w:rPr>
        <w:t>Headers]   </w:t>
      </w:r>
      <w:proofErr w:type="gramEnd"/>
      <w:r w:rsidRPr="009D2567">
        <w:rPr>
          <w:lang w:val="en-US"/>
        </w:rPr>
        <w:t>  -- You can add your own extra header files here --</w:t>
      </w:r>
    </w:p>
    <w:p w14:paraId="285A9E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&gt;</w:t>
      </w:r>
    </w:p>
    <w:p w14:paraId="378C1E8E" w14:textId="77777777" w:rsidR="00E90F5D" w:rsidRPr="009D2567" w:rsidRDefault="00E90F5D" w:rsidP="00E90F5D">
      <w:pPr>
        <w:pStyle w:val="CodeText"/>
        <w:rPr>
          <w:lang w:val="en-US"/>
        </w:rPr>
      </w:pPr>
    </w:p>
    <w:p w14:paraId="157D0AE0" w14:textId="77777777" w:rsidR="00E90F5D" w:rsidRPr="009D2567" w:rsidRDefault="00E90F5D" w:rsidP="00E90F5D">
      <w:pPr>
        <w:pStyle w:val="CodeText"/>
        <w:rPr>
          <w:lang w:val="en-US"/>
        </w:rPr>
      </w:pPr>
    </w:p>
    <w:p w14:paraId="7916EC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"UI/</w:t>
      </w:r>
      <w:proofErr w:type="spellStart"/>
      <w:r w:rsidRPr="009D2567">
        <w:rPr>
          <w:lang w:val="en-US"/>
        </w:rPr>
        <w:t>SpectrumCanvas.h</w:t>
      </w:r>
      <w:proofErr w:type="spellEnd"/>
      <w:r w:rsidRPr="009D2567">
        <w:rPr>
          <w:lang w:val="en-US"/>
        </w:rPr>
        <w:t>"</w:t>
      </w:r>
    </w:p>
    <w:p w14:paraId="7F74E1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//[/Headers]</w:t>
      </w:r>
    </w:p>
    <w:p w14:paraId="41F8F222" w14:textId="77777777" w:rsidR="00E90F5D" w:rsidRPr="009D2567" w:rsidRDefault="00E90F5D" w:rsidP="00E90F5D">
      <w:pPr>
        <w:pStyle w:val="CodeText"/>
        <w:rPr>
          <w:lang w:val="en-US"/>
        </w:rPr>
      </w:pPr>
    </w:p>
    <w:p w14:paraId="066DCC9C" w14:textId="77777777" w:rsidR="00E90F5D" w:rsidRPr="009D2567" w:rsidRDefault="00E90F5D" w:rsidP="00E90F5D">
      <w:pPr>
        <w:pStyle w:val="CodeText"/>
        <w:rPr>
          <w:lang w:val="en-US"/>
        </w:rPr>
      </w:pPr>
    </w:p>
    <w:p w14:paraId="3D4F305F" w14:textId="77777777" w:rsidR="00E90F5D" w:rsidRPr="009D2567" w:rsidRDefault="00E90F5D" w:rsidP="00E90F5D">
      <w:pPr>
        <w:pStyle w:val="CodeText"/>
        <w:rPr>
          <w:lang w:val="en-US"/>
        </w:rPr>
      </w:pPr>
    </w:p>
    <w:p w14:paraId="21FF931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4BAA66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/**</w:t>
      </w:r>
    </w:p>
    <w:p w14:paraId="678DCCF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       //[Comments]</w:t>
      </w:r>
    </w:p>
    <w:p w14:paraId="45FC6D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An auto-generated component, created by the </w:t>
      </w:r>
      <w:proofErr w:type="spellStart"/>
      <w:r w:rsidRPr="009D2567">
        <w:rPr>
          <w:lang w:val="en-US"/>
        </w:rPr>
        <w:t>Projucer</w:t>
      </w:r>
      <w:proofErr w:type="spellEnd"/>
      <w:r w:rsidRPr="009D2567">
        <w:rPr>
          <w:lang w:val="en-US"/>
        </w:rPr>
        <w:t>.</w:t>
      </w:r>
    </w:p>
    <w:p w14:paraId="000E38E8" w14:textId="77777777" w:rsidR="00E90F5D" w:rsidRPr="009D2567" w:rsidRDefault="00E90F5D" w:rsidP="00E90F5D">
      <w:pPr>
        <w:pStyle w:val="CodeText"/>
        <w:rPr>
          <w:lang w:val="en-US"/>
        </w:rPr>
      </w:pPr>
    </w:p>
    <w:p w14:paraId="3CA9DC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Describe your class and how it works here!</w:t>
      </w:r>
    </w:p>
    <w:p w14:paraId="5B79E1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       //[/Comments]</w:t>
      </w:r>
    </w:p>
    <w:p w14:paraId="6DC4DB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341FF51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proofErr w:type="gram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  :</w:t>
      </w:r>
      <w:proofErr w:type="gramEnd"/>
      <w:r w:rsidRPr="009D2567">
        <w:rPr>
          <w:lang w:val="en-US"/>
        </w:rPr>
        <w:t> public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AudioProcessorEditor</w:t>
      </w:r>
      <w:proofErr w:type="spellEnd"/>
      <w:r w:rsidRPr="009D2567">
        <w:rPr>
          <w:lang w:val="en-US"/>
        </w:rPr>
        <w:t>,</w:t>
      </w:r>
    </w:p>
    <w:p w14:paraId="490B6F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public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AudioProcessorValueTreeState::Listener</w:t>
      </w:r>
    </w:p>
    <w:p w14:paraId="56C5D39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7E52535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37541F8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314944B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 (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&amp; processor</w:t>
      </w:r>
      <w:proofErr w:type="gramStart"/>
      <w:r w:rsidRPr="009D2567">
        <w:rPr>
          <w:lang w:val="en-US"/>
        </w:rPr>
        <w:t>);</w:t>
      </w:r>
      <w:proofErr w:type="gramEnd"/>
    </w:p>
    <w:p w14:paraId="62DF25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~</w:t>
      </w:r>
      <w:proofErr w:type="spellStart"/>
      <w:proofErr w:type="gram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25B488CE" w14:textId="77777777" w:rsidR="00E90F5D" w:rsidRPr="009D2567" w:rsidRDefault="00E90F5D" w:rsidP="00E90F5D">
      <w:pPr>
        <w:pStyle w:val="CodeText"/>
        <w:rPr>
          <w:lang w:val="en-US"/>
        </w:rPr>
      </w:pPr>
    </w:p>
    <w:p w14:paraId="19F11A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5190C9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proofErr w:type="gramStart"/>
      <w:r w:rsidRPr="009D2567">
        <w:rPr>
          <w:lang w:val="en-US"/>
        </w:rPr>
        <w:t>UserMethods</w:t>
      </w:r>
      <w:proofErr w:type="spellEnd"/>
      <w:r w:rsidRPr="009D2567">
        <w:rPr>
          <w:lang w:val="en-US"/>
        </w:rPr>
        <w:t>]   </w:t>
      </w:r>
      <w:proofErr w:type="gramEnd"/>
      <w:r w:rsidRPr="009D2567">
        <w:rPr>
          <w:lang w:val="en-US"/>
        </w:rPr>
        <w:t>  -- You can add your own custom methods in this section.</w:t>
      </w:r>
    </w:p>
    <w:p w14:paraId="3A8598C8" w14:textId="77777777" w:rsidR="00E90F5D" w:rsidRPr="009D2567" w:rsidRDefault="00E90F5D" w:rsidP="00E90F5D">
      <w:pPr>
        <w:pStyle w:val="CodeText"/>
        <w:rPr>
          <w:lang w:val="en-US"/>
        </w:rPr>
      </w:pPr>
    </w:p>
    <w:p w14:paraId="324306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parameterChanged (const String&amp; parameterID, float newValue) </w:t>
      </w:r>
      <w:proofErr w:type="gramStart"/>
      <w:r w:rsidRPr="009D2567">
        <w:rPr>
          <w:lang w:val="en-US"/>
        </w:rPr>
        <w:t>override;</w:t>
      </w:r>
      <w:proofErr w:type="gramEnd"/>
    </w:p>
    <w:p w14:paraId="504FC34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UserMethods</w:t>
      </w:r>
      <w:proofErr w:type="spellEnd"/>
      <w:r w:rsidRPr="009D2567">
        <w:rPr>
          <w:lang w:val="en-US"/>
        </w:rPr>
        <w:t>]</w:t>
      </w:r>
    </w:p>
    <w:p w14:paraId="1F048FEF" w14:textId="77777777" w:rsidR="00E90F5D" w:rsidRPr="009D2567" w:rsidRDefault="00E90F5D" w:rsidP="00E90F5D">
      <w:pPr>
        <w:pStyle w:val="CodeText"/>
        <w:rPr>
          <w:lang w:val="en-US"/>
        </w:rPr>
      </w:pPr>
    </w:p>
    <w:p w14:paraId="0D127C5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paint (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Graphics&amp; g) override;</w:t>
      </w:r>
    </w:p>
    <w:p w14:paraId="19382D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resized(</w:t>
      </w:r>
      <w:proofErr w:type="gramEnd"/>
      <w:r w:rsidRPr="009D2567">
        <w:rPr>
          <w:lang w:val="en-US"/>
        </w:rPr>
        <w:t>) override;</w:t>
      </w:r>
    </w:p>
    <w:p w14:paraId="1B48C802" w14:textId="77777777" w:rsidR="00E90F5D" w:rsidRPr="009D2567" w:rsidRDefault="00E90F5D" w:rsidP="00E90F5D">
      <w:pPr>
        <w:pStyle w:val="CodeText"/>
        <w:rPr>
          <w:lang w:val="en-US"/>
        </w:rPr>
      </w:pPr>
    </w:p>
    <w:p w14:paraId="522DB5B0" w14:textId="77777777" w:rsidR="00E90F5D" w:rsidRPr="009D2567" w:rsidRDefault="00E90F5D" w:rsidP="00E90F5D">
      <w:pPr>
        <w:pStyle w:val="CodeText"/>
        <w:rPr>
          <w:lang w:val="en-US"/>
        </w:rPr>
      </w:pPr>
    </w:p>
    <w:p w14:paraId="3EA00D49" w14:textId="77777777" w:rsidR="00E90F5D" w:rsidRPr="009D2567" w:rsidRDefault="00E90F5D" w:rsidP="00E90F5D">
      <w:pPr>
        <w:pStyle w:val="CodeText"/>
        <w:rPr>
          <w:lang w:val="en-US"/>
        </w:rPr>
      </w:pPr>
    </w:p>
    <w:p w14:paraId="1D2A76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00FE891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proofErr w:type="gramStart"/>
      <w:r w:rsidRPr="009D2567">
        <w:rPr>
          <w:lang w:val="en-US"/>
        </w:rPr>
        <w:t>UserVariables</w:t>
      </w:r>
      <w:proofErr w:type="spellEnd"/>
      <w:r w:rsidRPr="009D2567">
        <w:rPr>
          <w:lang w:val="en-US"/>
        </w:rPr>
        <w:t>]   </w:t>
      </w:r>
      <w:proofErr w:type="gramEnd"/>
      <w:r w:rsidRPr="009D2567">
        <w:rPr>
          <w:lang w:val="en-US"/>
        </w:rPr>
        <w:t>-- You can add your own custom variables in this section.</w:t>
      </w:r>
    </w:p>
    <w:p w14:paraId="3FDEFB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&amp; </w:t>
      </w:r>
      <w:proofErr w:type="spellStart"/>
      <w:proofErr w:type="gramStart"/>
      <w:r w:rsidRPr="009D2567">
        <w:rPr>
          <w:lang w:val="en-US"/>
        </w:rPr>
        <w:t>audioProcessor</w:t>
      </w:r>
      <w:proofErr w:type="spellEnd"/>
      <w:r w:rsidRPr="009D2567">
        <w:rPr>
          <w:lang w:val="en-US"/>
        </w:rPr>
        <w:t>;</w:t>
      </w:r>
      <w:proofErr w:type="gramEnd"/>
    </w:p>
    <w:p w14:paraId="6865E84E" w14:textId="77777777" w:rsidR="00E90F5D" w:rsidRPr="009D2567" w:rsidRDefault="00E90F5D" w:rsidP="00E90F5D">
      <w:pPr>
        <w:pStyle w:val="CodeText"/>
        <w:rPr>
          <w:lang w:val="en-US"/>
        </w:rPr>
      </w:pPr>
    </w:p>
    <w:p w14:paraId="288DDC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typedef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AudioProcessorValueTreeState::SliderAttachment SliderAttachment;</w:t>
      </w:r>
    </w:p>
    <w:p w14:paraId="655468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typedef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AudioProcessorValueTreeState::ButtonAttachment ButtonAttachment;</w:t>
      </w:r>
    </w:p>
    <w:p w14:paraId="72284A01" w14:textId="77777777" w:rsidR="00E90F5D" w:rsidRPr="009D2567" w:rsidRDefault="00E90F5D" w:rsidP="00E90F5D">
      <w:pPr>
        <w:pStyle w:val="CodeText"/>
        <w:rPr>
          <w:lang w:val="en-US"/>
        </w:rPr>
      </w:pPr>
    </w:p>
    <w:p w14:paraId="0EAC0A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unique_ptr&lt;SliderAttachment&gt; leftCutoffAttachment, rightCutoffAttachment,</w:t>
      </w:r>
    </w:p>
    <w:p w14:paraId="7921F0C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strengthAttachment, frequencySpreadAttachment, attackAttachment, </w:t>
      </w:r>
      <w:proofErr w:type="gramStart"/>
      <w:r w:rsidRPr="009D2567">
        <w:rPr>
          <w:lang w:val="en-US"/>
        </w:rPr>
        <w:t>noiseAttachment;</w:t>
      </w:r>
      <w:proofErr w:type="gramEnd"/>
    </w:p>
    <w:p w14:paraId="261FC8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unique_ptr&lt;ButtonAttachment&gt; dynamicSplitEnabledAttachment;</w:t>
      </w:r>
    </w:p>
    <w:p w14:paraId="2C5CDE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TooltipWindow</w:t>
      </w:r>
      <w:proofErr w:type="spellEnd"/>
      <w:r w:rsidRPr="009D2567">
        <w:rPr>
          <w:lang w:val="en-US"/>
        </w:rPr>
        <w:t>&gt; </w:t>
      </w:r>
      <w:proofErr w:type="spellStart"/>
      <w:r w:rsidRPr="009D2567">
        <w:rPr>
          <w:lang w:val="en-US"/>
        </w:rPr>
        <w:t>tooltipWindow</w:t>
      </w:r>
      <w:proofErr w:type="spellEnd"/>
      <w:r w:rsidRPr="009D2567">
        <w:rPr>
          <w:lang w:val="en-US"/>
        </w:rPr>
        <w:t>;</w:t>
      </w:r>
    </w:p>
    <w:p w14:paraId="01C3425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UserVariables</w:t>
      </w:r>
      <w:proofErr w:type="spellEnd"/>
      <w:r w:rsidRPr="009D2567">
        <w:rPr>
          <w:lang w:val="en-US"/>
        </w:rPr>
        <w:t>]</w:t>
      </w:r>
    </w:p>
    <w:p w14:paraId="3AD55BC6" w14:textId="77777777" w:rsidR="00E90F5D" w:rsidRPr="009D2567" w:rsidRDefault="00E90F5D" w:rsidP="00E90F5D">
      <w:pPr>
        <w:pStyle w:val="CodeText"/>
        <w:rPr>
          <w:lang w:val="en-US"/>
        </w:rPr>
      </w:pPr>
    </w:p>
    <w:p w14:paraId="262E96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643F10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&gt; </w:t>
      </w:r>
      <w:proofErr w:type="spellStart"/>
      <w:r w:rsidRPr="009D2567">
        <w:rPr>
          <w:lang w:val="en-US"/>
        </w:rPr>
        <w:t>spectrum_canvas</w:t>
      </w:r>
      <w:proofErr w:type="spellEnd"/>
      <w:r w:rsidRPr="009D2567">
        <w:rPr>
          <w:lang w:val="en-US"/>
        </w:rPr>
        <w:t>;</w:t>
      </w:r>
    </w:p>
    <w:p w14:paraId="62574CF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::Slider&gt; </w:t>
      </w:r>
      <w:proofErr w:type="spellStart"/>
      <w:r w:rsidRPr="009D2567">
        <w:rPr>
          <w:lang w:val="en-US"/>
        </w:rPr>
        <w:t>leftCutoffSlider</w:t>
      </w:r>
      <w:proofErr w:type="spellEnd"/>
      <w:r w:rsidRPr="009D2567">
        <w:rPr>
          <w:lang w:val="en-US"/>
        </w:rPr>
        <w:t>;</w:t>
      </w:r>
    </w:p>
    <w:p w14:paraId="4A315B5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::Slider&gt; </w:t>
      </w:r>
      <w:proofErr w:type="spellStart"/>
      <w:r w:rsidRPr="009D2567">
        <w:rPr>
          <w:lang w:val="en-US"/>
        </w:rPr>
        <w:t>rightCutoffSlider</w:t>
      </w:r>
      <w:proofErr w:type="spellEnd"/>
      <w:r w:rsidRPr="009D2567">
        <w:rPr>
          <w:lang w:val="en-US"/>
        </w:rPr>
        <w:t>;</w:t>
      </w:r>
    </w:p>
    <w:p w14:paraId="628982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::Slider&gt; </w:t>
      </w:r>
      <w:proofErr w:type="spellStart"/>
      <w:r w:rsidRPr="009D2567">
        <w:rPr>
          <w:lang w:val="en-US"/>
        </w:rPr>
        <w:t>strengthSlider</w:t>
      </w:r>
      <w:proofErr w:type="spellEnd"/>
      <w:r w:rsidRPr="009D2567">
        <w:rPr>
          <w:lang w:val="en-US"/>
        </w:rPr>
        <w:t>;</w:t>
      </w:r>
    </w:p>
    <w:p w14:paraId="504F13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::Slider&gt; </w:t>
      </w:r>
      <w:proofErr w:type="spellStart"/>
      <w:r w:rsidRPr="009D2567">
        <w:rPr>
          <w:lang w:val="en-US"/>
        </w:rPr>
        <w:t>frequencySpreadSlider</w:t>
      </w:r>
      <w:proofErr w:type="spellEnd"/>
      <w:r w:rsidRPr="009D2567">
        <w:rPr>
          <w:lang w:val="en-US"/>
        </w:rPr>
        <w:t>;</w:t>
      </w:r>
    </w:p>
    <w:p w14:paraId="049B9E6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unique_ptr&lt;juce::ToggleButton&gt; dynamicSplitEnabledButton;</w:t>
      </w:r>
    </w:p>
    <w:p w14:paraId="611817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::Slider&gt; </w:t>
      </w:r>
      <w:proofErr w:type="spellStart"/>
      <w:r w:rsidRPr="009D2567">
        <w:rPr>
          <w:lang w:val="en-US"/>
        </w:rPr>
        <w:t>attackSlider</w:t>
      </w:r>
      <w:proofErr w:type="spellEnd"/>
      <w:r w:rsidRPr="009D2567">
        <w:rPr>
          <w:lang w:val="en-US"/>
        </w:rPr>
        <w:t>;</w:t>
      </w:r>
    </w:p>
    <w:p w14:paraId="74512E4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::Label&gt;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__label;</w:t>
      </w:r>
    </w:p>
    <w:p w14:paraId="696918E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::Label&gt; juce__label2;</w:t>
      </w:r>
    </w:p>
    <w:p w14:paraId="7FEC6D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::Label&gt; juce__label3;</w:t>
      </w:r>
    </w:p>
    <w:p w14:paraId="2C3EC5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::Label&gt; juce__label4;</w:t>
      </w:r>
    </w:p>
    <w:p w14:paraId="7F38C9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::Label&gt; juce__label5;</w:t>
      </w:r>
    </w:p>
    <w:p w14:paraId="408FAD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::Slider&gt; </w:t>
      </w:r>
      <w:proofErr w:type="spellStart"/>
      <w:r w:rsidRPr="009D2567">
        <w:rPr>
          <w:lang w:val="en-US"/>
        </w:rPr>
        <w:t>noiseSlider</w:t>
      </w:r>
      <w:proofErr w:type="spellEnd"/>
      <w:r w:rsidRPr="009D2567">
        <w:rPr>
          <w:lang w:val="en-US"/>
        </w:rPr>
        <w:t>;</w:t>
      </w:r>
    </w:p>
    <w:p w14:paraId="62FAEF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::Label&gt; juce__label6;</w:t>
      </w:r>
    </w:p>
    <w:p w14:paraId="4FB1A1E2" w14:textId="77777777" w:rsidR="00E90F5D" w:rsidRPr="009D2567" w:rsidRDefault="00E90F5D" w:rsidP="00E90F5D">
      <w:pPr>
        <w:pStyle w:val="CodeText"/>
        <w:rPr>
          <w:lang w:val="en-US"/>
        </w:rPr>
      </w:pPr>
    </w:p>
    <w:p w14:paraId="6C9C44F9" w14:textId="77777777" w:rsidR="00E90F5D" w:rsidRPr="009D2567" w:rsidRDefault="00E90F5D" w:rsidP="00E90F5D">
      <w:pPr>
        <w:pStyle w:val="CodeText"/>
        <w:rPr>
          <w:lang w:val="en-US"/>
        </w:rPr>
      </w:pPr>
    </w:p>
    <w:p w14:paraId="420EF78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533B8F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JUCE_DECLARE_NON_COPYABLE_WITH_LEAK_DETECTOR (</w:t>
      </w:r>
      <w:proofErr w:type="spell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)</w:t>
      </w:r>
    </w:p>
    <w:p w14:paraId="2F0497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5E3C876A" w14:textId="77777777" w:rsidR="00E90F5D" w:rsidRPr="009D2567" w:rsidRDefault="00E90F5D" w:rsidP="00E90F5D">
      <w:pPr>
        <w:pStyle w:val="CodeText"/>
        <w:rPr>
          <w:lang w:val="en-US"/>
        </w:rPr>
      </w:pPr>
    </w:p>
    <w:p w14:paraId="5323E21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</w:t>
      </w:r>
      <w:proofErr w:type="spellStart"/>
      <w:r w:rsidRPr="009D2567">
        <w:rPr>
          <w:lang w:val="en-US"/>
        </w:rPr>
        <w:t>EndFile</w:t>
      </w:r>
      <w:proofErr w:type="spellEnd"/>
      <w:r w:rsidRPr="009D2567">
        <w:rPr>
          <w:lang w:val="en-US"/>
        </w:rPr>
        <w:t>] You can add extra defines here...</w:t>
      </w:r>
    </w:p>
    <w:p w14:paraId="22A5A4D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</w:t>
      </w:r>
      <w:proofErr w:type="spellStart"/>
      <w:r w:rsidRPr="009D2567">
        <w:rPr>
          <w:lang w:val="en-US"/>
        </w:rPr>
        <w:t>EndFile</w:t>
      </w:r>
      <w:proofErr w:type="spellEnd"/>
      <w:r w:rsidRPr="009D2567">
        <w:rPr>
          <w:lang w:val="en-US"/>
        </w:rPr>
        <w:t>]</w:t>
      </w:r>
    </w:p>
    <w:p w14:paraId="47B171B8" w14:textId="77777777" w:rsidR="00E90F5D" w:rsidRPr="009D2567" w:rsidRDefault="00E90F5D" w:rsidP="00E90F5D">
      <w:pPr>
        <w:pStyle w:val="CodeText"/>
        <w:rPr>
          <w:lang w:val="en-US"/>
        </w:rPr>
      </w:pPr>
    </w:p>
    <w:p w14:paraId="7D6480B9" w14:textId="77777777" w:rsidR="00E90F5D" w:rsidRPr="009D2567" w:rsidRDefault="00E90F5D" w:rsidP="00E90F5D">
      <w:pPr>
        <w:pStyle w:val="CodeText"/>
        <w:rPr>
          <w:lang w:val="en-US"/>
        </w:rPr>
      </w:pPr>
    </w:p>
    <w:p w14:paraId="13AB3418" w14:textId="77777777" w:rsidR="00E90F5D" w:rsidRPr="009D2567" w:rsidRDefault="00E90F5D" w:rsidP="00E90F5D">
      <w:pPr>
        <w:rPr>
          <w:lang w:val="en-US"/>
        </w:rPr>
      </w:pPr>
    </w:p>
    <w:p w14:paraId="29FA2C00" w14:textId="6C14C232" w:rsidR="00E90F5D" w:rsidRPr="009D2567" w:rsidRDefault="00E90F5D" w:rsidP="00E90F5D">
      <w:pPr>
        <w:pStyle w:val="Heading2"/>
        <w:rPr>
          <w:lang w:val="en-US"/>
        </w:rPr>
      </w:pPr>
      <w:bookmarkStart w:id="6" w:name="_Toc72263705"/>
      <w:r w:rsidRPr="009D2567">
        <w:rPr>
          <w:lang w:val="en-US"/>
        </w:rPr>
        <w:t>PluginProcessor.cpp</w:t>
      </w:r>
      <w:bookmarkEnd w:id="6"/>
    </w:p>
    <w:p w14:paraId="7D76C7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50C024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763BB14B" w14:textId="77777777" w:rsidR="00E90F5D" w:rsidRPr="009D2567" w:rsidRDefault="00E90F5D" w:rsidP="00E90F5D">
      <w:pPr>
        <w:pStyle w:val="CodeText"/>
        <w:rPr>
          <w:lang w:val="en-US"/>
        </w:rPr>
      </w:pPr>
    </w:p>
    <w:p w14:paraId="6B0D88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This file contains the basic framework code for a JUCE plugin processor.</w:t>
      </w:r>
    </w:p>
    <w:p w14:paraId="0143126E" w14:textId="77777777" w:rsidR="00E90F5D" w:rsidRPr="009D2567" w:rsidRDefault="00E90F5D" w:rsidP="00E90F5D">
      <w:pPr>
        <w:pStyle w:val="CodeText"/>
        <w:rPr>
          <w:lang w:val="en-US"/>
        </w:rPr>
      </w:pPr>
    </w:p>
    <w:p w14:paraId="0526A4C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368B73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1EC9B77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/all.hpp"</w:t>
      </w:r>
    </w:p>
    <w:p w14:paraId="3B90F101" w14:textId="77777777" w:rsidR="00E90F5D" w:rsidRPr="009D2567" w:rsidRDefault="00E90F5D" w:rsidP="00E90F5D">
      <w:pPr>
        <w:pStyle w:val="CodeText"/>
        <w:rPr>
          <w:lang w:val="en-US"/>
        </w:rPr>
      </w:pPr>
    </w:p>
    <w:p w14:paraId="427A8E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PluginProcessor.h</w:t>
      </w:r>
      <w:proofErr w:type="spellEnd"/>
      <w:r w:rsidRPr="009D2567">
        <w:rPr>
          <w:lang w:val="en-US"/>
        </w:rPr>
        <w:t>"</w:t>
      </w:r>
    </w:p>
    <w:p w14:paraId="72C712B7" w14:textId="77777777" w:rsidR="00E90F5D" w:rsidRPr="009D2567" w:rsidRDefault="00E90F5D" w:rsidP="00E90F5D">
      <w:pPr>
        <w:pStyle w:val="CodeText"/>
        <w:rPr>
          <w:lang w:val="en-US"/>
        </w:rPr>
      </w:pPr>
    </w:p>
    <w:p w14:paraId="5A25E84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</w:t>
      </w:r>
      <w:proofErr w:type="spellStart"/>
      <w:r w:rsidRPr="009D2567">
        <w:rPr>
          <w:lang w:val="en-US"/>
        </w:rPr>
        <w:t>comcat.h</w:t>
      </w:r>
      <w:proofErr w:type="spellEnd"/>
      <w:r w:rsidRPr="009D2567">
        <w:rPr>
          <w:lang w:val="en-US"/>
        </w:rPr>
        <w:t>&gt;</w:t>
      </w:r>
    </w:p>
    <w:p w14:paraId="7B4D8226" w14:textId="77777777" w:rsidR="00E90F5D" w:rsidRPr="009D2567" w:rsidRDefault="00E90F5D" w:rsidP="00E90F5D">
      <w:pPr>
        <w:pStyle w:val="CodeText"/>
        <w:rPr>
          <w:lang w:val="en-US"/>
        </w:rPr>
      </w:pPr>
    </w:p>
    <w:p w14:paraId="6786E42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PluginEditor.h</w:t>
      </w:r>
      <w:proofErr w:type="spellEnd"/>
      <w:r w:rsidRPr="009D2567">
        <w:rPr>
          <w:lang w:val="en-US"/>
        </w:rPr>
        <w:t>"</w:t>
      </w:r>
    </w:p>
    <w:p w14:paraId="3CEB0821" w14:textId="77777777" w:rsidR="00E90F5D" w:rsidRPr="009D2567" w:rsidRDefault="00E90F5D" w:rsidP="00E90F5D">
      <w:pPr>
        <w:pStyle w:val="CodeText"/>
        <w:rPr>
          <w:lang w:val="en-US"/>
        </w:rPr>
      </w:pPr>
    </w:p>
    <w:p w14:paraId="1FA3A5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4175621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()</w:t>
      </w:r>
    </w:p>
    <w:p w14:paraId="6E5014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: </w:t>
      </w:r>
      <w:proofErr w:type="spellStart"/>
      <w:r w:rsidRPr="009D2567">
        <w:rPr>
          <w:lang w:val="en-US"/>
        </w:rPr>
        <w:t>AudioProcessor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BusesProperties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</w:t>
      </w:r>
    </w:p>
    <w:p w14:paraId="114228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#</w:t>
      </w:r>
      <w:proofErr w:type="gramStart"/>
      <w:r w:rsidRPr="009D2567">
        <w:rPr>
          <w:lang w:val="en-US"/>
        </w:rPr>
        <w:t>if !</w:t>
      </w:r>
      <w:proofErr w:type="gram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JucePlugin_IsMidiEffect</w:t>
      </w:r>
      <w:proofErr w:type="spellEnd"/>
    </w:p>
    <w:p w14:paraId="32156A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#</w:t>
      </w:r>
      <w:proofErr w:type="gramStart"/>
      <w:r w:rsidRPr="009D2567">
        <w:rPr>
          <w:lang w:val="en-US"/>
        </w:rPr>
        <w:t>if !</w:t>
      </w:r>
      <w:proofErr w:type="gram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JucePlugin_IsSynth</w:t>
      </w:r>
      <w:proofErr w:type="spellEnd"/>
    </w:p>
    <w:p w14:paraId="7A949AD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</w:t>
      </w:r>
      <w:proofErr w:type="gramStart"/>
      <w:r w:rsidRPr="009D2567">
        <w:rPr>
          <w:lang w:val="en-US"/>
        </w:rPr>
        <w:t>.withInput</w:t>
      </w:r>
      <w:proofErr w:type="gramEnd"/>
      <w:r w:rsidRPr="009D2567">
        <w:rPr>
          <w:lang w:val="en-US"/>
        </w:rPr>
        <w:t>  ("Input",  juce::AudioChannelSet::stereo(), true)</w:t>
      </w:r>
    </w:p>
    <w:p w14:paraId="320464A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#endif</w:t>
      </w:r>
    </w:p>
    <w:p w14:paraId="6D95FF9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</w:t>
      </w:r>
      <w:proofErr w:type="gramStart"/>
      <w:r w:rsidRPr="009D2567">
        <w:rPr>
          <w:lang w:val="en-US"/>
        </w:rPr>
        <w:t>.withOutput</w:t>
      </w:r>
      <w:proofErr w:type="gramEnd"/>
      <w:r w:rsidRPr="009D2567">
        <w:rPr>
          <w:lang w:val="en-US"/>
        </w:rPr>
        <w:t> ("Output", juce::AudioChannelSet::stereo()</w:t>
      </w:r>
      <w:r w:rsidRPr="009D2567">
        <w:rPr>
          <w:lang w:val="en-US"/>
        </w:rPr>
        <w:lastRenderedPageBreak/>
        <w:t>, true)</w:t>
      </w:r>
    </w:p>
    <w:p w14:paraId="2E7BCC3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#endif</w:t>
      </w:r>
    </w:p>
    <w:p w14:paraId="5E55BA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),</w:t>
      </w:r>
    </w:p>
    <w:p w14:paraId="19D2A2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params(*this),</w:t>
      </w:r>
    </w:p>
    <w:p w14:paraId="40C3885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</w:t>
      </w:r>
      <w:proofErr w:type="spellStart"/>
      <w:proofErr w:type="gram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params, rendering)</w:t>
      </w:r>
    </w:p>
    <w:p w14:paraId="285185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A77DBE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setLatencySamples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mainProcessor.getLatencyInSamples</w:t>
      </w:r>
      <w:proofErr w:type="spellEnd"/>
      <w:r w:rsidRPr="009D2567">
        <w:rPr>
          <w:lang w:val="en-US"/>
        </w:rPr>
        <w:t>());</w:t>
      </w:r>
    </w:p>
    <w:p w14:paraId="433BB6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4CFBCEA" w14:textId="77777777" w:rsidR="00E90F5D" w:rsidRPr="009D2567" w:rsidRDefault="00E90F5D" w:rsidP="00E90F5D">
      <w:pPr>
        <w:pStyle w:val="CodeText"/>
        <w:rPr>
          <w:lang w:val="en-US"/>
        </w:rPr>
      </w:pPr>
    </w:p>
    <w:p w14:paraId="108F4084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~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()</w:t>
      </w:r>
    </w:p>
    <w:p w14:paraId="62AAC3D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C272E2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6224000" w14:textId="77777777" w:rsidR="00E90F5D" w:rsidRPr="009D2567" w:rsidRDefault="00E90F5D" w:rsidP="00E90F5D">
      <w:pPr>
        <w:pStyle w:val="CodeText"/>
        <w:rPr>
          <w:lang w:val="en-US"/>
        </w:rPr>
      </w:pPr>
    </w:p>
    <w:p w14:paraId="3AFDEB7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3A3ECE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const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String 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getName</w:t>
      </w:r>
      <w:proofErr w:type="spellEnd"/>
      <w:r w:rsidRPr="009D2567">
        <w:rPr>
          <w:lang w:val="en-US"/>
        </w:rPr>
        <w:t>() const</w:t>
      </w:r>
    </w:p>
    <w:p w14:paraId="1691875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802C7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spellStart"/>
      <w:r w:rsidRPr="009D2567">
        <w:rPr>
          <w:lang w:val="en-US"/>
        </w:rPr>
        <w:t>JucePlugin_</w:t>
      </w:r>
      <w:proofErr w:type="gramStart"/>
      <w:r w:rsidRPr="009D2567">
        <w:rPr>
          <w:lang w:val="en-US"/>
        </w:rPr>
        <w:t>Name</w:t>
      </w:r>
      <w:proofErr w:type="spellEnd"/>
      <w:r w:rsidRPr="009D2567">
        <w:rPr>
          <w:lang w:val="en-US"/>
        </w:rPr>
        <w:t>;</w:t>
      </w:r>
      <w:proofErr w:type="gramEnd"/>
    </w:p>
    <w:p w14:paraId="4DA426D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D71FDF6" w14:textId="77777777" w:rsidR="00E90F5D" w:rsidRPr="009D2567" w:rsidRDefault="00E90F5D" w:rsidP="00E90F5D">
      <w:pPr>
        <w:pStyle w:val="CodeText"/>
        <w:rPr>
          <w:lang w:val="en-US"/>
        </w:rPr>
      </w:pPr>
    </w:p>
    <w:p w14:paraId="09289E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acceptsMidi</w:t>
      </w:r>
      <w:proofErr w:type="spellEnd"/>
      <w:r w:rsidRPr="009D2567">
        <w:rPr>
          <w:lang w:val="en-US"/>
        </w:rPr>
        <w:t>() const</w:t>
      </w:r>
    </w:p>
    <w:p w14:paraId="765A85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9C5C7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#if </w:t>
      </w:r>
      <w:proofErr w:type="spellStart"/>
      <w:r w:rsidRPr="009D2567">
        <w:rPr>
          <w:lang w:val="en-US"/>
        </w:rPr>
        <w:t>JucePlugin_WantsMidiInput</w:t>
      </w:r>
      <w:proofErr w:type="spellEnd"/>
    </w:p>
    <w:p w14:paraId="038E30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true;</w:t>
      </w:r>
      <w:proofErr w:type="gramEnd"/>
    </w:p>
    <w:p w14:paraId="00E2C2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#else</w:t>
      </w:r>
    </w:p>
    <w:p w14:paraId="1641B5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false;</w:t>
      </w:r>
      <w:proofErr w:type="gramEnd"/>
    </w:p>
    <w:p w14:paraId="71CAFA2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12EC88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74BA044" w14:textId="77777777" w:rsidR="00E90F5D" w:rsidRPr="009D2567" w:rsidRDefault="00E90F5D" w:rsidP="00E90F5D">
      <w:pPr>
        <w:pStyle w:val="CodeText"/>
        <w:rPr>
          <w:lang w:val="en-US"/>
        </w:rPr>
      </w:pPr>
    </w:p>
    <w:p w14:paraId="4B500E9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producesMidi</w:t>
      </w:r>
      <w:proofErr w:type="spellEnd"/>
      <w:r w:rsidRPr="009D2567">
        <w:rPr>
          <w:lang w:val="en-US"/>
        </w:rPr>
        <w:t>() const</w:t>
      </w:r>
    </w:p>
    <w:p w14:paraId="594CB8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F4B49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#if </w:t>
      </w:r>
      <w:proofErr w:type="spellStart"/>
      <w:r w:rsidRPr="009D2567">
        <w:rPr>
          <w:lang w:val="en-US"/>
        </w:rPr>
        <w:t>JucePlugin_ProducesMidiOutput</w:t>
      </w:r>
      <w:proofErr w:type="spellEnd"/>
    </w:p>
    <w:p w14:paraId="365ACC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true;</w:t>
      </w:r>
      <w:proofErr w:type="gramEnd"/>
    </w:p>
    <w:p w14:paraId="546B2A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#else</w:t>
      </w:r>
    </w:p>
    <w:p w14:paraId="2E4ECF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false;</w:t>
      </w:r>
      <w:proofErr w:type="gramEnd"/>
    </w:p>
    <w:p w14:paraId="207990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7299EBB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5F3D2A0" w14:textId="77777777" w:rsidR="00E90F5D" w:rsidRPr="009D2567" w:rsidRDefault="00E90F5D" w:rsidP="00E90F5D">
      <w:pPr>
        <w:pStyle w:val="CodeText"/>
        <w:rPr>
          <w:lang w:val="en-US"/>
        </w:rPr>
      </w:pPr>
    </w:p>
    <w:p w14:paraId="45E3F83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isMidiEffect</w:t>
      </w:r>
      <w:proofErr w:type="spellEnd"/>
      <w:r w:rsidRPr="009D2567">
        <w:rPr>
          <w:lang w:val="en-US"/>
        </w:rPr>
        <w:t>() const</w:t>
      </w:r>
    </w:p>
    <w:p w14:paraId="55B59F9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33B7F5E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#if </w:t>
      </w:r>
      <w:proofErr w:type="spellStart"/>
      <w:r w:rsidRPr="009D2567">
        <w:rPr>
          <w:lang w:val="en-US"/>
        </w:rPr>
        <w:t>JucePlugin_IsMidiEffect</w:t>
      </w:r>
      <w:proofErr w:type="spellEnd"/>
    </w:p>
    <w:p w14:paraId="3361E33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true;</w:t>
      </w:r>
      <w:proofErr w:type="gramEnd"/>
    </w:p>
    <w:p w14:paraId="4D5724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#else</w:t>
      </w:r>
    </w:p>
    <w:p w14:paraId="231B5D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false;</w:t>
      </w:r>
      <w:proofErr w:type="gramEnd"/>
    </w:p>
    <w:p w14:paraId="6BEB578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3E896A6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8C49AA9" w14:textId="77777777" w:rsidR="00E90F5D" w:rsidRPr="009D2567" w:rsidRDefault="00E90F5D" w:rsidP="00E90F5D">
      <w:pPr>
        <w:pStyle w:val="CodeText"/>
        <w:rPr>
          <w:lang w:val="en-US"/>
        </w:rPr>
      </w:pPr>
    </w:p>
    <w:p w14:paraId="696E0E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double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getTailLengthSeconds</w:t>
      </w:r>
      <w:proofErr w:type="spellEnd"/>
      <w:r w:rsidRPr="009D2567">
        <w:rPr>
          <w:lang w:val="en-US"/>
        </w:rPr>
        <w:t>() const</w:t>
      </w:r>
    </w:p>
    <w:p w14:paraId="3E35CF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3154F52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0.0;</w:t>
      </w:r>
      <w:proofErr w:type="gramEnd"/>
    </w:p>
    <w:p w14:paraId="234D7AF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E730622" w14:textId="77777777" w:rsidR="00E90F5D" w:rsidRPr="009D2567" w:rsidRDefault="00E90F5D" w:rsidP="00E90F5D">
      <w:pPr>
        <w:pStyle w:val="CodeText"/>
        <w:rPr>
          <w:lang w:val="en-US"/>
        </w:rPr>
      </w:pPr>
    </w:p>
    <w:p w14:paraId="4DBF2D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int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getNumPrograms</w:t>
      </w:r>
      <w:proofErr w:type="spellEnd"/>
      <w:r w:rsidRPr="009D2567">
        <w:rPr>
          <w:lang w:val="en-US"/>
        </w:rPr>
        <w:t>()</w:t>
      </w:r>
    </w:p>
    <w:p w14:paraId="3A36F3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916D93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1;   </w:t>
      </w:r>
      <w:proofErr w:type="gramEnd"/>
      <w:r w:rsidRPr="009D2567">
        <w:rPr>
          <w:lang w:val="en-US"/>
        </w:rPr>
        <w:t>// NB: some hosts don't cope very well if you tell them there are 0 programs,</w:t>
      </w:r>
    </w:p>
    <w:p w14:paraId="2C9711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// </w:t>
      </w:r>
      <w:proofErr w:type="gramStart"/>
      <w:r w:rsidRPr="009D2567">
        <w:rPr>
          <w:lang w:val="en-US"/>
        </w:rPr>
        <w:t>so</w:t>
      </w:r>
      <w:proofErr w:type="gramEnd"/>
      <w:r w:rsidRPr="009D2567">
        <w:rPr>
          <w:lang w:val="en-US"/>
        </w:rPr>
        <w:t> this should be at least 1, even if you're not really implementing programs.</w:t>
      </w:r>
    </w:p>
    <w:p w14:paraId="3A9000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1610F75" w14:textId="77777777" w:rsidR="00E90F5D" w:rsidRPr="009D2567" w:rsidRDefault="00E90F5D" w:rsidP="00E90F5D">
      <w:pPr>
        <w:pStyle w:val="CodeText"/>
        <w:rPr>
          <w:lang w:val="en-US"/>
        </w:rPr>
      </w:pPr>
    </w:p>
    <w:p w14:paraId="439ADAD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int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getCurrentProgram</w:t>
      </w:r>
      <w:proofErr w:type="spellEnd"/>
      <w:r w:rsidRPr="009D2567">
        <w:rPr>
          <w:lang w:val="en-US"/>
        </w:rPr>
        <w:t>()</w:t>
      </w:r>
    </w:p>
    <w:p w14:paraId="26C9393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10A438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0;</w:t>
      </w:r>
      <w:proofErr w:type="gramEnd"/>
    </w:p>
    <w:p w14:paraId="072B05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8704D7B" w14:textId="77777777" w:rsidR="00E90F5D" w:rsidRPr="009D2567" w:rsidRDefault="00E90F5D" w:rsidP="00E90F5D">
      <w:pPr>
        <w:pStyle w:val="CodeText"/>
        <w:rPr>
          <w:lang w:val="en-US"/>
        </w:rPr>
      </w:pPr>
    </w:p>
    <w:p w14:paraId="27592BA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setCurrentProgram</w:t>
      </w:r>
      <w:proofErr w:type="spellEnd"/>
      <w:r w:rsidRPr="009D2567">
        <w:rPr>
          <w:lang w:val="en-US"/>
        </w:rPr>
        <w:t> (int index)</w:t>
      </w:r>
    </w:p>
    <w:p w14:paraId="22EC291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8F2250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C82B802" w14:textId="77777777" w:rsidR="00E90F5D" w:rsidRPr="009D2567" w:rsidRDefault="00E90F5D" w:rsidP="00E90F5D">
      <w:pPr>
        <w:pStyle w:val="CodeText"/>
        <w:rPr>
          <w:lang w:val="en-US"/>
        </w:rPr>
      </w:pPr>
    </w:p>
    <w:p w14:paraId="1DDA0F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const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String 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getProgramName</w:t>
      </w:r>
      <w:proofErr w:type="spellEnd"/>
      <w:r w:rsidRPr="009D2567">
        <w:rPr>
          <w:lang w:val="en-US"/>
        </w:rPr>
        <w:t> (int index)</w:t>
      </w:r>
    </w:p>
    <w:p w14:paraId="518BB56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77BA21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{</w:t>
      </w:r>
      <w:proofErr w:type="gramStart"/>
      <w:r w:rsidRPr="009D2567">
        <w:rPr>
          <w:lang w:val="en-US"/>
        </w:rPr>
        <w:t>};</w:t>
      </w:r>
      <w:proofErr w:type="gramEnd"/>
    </w:p>
    <w:p w14:paraId="3A99A9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415ECBC" w14:textId="77777777" w:rsidR="00E90F5D" w:rsidRPr="009D2567" w:rsidRDefault="00E90F5D" w:rsidP="00E90F5D">
      <w:pPr>
        <w:pStyle w:val="CodeText"/>
        <w:rPr>
          <w:lang w:val="en-US"/>
        </w:rPr>
      </w:pPr>
    </w:p>
    <w:p w14:paraId="4827A8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changeProgramName (int index, const juce::String&amp; newName)</w:t>
      </w:r>
    </w:p>
    <w:p w14:paraId="346FD7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1981D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3A04855" w14:textId="77777777" w:rsidR="00E90F5D" w:rsidRPr="009D2567" w:rsidRDefault="00E90F5D" w:rsidP="00E90F5D">
      <w:pPr>
        <w:pStyle w:val="CodeText"/>
        <w:rPr>
          <w:lang w:val="en-US"/>
        </w:rPr>
      </w:pP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vector&lt;std::queue&lt;float&gt;&gt; </w:t>
      </w:r>
      <w:proofErr w:type="spellStart"/>
      <w:r w:rsidRPr="009D2567">
        <w:rPr>
          <w:lang w:val="en-US"/>
        </w:rPr>
        <w:t>lastValues</w:t>
      </w:r>
      <w:proofErr w:type="spellEnd"/>
      <w:r w:rsidRPr="009D2567">
        <w:rPr>
          <w:lang w:val="en-US"/>
        </w:rPr>
        <w:t>;</w:t>
      </w:r>
    </w:p>
    <w:p w14:paraId="3703A3F8" w14:textId="77777777" w:rsidR="00E90F5D" w:rsidRPr="009D2567" w:rsidRDefault="00E90F5D" w:rsidP="00E90F5D">
      <w:pPr>
        <w:pStyle w:val="CodeText"/>
        <w:rPr>
          <w:lang w:val="en-US"/>
        </w:rPr>
      </w:pPr>
    </w:p>
    <w:p w14:paraId="21B638B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6A978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prepareToPlay (double sampleRate, int samplesPerBlock)</w:t>
      </w:r>
    </w:p>
    <w:p w14:paraId="0E7BDC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0D2B42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lastValues.resize</w:t>
      </w:r>
      <w:proofErr w:type="spellEnd"/>
      <w:r w:rsidRPr="009D2567">
        <w:rPr>
          <w:lang w:val="en-US"/>
        </w:rPr>
        <w:t>(0</w:t>
      </w:r>
      <w:proofErr w:type="gramStart"/>
      <w:r w:rsidRPr="009D2567">
        <w:rPr>
          <w:lang w:val="en-US"/>
        </w:rPr>
        <w:t>);</w:t>
      </w:r>
      <w:proofErr w:type="gramEnd"/>
    </w:p>
    <w:p w14:paraId="6E5757B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params.sampleRate</w:t>
      </w:r>
      <w:proofErr w:type="spellEnd"/>
      <w:proofErr w:type="gram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sampleRate</w:t>
      </w:r>
      <w:proofErr w:type="spellEnd"/>
      <w:r w:rsidRPr="009D2567">
        <w:rPr>
          <w:lang w:val="en-US"/>
        </w:rPr>
        <w:t>;</w:t>
      </w:r>
    </w:p>
    <w:p w14:paraId="27CE31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params.maxSamplesPerBlock</w:t>
      </w:r>
      <w:proofErr w:type="spellEnd"/>
      <w:proofErr w:type="gram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samplesPerBlock</w:t>
      </w:r>
      <w:proofErr w:type="spellEnd"/>
      <w:r w:rsidRPr="009D2567">
        <w:rPr>
          <w:lang w:val="en-US"/>
        </w:rPr>
        <w:t>;</w:t>
      </w:r>
    </w:p>
    <w:p w14:paraId="2C3D74F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mainProcessor.reset</w:t>
      </w:r>
      <w:proofErr w:type="spellEnd"/>
      <w:r w:rsidRPr="009D2567">
        <w:rPr>
          <w:lang w:val="en-US"/>
        </w:rPr>
        <w:t>(</w:t>
      </w:r>
      <w:proofErr w:type="gramStart"/>
      <w:r w:rsidRPr="009D2567">
        <w:rPr>
          <w:lang w:val="en-US"/>
        </w:rPr>
        <w:t>);</w:t>
      </w:r>
      <w:proofErr w:type="gramEnd"/>
    </w:p>
    <w:p w14:paraId="4CBC80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76938ECC" w14:textId="77777777" w:rsidR="00E90F5D" w:rsidRPr="009D2567" w:rsidRDefault="00E90F5D" w:rsidP="00E90F5D">
      <w:pPr>
        <w:pStyle w:val="CodeText"/>
        <w:rPr>
          <w:lang w:val="en-US"/>
        </w:rPr>
      </w:pPr>
    </w:p>
    <w:p w14:paraId="15DA0D1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releaseResources</w:t>
      </w:r>
      <w:proofErr w:type="spellEnd"/>
      <w:r w:rsidRPr="009D2567">
        <w:rPr>
          <w:lang w:val="en-US"/>
        </w:rPr>
        <w:t>()</w:t>
      </w:r>
    </w:p>
    <w:p w14:paraId="6935E5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3B91D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When playback stops, you can use this as an opportunity to free up any</w:t>
      </w:r>
    </w:p>
    <w:p w14:paraId="7FA8CB8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spare memory, etc.</w:t>
      </w:r>
    </w:p>
    <w:p w14:paraId="099605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B4D2807" w14:textId="77777777" w:rsidR="00E90F5D" w:rsidRPr="009D2567" w:rsidRDefault="00E90F5D" w:rsidP="00E90F5D">
      <w:pPr>
        <w:pStyle w:val="CodeText"/>
        <w:rPr>
          <w:lang w:val="en-US"/>
        </w:rPr>
      </w:pPr>
    </w:p>
    <w:p w14:paraId="3A057F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#ifndef </w:t>
      </w:r>
      <w:proofErr w:type="spellStart"/>
      <w:r w:rsidRPr="009D2567">
        <w:rPr>
          <w:lang w:val="en-US"/>
        </w:rPr>
        <w:t>JucePlugin_PreferredChannelConfigurations</w:t>
      </w:r>
      <w:proofErr w:type="spellEnd"/>
    </w:p>
    <w:p w14:paraId="000BF8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isBusesLayoutSupported (const BusesLayout&amp; layouts) const</w:t>
      </w:r>
    </w:p>
    <w:p w14:paraId="6657C61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05893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#if </w:t>
      </w:r>
      <w:proofErr w:type="spellStart"/>
      <w:r w:rsidRPr="009D2567">
        <w:rPr>
          <w:lang w:val="en-US"/>
        </w:rPr>
        <w:t>JucePlugin_IsMidiEffect</w:t>
      </w:r>
      <w:proofErr w:type="spellEnd"/>
    </w:p>
    <w:p w14:paraId="71129C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ignoreUnused</w:t>
      </w:r>
      <w:proofErr w:type="spellEnd"/>
      <w:r w:rsidRPr="009D2567">
        <w:rPr>
          <w:lang w:val="en-US"/>
        </w:rPr>
        <w:t> (layouts);</w:t>
      </w:r>
    </w:p>
    <w:p w14:paraId="71F9B13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true;</w:t>
      </w:r>
      <w:proofErr w:type="gramEnd"/>
    </w:p>
    <w:p w14:paraId="13101C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#else</w:t>
      </w:r>
    </w:p>
    <w:p w14:paraId="6C1A1B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// This is the place where you check if the layout is supported.</w:t>
      </w:r>
    </w:p>
    <w:p w14:paraId="4093397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In this template code we only support mono or stereo.</w:t>
      </w:r>
    </w:p>
    <w:p w14:paraId="6B10697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gramStart"/>
      <w:r w:rsidRPr="009D2567">
        <w:rPr>
          <w:lang w:val="en-US"/>
        </w:rPr>
        <w:t>layouts.getMainOutputChannelSet</w:t>
      </w:r>
      <w:proofErr w:type="gramEnd"/>
      <w:r w:rsidRPr="009D2567">
        <w:rPr>
          <w:lang w:val="en-US"/>
        </w:rPr>
        <w:t>() != juce::AudioChannelSet::mono()</w:t>
      </w:r>
    </w:p>
    <w:p w14:paraId="6FAACEE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&amp;&amp; </w:t>
      </w:r>
      <w:proofErr w:type="gramStart"/>
      <w:r w:rsidRPr="009D2567">
        <w:rPr>
          <w:lang w:val="en-US"/>
        </w:rPr>
        <w:t>layouts.getMainOutputChannelSet</w:t>
      </w:r>
      <w:proofErr w:type="gramEnd"/>
      <w:r w:rsidRPr="009D2567">
        <w:rPr>
          <w:lang w:val="en-US"/>
        </w:rPr>
        <w:t>() != juce::AudioChannelSet::stereo())</w:t>
      </w:r>
    </w:p>
    <w:p w14:paraId="06D031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 </w:t>
      </w:r>
      <w:proofErr w:type="gramStart"/>
      <w:r w:rsidRPr="009D2567">
        <w:rPr>
          <w:lang w:val="en-US"/>
        </w:rPr>
        <w:t>false;</w:t>
      </w:r>
      <w:proofErr w:type="gramEnd"/>
    </w:p>
    <w:p w14:paraId="7BFF8E5D" w14:textId="77777777" w:rsidR="00E90F5D" w:rsidRPr="009D2567" w:rsidRDefault="00E90F5D" w:rsidP="00E90F5D">
      <w:pPr>
        <w:pStyle w:val="CodeText"/>
        <w:rPr>
          <w:lang w:val="en-US"/>
        </w:rPr>
      </w:pPr>
    </w:p>
    <w:p w14:paraId="160585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This checks if the input layout matches the output layout</w:t>
      </w:r>
    </w:p>
    <w:p w14:paraId="6CE3AD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</w:t>
      </w:r>
      <w:proofErr w:type="gramStart"/>
      <w:r w:rsidRPr="009D2567">
        <w:rPr>
          <w:lang w:val="en-US"/>
        </w:rPr>
        <w:t>if !</w:t>
      </w:r>
      <w:proofErr w:type="gram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JucePlugin_IsSynth</w:t>
      </w:r>
      <w:proofErr w:type="spellEnd"/>
    </w:p>
    <w:p w14:paraId="757F37C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gramStart"/>
      <w:r w:rsidRPr="009D2567">
        <w:rPr>
          <w:lang w:val="en-US"/>
        </w:rPr>
        <w:t>layouts.getMainOutputChannelSet</w:t>
      </w:r>
      <w:proofErr w:type="gramEnd"/>
      <w:r w:rsidRPr="009D2567">
        <w:rPr>
          <w:lang w:val="en-US"/>
        </w:rPr>
        <w:t>() != layouts.getMainInputChannelSet())</w:t>
      </w:r>
    </w:p>
    <w:p w14:paraId="2C8CC47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 </w:t>
      </w:r>
      <w:proofErr w:type="gramStart"/>
      <w:r w:rsidRPr="009D2567">
        <w:rPr>
          <w:lang w:val="en-US"/>
        </w:rPr>
        <w:t>false;</w:t>
      </w:r>
      <w:proofErr w:type="gramEnd"/>
    </w:p>
    <w:p w14:paraId="2F59A8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1DA6E016" w14:textId="77777777" w:rsidR="00E90F5D" w:rsidRPr="009D2567" w:rsidRDefault="00E90F5D" w:rsidP="00E90F5D">
      <w:pPr>
        <w:pStyle w:val="CodeText"/>
        <w:rPr>
          <w:lang w:val="en-US"/>
        </w:rPr>
      </w:pPr>
    </w:p>
    <w:p w14:paraId="25EF7D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true;</w:t>
      </w:r>
      <w:proofErr w:type="gramEnd"/>
    </w:p>
    <w:p w14:paraId="6FA65CC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#endif</w:t>
      </w:r>
    </w:p>
    <w:p w14:paraId="5C42BA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6FC89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#endif</w:t>
      </w:r>
    </w:p>
    <w:p w14:paraId="213C3C66" w14:textId="77777777" w:rsidR="00E90F5D" w:rsidRPr="009D2567" w:rsidRDefault="00E90F5D" w:rsidP="00E90F5D">
      <w:pPr>
        <w:pStyle w:val="CodeText"/>
        <w:rPr>
          <w:lang w:val="en-US"/>
        </w:rPr>
      </w:pPr>
    </w:p>
    <w:p w14:paraId="1EE5E5C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processBlock (juce::AudioBuffer&lt;float&gt;&amp; buffer, juce::MidiBuffer&amp; midiMessages)</w:t>
      </w:r>
    </w:p>
    <w:p w14:paraId="74ABE8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208B9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ScopedNoDenormals</w:t>
      </w:r>
      <w:proofErr w:type="spell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noDenormals</w:t>
      </w:r>
      <w:proofErr w:type="spellEnd"/>
      <w:r w:rsidRPr="009D2567">
        <w:rPr>
          <w:lang w:val="en-US"/>
        </w:rPr>
        <w:t>;</w:t>
      </w:r>
    </w:p>
    <w:p w14:paraId="23AE95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</w:t>
      </w:r>
      <w:proofErr w:type="spellStart"/>
      <w:proofErr w:type="gramStart"/>
      <w:r w:rsidRPr="009D2567">
        <w:rPr>
          <w:lang w:val="en-US"/>
        </w:rPr>
        <w:t>totalNumInputChannels</w:t>
      </w:r>
      <w:proofErr w:type="spellEnd"/>
      <w:r w:rsidRPr="009D2567">
        <w:rPr>
          <w:lang w:val="en-US"/>
        </w:rPr>
        <w:t>  =</w:t>
      </w:r>
      <w:proofErr w:type="gram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getTotalNumInputChannels</w:t>
      </w:r>
      <w:proofErr w:type="spellEnd"/>
      <w:r w:rsidRPr="009D2567">
        <w:rPr>
          <w:lang w:val="en-US"/>
        </w:rPr>
        <w:t>();</w:t>
      </w:r>
    </w:p>
    <w:p w14:paraId="7BA6B7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</w:t>
      </w:r>
      <w:proofErr w:type="spellStart"/>
      <w:r w:rsidRPr="009D2567">
        <w:rPr>
          <w:lang w:val="en-US"/>
        </w:rPr>
        <w:t>totalNumOutputChannels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getTotalNumOutputChannels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45DAE951" w14:textId="77777777" w:rsidR="00E90F5D" w:rsidRPr="009D2567" w:rsidRDefault="00E90F5D" w:rsidP="00E90F5D">
      <w:pPr>
        <w:pStyle w:val="CodeText"/>
        <w:rPr>
          <w:lang w:val="en-US"/>
        </w:rPr>
      </w:pPr>
    </w:p>
    <w:p w14:paraId="7A35A2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(auto i = totalNumInputChannels; i &lt; totalNumOutputChannels; ++i)</w:t>
      </w:r>
    </w:p>
    <w:p w14:paraId="769EDC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buffer.clear</w:t>
      </w:r>
      <w:proofErr w:type="spellEnd"/>
      <w:proofErr w:type="gramEnd"/>
      <w:r w:rsidRPr="009D2567">
        <w:rPr>
          <w:lang w:val="en-US"/>
        </w:rPr>
        <w:t> (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, 0, </w:t>
      </w:r>
      <w:proofErr w:type="spellStart"/>
      <w:r w:rsidRPr="009D2567">
        <w:rPr>
          <w:lang w:val="en-US"/>
        </w:rPr>
        <w:t>buffer.getNumSamples</w:t>
      </w:r>
      <w:proofErr w:type="spellEnd"/>
      <w:r w:rsidRPr="009D2567">
        <w:rPr>
          <w:lang w:val="en-US"/>
        </w:rPr>
        <w:t>());</w:t>
      </w:r>
    </w:p>
    <w:p w14:paraId="477928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lastValues.resize</w:t>
      </w:r>
      <w:proofErr w:type="spellEnd"/>
      <w:r w:rsidRPr="009D2567">
        <w:rPr>
          <w:lang w:val="en-US"/>
        </w:rPr>
        <w:t>(</w:t>
      </w:r>
      <w:proofErr w:type="spellStart"/>
      <w:proofErr w:type="gramStart"/>
      <w:r w:rsidRPr="009D2567">
        <w:rPr>
          <w:lang w:val="en-US"/>
        </w:rPr>
        <w:t>buffer.getNumChannels</w:t>
      </w:r>
      <w:proofErr w:type="spellEnd"/>
      <w:proofErr w:type="gramEnd"/>
      <w:r w:rsidRPr="009D2567">
        <w:rPr>
          <w:lang w:val="en-US"/>
        </w:rPr>
        <w:t>());</w:t>
      </w:r>
    </w:p>
    <w:p w14:paraId="0E1046BF" w14:textId="77777777" w:rsidR="00E90F5D" w:rsidRPr="009D2567" w:rsidRDefault="00E90F5D" w:rsidP="00E90F5D">
      <w:pPr>
        <w:pStyle w:val="CodeText"/>
        <w:rPr>
          <w:lang w:val="en-US"/>
        </w:rPr>
      </w:pPr>
    </w:p>
    <w:p w14:paraId="2176D7D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::f32, 0&gt;, 2&gt; data({</w:t>
      </w:r>
    </w:p>
    <w:p w14:paraId="674428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make_array_ref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buffer.getWritePointer</w:t>
      </w:r>
      <w:proofErr w:type="spellEnd"/>
      <w:r w:rsidRPr="009D2567">
        <w:rPr>
          <w:lang w:val="en-US"/>
        </w:rPr>
        <w:t>(0),</w:t>
      </w:r>
    </w:p>
    <w:p w14:paraId="3CC91F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</w:t>
      </w:r>
      <w:proofErr w:type="spellStart"/>
      <w:proofErr w:type="gramStart"/>
      <w:r w:rsidRPr="009D2567">
        <w:rPr>
          <w:lang w:val="en-US"/>
        </w:rPr>
        <w:t>buffer.getNumSamples</w:t>
      </w:r>
      <w:proofErr w:type="spellEnd"/>
      <w:proofErr w:type="gramEnd"/>
      <w:r w:rsidRPr="009D2567">
        <w:rPr>
          <w:lang w:val="en-US"/>
        </w:rPr>
        <w:t>()),</w:t>
      </w:r>
    </w:p>
    <w:p w14:paraId="0AD6D6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make_array_ref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buffer.getWritePointer</w:t>
      </w:r>
      <w:proofErr w:type="spellEnd"/>
      <w:r w:rsidRPr="009D2567">
        <w:rPr>
          <w:lang w:val="en-US"/>
        </w:rPr>
        <w:t>(1),</w:t>
      </w:r>
    </w:p>
    <w:p w14:paraId="6EE2F4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</w:t>
      </w:r>
      <w:proofErr w:type="spellStart"/>
      <w:proofErr w:type="gramStart"/>
      <w:r w:rsidRPr="009D2567">
        <w:rPr>
          <w:lang w:val="en-US"/>
        </w:rPr>
        <w:t>buffer.getNumSamples</w:t>
      </w:r>
      <w:proofErr w:type="spellEnd"/>
      <w:proofErr w:type="gramEnd"/>
      <w:r w:rsidRPr="009D2567">
        <w:rPr>
          <w:lang w:val="en-US"/>
        </w:rPr>
        <w:t>())</w:t>
      </w:r>
    </w:p>
    <w:p w14:paraId="13C709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});</w:t>
      </w:r>
    </w:p>
    <w:p w14:paraId="55D2DD52" w14:textId="77777777" w:rsidR="00E90F5D" w:rsidRPr="009D2567" w:rsidRDefault="00E90F5D" w:rsidP="00E90F5D">
      <w:pPr>
        <w:pStyle w:val="CodeText"/>
        <w:rPr>
          <w:lang w:val="en-US"/>
        </w:rPr>
      </w:pPr>
    </w:p>
    <w:p w14:paraId="158171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mainProcessor.process</w:t>
      </w:r>
      <w:proofErr w:type="spellEnd"/>
      <w:r w:rsidRPr="009D2567">
        <w:rPr>
          <w:lang w:val="en-US"/>
        </w:rPr>
        <w:t>(data</w:t>
      </w:r>
      <w:proofErr w:type="gramStart"/>
      <w:r w:rsidRPr="009D2567">
        <w:rPr>
          <w:lang w:val="en-US"/>
        </w:rPr>
        <w:t>);</w:t>
      </w:r>
      <w:proofErr w:type="gramEnd"/>
    </w:p>
    <w:p w14:paraId="21F7853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FBF3EBE" w14:textId="77777777" w:rsidR="00E90F5D" w:rsidRPr="009D2567" w:rsidRDefault="00E90F5D" w:rsidP="00E90F5D">
      <w:pPr>
        <w:pStyle w:val="CodeText"/>
        <w:rPr>
          <w:lang w:val="en-US"/>
        </w:rPr>
      </w:pPr>
    </w:p>
    <w:p w14:paraId="56D6C0B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processBlockBypassed(juce::AudioBuffer&lt;float&gt;&amp; buffer, juce::MidiBuffer&amp; midiMessages)</w:t>
      </w:r>
    </w:p>
    <w:p w14:paraId="07ACD19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BF1CA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5F63EA0" w14:textId="77777777" w:rsidR="00E90F5D" w:rsidRPr="009D2567" w:rsidRDefault="00E90F5D" w:rsidP="00E90F5D">
      <w:pPr>
        <w:pStyle w:val="CodeText"/>
        <w:rPr>
          <w:lang w:val="en-US"/>
        </w:rPr>
      </w:pPr>
    </w:p>
    <w:p w14:paraId="62CD61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hasEditor</w:t>
      </w:r>
      <w:proofErr w:type="spellEnd"/>
      <w:r w:rsidRPr="009D2567">
        <w:rPr>
          <w:lang w:val="en-US"/>
        </w:rPr>
        <w:t>() const</w:t>
      </w:r>
    </w:p>
    <w:p w14:paraId="7C1ADD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DB9141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true; // (change this to false if you choose to not supply an editor)</w:t>
      </w:r>
    </w:p>
    <w:p w14:paraId="3044A9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5227462" w14:textId="77777777" w:rsidR="00E90F5D" w:rsidRPr="009D2567" w:rsidRDefault="00E90F5D" w:rsidP="00E90F5D">
      <w:pPr>
        <w:pStyle w:val="CodeText"/>
        <w:rPr>
          <w:lang w:val="en-US"/>
        </w:rPr>
      </w:pPr>
    </w:p>
    <w:p w14:paraId="25D7A965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AudioProcessorEditor</w:t>
      </w:r>
      <w:proofErr w:type="spellEnd"/>
      <w:r w:rsidRPr="009D2567">
        <w:rPr>
          <w:lang w:val="en-US"/>
        </w:rPr>
        <w:t>* 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createEditor</w:t>
      </w:r>
      <w:proofErr w:type="spellEnd"/>
      <w:r w:rsidRPr="009D2567">
        <w:rPr>
          <w:lang w:val="en-US"/>
        </w:rPr>
        <w:t>()</w:t>
      </w:r>
    </w:p>
    <w:p w14:paraId="5D8A60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0ACD1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return new </w:t>
      </w:r>
      <w:proofErr w:type="spell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(*this</w:t>
      </w:r>
      <w:proofErr w:type="gramStart"/>
      <w:r w:rsidRPr="009D2567">
        <w:rPr>
          <w:lang w:val="en-US"/>
        </w:rPr>
        <w:t>);</w:t>
      </w:r>
      <w:proofErr w:type="gramEnd"/>
    </w:p>
    <w:p w14:paraId="20EDFB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4E3F106" w14:textId="77777777" w:rsidR="00E90F5D" w:rsidRPr="009D2567" w:rsidRDefault="00E90F5D" w:rsidP="00E90F5D">
      <w:pPr>
        <w:pStyle w:val="CodeText"/>
        <w:rPr>
          <w:lang w:val="en-US"/>
        </w:rPr>
      </w:pPr>
    </w:p>
    <w:p w14:paraId="17A265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4C233FF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getStateInformation (juce::MemoryBlock&amp; destData)</w:t>
      </w:r>
    </w:p>
    <w:p w14:paraId="7F58CC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CB6B7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state = </w:t>
      </w:r>
      <w:proofErr w:type="spellStart"/>
      <w:proofErr w:type="gramStart"/>
      <w:r w:rsidRPr="009D2567">
        <w:rPr>
          <w:lang w:val="en-US"/>
        </w:rPr>
        <w:t>params.tree</w:t>
      </w:r>
      <w:proofErr w:type="spellEnd"/>
      <w:proofErr w:type="gram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copyState</w:t>
      </w:r>
      <w:proofErr w:type="spellEnd"/>
      <w:r w:rsidRPr="009D2567">
        <w:rPr>
          <w:lang w:val="en-US"/>
        </w:rPr>
        <w:t>();</w:t>
      </w:r>
    </w:p>
    <w:p w14:paraId="58A6FB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XmlElement</w:t>
      </w:r>
      <w:proofErr w:type="spellEnd"/>
      <w:r w:rsidRPr="009D2567">
        <w:rPr>
          <w:lang w:val="en-US"/>
        </w:rPr>
        <w:t>&gt; xml (</w:t>
      </w:r>
      <w:proofErr w:type="spellStart"/>
      <w:r w:rsidRPr="009D2567">
        <w:rPr>
          <w:lang w:val="en-US"/>
        </w:rPr>
        <w:t>state.createXml</w:t>
      </w:r>
      <w:proofErr w:type="spellEnd"/>
      <w:r w:rsidRPr="009D2567">
        <w:rPr>
          <w:lang w:val="en-US"/>
        </w:rPr>
        <w:t>());</w:t>
      </w:r>
    </w:p>
    <w:p w14:paraId="1901CA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copyXmlToBinary</w:t>
      </w:r>
      <w:proofErr w:type="spellEnd"/>
      <w:r w:rsidRPr="009D2567">
        <w:rPr>
          <w:lang w:val="en-US"/>
        </w:rPr>
        <w:t> (*xml, </w:t>
      </w:r>
      <w:proofErr w:type="spellStart"/>
      <w:r w:rsidRPr="009D2567">
        <w:rPr>
          <w:lang w:val="en-US"/>
        </w:rPr>
        <w:t>destData</w:t>
      </w:r>
      <w:proofErr w:type="spellEnd"/>
      <w:proofErr w:type="gramStart"/>
      <w:r w:rsidRPr="009D2567">
        <w:rPr>
          <w:lang w:val="en-US"/>
        </w:rPr>
        <w:t>);</w:t>
      </w:r>
      <w:proofErr w:type="gramEnd"/>
    </w:p>
    <w:p w14:paraId="74CAFA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9F695B9" w14:textId="77777777" w:rsidR="00E90F5D" w:rsidRPr="009D2567" w:rsidRDefault="00E90F5D" w:rsidP="00E90F5D">
      <w:pPr>
        <w:pStyle w:val="CodeText"/>
        <w:rPr>
          <w:lang w:val="en-US"/>
        </w:rPr>
      </w:pPr>
    </w:p>
    <w:p w14:paraId="73DA97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setStateInformation (const void* data, int sizeInBytes)</w:t>
      </w:r>
    </w:p>
    <w:p w14:paraId="23F5B32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3E797F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unique_ptr&lt;juce::XmlElement&gt; xmlState (getXmlFromBinary (data, sizeInBytes));</w:t>
      </w:r>
    </w:p>
    <w:p w14:paraId="06BED287" w14:textId="77777777" w:rsidR="00E90F5D" w:rsidRPr="009D2567" w:rsidRDefault="00E90F5D" w:rsidP="00E90F5D">
      <w:pPr>
        <w:pStyle w:val="CodeText"/>
        <w:rPr>
          <w:lang w:val="en-US"/>
        </w:rPr>
      </w:pPr>
    </w:p>
    <w:p w14:paraId="619F44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proofErr w:type="gramStart"/>
      <w:r w:rsidRPr="009D2567">
        <w:rPr>
          <w:lang w:val="en-US"/>
        </w:rPr>
        <w:t>xmlState</w:t>
      </w:r>
      <w:proofErr w:type="spellEnd"/>
      <w:r w:rsidRPr="009D2567">
        <w:rPr>
          <w:lang w:val="en-US"/>
        </w:rPr>
        <w:t> !</w:t>
      </w:r>
      <w:proofErr w:type="gramEnd"/>
      <w:r w:rsidRPr="009D2567">
        <w:rPr>
          <w:lang w:val="en-US"/>
        </w:rPr>
        <w:t>= </w:t>
      </w:r>
      <w:proofErr w:type="spell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)</w:t>
      </w:r>
    </w:p>
    <w:p w14:paraId="3602C4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if (</w:t>
      </w:r>
      <w:proofErr w:type="spellStart"/>
      <w:r w:rsidRPr="009D2567">
        <w:rPr>
          <w:lang w:val="en-US"/>
        </w:rPr>
        <w:t>xmlState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hasTagName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params.tree</w:t>
      </w:r>
      <w:proofErr w:type="spellEnd"/>
      <w:proofErr w:type="gram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state.getType</w:t>
      </w:r>
      <w:proofErr w:type="spellEnd"/>
      <w:r w:rsidRPr="009D2567">
        <w:rPr>
          <w:lang w:val="en-US"/>
        </w:rPr>
        <w:t>()))</w:t>
      </w:r>
    </w:p>
    <w:p w14:paraId="2328D17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gramStart"/>
      <w:r w:rsidRPr="009D2567">
        <w:rPr>
          <w:lang w:val="en-US"/>
        </w:rPr>
        <w:t>params.tree</w:t>
      </w:r>
      <w:proofErr w:type="gramEnd"/>
      <w:r w:rsidRPr="009D2567">
        <w:rPr>
          <w:lang w:val="en-US"/>
        </w:rPr>
        <w:t>-&gt;replaceState (juce::ValueTree::fromXml (*xmlState));</w:t>
      </w:r>
    </w:p>
    <w:p w14:paraId="6FF87D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AF0851B" w14:textId="77777777" w:rsidR="00E90F5D" w:rsidRPr="009D2567" w:rsidRDefault="00E90F5D" w:rsidP="00E90F5D">
      <w:pPr>
        <w:pStyle w:val="CodeText"/>
        <w:rPr>
          <w:lang w:val="en-US"/>
        </w:rPr>
      </w:pPr>
    </w:p>
    <w:p w14:paraId="682F33C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75E314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 This creates new instances of the </w:t>
      </w:r>
      <w:proofErr w:type="gramStart"/>
      <w:r w:rsidRPr="009D2567">
        <w:rPr>
          <w:lang w:val="en-US"/>
        </w:rPr>
        <w:t>plugin..</w:t>
      </w:r>
      <w:proofErr w:type="gramEnd"/>
    </w:p>
    <w:p w14:paraId="23A54B5E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AudioProcessor</w:t>
      </w:r>
      <w:proofErr w:type="spellEnd"/>
      <w:r w:rsidRPr="009D2567">
        <w:rPr>
          <w:lang w:val="en-US"/>
        </w:rPr>
        <w:t>* JUCE_CALLTYPE </w:t>
      </w:r>
      <w:proofErr w:type="spellStart"/>
      <w:r w:rsidRPr="009D2567">
        <w:rPr>
          <w:lang w:val="en-US"/>
        </w:rPr>
        <w:t>createPluginFilter</w:t>
      </w:r>
      <w:proofErr w:type="spellEnd"/>
      <w:r w:rsidRPr="009D2567">
        <w:rPr>
          <w:lang w:val="en-US"/>
        </w:rPr>
        <w:t>()</w:t>
      </w:r>
    </w:p>
    <w:p w14:paraId="174915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9BF9E1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new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771FF02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F4C08CB" w14:textId="77777777" w:rsidR="00E90F5D" w:rsidRPr="009D2567" w:rsidRDefault="00E90F5D" w:rsidP="00E90F5D">
      <w:pPr>
        <w:pStyle w:val="CodeText"/>
        <w:rPr>
          <w:lang w:val="en-US"/>
        </w:rPr>
      </w:pPr>
    </w:p>
    <w:p w14:paraId="42FA0F50" w14:textId="77777777" w:rsidR="00E90F5D" w:rsidRPr="009D2567" w:rsidRDefault="00E90F5D" w:rsidP="00E90F5D">
      <w:pPr>
        <w:rPr>
          <w:lang w:val="en-US"/>
        </w:rPr>
      </w:pPr>
    </w:p>
    <w:p w14:paraId="0E2A596A" w14:textId="48717F9D" w:rsidR="00E90F5D" w:rsidRPr="009D2567" w:rsidRDefault="00E90F5D" w:rsidP="00E90F5D">
      <w:pPr>
        <w:pStyle w:val="Heading2"/>
        <w:rPr>
          <w:lang w:val="en-US"/>
        </w:rPr>
      </w:pPr>
      <w:bookmarkStart w:id="7" w:name="_Toc72263706"/>
      <w:proofErr w:type="spellStart"/>
      <w:r w:rsidRPr="009D2567">
        <w:rPr>
          <w:lang w:val="en-US"/>
        </w:rPr>
        <w:t>PluginProcessor.h</w:t>
      </w:r>
      <w:bookmarkEnd w:id="7"/>
      <w:proofErr w:type="spellEnd"/>
    </w:p>
    <w:p w14:paraId="09B4F9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7EE0BD9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0ED6FF16" w14:textId="77777777" w:rsidR="00E90F5D" w:rsidRPr="009D2567" w:rsidRDefault="00E90F5D" w:rsidP="00E90F5D">
      <w:pPr>
        <w:pStyle w:val="CodeText"/>
        <w:rPr>
          <w:lang w:val="en-US"/>
        </w:rPr>
      </w:pPr>
    </w:p>
    <w:p w14:paraId="6904BA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This file contains the basic framework code for a JUCE plugin processor.</w:t>
      </w:r>
    </w:p>
    <w:p w14:paraId="757CFD5C" w14:textId="77777777" w:rsidR="00E90F5D" w:rsidRPr="009D2567" w:rsidRDefault="00E90F5D" w:rsidP="00E90F5D">
      <w:pPr>
        <w:pStyle w:val="CodeText"/>
        <w:rPr>
          <w:lang w:val="en-US"/>
        </w:rPr>
      </w:pPr>
    </w:p>
    <w:p w14:paraId="5710B9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37AFA9B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690EAE17" w14:textId="77777777" w:rsidR="00E90F5D" w:rsidRPr="009D2567" w:rsidRDefault="00E90F5D" w:rsidP="00E90F5D">
      <w:pPr>
        <w:pStyle w:val="CodeText"/>
        <w:rPr>
          <w:lang w:val="en-US"/>
        </w:rPr>
      </w:pPr>
    </w:p>
    <w:p w14:paraId="733995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032FE837" w14:textId="77777777" w:rsidR="00E90F5D" w:rsidRPr="009D2567" w:rsidRDefault="00E90F5D" w:rsidP="00E90F5D">
      <w:pPr>
        <w:pStyle w:val="CodeText"/>
        <w:rPr>
          <w:lang w:val="en-US"/>
        </w:rPr>
      </w:pPr>
    </w:p>
    <w:p w14:paraId="5FEC3B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"</w:t>
      </w:r>
    </w:p>
    <w:p w14:paraId="04C10B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"Processing/</w:t>
      </w:r>
      <w:proofErr w:type="spellStart"/>
      <w:r w:rsidRPr="009D2567">
        <w:rPr>
          <w:lang w:val="en-US"/>
        </w:rPr>
        <w:t>MainProcessor.h</w:t>
      </w:r>
      <w:proofErr w:type="spellEnd"/>
      <w:r w:rsidRPr="009D2567">
        <w:rPr>
          <w:lang w:val="en-US"/>
        </w:rPr>
        <w:t>"</w:t>
      </w:r>
    </w:p>
    <w:p w14:paraId="7CD15E3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"Processing/</w:t>
      </w:r>
      <w:proofErr w:type="spellStart"/>
      <w:r w:rsidRPr="009D2567">
        <w:rPr>
          <w:lang w:val="en-US"/>
        </w:rPr>
        <w:t>ProcessingRendering.h</w:t>
      </w:r>
      <w:proofErr w:type="spellEnd"/>
      <w:r w:rsidRPr="009D2567">
        <w:rPr>
          <w:lang w:val="en-US"/>
        </w:rPr>
        <w:t>"</w:t>
      </w:r>
    </w:p>
    <w:p w14:paraId="071941AD" w14:textId="77777777" w:rsidR="00E90F5D" w:rsidRPr="009D2567" w:rsidRDefault="00E90F5D" w:rsidP="00E90F5D">
      <w:pPr>
        <w:pStyle w:val="CodeText"/>
        <w:rPr>
          <w:lang w:val="en-US"/>
        </w:rPr>
      </w:pPr>
    </w:p>
    <w:p w14:paraId="6EF932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9147D7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/**</w:t>
      </w:r>
    </w:p>
    <w:p w14:paraId="521D69E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4D75E8C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  :</w:t>
      </w:r>
      <w:proofErr w:type="gramEnd"/>
      <w:r w:rsidRPr="009D2567">
        <w:rPr>
          <w:lang w:val="en-US"/>
        </w:rPr>
        <w:t> public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AudioProcessor</w:t>
      </w:r>
      <w:proofErr w:type="spellEnd"/>
    </w:p>
    <w:p w14:paraId="3F6F731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319FAC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55B20D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2ACA13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254B9B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~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6087E397" w14:textId="77777777" w:rsidR="00E90F5D" w:rsidRPr="009D2567" w:rsidRDefault="00E90F5D" w:rsidP="00E90F5D">
      <w:pPr>
        <w:pStyle w:val="CodeText"/>
        <w:rPr>
          <w:lang w:val="en-US"/>
        </w:rPr>
      </w:pPr>
    </w:p>
    <w:p w14:paraId="5832F5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3604849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prepareToPlay (double sampleRate, int samplesPerBlock) </w:t>
      </w:r>
      <w:proofErr w:type="gramStart"/>
      <w:r w:rsidRPr="009D2567">
        <w:rPr>
          <w:lang w:val="en-US"/>
        </w:rPr>
        <w:t>override;</w:t>
      </w:r>
      <w:proofErr w:type="gramEnd"/>
    </w:p>
    <w:p w14:paraId="66603DF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releaseResources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15354EA0" w14:textId="77777777" w:rsidR="00E90F5D" w:rsidRPr="009D2567" w:rsidRDefault="00E90F5D" w:rsidP="00E90F5D">
      <w:pPr>
        <w:pStyle w:val="CodeText"/>
        <w:rPr>
          <w:lang w:val="en-US"/>
        </w:rPr>
      </w:pPr>
    </w:p>
    <w:p w14:paraId="3915FE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#ifndef </w:t>
      </w:r>
      <w:proofErr w:type="spellStart"/>
      <w:r w:rsidRPr="009D2567">
        <w:rPr>
          <w:lang w:val="en-US"/>
        </w:rPr>
        <w:t>JucePlugin_PreferredChannelConfigurations</w:t>
      </w:r>
      <w:proofErr w:type="spellEnd"/>
    </w:p>
    <w:p w14:paraId="1BC605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isBusesLayoutSupported (const BusesLayout&amp; layouts) const </w:t>
      </w:r>
      <w:proofErr w:type="gramStart"/>
      <w:r w:rsidRPr="009D2567">
        <w:rPr>
          <w:lang w:val="en-US"/>
        </w:rPr>
        <w:t>override;</w:t>
      </w:r>
      <w:proofErr w:type="gramEnd"/>
    </w:p>
    <w:p w14:paraId="16DE4AA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68E30F02" w14:textId="77777777" w:rsidR="00E90F5D" w:rsidRPr="009D2567" w:rsidRDefault="00E90F5D" w:rsidP="00E90F5D">
      <w:pPr>
        <w:pStyle w:val="CodeText"/>
        <w:rPr>
          <w:lang w:val="en-US"/>
        </w:rPr>
      </w:pPr>
    </w:p>
    <w:p w14:paraId="69C3A2D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processBlock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AudioBuffer&lt;float&gt;&amp;, juce::MidiBuffer&amp;) override;</w:t>
      </w:r>
    </w:p>
    <w:p w14:paraId="114B91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processBlockBypassed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AudioBuffer&lt;float&gt;&amp;, juce::MidiBuffer&amp;) override;</w:t>
      </w:r>
    </w:p>
    <w:p w14:paraId="1B1277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2E725C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AudioProcessorEditor</w:t>
      </w:r>
      <w:proofErr w:type="spellEnd"/>
      <w:r w:rsidRPr="009D2567">
        <w:rPr>
          <w:lang w:val="en-US"/>
        </w:rPr>
        <w:t>* </w:t>
      </w:r>
      <w:proofErr w:type="spellStart"/>
      <w:r w:rsidRPr="009D2567">
        <w:rPr>
          <w:lang w:val="en-US"/>
        </w:rPr>
        <w:t>createEditor</w:t>
      </w:r>
      <w:proofErr w:type="spellEnd"/>
      <w:r w:rsidRPr="009D2567">
        <w:rPr>
          <w:lang w:val="en-US"/>
        </w:rPr>
        <w:t>() override;</w:t>
      </w:r>
    </w:p>
    <w:p w14:paraId="745656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</w:t>
      </w:r>
      <w:proofErr w:type="spellStart"/>
      <w:proofErr w:type="gramStart"/>
      <w:r w:rsidRPr="009D2567">
        <w:rPr>
          <w:lang w:val="en-US"/>
        </w:rPr>
        <w:t>hasEditor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const override;</w:t>
      </w:r>
    </w:p>
    <w:p w14:paraId="2F4E04A5" w14:textId="77777777" w:rsidR="00E90F5D" w:rsidRPr="009D2567" w:rsidRDefault="00E90F5D" w:rsidP="00E90F5D">
      <w:pPr>
        <w:pStyle w:val="CodeText"/>
        <w:rPr>
          <w:lang w:val="en-US"/>
        </w:rPr>
      </w:pPr>
    </w:p>
    <w:p w14:paraId="5F14EA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407D07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const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String </w:t>
      </w:r>
      <w:proofErr w:type="spellStart"/>
      <w:r w:rsidRPr="009D2567">
        <w:rPr>
          <w:lang w:val="en-US"/>
        </w:rPr>
        <w:t>getName</w:t>
      </w:r>
      <w:proofErr w:type="spellEnd"/>
      <w:r w:rsidRPr="009D2567">
        <w:rPr>
          <w:lang w:val="en-US"/>
        </w:rPr>
        <w:t>() const override;</w:t>
      </w:r>
    </w:p>
    <w:p w14:paraId="1795D355" w14:textId="77777777" w:rsidR="00E90F5D" w:rsidRPr="009D2567" w:rsidRDefault="00E90F5D" w:rsidP="00E90F5D">
      <w:pPr>
        <w:pStyle w:val="CodeText"/>
        <w:rPr>
          <w:lang w:val="en-US"/>
        </w:rPr>
      </w:pPr>
    </w:p>
    <w:p w14:paraId="69D913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</w:t>
      </w:r>
      <w:proofErr w:type="spellStart"/>
      <w:proofErr w:type="gramStart"/>
      <w:r w:rsidRPr="009D2567">
        <w:rPr>
          <w:lang w:val="en-US"/>
        </w:rPr>
        <w:t>acceptsMidi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const override;</w:t>
      </w:r>
    </w:p>
    <w:p w14:paraId="47DAB5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</w:t>
      </w:r>
      <w:proofErr w:type="spellStart"/>
      <w:proofErr w:type="gramStart"/>
      <w:r w:rsidRPr="009D2567">
        <w:rPr>
          <w:lang w:val="en-US"/>
        </w:rPr>
        <w:t>producesMidi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const override;</w:t>
      </w:r>
    </w:p>
    <w:p w14:paraId="2C7DA17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</w:t>
      </w:r>
      <w:proofErr w:type="spellStart"/>
      <w:proofErr w:type="gramStart"/>
      <w:r w:rsidRPr="009D2567">
        <w:rPr>
          <w:lang w:val="en-US"/>
        </w:rPr>
        <w:t>isMidiEffect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const override;</w:t>
      </w:r>
    </w:p>
    <w:p w14:paraId="6AA80E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double </w:t>
      </w:r>
      <w:proofErr w:type="spellStart"/>
      <w:proofErr w:type="gramStart"/>
      <w:r w:rsidRPr="009D2567">
        <w:rPr>
          <w:lang w:val="en-US"/>
        </w:rPr>
        <w:t>getTailLengthSeconds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const override;</w:t>
      </w:r>
    </w:p>
    <w:p w14:paraId="4C4E72A6" w14:textId="77777777" w:rsidR="00E90F5D" w:rsidRPr="009D2567" w:rsidRDefault="00E90F5D" w:rsidP="00E90F5D">
      <w:pPr>
        <w:pStyle w:val="CodeText"/>
        <w:rPr>
          <w:lang w:val="en-US"/>
        </w:rPr>
      </w:pPr>
    </w:p>
    <w:p w14:paraId="78911FA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7277F8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proofErr w:type="gramStart"/>
      <w:r w:rsidRPr="009D2567">
        <w:rPr>
          <w:lang w:val="en-US"/>
        </w:rPr>
        <w:t>getNumPrograms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7F936DA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proofErr w:type="gramStart"/>
      <w:r w:rsidRPr="009D2567">
        <w:rPr>
          <w:lang w:val="en-US"/>
        </w:rPr>
        <w:t>getCurrentProgram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55E1CBF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r w:rsidRPr="009D2567">
        <w:rPr>
          <w:lang w:val="en-US"/>
        </w:rPr>
        <w:t>setCurrentProgram</w:t>
      </w:r>
      <w:proofErr w:type="spellEnd"/>
      <w:r w:rsidRPr="009D2567">
        <w:rPr>
          <w:lang w:val="en-US"/>
        </w:rPr>
        <w:t> (int index) </w:t>
      </w:r>
      <w:proofErr w:type="gramStart"/>
      <w:r w:rsidRPr="009D2567">
        <w:rPr>
          <w:lang w:val="en-US"/>
        </w:rPr>
        <w:t>override;</w:t>
      </w:r>
      <w:proofErr w:type="gramEnd"/>
    </w:p>
    <w:p w14:paraId="525AED7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const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String </w:t>
      </w:r>
      <w:proofErr w:type="spellStart"/>
      <w:r w:rsidRPr="009D2567">
        <w:rPr>
          <w:lang w:val="en-US"/>
        </w:rPr>
        <w:t>getProgramName</w:t>
      </w:r>
      <w:proofErr w:type="spellEnd"/>
      <w:r w:rsidRPr="009D2567">
        <w:rPr>
          <w:lang w:val="en-US"/>
        </w:rPr>
        <w:t> (int index) override;</w:t>
      </w:r>
    </w:p>
    <w:p w14:paraId="0555D3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changeProgramName (int index, const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String&amp; newName) override;</w:t>
      </w:r>
    </w:p>
    <w:p w14:paraId="488DFF6C" w14:textId="77777777" w:rsidR="00E90F5D" w:rsidRPr="009D2567" w:rsidRDefault="00E90F5D" w:rsidP="00E90F5D">
      <w:pPr>
        <w:pStyle w:val="CodeText"/>
        <w:rPr>
          <w:lang w:val="en-US"/>
        </w:rPr>
      </w:pPr>
    </w:p>
    <w:p w14:paraId="0A8CB5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531976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getStateInformation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MemoryBlock&amp; destData) override;</w:t>
      </w:r>
    </w:p>
    <w:p w14:paraId="12E0632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setStateInformation (const void* data, int sizeInBytes) </w:t>
      </w:r>
      <w:proofErr w:type="gramStart"/>
      <w:r w:rsidRPr="009D2567">
        <w:rPr>
          <w:lang w:val="en-US"/>
        </w:rPr>
        <w:t>override;</w:t>
      </w:r>
      <w:proofErr w:type="gramEnd"/>
    </w:p>
    <w:p w14:paraId="45479951" w14:textId="77777777" w:rsidR="00E90F5D" w:rsidRPr="009D2567" w:rsidRDefault="00E90F5D" w:rsidP="00E90F5D">
      <w:pPr>
        <w:pStyle w:val="CodeText"/>
        <w:rPr>
          <w:lang w:val="en-US"/>
        </w:rPr>
      </w:pPr>
    </w:p>
    <w:p w14:paraId="66D1985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ProcessingRendering</w:t>
      </w:r>
      <w:proofErr w:type="spellEnd"/>
      <w:r w:rsidRPr="009D2567">
        <w:rPr>
          <w:lang w:val="en-US"/>
        </w:rPr>
        <w:t> </w:t>
      </w:r>
      <w:proofErr w:type="gramStart"/>
      <w:r w:rsidRPr="009D2567">
        <w:rPr>
          <w:lang w:val="en-US"/>
        </w:rPr>
        <w:t>rendering;</w:t>
      </w:r>
      <w:proofErr w:type="gramEnd"/>
    </w:p>
    <w:p w14:paraId="11CDE1E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 </w:t>
      </w:r>
      <w:proofErr w:type="gramStart"/>
      <w:r w:rsidRPr="009D2567">
        <w:rPr>
          <w:lang w:val="en-US"/>
        </w:rPr>
        <w:t>params;</w:t>
      </w:r>
      <w:proofErr w:type="gramEnd"/>
    </w:p>
    <w:p w14:paraId="226019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</w:t>
      </w:r>
      <w:proofErr w:type="spell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 </w:t>
      </w:r>
      <w:proofErr w:type="spellStart"/>
      <w:proofErr w:type="gram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;</w:t>
      </w:r>
      <w:proofErr w:type="gramEnd"/>
    </w:p>
    <w:p w14:paraId="5BBB97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46AA39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0B5D79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JUCE_DECLARE_NON_COPYABLE_WITH_LEAK_DETECTOR (PluginProcessor)</w:t>
      </w:r>
    </w:p>
    <w:p w14:paraId="1C065D6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3B39DFC2" w14:textId="77777777" w:rsidR="00E90F5D" w:rsidRPr="009D2567" w:rsidRDefault="00E90F5D" w:rsidP="00E90F5D">
      <w:pPr>
        <w:pStyle w:val="CodeText"/>
        <w:rPr>
          <w:lang w:val="en-US"/>
        </w:rPr>
      </w:pPr>
    </w:p>
    <w:p w14:paraId="3649D6D1" w14:textId="77777777" w:rsidR="00E90F5D" w:rsidRPr="009D2567" w:rsidRDefault="00E90F5D" w:rsidP="00E90F5D">
      <w:pPr>
        <w:rPr>
          <w:lang w:val="en-US"/>
        </w:rPr>
      </w:pPr>
    </w:p>
    <w:p w14:paraId="49C2D263" w14:textId="5A02C37A" w:rsidR="00E90F5D" w:rsidRPr="009D2567" w:rsidRDefault="00E90F5D" w:rsidP="00E90F5D">
      <w:pPr>
        <w:pStyle w:val="Heading2"/>
        <w:rPr>
          <w:lang w:val="en-US"/>
        </w:rPr>
      </w:pPr>
      <w:bookmarkStart w:id="8" w:name="_Toc72263707"/>
      <w:r w:rsidRPr="009D2567">
        <w:rPr>
          <w:lang w:val="en-US"/>
        </w:rPr>
        <w:t>DataAccumulator.cpp</w:t>
      </w:r>
      <w:bookmarkEnd w:id="8"/>
    </w:p>
    <w:p w14:paraId="520DFE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DataAccumulator.h</w:t>
      </w:r>
      <w:proofErr w:type="spellEnd"/>
      <w:r w:rsidRPr="009D2567">
        <w:rPr>
          <w:lang w:val="en-US"/>
        </w:rPr>
        <w:t>"</w:t>
      </w:r>
    </w:p>
    <w:p w14:paraId="7DDEBDE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"</w:t>
      </w:r>
    </w:p>
    <w:p w14:paraId="65272D2A" w14:textId="77777777" w:rsidR="00E90F5D" w:rsidRPr="009D2567" w:rsidRDefault="00E90F5D" w:rsidP="00E90F5D">
      <w:pPr>
        <w:pStyle w:val="CodeText"/>
        <w:rPr>
          <w:lang w:val="en-US"/>
        </w:rPr>
      </w:pPr>
    </w:p>
    <w:p w14:paraId="2AFC8897" w14:textId="77777777" w:rsidR="00E90F5D" w:rsidRPr="009D2567" w:rsidRDefault="00E90F5D" w:rsidP="00E90F5D">
      <w:pPr>
        <w:pStyle w:val="CodeText"/>
        <w:rPr>
          <w:lang w:val="en-US"/>
        </w:rPr>
      </w:pPr>
      <w:proofErr w:type="gramStart"/>
      <w:r w:rsidRPr="009D2567">
        <w:rPr>
          <w:lang w:val="en-US"/>
        </w:rPr>
        <w:t>DataAccumulator::</w:t>
      </w:r>
      <w:proofErr w:type="gramEnd"/>
      <w:r w:rsidRPr="009D2567">
        <w:rPr>
          <w:lang w:val="en-US"/>
        </w:rPr>
        <w:t>DataAccumulator(): buffer_pos(0), buffer_size(-1), buffer(0) {</w:t>
      </w:r>
    </w:p>
    <w:p w14:paraId="3510C4A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F54EC32" w14:textId="77777777" w:rsidR="00E90F5D" w:rsidRPr="009D2567" w:rsidRDefault="00E90F5D" w:rsidP="00E90F5D">
      <w:pPr>
        <w:pStyle w:val="CodeText"/>
        <w:rPr>
          <w:lang w:val="en-US"/>
        </w:rPr>
      </w:pPr>
    </w:p>
    <w:p w14:paraId="57F6167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DataAccumulator::</w:t>
      </w:r>
      <w:proofErr w:type="gramEnd"/>
      <w:r w:rsidRPr="009D2567">
        <w:rPr>
          <w:lang w:val="en-US"/>
        </w:rPr>
        <w:t>reset(int maxSamplesPerBlock, int maxRequestLength) {</w:t>
      </w:r>
    </w:p>
    <w:p w14:paraId="16C917C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buffer_pos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0;</w:t>
      </w:r>
      <w:proofErr w:type="gramEnd"/>
    </w:p>
    <w:p w14:paraId="3BA1A5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buffer_size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0;</w:t>
      </w:r>
      <w:proofErr w:type="gramEnd"/>
    </w:p>
    <w:p w14:paraId="4345BE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buffer.resize</w:t>
      </w:r>
      <w:proofErr w:type="gramEnd"/>
      <w:r w:rsidRPr="009D2567">
        <w:rPr>
          <w:lang w:val="en-US"/>
        </w:rPr>
        <w:t>(std::max(maxSamplesPerBlock *8, maxRequestLength * 8));</w:t>
      </w:r>
    </w:p>
    <w:p w14:paraId="65A2CDB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1B9D5D8" w14:textId="77777777" w:rsidR="00E90F5D" w:rsidRPr="009D2567" w:rsidRDefault="00E90F5D" w:rsidP="00E90F5D">
      <w:pPr>
        <w:pStyle w:val="CodeText"/>
        <w:rPr>
          <w:lang w:val="en-US"/>
        </w:rPr>
      </w:pPr>
    </w:p>
    <w:p w14:paraId="414D91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DataAccumulator::</w:t>
      </w:r>
      <w:proofErr w:type="gramEnd"/>
      <w:r w:rsidRPr="009D2567">
        <w:rPr>
          <w:lang w:val="en-US"/>
        </w:rPr>
        <w:t>addDataSamples(const kfr::univector_ref&lt;kfr::f32&gt; &amp;data) {</w:t>
      </w:r>
    </w:p>
    <w:p w14:paraId="57D16AF3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E90F5D">
        <w:rPr>
          <w:lang w:val="en-US"/>
        </w:rPr>
        <w:t>jassert</w:t>
      </w:r>
      <w:proofErr w:type="spellEnd"/>
      <w:r w:rsidRPr="00E90F5D">
        <w:rPr>
          <w:lang w:val="en-US"/>
        </w:rPr>
        <w:t>(</w:t>
      </w:r>
      <w:proofErr w:type="spellStart"/>
      <w:proofErr w:type="gramStart"/>
      <w:r w:rsidRPr="00E90F5D">
        <w:rPr>
          <w:lang w:val="en-US"/>
        </w:rPr>
        <w:t>buffer.size</w:t>
      </w:r>
      <w:proofErr w:type="spellEnd"/>
      <w:proofErr w:type="gramEnd"/>
      <w:r w:rsidRPr="00E90F5D">
        <w:rPr>
          <w:lang w:val="en-US"/>
        </w:rPr>
        <w:t>() != 0); // not </w:t>
      </w:r>
      <w:proofErr w:type="spellStart"/>
      <w:r w:rsidRPr="00E90F5D">
        <w:rPr>
          <w:lang w:val="en-US"/>
        </w:rPr>
        <w:t>init</w:t>
      </w:r>
      <w:proofErr w:type="spellEnd"/>
    </w:p>
    <w:p w14:paraId="1800D062" w14:textId="77777777" w:rsidR="00E90F5D" w:rsidRPr="00E90F5D" w:rsidRDefault="00E90F5D" w:rsidP="00E90F5D">
      <w:pPr>
        <w:pStyle w:val="CodeText"/>
        <w:rPr>
          <w:lang w:val="en-US"/>
        </w:rPr>
      </w:pPr>
    </w:p>
    <w:p w14:paraId="72470CDA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</w:t>
      </w:r>
      <w:r w:rsidRPr="009D2567">
        <w:rPr>
          <w:lang w:val="en-US"/>
        </w:rPr>
        <w:t>if (buffer_pos + buffer_size + </w:t>
      </w:r>
      <w:proofErr w:type="gramStart"/>
      <w:r w:rsidRPr="009D2567">
        <w:rPr>
          <w:lang w:val="en-US"/>
        </w:rPr>
        <w:t>data.size</w:t>
      </w:r>
      <w:proofErr w:type="gramEnd"/>
      <w:r w:rsidRPr="009D2567">
        <w:rPr>
          <w:lang w:val="en-US"/>
        </w:rPr>
        <w:t>() &gt;= buffer.size()) {</w:t>
      </w:r>
    </w:p>
    <w:p w14:paraId="2AC4EB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builtin_memcpy(&amp;</w:t>
      </w:r>
      <w:proofErr w:type="gramStart"/>
      <w:r w:rsidRPr="009D2567">
        <w:rPr>
          <w:lang w:val="en-US"/>
        </w:rPr>
        <w:t>buffer[</w:t>
      </w:r>
      <w:proofErr w:type="gramEnd"/>
      <w:r w:rsidRPr="009D2567">
        <w:rPr>
          <w:lang w:val="en-US"/>
        </w:rPr>
        <w:t>0], &amp;buffer[buffer_pos], buffer_size * sizeof(kfr::f32));</w:t>
      </w:r>
    </w:p>
    <w:p w14:paraId="5F8976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buffer_pos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0;</w:t>
      </w:r>
      <w:proofErr w:type="gramEnd"/>
    </w:p>
    <w:p w14:paraId="378520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93C08B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jassert(</w:t>
      </w:r>
      <w:proofErr w:type="gramEnd"/>
      <w:r w:rsidRPr="009D2567">
        <w:rPr>
          <w:lang w:val="en-US"/>
        </w:rPr>
        <w:t>buffer_pos + buffer_size + data.size() &lt; buffer.size());</w:t>
      </w:r>
    </w:p>
    <w:p w14:paraId="5F2836B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builtin_</w:t>
      </w:r>
      <w:proofErr w:type="gramStart"/>
      <w:r w:rsidRPr="009D2567">
        <w:rPr>
          <w:lang w:val="en-US"/>
        </w:rPr>
        <w:t>memcpy(</w:t>
      </w:r>
      <w:proofErr w:type="gramEnd"/>
      <w:r w:rsidRPr="009D2567">
        <w:rPr>
          <w:lang w:val="en-US"/>
        </w:rPr>
        <w:t>&amp;buffer[buffer_pos + buffer_size], &amp;data[0], data.size() * sizeof(kfr::f32));</w:t>
      </w:r>
    </w:p>
    <w:p w14:paraId="24C8E9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buffer_size</w:t>
      </w:r>
      <w:proofErr w:type="spellEnd"/>
      <w:r w:rsidRPr="009D2567">
        <w:rPr>
          <w:lang w:val="en-US"/>
        </w:rPr>
        <w:t> += </w:t>
      </w:r>
      <w:proofErr w:type="spellStart"/>
      <w:proofErr w:type="gramStart"/>
      <w:r w:rsidRPr="009D2567">
        <w:rPr>
          <w:lang w:val="en-US"/>
        </w:rPr>
        <w:t>data.size</w:t>
      </w:r>
      <w:proofErr w:type="spellEnd"/>
      <w:proofErr w:type="gramEnd"/>
      <w:r w:rsidRPr="009D2567">
        <w:rPr>
          <w:lang w:val="en-US"/>
        </w:rPr>
        <w:t>();</w:t>
      </w:r>
    </w:p>
    <w:p w14:paraId="4AA22D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AB4CEC4" w14:textId="77777777" w:rsidR="00E90F5D" w:rsidRPr="009D2567" w:rsidRDefault="00E90F5D" w:rsidP="00E90F5D">
      <w:pPr>
        <w:pStyle w:val="CodeText"/>
        <w:rPr>
          <w:lang w:val="en-US"/>
        </w:rPr>
      </w:pPr>
    </w:p>
    <w:p w14:paraId="156D02D5" w14:textId="77777777" w:rsidR="00E90F5D" w:rsidRPr="009D2567" w:rsidRDefault="00E90F5D" w:rsidP="00E90F5D">
      <w:pPr>
        <w:pStyle w:val="CodeText"/>
        <w:rPr>
          <w:lang w:val="en-US"/>
        </w:rPr>
      </w:pPr>
      <w:proofErr w:type="gramStart"/>
      <w:r w:rsidRPr="009D2567">
        <w:rPr>
          <w:lang w:val="en-US"/>
        </w:rPr>
        <w:t>kfr::</w:t>
      </w:r>
      <w:proofErr w:type="gramEnd"/>
      <w:r w:rsidRPr="009D2567">
        <w:rPr>
          <w:lang w:val="en-US"/>
        </w:rPr>
        <w:t>univector_ref&lt;kfr::f32&gt; DataAccumulator::getData(int left, int right) {</w:t>
      </w:r>
    </w:p>
    <w:p w14:paraId="12125FC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jassert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left + right &lt;= </w:t>
      </w:r>
      <w:proofErr w:type="spellStart"/>
      <w:r w:rsidRPr="009D2567">
        <w:rPr>
          <w:lang w:val="en-US"/>
        </w:rPr>
        <w:t>buffer_size</w:t>
      </w:r>
      <w:proofErr w:type="spellEnd"/>
      <w:r w:rsidRPr="009D2567">
        <w:rPr>
          <w:lang w:val="en-US"/>
        </w:rPr>
        <w:t>);</w:t>
      </w:r>
    </w:p>
    <w:p w14:paraId="65F00F5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kfr::</w:t>
      </w:r>
      <w:proofErr w:type="gramEnd"/>
      <w:r w:rsidRPr="009D2567">
        <w:rPr>
          <w:lang w:val="en-US"/>
        </w:rPr>
        <w:t>univector_ref&lt;kfr::f32&gt; res(buffer.slice(buffer_pos, left + right));</w:t>
      </w:r>
    </w:p>
    <w:p w14:paraId="45890DC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buffer_pos</w:t>
      </w:r>
      <w:proofErr w:type="spellEnd"/>
      <w:r w:rsidRPr="009D2567">
        <w:rPr>
          <w:lang w:val="en-US"/>
        </w:rPr>
        <w:t> += </w:t>
      </w:r>
      <w:proofErr w:type="gramStart"/>
      <w:r w:rsidRPr="009D2567">
        <w:rPr>
          <w:lang w:val="en-US"/>
        </w:rPr>
        <w:t>left;</w:t>
      </w:r>
      <w:proofErr w:type="gramEnd"/>
    </w:p>
    <w:p w14:paraId="35E1E2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buffer_size</w:t>
      </w:r>
      <w:proofErr w:type="spellEnd"/>
      <w:r w:rsidRPr="009D2567">
        <w:rPr>
          <w:lang w:val="en-US"/>
        </w:rPr>
        <w:t> -= </w:t>
      </w:r>
      <w:proofErr w:type="gramStart"/>
      <w:r w:rsidRPr="009D2567">
        <w:rPr>
          <w:lang w:val="en-US"/>
        </w:rPr>
        <w:t>left;</w:t>
      </w:r>
      <w:proofErr w:type="gramEnd"/>
    </w:p>
    <w:p w14:paraId="35BC5C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res;</w:t>
      </w:r>
      <w:proofErr w:type="gramEnd"/>
    </w:p>
    <w:p w14:paraId="1633172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10BB3D8" w14:textId="77777777" w:rsidR="00E90F5D" w:rsidRPr="009D2567" w:rsidRDefault="00E90F5D" w:rsidP="00E90F5D">
      <w:pPr>
        <w:pStyle w:val="CodeText"/>
        <w:rPr>
          <w:lang w:val="en-US"/>
        </w:rPr>
      </w:pPr>
    </w:p>
    <w:p w14:paraId="78FF314B" w14:textId="77777777" w:rsidR="00E90F5D" w:rsidRPr="009D2567" w:rsidRDefault="00E90F5D" w:rsidP="00E90F5D">
      <w:pPr>
        <w:pStyle w:val="CodeText"/>
        <w:rPr>
          <w:lang w:val="en-US"/>
        </w:rPr>
      </w:pPr>
    </w:p>
    <w:p w14:paraId="7113038D" w14:textId="77777777" w:rsidR="00E90F5D" w:rsidRPr="009D2567" w:rsidRDefault="00E90F5D" w:rsidP="00E90F5D">
      <w:pPr>
        <w:pStyle w:val="CodeText"/>
        <w:rPr>
          <w:lang w:val="en-US"/>
        </w:rPr>
      </w:pPr>
    </w:p>
    <w:p w14:paraId="017C3B6D" w14:textId="77777777" w:rsidR="00E90F5D" w:rsidRPr="009D2567" w:rsidRDefault="00E90F5D" w:rsidP="00E90F5D">
      <w:pPr>
        <w:rPr>
          <w:lang w:val="en-US"/>
        </w:rPr>
      </w:pPr>
    </w:p>
    <w:p w14:paraId="16007A2D" w14:textId="7372B8A8" w:rsidR="00E90F5D" w:rsidRPr="009D2567" w:rsidRDefault="00E90F5D" w:rsidP="00E90F5D">
      <w:pPr>
        <w:pStyle w:val="Heading2"/>
        <w:rPr>
          <w:lang w:val="en-US"/>
        </w:rPr>
      </w:pPr>
      <w:bookmarkStart w:id="9" w:name="_Toc72263708"/>
      <w:proofErr w:type="spellStart"/>
      <w:r w:rsidRPr="009D2567">
        <w:rPr>
          <w:lang w:val="en-US"/>
        </w:rPr>
        <w:lastRenderedPageBreak/>
        <w:t>DataAccumulator.h</w:t>
      </w:r>
      <w:bookmarkEnd w:id="9"/>
      <w:proofErr w:type="spellEnd"/>
    </w:p>
    <w:p w14:paraId="2B5BBEF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79B97B3B" w14:textId="77777777" w:rsidR="00E90F5D" w:rsidRPr="009D2567" w:rsidRDefault="00E90F5D" w:rsidP="00E90F5D">
      <w:pPr>
        <w:pStyle w:val="CodeText"/>
        <w:rPr>
          <w:lang w:val="en-US"/>
        </w:rPr>
      </w:pPr>
    </w:p>
    <w:p w14:paraId="5BB96DC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/all.hpp"</w:t>
      </w:r>
    </w:p>
    <w:p w14:paraId="73B607CB" w14:textId="77777777" w:rsidR="00E90F5D" w:rsidRPr="009D2567" w:rsidRDefault="00E90F5D" w:rsidP="00E90F5D">
      <w:pPr>
        <w:pStyle w:val="CodeText"/>
        <w:rPr>
          <w:lang w:val="en-US"/>
        </w:rPr>
      </w:pPr>
    </w:p>
    <w:p w14:paraId="2955EB0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r w:rsidRPr="009D2567">
        <w:rPr>
          <w:lang w:val="en-US"/>
        </w:rPr>
        <w:t>DataAccumulator</w:t>
      </w:r>
      <w:proofErr w:type="spellEnd"/>
      <w:r w:rsidRPr="009D2567">
        <w:rPr>
          <w:lang w:val="en-US"/>
        </w:rPr>
        <w:t> {</w:t>
      </w:r>
    </w:p>
    <w:p w14:paraId="60268E8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423614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DataAccumulator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2FAC16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addDataSamples(</w:t>
      </w:r>
      <w:proofErr w:type="gramEnd"/>
      <w:r w:rsidRPr="009D2567">
        <w:rPr>
          <w:lang w:val="en-US"/>
        </w:rPr>
        <w:t>const kfr::univector_ref&lt;kfr::f32&gt;&amp; data) ;</w:t>
      </w:r>
    </w:p>
    <w:p w14:paraId="77D8EC69" w14:textId="77777777" w:rsidR="00E90F5D" w:rsidRPr="009D2567" w:rsidRDefault="00E90F5D" w:rsidP="00E90F5D">
      <w:pPr>
        <w:pStyle w:val="CodeText"/>
        <w:rPr>
          <w:lang w:val="en-US"/>
        </w:rPr>
      </w:pPr>
    </w:p>
    <w:p w14:paraId="57F279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reset(</w:t>
      </w:r>
      <w:proofErr w:type="gramEnd"/>
      <w:r w:rsidRPr="009D2567">
        <w:rPr>
          <w:lang w:val="en-US"/>
        </w:rPr>
        <w:t>int </w:t>
      </w:r>
      <w:proofErr w:type="spellStart"/>
      <w:r w:rsidRPr="009D2567">
        <w:rPr>
          <w:lang w:val="en-US"/>
        </w:rPr>
        <w:t>maxSamplesPerBlock</w:t>
      </w:r>
      <w:proofErr w:type="spellEnd"/>
      <w:r w:rsidRPr="009D2567">
        <w:rPr>
          <w:lang w:val="en-US"/>
        </w:rPr>
        <w:t>, int </w:t>
      </w:r>
      <w:proofErr w:type="spellStart"/>
      <w:r w:rsidRPr="009D2567">
        <w:rPr>
          <w:lang w:val="en-US"/>
        </w:rPr>
        <w:t>maxRequestLength</w:t>
      </w:r>
      <w:proofErr w:type="spellEnd"/>
      <w:r w:rsidRPr="009D2567">
        <w:rPr>
          <w:lang w:val="en-US"/>
        </w:rPr>
        <w:t>);</w:t>
      </w:r>
    </w:p>
    <w:p w14:paraId="0C393D7F" w14:textId="77777777" w:rsidR="00E90F5D" w:rsidRPr="009D2567" w:rsidRDefault="00E90F5D" w:rsidP="00E90F5D">
      <w:pPr>
        <w:pStyle w:val="CodeText"/>
        <w:rPr>
          <w:lang w:val="en-US"/>
        </w:rPr>
      </w:pPr>
    </w:p>
    <w:p w14:paraId="0AF8E5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returns [pos-left, </w:t>
      </w:r>
      <w:proofErr w:type="spellStart"/>
      <w:r w:rsidRPr="009D2567">
        <w:rPr>
          <w:lang w:val="en-US"/>
        </w:rPr>
        <w:t>pos+right</w:t>
      </w:r>
      <w:proofErr w:type="spellEnd"/>
      <w:r w:rsidRPr="009D2567">
        <w:rPr>
          <w:lang w:val="en-US"/>
        </w:rPr>
        <w:t>]</w:t>
      </w:r>
    </w:p>
    <w:p w14:paraId="0986CB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left samples will be dropped</w:t>
      </w:r>
    </w:p>
    <w:p w14:paraId="133181F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univector_ref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::f32&gt; </w:t>
      </w:r>
      <w:proofErr w:type="spellStart"/>
      <w:r w:rsidRPr="009D2567">
        <w:rPr>
          <w:lang w:val="en-US"/>
        </w:rPr>
        <w:t>getData</w:t>
      </w:r>
      <w:proofErr w:type="spellEnd"/>
      <w:r w:rsidRPr="009D2567">
        <w:rPr>
          <w:lang w:val="en-US"/>
        </w:rPr>
        <w:t>(int left, int right);</w:t>
      </w:r>
    </w:p>
    <w:p w14:paraId="6D52CCE5" w14:textId="77777777" w:rsidR="00E90F5D" w:rsidRPr="009D2567" w:rsidRDefault="00E90F5D" w:rsidP="00E90F5D">
      <w:pPr>
        <w:pStyle w:val="CodeText"/>
        <w:rPr>
          <w:lang w:val="en-US"/>
        </w:rPr>
      </w:pPr>
    </w:p>
    <w:p w14:paraId="1C8B5EE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gramStart"/>
      <w:r w:rsidRPr="009D2567">
        <w:rPr>
          <w:lang w:val="en-US"/>
        </w:rPr>
        <w:t>size(</w:t>
      </w:r>
      <w:proofErr w:type="gramEnd"/>
      <w:r w:rsidRPr="009D2567">
        <w:rPr>
          <w:lang w:val="en-US"/>
        </w:rPr>
        <w:t>) { return </w:t>
      </w:r>
      <w:proofErr w:type="spellStart"/>
      <w:r w:rsidRPr="009D2567">
        <w:rPr>
          <w:lang w:val="en-US"/>
        </w:rPr>
        <w:t>buffer_size</w:t>
      </w:r>
      <w:proofErr w:type="spellEnd"/>
      <w:r w:rsidRPr="009D2567">
        <w:rPr>
          <w:lang w:val="en-US"/>
        </w:rPr>
        <w:t>; }</w:t>
      </w:r>
    </w:p>
    <w:p w14:paraId="29C5C67A" w14:textId="77777777" w:rsidR="00E90F5D" w:rsidRPr="009D2567" w:rsidRDefault="00E90F5D" w:rsidP="00E90F5D">
      <w:pPr>
        <w:pStyle w:val="CodeText"/>
        <w:rPr>
          <w:lang w:val="en-US"/>
        </w:rPr>
      </w:pPr>
    </w:p>
    <w:p w14:paraId="235BED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18A0A3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::f32&gt; buffer;</w:t>
      </w:r>
    </w:p>
    <w:p w14:paraId="65A2835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r w:rsidRPr="009D2567">
        <w:rPr>
          <w:lang w:val="en-US"/>
        </w:rPr>
        <w:t>buffer_pos</w:t>
      </w:r>
      <w:proofErr w:type="spellEnd"/>
      <w:r w:rsidRPr="009D2567">
        <w:rPr>
          <w:lang w:val="en-US"/>
        </w:rPr>
        <w:t>, </w:t>
      </w:r>
      <w:proofErr w:type="spellStart"/>
      <w:r w:rsidRPr="009D2567">
        <w:rPr>
          <w:lang w:val="en-US"/>
        </w:rPr>
        <w:t>buffer_</w:t>
      </w:r>
      <w:proofErr w:type="gramStart"/>
      <w:r w:rsidRPr="009D2567">
        <w:rPr>
          <w:lang w:val="en-US"/>
        </w:rPr>
        <w:t>size</w:t>
      </w:r>
      <w:proofErr w:type="spellEnd"/>
      <w:r w:rsidRPr="009D2567">
        <w:rPr>
          <w:lang w:val="en-US"/>
        </w:rPr>
        <w:t>;</w:t>
      </w:r>
      <w:proofErr w:type="gramEnd"/>
    </w:p>
    <w:p w14:paraId="2695A5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55F36F1C" w14:textId="77777777" w:rsidR="00E90F5D" w:rsidRPr="009D2567" w:rsidRDefault="00E90F5D" w:rsidP="00E90F5D">
      <w:pPr>
        <w:pStyle w:val="CodeText"/>
        <w:rPr>
          <w:lang w:val="en-US"/>
        </w:rPr>
      </w:pPr>
    </w:p>
    <w:p w14:paraId="76FA73D7" w14:textId="77777777" w:rsidR="00E90F5D" w:rsidRPr="009D2567" w:rsidRDefault="00E90F5D" w:rsidP="00E90F5D">
      <w:pPr>
        <w:rPr>
          <w:lang w:val="en-US"/>
        </w:rPr>
      </w:pPr>
    </w:p>
    <w:p w14:paraId="013AE3D0" w14:textId="7DF743C5" w:rsidR="00E90F5D" w:rsidRPr="009D2567" w:rsidRDefault="00E90F5D" w:rsidP="00E90F5D">
      <w:pPr>
        <w:pStyle w:val="Heading2"/>
        <w:rPr>
          <w:lang w:val="en-US"/>
        </w:rPr>
      </w:pPr>
      <w:bookmarkStart w:id="10" w:name="_Toc72263709"/>
      <w:r w:rsidRPr="009D2567">
        <w:rPr>
          <w:lang w:val="en-US"/>
        </w:rPr>
        <w:t>MainProcessor.cpp</w:t>
      </w:r>
      <w:bookmarkEnd w:id="10"/>
    </w:p>
    <w:p w14:paraId="4B425A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clang diagnostic push</w:t>
      </w:r>
    </w:p>
    <w:p w14:paraId="4BA387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ide diagnostic ignored "performance-unnecessary-value-param"</w:t>
      </w:r>
    </w:p>
    <w:p w14:paraId="5B80013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MainProcessor.h</w:t>
      </w:r>
      <w:proofErr w:type="spellEnd"/>
      <w:r w:rsidRPr="009D2567">
        <w:rPr>
          <w:lang w:val="en-US"/>
        </w:rPr>
        <w:t>"</w:t>
      </w:r>
    </w:p>
    <w:p w14:paraId="58BA92FC" w14:textId="77777777" w:rsidR="00E90F5D" w:rsidRPr="009D2567" w:rsidRDefault="00E90F5D" w:rsidP="00E90F5D">
      <w:pPr>
        <w:pStyle w:val="CodeText"/>
        <w:rPr>
          <w:lang w:val="en-US"/>
        </w:rPr>
      </w:pPr>
    </w:p>
    <w:p w14:paraId="08A5B3C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using namespace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;</w:t>
      </w:r>
      <w:proofErr w:type="gramEnd"/>
    </w:p>
    <w:p w14:paraId="57ED9D4C" w14:textId="77777777" w:rsidR="00E90F5D" w:rsidRPr="009D2567" w:rsidRDefault="00E90F5D" w:rsidP="00E90F5D">
      <w:pPr>
        <w:pStyle w:val="CodeText"/>
        <w:rPr>
          <w:lang w:val="en-US"/>
        </w:rPr>
      </w:pPr>
    </w:p>
    <w:p w14:paraId="51B85090" w14:textId="77777777" w:rsidR="00E90F5D" w:rsidRPr="009D2567" w:rsidRDefault="00E90F5D" w:rsidP="00E90F5D">
      <w:pPr>
        <w:pStyle w:val="CodeText"/>
        <w:rPr>
          <w:lang w:val="en-US"/>
        </w:rPr>
      </w:pP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MainProcessor(ProcessingParams&amp; _params, ProcessingRendering&amp; _rendering):</w:t>
      </w:r>
    </w:p>
    <w:p w14:paraId="26F789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params(_params),</w:t>
      </w:r>
    </w:p>
    <w:p w14:paraId="01759B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rendering(_rendering),</w:t>
      </w:r>
    </w:p>
    <w:p w14:paraId="17D7BF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dftPlan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FFT_SZ),</w:t>
      </w:r>
    </w:p>
    <w:p w14:paraId="4ACFAA6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dftPlanTemp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dftPlan.temp_size</w:t>
      </w:r>
      <w:proofErr w:type="spellEnd"/>
      <w:r w:rsidRPr="009D2567">
        <w:rPr>
          <w:lang w:val="en-US"/>
        </w:rPr>
        <w:t>),</w:t>
      </w:r>
    </w:p>
    <w:p w14:paraId="1BC8F55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dftWindow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window_</w:t>
      </w:r>
      <w:proofErr w:type="gramStart"/>
      <w:r w:rsidRPr="009D2567">
        <w:rPr>
          <w:lang w:val="en-US"/>
        </w:rPr>
        <w:t>hann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FFT_SZ)) {</w:t>
      </w:r>
    </w:p>
    <w:p w14:paraId="0778EA8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4C9909C" w14:textId="77777777" w:rsidR="00E90F5D" w:rsidRPr="009D2567" w:rsidRDefault="00E90F5D" w:rsidP="00E90F5D">
      <w:pPr>
        <w:pStyle w:val="CodeText"/>
        <w:rPr>
          <w:lang w:val="en-US"/>
        </w:rPr>
      </w:pPr>
    </w:p>
    <w:p w14:paraId="03BD9588" w14:textId="77777777" w:rsidR="00E90F5D" w:rsidRPr="009D2567" w:rsidRDefault="00E90F5D" w:rsidP="00E90F5D">
      <w:pPr>
        <w:pStyle w:val="CodeText"/>
        <w:rPr>
          <w:lang w:val="en-US"/>
        </w:rPr>
      </w:pPr>
    </w:p>
    <w:p w14:paraId="1B1E22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reset() {</w:t>
      </w:r>
    </w:p>
    <w:p w14:paraId="6E14D2A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&lt;f32&gt; zeros(</w:t>
      </w:r>
      <w:proofErr w:type="spellStart"/>
      <w:proofErr w:type="gramStart"/>
      <w:r w:rsidRPr="009D2567">
        <w:rPr>
          <w:lang w:val="en-US"/>
        </w:rPr>
        <w:t>getLatencyInSamples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), 0);</w:t>
      </w:r>
    </w:p>
    <w:p w14:paraId="2FE255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r w:rsidRPr="009D2567">
        <w:rPr>
          <w:lang w:val="en-US"/>
        </w:rPr>
        <w:t>ovCont</w:t>
      </w:r>
      <w:proofErr w:type="spellEnd"/>
      <w:r w:rsidRPr="009D2567">
        <w:rPr>
          <w:lang w:val="en-US"/>
        </w:rPr>
        <w:t> = OVERLAP_</w:t>
      </w:r>
      <w:proofErr w:type="gramStart"/>
      <w:r w:rsidRPr="009D2567">
        <w:rPr>
          <w:lang w:val="en-US"/>
        </w:rPr>
        <w:t>COUNT;</w:t>
      </w:r>
      <w:proofErr w:type="gramEnd"/>
    </w:p>
    <w:p w14:paraId="1908C3F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&lt;f32&gt; </w:t>
      </w:r>
      <w:proofErr w:type="spellStart"/>
      <w:proofErr w:type="gramStart"/>
      <w:r w:rsidRPr="009D2567">
        <w:rPr>
          <w:lang w:val="en-US"/>
        </w:rPr>
        <w:t>overlapZeros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OVERLAP_COUNT, 0);</w:t>
      </w:r>
    </w:p>
    <w:p w14:paraId="0052AF67" w14:textId="77777777" w:rsidR="00E90F5D" w:rsidRPr="009D2567" w:rsidRDefault="00E90F5D" w:rsidP="00E90F5D">
      <w:pPr>
        <w:pStyle w:val="CodeText"/>
        <w:rPr>
          <w:lang w:val="en-US"/>
        </w:rPr>
      </w:pPr>
    </w:p>
    <w:p w14:paraId="7F1FBFA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inSumAccumulator.reset</w:t>
      </w:r>
      <w:proofErr w:type="spellEnd"/>
      <w:r w:rsidRPr="009D2567">
        <w:rPr>
          <w:lang w:val="en-US"/>
        </w:rPr>
        <w:t>(</w:t>
      </w:r>
      <w:proofErr w:type="spellStart"/>
      <w:proofErr w:type="gramStart"/>
      <w:r w:rsidRPr="009D2567">
        <w:rPr>
          <w:lang w:val="en-US"/>
        </w:rPr>
        <w:t>params.maxSamplesPerBlock</w:t>
      </w:r>
      <w:proofErr w:type="spellEnd"/>
      <w:proofErr w:type="gramEnd"/>
      <w:r w:rsidRPr="009D2567">
        <w:rPr>
          <w:lang w:val="en-US"/>
        </w:rPr>
        <w:t>, FFT_SZ);</w:t>
      </w:r>
    </w:p>
    <w:p w14:paraId="000793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inSumAccumulator.addDataSamples</w:t>
      </w:r>
      <w:proofErr w:type="spellEnd"/>
      <w:r w:rsidRPr="009D2567">
        <w:rPr>
          <w:lang w:val="en-US"/>
        </w:rPr>
        <w:t>(zeros</w:t>
      </w:r>
      <w:proofErr w:type="gramStart"/>
      <w:r w:rsidRPr="009D2567">
        <w:rPr>
          <w:lang w:val="en-US"/>
        </w:rPr>
        <w:t>);</w:t>
      </w:r>
      <w:proofErr w:type="gramEnd"/>
    </w:p>
    <w:p w14:paraId="3DA142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2;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6E8E52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inAccumulators[i</w:t>
      </w:r>
      <w:proofErr w:type="gramStart"/>
      <w:r w:rsidRPr="009D2567">
        <w:rPr>
          <w:lang w:val="en-US"/>
        </w:rPr>
        <w:t>].reset</w:t>
      </w:r>
      <w:proofErr w:type="gramEnd"/>
      <w:r w:rsidRPr="009D2567">
        <w:rPr>
          <w:lang w:val="en-US"/>
        </w:rPr>
        <w:t>(params.maxSamplesPerBlock, FFT_SZ);</w:t>
      </w:r>
    </w:p>
    <w:p w14:paraId="6503C8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inAccumulators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proofErr w:type="gramStart"/>
      <w:r w:rsidRPr="009D2567">
        <w:rPr>
          <w:lang w:val="en-US"/>
        </w:rPr>
        <w:t>].</w:t>
      </w:r>
      <w:proofErr w:type="spellStart"/>
      <w:r w:rsidRPr="009D2567">
        <w:rPr>
          <w:lang w:val="en-US"/>
        </w:rPr>
        <w:t>addDataSamples</w:t>
      </w:r>
      <w:proofErr w:type="spellEnd"/>
      <w:proofErr w:type="gramEnd"/>
      <w:r w:rsidRPr="009D2567">
        <w:rPr>
          <w:lang w:val="en-US"/>
        </w:rPr>
        <w:t>(zeros);</w:t>
      </w:r>
    </w:p>
    <w:p w14:paraId="5D26CF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outAccumulators[i</w:t>
      </w:r>
      <w:proofErr w:type="gramStart"/>
      <w:r w:rsidRPr="009D2567">
        <w:rPr>
          <w:lang w:val="en-US"/>
        </w:rPr>
        <w:t>].reset</w:t>
      </w:r>
      <w:proofErr w:type="gramEnd"/>
      <w:r w:rsidRPr="009D2567">
        <w:rPr>
          <w:lang w:val="en-US"/>
        </w:rPr>
        <w:t>(params.maxSamplesPerBlock, FFT_SZ);</w:t>
      </w:r>
    </w:p>
    <w:p w14:paraId="34EC1E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fftOutAccumulators[i</w:t>
      </w:r>
      <w:proofErr w:type="gramStart"/>
      <w:r w:rsidRPr="009D2567">
        <w:rPr>
          <w:lang w:val="en-US"/>
        </w:rPr>
        <w:t>].reset</w:t>
      </w:r>
      <w:proofErr w:type="gramEnd"/>
      <w:r w:rsidRPr="009D2567">
        <w:rPr>
          <w:lang w:val="en-US"/>
        </w:rPr>
        <w:t>(params.maxSamplesPerBlock, FFT_SZ);</w:t>
      </w:r>
    </w:p>
    <w:p w14:paraId="615B31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fftOutAccumulators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proofErr w:type="gramStart"/>
      <w:r w:rsidRPr="009D2567">
        <w:rPr>
          <w:lang w:val="en-US"/>
        </w:rPr>
        <w:t>].</w:t>
      </w:r>
      <w:proofErr w:type="spellStart"/>
      <w:r w:rsidRPr="009D2567">
        <w:rPr>
          <w:lang w:val="en-US"/>
        </w:rPr>
        <w:t>addDataSamples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overlapZeros</w:t>
      </w:r>
      <w:proofErr w:type="spellEnd"/>
      <w:r w:rsidRPr="009D2567">
        <w:rPr>
          <w:lang w:val="en-US"/>
        </w:rPr>
        <w:t>);</w:t>
      </w:r>
    </w:p>
    <w:p w14:paraId="02749E2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EE50C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42BAFC4" w14:textId="77777777" w:rsidR="00E90F5D" w:rsidRPr="009D2567" w:rsidRDefault="00E90F5D" w:rsidP="00E90F5D">
      <w:pPr>
        <w:pStyle w:val="CodeText"/>
        <w:rPr>
          <w:lang w:val="en-US"/>
        </w:rPr>
      </w:pPr>
    </w:p>
    <w:p w14:paraId="5B02BA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process(univector&lt;univector&lt;f32, 0&gt;, 2&gt; data) {</w:t>
      </w:r>
    </w:p>
    <w:p w14:paraId="12AB92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/*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2;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5B2304A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inAccumulators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proofErr w:type="gramStart"/>
      <w:r w:rsidRPr="009D2567">
        <w:rPr>
          <w:lang w:val="en-US"/>
        </w:rPr>
        <w:t>].</w:t>
      </w:r>
      <w:proofErr w:type="spellStart"/>
      <w:r w:rsidRPr="009D2567">
        <w:rPr>
          <w:lang w:val="en-US"/>
        </w:rPr>
        <w:t>addDataSamples</w:t>
      </w:r>
      <w:proofErr w:type="spellEnd"/>
      <w:proofErr w:type="gramEnd"/>
      <w:r w:rsidRPr="009D2567">
        <w:rPr>
          <w:lang w:val="en-US"/>
        </w:rPr>
        <w:t>(data[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]);</w:t>
      </w:r>
    </w:p>
    <w:p w14:paraId="6975EF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}*/</w:t>
      </w:r>
    </w:p>
    <w:p w14:paraId="6C6C3F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int </w:t>
      </w:r>
      <w:proofErr w:type="spellStart"/>
      <w:r w:rsidRPr="009D2567">
        <w:rPr>
          <w:lang w:val="en-US"/>
        </w:rPr>
        <w:t>iterCount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0;</w:t>
      </w:r>
      <w:proofErr w:type="gramEnd"/>
    </w:p>
    <w:p w14:paraId="0FCC78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iterCount</w:t>
      </w:r>
      <w:proofErr w:type="spellEnd"/>
      <w:r w:rsidRPr="009D2567">
        <w:rPr>
          <w:lang w:val="en-US"/>
        </w:rPr>
        <w:t>+</w:t>
      </w:r>
      <w:proofErr w:type="gramStart"/>
      <w:r w:rsidRPr="009D2567">
        <w:rPr>
          <w:lang w:val="en-US"/>
        </w:rPr>
        <w:t>+;</w:t>
      </w:r>
      <w:proofErr w:type="gramEnd"/>
    </w:p>
    <w:p w14:paraId="3239807B" w14:textId="77777777" w:rsidR="00E90F5D" w:rsidRPr="009D2567" w:rsidRDefault="00E90F5D" w:rsidP="00E90F5D">
      <w:pPr>
        <w:pStyle w:val="CodeText"/>
        <w:rPr>
          <w:lang w:val="en-US"/>
        </w:rPr>
      </w:pPr>
    </w:p>
    <w:p w14:paraId="6302BE8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data[</w:t>
      </w:r>
      <w:proofErr w:type="gramEnd"/>
      <w:r w:rsidRPr="009D2567">
        <w:rPr>
          <w:lang w:val="en-US"/>
        </w:rPr>
        <w:t>0] += data[1];</w:t>
      </w:r>
    </w:p>
    <w:p w14:paraId="7B553F8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data[</w:t>
      </w:r>
      <w:proofErr w:type="gramEnd"/>
      <w:r w:rsidRPr="009D2567">
        <w:rPr>
          <w:lang w:val="en-US"/>
        </w:rPr>
        <w:t>0] /= 2;</w:t>
      </w:r>
    </w:p>
    <w:p w14:paraId="1073E8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inSumAccumulator.addDataSamples</w:t>
      </w:r>
      <w:proofErr w:type="spellEnd"/>
      <w:r w:rsidRPr="009D2567">
        <w:rPr>
          <w:lang w:val="en-US"/>
        </w:rPr>
        <w:t>(</w:t>
      </w:r>
      <w:proofErr w:type="gramStart"/>
      <w:r w:rsidRPr="009D2567">
        <w:rPr>
          <w:lang w:val="en-US"/>
        </w:rPr>
        <w:t>data[</w:t>
      </w:r>
      <w:proofErr w:type="gramEnd"/>
      <w:r w:rsidRPr="009D2567">
        <w:rPr>
          <w:lang w:val="en-US"/>
        </w:rPr>
        <w:t>0]);</w:t>
      </w:r>
    </w:p>
    <w:p w14:paraId="49B02B40" w14:textId="77777777" w:rsidR="00E90F5D" w:rsidRPr="009D2567" w:rsidRDefault="00E90F5D" w:rsidP="00E90F5D">
      <w:pPr>
        <w:pStyle w:val="CodeText"/>
        <w:rPr>
          <w:lang w:val="en-US"/>
        </w:rPr>
      </w:pPr>
    </w:p>
    <w:p w14:paraId="06780A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processFFTForAccumulator(</w:t>
      </w:r>
      <w:proofErr w:type="gramEnd"/>
      <w:r w:rsidRPr="009D2567">
        <w:rPr>
          <w:lang w:val="en-US"/>
        </w:rPr>
        <w:t>inSumAccumulator, fftOutAccumulators[0], fftOutAccumulators[1]);</w:t>
      </w:r>
    </w:p>
    <w:p w14:paraId="46253E81" w14:textId="77777777" w:rsidR="00E90F5D" w:rsidRPr="009D2567" w:rsidRDefault="00E90F5D" w:rsidP="00E90F5D">
      <w:pPr>
        <w:pStyle w:val="CodeText"/>
        <w:rPr>
          <w:lang w:val="en-US"/>
        </w:rPr>
      </w:pPr>
    </w:p>
    <w:p w14:paraId="1DDBA8C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&lt;f32, FFT_SZ / 2&gt; </w:t>
      </w:r>
      <w:proofErr w:type="spellStart"/>
      <w:proofErr w:type="gramStart"/>
      <w:r w:rsidRPr="009D2567">
        <w:rPr>
          <w:lang w:val="en-US"/>
        </w:rPr>
        <w:t>overlapAddBuffer</w:t>
      </w:r>
      <w:proofErr w:type="spellEnd"/>
      <w:r w:rsidRPr="009D2567">
        <w:rPr>
          <w:lang w:val="en-US"/>
        </w:rPr>
        <w:t>;</w:t>
      </w:r>
      <w:proofErr w:type="gramEnd"/>
    </w:p>
    <w:p w14:paraId="0EE723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2;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544E8D9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// overlap-add</w:t>
      </w:r>
    </w:p>
    <w:p w14:paraId="649A92E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while (fftOutAccumulators[i</w:t>
      </w:r>
      <w:proofErr w:type="gramStart"/>
      <w:r w:rsidRPr="009D2567">
        <w:rPr>
          <w:lang w:val="en-US"/>
        </w:rPr>
        <w:t>].size</w:t>
      </w:r>
      <w:proofErr w:type="gramEnd"/>
      <w:r w:rsidRPr="009D2567">
        <w:rPr>
          <w:lang w:val="en-US"/>
        </w:rPr>
        <w:t>() &gt;= 2 * OVERLAP_COUNT) {</w:t>
      </w:r>
    </w:p>
    <w:p w14:paraId="19017DF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univector_ref&lt;f32&gt; leftSegment(fftOutAccumulators[i</w:t>
      </w:r>
      <w:proofErr w:type="gramStart"/>
      <w:r w:rsidRPr="009D2567">
        <w:rPr>
          <w:lang w:val="en-US"/>
        </w:rPr>
        <w:t>].getData</w:t>
      </w:r>
      <w:proofErr w:type="gramEnd"/>
      <w:r w:rsidRPr="009D2567">
        <w:rPr>
          <w:lang w:val="en-US"/>
        </w:rPr>
        <w:t>(OVERLAP_COUNT, 0));</w:t>
      </w:r>
    </w:p>
    <w:p w14:paraId="694AE18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univector_ref&lt;f32&gt; mediumSegment(fftOutAccumulators[i</w:t>
      </w:r>
      <w:proofErr w:type="gramStart"/>
      <w:r w:rsidRPr="009D2567">
        <w:rPr>
          <w:lang w:val="en-US"/>
        </w:rPr>
        <w:t>].getData</w:t>
      </w:r>
      <w:proofErr w:type="gramEnd"/>
      <w:r w:rsidRPr="009D2567">
        <w:rPr>
          <w:lang w:val="en-US"/>
        </w:rPr>
        <w:t>(OVERLAP_COUNT,0));</w:t>
      </w:r>
    </w:p>
    <w:p w14:paraId="78BA9543" w14:textId="77777777" w:rsidR="00E90F5D" w:rsidRPr="009D2567" w:rsidRDefault="00E90F5D" w:rsidP="00E90F5D">
      <w:pPr>
        <w:pStyle w:val="CodeText"/>
        <w:rPr>
          <w:lang w:val="en-US"/>
        </w:rPr>
      </w:pPr>
    </w:p>
    <w:p w14:paraId="28FD256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fill(overlapAddBuffer.begin(), overlapAddBuffer.end(), 0);</w:t>
      </w:r>
    </w:p>
    <w:p w14:paraId="12908F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overlapAddBuffer</w:t>
      </w:r>
      <w:proofErr w:type="spellEnd"/>
      <w:r w:rsidRPr="009D2567">
        <w:rPr>
          <w:lang w:val="en-US"/>
        </w:rPr>
        <w:t> += </w:t>
      </w:r>
      <w:proofErr w:type="spellStart"/>
      <w:proofErr w:type="gramStart"/>
      <w:r w:rsidRPr="009D2567">
        <w:rPr>
          <w:lang w:val="en-US"/>
        </w:rPr>
        <w:t>leftSegment</w:t>
      </w:r>
      <w:proofErr w:type="spellEnd"/>
      <w:r w:rsidRPr="009D2567">
        <w:rPr>
          <w:lang w:val="en-US"/>
        </w:rPr>
        <w:t>;</w:t>
      </w:r>
      <w:proofErr w:type="gramEnd"/>
    </w:p>
    <w:p w14:paraId="4EEB50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overlapAddBuffer</w:t>
      </w:r>
      <w:proofErr w:type="spellEnd"/>
      <w:r w:rsidRPr="009D2567">
        <w:rPr>
          <w:lang w:val="en-US"/>
        </w:rPr>
        <w:t> += </w:t>
      </w:r>
      <w:proofErr w:type="spellStart"/>
      <w:proofErr w:type="gramStart"/>
      <w:r w:rsidRPr="009D2567">
        <w:rPr>
          <w:lang w:val="en-US"/>
        </w:rPr>
        <w:t>mediumSegment</w:t>
      </w:r>
      <w:proofErr w:type="spellEnd"/>
      <w:r w:rsidRPr="009D2567">
        <w:rPr>
          <w:lang w:val="en-US"/>
        </w:rPr>
        <w:t>;</w:t>
      </w:r>
      <w:proofErr w:type="gramEnd"/>
    </w:p>
    <w:p w14:paraId="348966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overlapAddBuffer</w:t>
      </w:r>
      <w:proofErr w:type="spellEnd"/>
      <w:r w:rsidRPr="009D2567">
        <w:rPr>
          <w:lang w:val="en-US"/>
        </w:rPr>
        <w:t> /= </w:t>
      </w:r>
      <w:proofErr w:type="gramStart"/>
      <w:r w:rsidRPr="009D2567">
        <w:rPr>
          <w:lang w:val="en-US"/>
        </w:rPr>
        <w:t>2.f;</w:t>
      </w:r>
      <w:proofErr w:type="gramEnd"/>
    </w:p>
    <w:p w14:paraId="16311C20" w14:textId="77777777" w:rsidR="00E90F5D" w:rsidRPr="009D2567" w:rsidRDefault="00E90F5D" w:rsidP="00E90F5D">
      <w:pPr>
        <w:pStyle w:val="CodeText"/>
        <w:rPr>
          <w:lang w:val="en-US"/>
        </w:rPr>
      </w:pPr>
    </w:p>
    <w:p w14:paraId="7510C1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outAccumulators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proofErr w:type="gramStart"/>
      <w:r w:rsidRPr="009D2567">
        <w:rPr>
          <w:lang w:val="en-US"/>
        </w:rPr>
        <w:t>].</w:t>
      </w:r>
      <w:proofErr w:type="spellStart"/>
      <w:r w:rsidRPr="009D2567">
        <w:rPr>
          <w:lang w:val="en-US"/>
        </w:rPr>
        <w:t>addDataSamples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overlapAddBuffer</w:t>
      </w:r>
      <w:proofErr w:type="spellEnd"/>
      <w:r w:rsidRPr="009D2567">
        <w:rPr>
          <w:lang w:val="en-US"/>
        </w:rPr>
        <w:t>);</w:t>
      </w:r>
    </w:p>
    <w:p w14:paraId="1EE4EF1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4FB40144" w14:textId="77777777" w:rsidR="00E90F5D" w:rsidRPr="009D2567" w:rsidRDefault="00E90F5D" w:rsidP="00E90F5D">
      <w:pPr>
        <w:pStyle w:val="CodeText"/>
        <w:rPr>
          <w:lang w:val="en-US"/>
        </w:rPr>
      </w:pPr>
    </w:p>
    <w:p w14:paraId="47A18058" w14:textId="77777777" w:rsidR="00E90F5D" w:rsidRPr="009D2567" w:rsidRDefault="00E90F5D" w:rsidP="00E90F5D">
      <w:pPr>
        <w:pStyle w:val="CodeText"/>
        <w:rPr>
          <w:lang w:val="en-US"/>
        </w:rPr>
      </w:pPr>
    </w:p>
    <w:p w14:paraId="19C5865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jassert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fftOutAccumulators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proofErr w:type="gramStart"/>
      <w:r w:rsidRPr="009D2567">
        <w:rPr>
          <w:lang w:val="en-US"/>
        </w:rPr>
        <w:t>].size</w:t>
      </w:r>
      <w:proofErr w:type="gramEnd"/>
      <w:r w:rsidRPr="009D2567">
        <w:rPr>
          <w:lang w:val="en-US"/>
        </w:rPr>
        <w:t>() == OVERLAP_COUNT);</w:t>
      </w:r>
    </w:p>
    <w:p w14:paraId="49C061D2" w14:textId="77777777" w:rsidR="00E90F5D" w:rsidRPr="009D2567" w:rsidRDefault="00E90F5D" w:rsidP="00E90F5D">
      <w:pPr>
        <w:pStyle w:val="CodeText"/>
        <w:rPr>
          <w:lang w:val="en-US"/>
        </w:rPr>
      </w:pPr>
    </w:p>
    <w:p w14:paraId="74758C6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C993B50" w14:textId="77777777" w:rsidR="00E90F5D" w:rsidRPr="009D2567" w:rsidRDefault="00E90F5D" w:rsidP="00E90F5D">
      <w:pPr>
        <w:pStyle w:val="CodeText"/>
        <w:rPr>
          <w:lang w:val="en-US"/>
        </w:rPr>
      </w:pPr>
    </w:p>
    <w:p w14:paraId="7D8566D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2;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01C847B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univector_ref&lt;f32&gt; res(outAccumulators[i</w:t>
      </w:r>
      <w:proofErr w:type="gramStart"/>
      <w:r w:rsidRPr="009D2567">
        <w:rPr>
          <w:lang w:val="en-US"/>
        </w:rPr>
        <w:t>].getData</w:t>
      </w:r>
      <w:proofErr w:type="gramEnd"/>
      <w:r w:rsidRPr="009D2567">
        <w:rPr>
          <w:lang w:val="en-US"/>
        </w:rPr>
        <w:t>(data[i].size(), 0));</w:t>
      </w:r>
    </w:p>
    <w:p w14:paraId="7B72FA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builtin_memcpy(&amp;data[i][0], &amp;</w:t>
      </w:r>
      <w:proofErr w:type="gramStart"/>
      <w:r w:rsidRPr="009D2567">
        <w:rPr>
          <w:lang w:val="en-US"/>
        </w:rPr>
        <w:t>res[</w:t>
      </w:r>
      <w:proofErr w:type="gramEnd"/>
      <w:r w:rsidRPr="009D2567">
        <w:rPr>
          <w:lang w:val="en-US"/>
        </w:rPr>
        <w:t>0], data[i].size() * sizeof(f32));</w:t>
      </w:r>
    </w:p>
    <w:p w14:paraId="04F8AA1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2A166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4E64745" w14:textId="77777777" w:rsidR="00E90F5D" w:rsidRPr="009D2567" w:rsidRDefault="00E90F5D" w:rsidP="00E90F5D">
      <w:pPr>
        <w:pStyle w:val="CodeText"/>
        <w:rPr>
          <w:lang w:val="en-US"/>
        </w:rPr>
      </w:pPr>
    </w:p>
    <w:p w14:paraId="6148E4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processFFTForAccumulator(DataAccumulator&amp; inAccumulator,</w:t>
      </w:r>
    </w:p>
    <w:p w14:paraId="447F6C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                                     DataAccumulator&amp; outAccumulator1,</w:t>
      </w:r>
    </w:p>
    <w:p w14:paraId="677D37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DataAccumulator&amp; outAccumulator2) {</w:t>
      </w:r>
    </w:p>
    <w:p w14:paraId="49CEE8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while (</w:t>
      </w:r>
      <w:proofErr w:type="spellStart"/>
      <w:r w:rsidRPr="009D2567">
        <w:rPr>
          <w:lang w:val="en-US"/>
        </w:rPr>
        <w:t>inAccumulator.size</w:t>
      </w:r>
      <w:proofErr w:type="spellEnd"/>
      <w:r w:rsidRPr="009D2567">
        <w:rPr>
          <w:lang w:val="en-US"/>
        </w:rPr>
        <w:t>() &gt;= FFT_SZ) {</w:t>
      </w:r>
    </w:p>
    <w:p w14:paraId="21C131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univector_ref&lt;f32&gt; in = inAccumulator.getData(FFT_SZ - OVERLAP_COUNT, OVERLAP_COUNT</w:t>
      </w:r>
      <w:proofErr w:type="gramStart"/>
      <w:r w:rsidRPr="009D2567">
        <w:rPr>
          <w:lang w:val="en-US"/>
        </w:rPr>
        <w:t>);</w:t>
      </w:r>
      <w:proofErr w:type="gramEnd"/>
    </w:p>
    <w:p w14:paraId="0B930B9B" w14:textId="77777777" w:rsidR="00E90F5D" w:rsidRPr="009D2567" w:rsidRDefault="00E90F5D" w:rsidP="00E90F5D">
      <w:pPr>
        <w:pStyle w:val="CodeText"/>
        <w:rPr>
          <w:lang w:val="en-US"/>
        </w:rPr>
      </w:pPr>
    </w:p>
    <w:p w14:paraId="2330F25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static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&lt;complex&lt;f32&gt;, FFT_RES_SZ&gt; </w:t>
      </w:r>
      <w:proofErr w:type="spellStart"/>
      <w:proofErr w:type="gramStart"/>
      <w:r w:rsidRPr="009D2567">
        <w:rPr>
          <w:lang w:val="en-US"/>
        </w:rPr>
        <w:t>fftOut</w:t>
      </w:r>
      <w:proofErr w:type="spellEnd"/>
      <w:r w:rsidRPr="009D2567">
        <w:rPr>
          <w:lang w:val="en-US"/>
        </w:rPr>
        <w:t>;</w:t>
      </w:r>
      <w:proofErr w:type="gramEnd"/>
    </w:p>
    <w:p w14:paraId="27CD63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dftPlan.execute(fftOut, in, dftPlanTemp); // direct; returns FFT_SZ / 2 + 1 </w:t>
      </w:r>
      <w:proofErr w:type="gramStart"/>
      <w:r w:rsidRPr="009D2567">
        <w:rPr>
          <w:lang w:val="en-US"/>
        </w:rPr>
        <w:t>array</w:t>
      </w:r>
      <w:proofErr w:type="gramEnd"/>
    </w:p>
    <w:p w14:paraId="0D60779A" w14:textId="77777777" w:rsidR="00E90F5D" w:rsidRPr="009D2567" w:rsidRDefault="00E90F5D" w:rsidP="00E90F5D">
      <w:pPr>
        <w:pStyle w:val="CodeText"/>
        <w:rPr>
          <w:lang w:val="en-US"/>
        </w:rPr>
      </w:pPr>
    </w:p>
    <w:p w14:paraId="48D912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static univector&lt;complex&lt;f32&gt;, FFT_RES_SZ&gt; fftOut1, </w:t>
      </w:r>
      <w:proofErr w:type="gramStart"/>
      <w:r w:rsidRPr="009D2567">
        <w:rPr>
          <w:lang w:val="en-US"/>
        </w:rPr>
        <w:t>fftOut2;</w:t>
      </w:r>
      <w:proofErr w:type="gramEnd"/>
    </w:p>
    <w:p w14:paraId="4AA8BF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applyConversionsToFFT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fftOut</w:t>
      </w:r>
      <w:proofErr w:type="spellEnd"/>
      <w:r w:rsidRPr="009D2567">
        <w:rPr>
          <w:lang w:val="en-US"/>
        </w:rPr>
        <w:t>, fftOut1, fftOut2);</w:t>
      </w:r>
    </w:p>
    <w:p w14:paraId="46B81E2A" w14:textId="77777777" w:rsidR="00E90F5D" w:rsidRPr="009D2567" w:rsidRDefault="00E90F5D" w:rsidP="00E90F5D">
      <w:pPr>
        <w:pStyle w:val="CodeText"/>
        <w:rPr>
          <w:lang w:val="en-US"/>
        </w:rPr>
      </w:pPr>
    </w:p>
    <w:p w14:paraId="206A03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performIFFTAndWrite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fftOut1, outAccumulator1);</w:t>
      </w:r>
    </w:p>
    <w:p w14:paraId="1E0D9D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performIFFTAndWrite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fftOut2, outAccumulator2);</w:t>
      </w:r>
    </w:p>
    <w:p w14:paraId="0B54B3E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B85660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7A6EEBB" w14:textId="77777777" w:rsidR="00E90F5D" w:rsidRPr="009D2567" w:rsidRDefault="00E90F5D" w:rsidP="00E90F5D">
      <w:pPr>
        <w:pStyle w:val="CodeText"/>
        <w:rPr>
          <w:lang w:val="en-US"/>
        </w:rPr>
      </w:pPr>
    </w:p>
    <w:p w14:paraId="3A2168E1" w14:textId="77777777" w:rsidR="00E90F5D" w:rsidRPr="009D2567" w:rsidRDefault="00E90F5D" w:rsidP="00E90F5D">
      <w:pPr>
        <w:pStyle w:val="CodeText"/>
        <w:rPr>
          <w:lang w:val="en-US"/>
        </w:rPr>
      </w:pPr>
    </w:p>
    <w:p w14:paraId="2EC15D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performIFFTAndWrite(vecfft&amp; in, DataAccumulator&amp; outAccumulator) {</w:t>
      </w:r>
    </w:p>
    <w:p w14:paraId="4B318D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&lt;f32, FFT_SZ&gt; </w:t>
      </w:r>
      <w:proofErr w:type="spellStart"/>
      <w:proofErr w:type="gramStart"/>
      <w:r w:rsidRPr="009D2567">
        <w:rPr>
          <w:lang w:val="en-US"/>
        </w:rPr>
        <w:t>ifftResult</w:t>
      </w:r>
      <w:proofErr w:type="spellEnd"/>
      <w:r w:rsidRPr="009D2567">
        <w:rPr>
          <w:lang w:val="en-US"/>
        </w:rPr>
        <w:t>;</w:t>
      </w:r>
      <w:proofErr w:type="gramEnd"/>
    </w:p>
    <w:p w14:paraId="470C7C2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dftPlan.execute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ifftResult</w:t>
      </w:r>
      <w:proofErr w:type="spellEnd"/>
      <w:r w:rsidRPr="009D2567">
        <w:rPr>
          <w:lang w:val="en-US"/>
        </w:rPr>
        <w:t>, </w:t>
      </w:r>
      <w:proofErr w:type="gramStart"/>
      <w:r w:rsidRPr="009D2567">
        <w:rPr>
          <w:lang w:val="en-US"/>
        </w:rPr>
        <w:t>in ,</w:t>
      </w:r>
      <w:proofErr w:type="gram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dftPlanTemp</w:t>
      </w:r>
      <w:proofErr w:type="spellEnd"/>
      <w:r w:rsidRPr="009D2567">
        <w:rPr>
          <w:lang w:val="en-US"/>
        </w:rPr>
        <w:t>); // inverse</w:t>
      </w:r>
    </w:p>
    <w:p w14:paraId="450486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ifftResult</w:t>
      </w:r>
      <w:proofErr w:type="spellEnd"/>
      <w:r w:rsidRPr="009D2567">
        <w:rPr>
          <w:lang w:val="en-US"/>
        </w:rPr>
        <w:t> *= </w:t>
      </w:r>
      <w:proofErr w:type="spellStart"/>
      <w:proofErr w:type="gramStart"/>
      <w:r w:rsidRPr="009D2567">
        <w:rPr>
          <w:lang w:val="en-US"/>
        </w:rPr>
        <w:t>dftWindow</w:t>
      </w:r>
      <w:proofErr w:type="spellEnd"/>
      <w:r w:rsidRPr="009D2567">
        <w:rPr>
          <w:lang w:val="en-US"/>
        </w:rPr>
        <w:t>;</w:t>
      </w:r>
      <w:proofErr w:type="gramEnd"/>
    </w:p>
    <w:p w14:paraId="59A66A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ifftResult</w:t>
      </w:r>
      <w:proofErr w:type="spellEnd"/>
      <w:r w:rsidRPr="009D2567">
        <w:rPr>
          <w:lang w:val="en-US"/>
        </w:rPr>
        <w:t> /= FFT_</w:t>
      </w:r>
      <w:proofErr w:type="gramStart"/>
      <w:r w:rsidRPr="009D2567">
        <w:rPr>
          <w:lang w:val="en-US"/>
        </w:rPr>
        <w:t>SZ;</w:t>
      </w:r>
      <w:proofErr w:type="gramEnd"/>
    </w:p>
    <w:p w14:paraId="604EAFF7" w14:textId="77777777" w:rsidR="00E90F5D" w:rsidRPr="009D2567" w:rsidRDefault="00E90F5D" w:rsidP="00E90F5D">
      <w:pPr>
        <w:pStyle w:val="CodeText"/>
        <w:rPr>
          <w:lang w:val="en-US"/>
        </w:rPr>
      </w:pPr>
    </w:p>
    <w:p w14:paraId="45C190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outAccumulator.addDataSamples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ifftResult</w:t>
      </w:r>
      <w:proofErr w:type="spellEnd"/>
      <w:proofErr w:type="gramStart"/>
      <w:r w:rsidRPr="009D2567">
        <w:rPr>
          <w:lang w:val="en-US"/>
        </w:rPr>
        <w:t>);</w:t>
      </w:r>
      <w:proofErr w:type="gramEnd"/>
    </w:p>
    <w:p w14:paraId="2DBFAC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D457396" w14:textId="77777777" w:rsidR="00E90F5D" w:rsidRPr="009D2567" w:rsidRDefault="00E90F5D" w:rsidP="00E90F5D">
      <w:pPr>
        <w:pStyle w:val="CodeText"/>
        <w:rPr>
          <w:lang w:val="en-US"/>
        </w:rPr>
      </w:pPr>
    </w:p>
    <w:p w14:paraId="5C70139D" w14:textId="77777777" w:rsidR="00E90F5D" w:rsidRPr="009D2567" w:rsidRDefault="00E90F5D" w:rsidP="00E90F5D">
      <w:pPr>
        <w:pStyle w:val="CodeText"/>
        <w:rPr>
          <w:lang w:val="en-US"/>
        </w:rPr>
      </w:pPr>
    </w:p>
    <w:p w14:paraId="52AD4A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inline complex&lt;f32&gt; </w:t>
      </w:r>
      <w:proofErr w:type="spellStart"/>
      <w:proofErr w:type="gramStart"/>
      <w:r w:rsidRPr="009D2567">
        <w:rPr>
          <w:lang w:val="en-US"/>
        </w:rPr>
        <w:t>convertToCartesian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const complex&lt;f32&gt;&amp; a) {</w:t>
      </w:r>
    </w:p>
    <w:p w14:paraId="5D1E28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x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polar(</w:t>
      </w:r>
      <w:proofErr w:type="spellStart"/>
      <w:r w:rsidRPr="009D2567">
        <w:rPr>
          <w:lang w:val="en-US"/>
        </w:rPr>
        <w:t>a.real</w:t>
      </w:r>
      <w:proofErr w:type="spellEnd"/>
      <w:r w:rsidRPr="009D2567">
        <w:rPr>
          <w:lang w:val="en-US"/>
        </w:rPr>
        <w:t>(), </w:t>
      </w:r>
      <w:proofErr w:type="spellStart"/>
      <w:r w:rsidRPr="009D2567">
        <w:rPr>
          <w:lang w:val="en-US"/>
        </w:rPr>
        <w:t>a.imag</w:t>
      </w:r>
      <w:proofErr w:type="spellEnd"/>
      <w:r w:rsidRPr="009D2567">
        <w:rPr>
          <w:lang w:val="en-US"/>
        </w:rPr>
        <w:t>());</w:t>
      </w:r>
    </w:p>
    <w:p w14:paraId="6912E7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{</w:t>
      </w:r>
      <w:proofErr w:type="spellStart"/>
      <w:proofErr w:type="gramStart"/>
      <w:r w:rsidRPr="009D2567">
        <w:rPr>
          <w:lang w:val="en-US"/>
        </w:rPr>
        <w:t>x.real</w:t>
      </w:r>
      <w:proofErr w:type="spellEnd"/>
      <w:proofErr w:type="gramEnd"/>
      <w:r w:rsidRPr="009D2567">
        <w:rPr>
          <w:lang w:val="en-US"/>
        </w:rPr>
        <w:t>(), </w:t>
      </w:r>
      <w:proofErr w:type="spellStart"/>
      <w:r w:rsidRPr="009D2567">
        <w:rPr>
          <w:lang w:val="en-US"/>
        </w:rPr>
        <w:t>x.imag</w:t>
      </w:r>
      <w:proofErr w:type="spellEnd"/>
      <w:r w:rsidRPr="009D2567">
        <w:rPr>
          <w:lang w:val="en-US"/>
        </w:rPr>
        <w:t>()};</w:t>
      </w:r>
    </w:p>
    <w:p w14:paraId="15432B1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CD8C355" w14:textId="77777777" w:rsidR="00E90F5D" w:rsidRPr="009D2567" w:rsidRDefault="00E90F5D" w:rsidP="00E90F5D">
      <w:pPr>
        <w:pStyle w:val="CodeText"/>
        <w:rPr>
          <w:lang w:val="en-US"/>
        </w:rPr>
      </w:pPr>
    </w:p>
    <w:p w14:paraId="32CA73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magnitudes(x) real(x)</w:t>
      </w:r>
    </w:p>
    <w:p w14:paraId="1BC3134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phases(x) </w:t>
      </w:r>
      <w:proofErr w:type="spellStart"/>
      <w:r w:rsidRPr="009D2567">
        <w:rPr>
          <w:lang w:val="en-US"/>
        </w:rPr>
        <w:t>imag</w:t>
      </w:r>
      <w:proofErr w:type="spellEnd"/>
      <w:r w:rsidRPr="009D2567">
        <w:rPr>
          <w:lang w:val="en-US"/>
        </w:rPr>
        <w:t>(x)</w:t>
      </w:r>
    </w:p>
    <w:p w14:paraId="25C837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magnitude(x) </w:t>
      </w:r>
      <w:proofErr w:type="spellStart"/>
      <w:proofErr w:type="gramStart"/>
      <w:r w:rsidRPr="009D2567">
        <w:rPr>
          <w:lang w:val="en-US"/>
        </w:rPr>
        <w:t>x.real</w:t>
      </w:r>
      <w:proofErr w:type="spellEnd"/>
      <w:proofErr w:type="gramEnd"/>
      <w:r w:rsidRPr="009D2567">
        <w:rPr>
          <w:lang w:val="en-US"/>
        </w:rPr>
        <w:t>()</w:t>
      </w:r>
    </w:p>
    <w:p w14:paraId="0D0DE0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phase(x) </w:t>
      </w:r>
      <w:proofErr w:type="spellStart"/>
      <w:proofErr w:type="gramStart"/>
      <w:r w:rsidRPr="009D2567">
        <w:rPr>
          <w:lang w:val="en-US"/>
        </w:rPr>
        <w:t>x.imag</w:t>
      </w:r>
      <w:proofErr w:type="spellEnd"/>
      <w:proofErr w:type="gramEnd"/>
      <w:r w:rsidRPr="009D2567">
        <w:rPr>
          <w:lang w:val="en-US"/>
        </w:rPr>
        <w:t>()</w:t>
      </w:r>
    </w:p>
    <w:p w14:paraId="685F6011" w14:textId="77777777" w:rsidR="00E90F5D" w:rsidRPr="009D2567" w:rsidRDefault="00E90F5D" w:rsidP="00E90F5D">
      <w:pPr>
        <w:pStyle w:val="CodeText"/>
        <w:rPr>
          <w:lang w:val="en-US"/>
        </w:rPr>
      </w:pPr>
    </w:p>
    <w:p w14:paraId="2DF54DF5" w14:textId="77777777" w:rsidR="00E90F5D" w:rsidRPr="009D2567" w:rsidRDefault="00E90F5D" w:rsidP="00E90F5D">
      <w:pPr>
        <w:pStyle w:val="CodeText"/>
        <w:rPr>
          <w:lang w:val="en-US"/>
        </w:rPr>
      </w:pPr>
    </w:p>
    <w:p w14:paraId="36BC8B6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applyConversionsToFFT(vecfft&amp; fftData, vecfft&amp; res1, vecfft&amp; res2) {</w:t>
      </w:r>
    </w:p>
    <w:p w14:paraId="7A3D52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fftData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polar(</w:t>
      </w:r>
      <w:proofErr w:type="spellStart"/>
      <w:r w:rsidRPr="009D2567">
        <w:rPr>
          <w:lang w:val="en-US"/>
        </w:rPr>
        <w:t>fftData</w:t>
      </w:r>
      <w:proofErr w:type="spellEnd"/>
      <w:r w:rsidRPr="009D2567">
        <w:rPr>
          <w:lang w:val="en-US"/>
        </w:rPr>
        <w:t>);</w:t>
      </w:r>
    </w:p>
    <w:p w14:paraId="1D8FEF2D" w14:textId="77777777" w:rsidR="00E90F5D" w:rsidRPr="009D2567" w:rsidRDefault="00E90F5D" w:rsidP="00E90F5D">
      <w:pPr>
        <w:pStyle w:val="CodeText"/>
        <w:rPr>
          <w:lang w:val="en-US"/>
        </w:rPr>
      </w:pPr>
    </w:p>
    <w:p w14:paraId="35D741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&lt;f32, FFT_RES_SZ&gt; </w:t>
      </w:r>
      <w:proofErr w:type="spellStart"/>
      <w:proofErr w:type="gramStart"/>
      <w:r w:rsidRPr="009D2567">
        <w:rPr>
          <w:lang w:val="en-US"/>
        </w:rPr>
        <w:t>lastSound</w:t>
      </w:r>
      <w:proofErr w:type="spellEnd"/>
      <w:r w:rsidRPr="009D2567">
        <w:rPr>
          <w:lang w:val="en-US"/>
        </w:rPr>
        <w:t>;</w:t>
      </w:r>
      <w:proofErr w:type="gramEnd"/>
    </w:p>
    <w:p w14:paraId="1DEE2A8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lastSound</w:t>
      </w:r>
      <w:proofErr w:type="spellEnd"/>
      <w:r w:rsidRPr="009D2567">
        <w:rPr>
          <w:lang w:val="en-US"/>
        </w:rPr>
        <w:t> = magnitudes(</w:t>
      </w:r>
      <w:proofErr w:type="spellStart"/>
      <w:r w:rsidRPr="009D2567">
        <w:rPr>
          <w:lang w:val="en-US"/>
        </w:rPr>
        <w:t>fftData</w:t>
      </w:r>
      <w:proofErr w:type="spellEnd"/>
      <w:proofErr w:type="gramStart"/>
      <w:r w:rsidRPr="009D2567">
        <w:rPr>
          <w:lang w:val="en-US"/>
        </w:rPr>
        <w:t>);</w:t>
      </w:r>
      <w:proofErr w:type="gramEnd"/>
    </w:p>
    <w:p w14:paraId="54E282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rendering.lastSound.addValues</w:t>
      </w:r>
      <w:proofErr w:type="gramEnd"/>
      <w:r w:rsidRPr="009D2567">
        <w:rPr>
          <w:lang w:val="en-US"/>
        </w:rPr>
        <w:t>(lastSound.data(), lastSound.size());</w:t>
      </w:r>
    </w:p>
    <w:p w14:paraId="10C061FE" w14:textId="77777777" w:rsidR="00E90F5D" w:rsidRPr="009D2567" w:rsidRDefault="00E90F5D" w:rsidP="00E90F5D">
      <w:pPr>
        <w:pStyle w:val="CodeText"/>
        <w:rPr>
          <w:lang w:val="en-US"/>
        </w:rPr>
      </w:pPr>
    </w:p>
    <w:p w14:paraId="3F7C02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res1 = </w:t>
      </w:r>
      <w:proofErr w:type="spellStart"/>
      <w:proofErr w:type="gramStart"/>
      <w:r w:rsidRPr="009D2567">
        <w:rPr>
          <w:lang w:val="en-US"/>
        </w:rPr>
        <w:t>fftData</w:t>
      </w:r>
      <w:proofErr w:type="spellEnd"/>
      <w:r w:rsidRPr="009D2567">
        <w:rPr>
          <w:lang w:val="en-US"/>
        </w:rPr>
        <w:t>;</w:t>
      </w:r>
      <w:proofErr w:type="gramEnd"/>
    </w:p>
    <w:p w14:paraId="136F14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res2 = </w:t>
      </w:r>
      <w:proofErr w:type="spellStart"/>
      <w:proofErr w:type="gramStart"/>
      <w:r w:rsidRPr="009D2567">
        <w:rPr>
          <w:lang w:val="en-US"/>
        </w:rPr>
        <w:t>fftData</w:t>
      </w:r>
      <w:proofErr w:type="spellEnd"/>
      <w:r w:rsidRPr="009D2567">
        <w:rPr>
          <w:lang w:val="en-US"/>
        </w:rPr>
        <w:t>;</w:t>
      </w:r>
      <w:proofErr w:type="gramEnd"/>
    </w:p>
    <w:p w14:paraId="277F2970" w14:textId="77777777" w:rsidR="00E90F5D" w:rsidRPr="009D2567" w:rsidRDefault="00E90F5D" w:rsidP="00E90F5D">
      <w:pPr>
        <w:pStyle w:val="CodeText"/>
        <w:rPr>
          <w:lang w:val="en-US"/>
        </w:rPr>
      </w:pPr>
    </w:p>
    <w:p w14:paraId="546583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processSplit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fftData</w:t>
      </w:r>
      <w:proofErr w:type="spellEnd"/>
      <w:r w:rsidRPr="009D2567">
        <w:rPr>
          <w:lang w:val="en-US"/>
        </w:rPr>
        <w:t>, res1, res2);</w:t>
      </w:r>
    </w:p>
    <w:p w14:paraId="556EFED4" w14:textId="77777777" w:rsidR="00E90F5D" w:rsidRPr="009D2567" w:rsidRDefault="00E90F5D" w:rsidP="00E90F5D">
      <w:pPr>
        <w:pStyle w:val="CodeText"/>
        <w:rPr>
          <w:lang w:val="en-US"/>
        </w:rPr>
      </w:pPr>
    </w:p>
    <w:p w14:paraId="1E32E0E3" w14:textId="77777777" w:rsidR="00E90F5D" w:rsidRPr="009D2567" w:rsidRDefault="00E90F5D" w:rsidP="00E90F5D">
      <w:pPr>
        <w:pStyle w:val="CodeText"/>
        <w:rPr>
          <w:lang w:val="en-US"/>
        </w:rPr>
      </w:pPr>
    </w:p>
    <w:p w14:paraId="20EA1E16" w14:textId="77777777" w:rsidR="00E90F5D" w:rsidRPr="009D2567" w:rsidRDefault="00E90F5D" w:rsidP="00E90F5D">
      <w:pPr>
        <w:pStyle w:val="CodeText"/>
        <w:rPr>
          <w:lang w:val="en-US"/>
        </w:rPr>
      </w:pPr>
    </w:p>
    <w:p w14:paraId="5090FF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</w:t>
      </w:r>
      <w:proofErr w:type="spellStart"/>
      <w:r w:rsidRPr="009D2567">
        <w:rPr>
          <w:lang w:val="en-US"/>
        </w:rPr>
        <w:t>size_t</w:t>
      </w:r>
      <w:proofErr w:type="spell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res1.size();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65AB312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res1[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spellStart"/>
      <w:r w:rsidRPr="009D2567">
        <w:rPr>
          <w:lang w:val="en-US"/>
        </w:rPr>
        <w:t>convertToCartesian</w:t>
      </w:r>
      <w:proofErr w:type="spellEnd"/>
      <w:r w:rsidRPr="009D2567">
        <w:rPr>
          <w:lang w:val="en-US"/>
        </w:rPr>
        <w:t>(res1[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</w:t>
      </w:r>
      <w:proofErr w:type="gramStart"/>
      <w:r w:rsidRPr="009D2567">
        <w:rPr>
          <w:lang w:val="en-US"/>
        </w:rPr>
        <w:t>);</w:t>
      </w:r>
      <w:proofErr w:type="gramEnd"/>
    </w:p>
    <w:p w14:paraId="7388AB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res2[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spellStart"/>
      <w:r w:rsidRPr="009D2567">
        <w:rPr>
          <w:lang w:val="en-US"/>
        </w:rPr>
        <w:t>convertToCartesian</w:t>
      </w:r>
      <w:proofErr w:type="spellEnd"/>
      <w:r w:rsidRPr="009D2567">
        <w:rPr>
          <w:lang w:val="en-US"/>
        </w:rPr>
        <w:t>(res2[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</w:t>
      </w:r>
      <w:proofErr w:type="gramStart"/>
      <w:r w:rsidRPr="009D2567">
        <w:rPr>
          <w:lang w:val="en-US"/>
        </w:rPr>
        <w:t>);</w:t>
      </w:r>
      <w:proofErr w:type="gramEnd"/>
    </w:p>
    <w:p w14:paraId="5D38CD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738898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7F009B50" w14:textId="77777777" w:rsidR="00E90F5D" w:rsidRPr="009D2567" w:rsidRDefault="00E90F5D" w:rsidP="00E90F5D">
      <w:pPr>
        <w:pStyle w:val="CodeText"/>
        <w:rPr>
          <w:lang w:val="en-US"/>
        </w:rPr>
      </w:pPr>
    </w:p>
    <w:p w14:paraId="555350C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processSplit(vecfft&amp; data, vecfft&amp; res1, vecfft&amp; res2) {</w:t>
      </w:r>
    </w:p>
    <w:p w14:paraId="784E16B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&lt;f32, FFT_RES_SZ&gt; </w:t>
      </w:r>
      <w:proofErr w:type="gramStart"/>
      <w:r w:rsidRPr="009D2567">
        <w:rPr>
          <w:lang w:val="en-US"/>
        </w:rPr>
        <w:t>mask;</w:t>
      </w:r>
      <w:proofErr w:type="gramEnd"/>
    </w:p>
    <w:p w14:paraId="66C953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generateMask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data, mask);</w:t>
      </w:r>
    </w:p>
    <w:p w14:paraId="54980F22" w14:textId="77777777" w:rsidR="00E90F5D" w:rsidRPr="009D2567" w:rsidRDefault="00E90F5D" w:rsidP="00E90F5D">
      <w:pPr>
        <w:pStyle w:val="CodeText"/>
        <w:rPr>
          <w:lang w:val="en-US"/>
        </w:rPr>
      </w:pPr>
    </w:p>
    <w:p w14:paraId="6889784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mask += </w:t>
      </w:r>
      <w:proofErr w:type="gramStart"/>
      <w:r w:rsidRPr="009D2567">
        <w:rPr>
          <w:lang w:val="en-US"/>
        </w:rPr>
        <w:t>1;</w:t>
      </w:r>
      <w:proofErr w:type="gramEnd"/>
    </w:p>
    <w:p w14:paraId="7CD8D97E" w14:textId="77777777" w:rsidR="00E90F5D" w:rsidRPr="009D2567" w:rsidRDefault="00E90F5D" w:rsidP="00E90F5D">
      <w:pPr>
        <w:pStyle w:val="CodeText"/>
        <w:rPr>
          <w:lang w:val="en-US"/>
        </w:rPr>
      </w:pPr>
    </w:p>
    <w:p w14:paraId="261CA778" w14:textId="77777777" w:rsidR="00E90F5D" w:rsidRPr="009D2567" w:rsidRDefault="00E90F5D" w:rsidP="00E90F5D">
      <w:pPr>
        <w:pStyle w:val="CodeText"/>
        <w:rPr>
          <w:lang w:val="en-US"/>
        </w:rPr>
      </w:pPr>
    </w:p>
    <w:p w14:paraId="34516143" w14:textId="77777777" w:rsidR="00E90F5D" w:rsidRPr="009D2567" w:rsidRDefault="00E90F5D" w:rsidP="00E90F5D">
      <w:pPr>
        <w:pStyle w:val="CodeText"/>
        <w:rPr>
          <w:lang w:val="en-US"/>
        </w:rPr>
      </w:pPr>
    </w:p>
    <w:p w14:paraId="310D29CC" w14:textId="77777777" w:rsidR="00E90F5D" w:rsidRPr="009D2567" w:rsidRDefault="00E90F5D" w:rsidP="00E90F5D">
      <w:pPr>
        <w:pStyle w:val="CodeText"/>
        <w:rPr>
          <w:lang w:val="en-US"/>
        </w:rPr>
      </w:pPr>
    </w:p>
    <w:p w14:paraId="610944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rendering.lastMask.addValues</w:t>
      </w:r>
      <w:proofErr w:type="spellEnd"/>
      <w:proofErr w:type="gramEnd"/>
      <w:r w:rsidRPr="009D2567">
        <w:rPr>
          <w:lang w:val="en-US"/>
        </w:rPr>
        <w:t>(&amp;mask[0], </w:t>
      </w:r>
      <w:proofErr w:type="spellStart"/>
      <w:r w:rsidRPr="009D2567">
        <w:rPr>
          <w:lang w:val="en-US"/>
        </w:rPr>
        <w:t>mask.size</w:t>
      </w:r>
      <w:proofErr w:type="spellEnd"/>
      <w:r w:rsidRPr="009D2567">
        <w:rPr>
          <w:lang w:val="en-US"/>
        </w:rPr>
        <w:t>());</w:t>
      </w:r>
    </w:p>
    <w:p w14:paraId="3B96216B" w14:textId="77777777" w:rsidR="00E90F5D" w:rsidRPr="009D2567" w:rsidRDefault="00E90F5D" w:rsidP="00E90F5D">
      <w:pPr>
        <w:pStyle w:val="CodeText"/>
        <w:rPr>
          <w:lang w:val="en-US"/>
        </w:rPr>
      </w:pPr>
    </w:p>
    <w:p w14:paraId="098CD8D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proofErr w:type="gramStart"/>
      <w:r w:rsidRPr="009D2567">
        <w:rPr>
          <w:lang w:val="en-US"/>
        </w:rPr>
        <w:t>data.size</w:t>
      </w:r>
      <w:proofErr w:type="spellEnd"/>
      <w:proofErr w:type="gramEnd"/>
      <w:r w:rsidRPr="009D2567">
        <w:rPr>
          <w:lang w:val="en-US"/>
        </w:rPr>
        <w:t>();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7B66A6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res1[i] = {magnitude(data[i]) * mask[i], phase(data[i])</w:t>
      </w:r>
      <w:proofErr w:type="gramStart"/>
      <w:r w:rsidRPr="009D2567">
        <w:rPr>
          <w:lang w:val="en-US"/>
        </w:rPr>
        <w:t>};</w:t>
      </w:r>
      <w:proofErr w:type="gramEnd"/>
    </w:p>
    <w:p w14:paraId="2C1582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res2[i] = {magnitude(data[i]) * (2 - mask[i]), phase(data[i])</w:t>
      </w:r>
      <w:proofErr w:type="gramStart"/>
      <w:r w:rsidRPr="009D2567">
        <w:rPr>
          <w:lang w:val="en-US"/>
        </w:rPr>
        <w:t>};</w:t>
      </w:r>
      <w:proofErr w:type="gramEnd"/>
    </w:p>
    <w:p w14:paraId="5048F7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A4EA63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64B16FE" w14:textId="77777777" w:rsidR="00E90F5D" w:rsidRPr="009D2567" w:rsidRDefault="00E90F5D" w:rsidP="00E90F5D">
      <w:pPr>
        <w:pStyle w:val="CodeText"/>
        <w:rPr>
          <w:lang w:val="en-US"/>
        </w:rPr>
      </w:pPr>
    </w:p>
    <w:p w14:paraId="19BE03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 mask [-1, 1]</w:t>
      </w:r>
    </w:p>
    <w:p w14:paraId="298663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generateMask(vecfft&amp; data, univector&lt;f32, 0&gt; mask) {</w:t>
      </w:r>
    </w:p>
    <w:p w14:paraId="23AEB3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&lt;f32, FFT_RES_SZ&gt; </w:t>
      </w:r>
      <w:proofErr w:type="spellStart"/>
      <w:proofErr w:type="gramStart"/>
      <w:r w:rsidRPr="009D2567">
        <w:rPr>
          <w:lang w:val="en-US"/>
        </w:rPr>
        <w:t>mediumMagnitude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0);</w:t>
      </w:r>
    </w:p>
    <w:p w14:paraId="0024E4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weight = *</w:t>
      </w:r>
      <w:proofErr w:type="spellStart"/>
      <w:proofErr w:type="gramStart"/>
      <w:r w:rsidRPr="009D2567">
        <w:rPr>
          <w:lang w:val="en-US"/>
        </w:rPr>
        <w:t>params.attack</w:t>
      </w:r>
      <w:proofErr w:type="spellEnd"/>
      <w:proofErr w:type="gramEnd"/>
      <w:r w:rsidRPr="009D2567">
        <w:rPr>
          <w:lang w:val="en-US"/>
        </w:rPr>
        <w:t>;</w:t>
      </w:r>
    </w:p>
    <w:p w14:paraId="22707E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r w:rsidRPr="009D2567">
        <w:rPr>
          <w:lang w:val="en-US"/>
        </w:rPr>
        <w:t>otherWeight</w:t>
      </w:r>
      <w:proofErr w:type="spellEnd"/>
      <w:r w:rsidRPr="009D2567">
        <w:rPr>
          <w:lang w:val="en-US"/>
        </w:rPr>
        <w:t> = 1 - </w:t>
      </w:r>
      <w:proofErr w:type="gramStart"/>
      <w:r w:rsidRPr="009D2567">
        <w:rPr>
          <w:lang w:val="en-US"/>
        </w:rPr>
        <w:t>weight;</w:t>
      </w:r>
      <w:proofErr w:type="gramEnd"/>
    </w:p>
    <w:p w14:paraId="50BEF7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proofErr w:type="gramStart"/>
      <w:r w:rsidRPr="009D2567">
        <w:rPr>
          <w:lang w:val="en-US"/>
        </w:rPr>
        <w:t>data.size</w:t>
      </w:r>
      <w:proofErr w:type="spellEnd"/>
      <w:proofErr w:type="gramEnd"/>
      <w:r w:rsidRPr="009D2567">
        <w:rPr>
          <w:lang w:val="en-US"/>
        </w:rPr>
        <w:t>();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4920C8E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mediumMagnitude[i] = weight * mediumMagnitude[i] + otherWeight * magnitude(data[i]</w:t>
      </w:r>
      <w:proofErr w:type="gramStart"/>
      <w:r w:rsidRPr="009D2567">
        <w:rPr>
          <w:lang w:val="en-US"/>
        </w:rPr>
        <w:t>);</w:t>
      </w:r>
      <w:proofErr w:type="gramEnd"/>
    </w:p>
    <w:p w14:paraId="09C891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E7CE316" w14:textId="77777777" w:rsidR="00E90F5D" w:rsidRPr="009D2567" w:rsidRDefault="00E90F5D" w:rsidP="00E90F5D">
      <w:pPr>
        <w:pStyle w:val="CodeText"/>
        <w:rPr>
          <w:lang w:val="en-US"/>
        </w:rPr>
      </w:pPr>
    </w:p>
    <w:p w14:paraId="4820C8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freqToFFTIndex</w:t>
      </w:r>
      <w:proofErr w:type="spellEnd"/>
      <w:r w:rsidRPr="009D2567">
        <w:rPr>
          <w:lang w:val="en-US"/>
        </w:rPr>
        <w:t>(*</w:t>
      </w:r>
      <w:proofErr w:type="spellStart"/>
      <w:proofErr w:type="gramStart"/>
      <w:r w:rsidRPr="009D2567">
        <w:rPr>
          <w:lang w:val="en-US"/>
        </w:rPr>
        <w:t>params.leftCutoff</w:t>
      </w:r>
      <w:proofErr w:type="spellEnd"/>
      <w:proofErr w:type="gramEnd"/>
      <w:r w:rsidRPr="009D2567">
        <w:rPr>
          <w:lang w:val="en-US"/>
        </w:rPr>
        <w:t>);</w:t>
      </w:r>
    </w:p>
    <w:p w14:paraId="2CB65D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freqToFFTIndex</w:t>
      </w:r>
      <w:proofErr w:type="spellEnd"/>
      <w:r w:rsidRPr="009D2567">
        <w:rPr>
          <w:lang w:val="en-US"/>
        </w:rPr>
        <w:t>(*</w:t>
      </w:r>
      <w:proofErr w:type="spellStart"/>
      <w:proofErr w:type="gramStart"/>
      <w:r w:rsidRPr="009D2567">
        <w:rPr>
          <w:lang w:val="en-US"/>
        </w:rPr>
        <w:t>params.rightCutoff</w:t>
      </w:r>
      <w:proofErr w:type="spellEnd"/>
      <w:proofErr w:type="gramEnd"/>
      <w:r w:rsidRPr="009D2567">
        <w:rPr>
          <w:lang w:val="en-US"/>
        </w:rPr>
        <w:t>);</w:t>
      </w:r>
    </w:p>
    <w:p w14:paraId="6B3B8D59" w14:textId="77777777" w:rsidR="00E90F5D" w:rsidRPr="009D2567" w:rsidRDefault="00E90F5D" w:rsidP="00E90F5D">
      <w:pPr>
        <w:pStyle w:val="CodeText"/>
        <w:rPr>
          <w:lang w:val="en-US"/>
        </w:rPr>
      </w:pPr>
    </w:p>
    <w:p w14:paraId="66AA73A9" w14:textId="77777777" w:rsidR="00E90F5D" w:rsidRPr="009D2567" w:rsidRDefault="00E90F5D" w:rsidP="00E90F5D">
      <w:pPr>
        <w:pStyle w:val="CodeText"/>
        <w:rPr>
          <w:lang w:val="en-US"/>
        </w:rPr>
      </w:pPr>
    </w:p>
    <w:p w14:paraId="3423FC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r w:rsidRPr="009D2567">
        <w:rPr>
          <w:lang w:val="en-US"/>
        </w:rPr>
        <w:t>sineX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0.f;</w:t>
      </w:r>
      <w:proofErr w:type="gramEnd"/>
    </w:p>
    <w:p w14:paraId="639F64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r w:rsidRPr="009D2567">
        <w:rPr>
          <w:lang w:val="en-US"/>
        </w:rPr>
        <w:t>sineStretch</w:t>
      </w:r>
      <w:proofErr w:type="spellEnd"/>
      <w:r w:rsidRPr="009D2567">
        <w:rPr>
          <w:lang w:val="en-US"/>
        </w:rPr>
        <w:t> = 1 - *</w:t>
      </w:r>
      <w:proofErr w:type="spellStart"/>
      <w:proofErr w:type="gramStart"/>
      <w:r w:rsidRPr="009D2567">
        <w:rPr>
          <w:lang w:val="en-US"/>
        </w:rPr>
        <w:t>params.frequencySpread</w:t>
      </w:r>
      <w:proofErr w:type="spellEnd"/>
      <w:proofErr w:type="gramEnd"/>
      <w:r w:rsidRPr="009D2567">
        <w:rPr>
          <w:lang w:val="en-US"/>
        </w:rPr>
        <w:t>;</w:t>
      </w:r>
    </w:p>
    <w:p w14:paraId="74F1EFB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dynamicSpreadEnabled = *</w:t>
      </w:r>
      <w:proofErr w:type="gramStart"/>
      <w:r w:rsidRPr="009D2567">
        <w:rPr>
          <w:lang w:val="en-US"/>
        </w:rPr>
        <w:t>params.dynamicSplitEnabled</w:t>
      </w:r>
      <w:proofErr w:type="gramEnd"/>
      <w:r w:rsidRPr="009D2567">
        <w:rPr>
          <w:lang w:val="en-US"/>
        </w:rPr>
        <w:t> &gt; 0.5f;</w:t>
      </w:r>
    </w:p>
    <w:p w14:paraId="0086F7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r w:rsidRPr="009D2567">
        <w:rPr>
          <w:lang w:val="en-US"/>
        </w:rPr>
        <w:t>dynamicSpreadEnabled</w:t>
      </w:r>
      <w:proofErr w:type="spellEnd"/>
      <w:r w:rsidRPr="009D2567">
        <w:rPr>
          <w:lang w:val="en-US"/>
        </w:rPr>
        <w:t>) {</w:t>
      </w:r>
    </w:p>
    <w:p w14:paraId="54D1110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738666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sineX</w:t>
      </w:r>
      <w:proofErr w:type="spellEnd"/>
      <w:r w:rsidRPr="009D2567">
        <w:rPr>
          <w:lang w:val="en-US"/>
        </w:rPr>
        <w:t> += </w:t>
      </w:r>
      <w:proofErr w:type="spellStart"/>
      <w:r w:rsidRPr="009D2567">
        <w:rPr>
          <w:lang w:val="en-US"/>
        </w:rPr>
        <w:t>mediumMagnitude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/ </w:t>
      </w:r>
      <w:proofErr w:type="spellStart"/>
      <w:r w:rsidRPr="009D2567">
        <w:rPr>
          <w:lang w:val="en-US"/>
        </w:rPr>
        <w:t>sineStretch</w:t>
      </w:r>
      <w:proofErr w:type="spellEnd"/>
      <w:r w:rsidRPr="009D2567">
        <w:rPr>
          <w:lang w:val="en-US"/>
        </w:rPr>
        <w:t> / </w:t>
      </w:r>
      <w:proofErr w:type="gramStart"/>
      <w:r w:rsidRPr="009D2567">
        <w:rPr>
          <w:lang w:val="en-US"/>
        </w:rPr>
        <w:t>100;</w:t>
      </w:r>
      <w:proofErr w:type="gramEnd"/>
    </w:p>
    <w:p w14:paraId="0606BE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</w:t>
      </w:r>
      <w:proofErr w:type="spellStart"/>
      <w:r w:rsidRPr="009D2567">
        <w:rPr>
          <w:lang w:val="en-US"/>
        </w:rPr>
        <w:t>sineY</w:t>
      </w:r>
      <w:proofErr w:type="spellEnd"/>
      <w:r w:rsidRPr="009D2567">
        <w:rPr>
          <w:lang w:val="en-US"/>
        </w:rPr>
        <w:t> = sin(</w:t>
      </w:r>
      <w:proofErr w:type="spellStart"/>
      <w:r w:rsidRPr="009D2567">
        <w:rPr>
          <w:lang w:val="en-US"/>
        </w:rPr>
        <w:t>sineX</w:t>
      </w:r>
      <w:proofErr w:type="spellEnd"/>
      <w:proofErr w:type="gramStart"/>
      <w:r w:rsidRPr="009D2567">
        <w:rPr>
          <w:lang w:val="en-US"/>
        </w:rPr>
        <w:t>);</w:t>
      </w:r>
      <w:proofErr w:type="gramEnd"/>
    </w:p>
    <w:p w14:paraId="4BD52E1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spellStart"/>
      <w:proofErr w:type="gramStart"/>
      <w:r w:rsidRPr="009D2567">
        <w:rPr>
          <w:lang w:val="en-US"/>
        </w:rPr>
        <w:t>sineY</w:t>
      </w:r>
      <w:proofErr w:type="spellEnd"/>
      <w:r w:rsidRPr="009D2567">
        <w:rPr>
          <w:lang w:val="en-US"/>
        </w:rPr>
        <w:t>;</w:t>
      </w:r>
      <w:proofErr w:type="gramEnd"/>
    </w:p>
    <w:p w14:paraId="4C55908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09966E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} else {</w:t>
      </w:r>
    </w:p>
    <w:p w14:paraId="6B07B3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219112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sineY = sin(log2f(FFTIndexToFreq(i) + 1) / sineStretch / 2.5</w:t>
      </w:r>
      <w:proofErr w:type="gramStart"/>
      <w:r w:rsidRPr="009D2567">
        <w:rPr>
          <w:lang w:val="en-US"/>
        </w:rPr>
        <w:t>);</w:t>
      </w:r>
      <w:proofErr w:type="gramEnd"/>
    </w:p>
    <w:p w14:paraId="5591FC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spellStart"/>
      <w:proofErr w:type="gramStart"/>
      <w:r w:rsidRPr="009D2567">
        <w:rPr>
          <w:lang w:val="en-US"/>
        </w:rPr>
        <w:t>sineY</w:t>
      </w:r>
      <w:proofErr w:type="spellEnd"/>
      <w:r w:rsidRPr="009D2567">
        <w:rPr>
          <w:lang w:val="en-US"/>
        </w:rPr>
        <w:t>;</w:t>
      </w:r>
      <w:proofErr w:type="gramEnd"/>
    </w:p>
    <w:p w14:paraId="5C9D1C1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124B9EB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7A14655C" w14:textId="77777777" w:rsidR="00E90F5D" w:rsidRPr="009D2567" w:rsidRDefault="00E90F5D" w:rsidP="00E90F5D">
      <w:pPr>
        <w:pStyle w:val="CodeText"/>
        <w:rPr>
          <w:lang w:val="en-US"/>
        </w:rPr>
      </w:pPr>
    </w:p>
    <w:p w14:paraId="7B8171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r w:rsidRPr="009D2567">
        <w:rPr>
          <w:lang w:val="en-US"/>
        </w:rPr>
        <w:t>noiseCount</w:t>
      </w:r>
      <w:proofErr w:type="spellEnd"/>
      <w:r w:rsidRPr="009D2567">
        <w:rPr>
          <w:lang w:val="en-US"/>
        </w:rPr>
        <w:t> = *</w:t>
      </w:r>
      <w:proofErr w:type="spellStart"/>
      <w:proofErr w:type="gramStart"/>
      <w:r w:rsidRPr="009D2567">
        <w:rPr>
          <w:lang w:val="en-US"/>
        </w:rPr>
        <w:t>params.noise</w:t>
      </w:r>
      <w:proofErr w:type="spellEnd"/>
      <w:proofErr w:type="gramEnd"/>
      <w:r w:rsidRPr="009D2567">
        <w:rPr>
          <w:lang w:val="en-US"/>
        </w:rPr>
        <w:t>;</w:t>
      </w:r>
    </w:p>
    <w:p w14:paraId="2FFCACE0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r w:rsidRPr="00E90F5D">
        <w:rPr>
          <w:lang w:val="en-US"/>
        </w:rPr>
        <w:t>if (</w:t>
      </w:r>
      <w:proofErr w:type="spellStart"/>
      <w:proofErr w:type="gramStart"/>
      <w:r w:rsidRPr="00E90F5D">
        <w:rPr>
          <w:lang w:val="en-US"/>
        </w:rPr>
        <w:t>noiseCount</w:t>
      </w:r>
      <w:proofErr w:type="spellEnd"/>
      <w:r w:rsidRPr="00E90F5D">
        <w:rPr>
          <w:lang w:val="en-US"/>
        </w:rPr>
        <w:t> !</w:t>
      </w:r>
      <w:proofErr w:type="gramEnd"/>
      <w:r w:rsidRPr="00E90F5D">
        <w:rPr>
          <w:lang w:val="en-US"/>
        </w:rPr>
        <w:t>= 0) {</w:t>
      </w:r>
    </w:p>
    <w:p w14:paraId="0B80D922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    </w:t>
      </w:r>
      <w:proofErr w:type="spellStart"/>
      <w:r w:rsidRPr="009D2567">
        <w:rPr>
          <w:lang w:val="en-US"/>
        </w:rPr>
        <w:t>noiseGenerator.nextGenerate</w:t>
      </w:r>
      <w:proofErr w:type="spellEnd"/>
      <w:r w:rsidRPr="009D2567">
        <w:rPr>
          <w:lang w:val="en-US"/>
        </w:rPr>
        <w:t>(0.0f, 0.6f</w:t>
      </w:r>
      <w:proofErr w:type="gramStart"/>
      <w:r w:rsidRPr="009D2567">
        <w:rPr>
          <w:lang w:val="en-US"/>
        </w:rPr>
        <w:t>);</w:t>
      </w:r>
      <w:proofErr w:type="gramEnd"/>
    </w:p>
    <w:p w14:paraId="691692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</w:t>
      </w:r>
      <w:proofErr w:type="spellStart"/>
      <w:r w:rsidRPr="009D2567">
        <w:rPr>
          <w:lang w:val="en-US"/>
        </w:rPr>
        <w:t>minX</w:t>
      </w:r>
      <w:proofErr w:type="spellEnd"/>
      <w:r w:rsidRPr="009D2567">
        <w:rPr>
          <w:lang w:val="en-US"/>
        </w:rPr>
        <w:t> </w:t>
      </w:r>
      <w:proofErr w:type="gramStart"/>
      <w:r w:rsidRPr="009D2567">
        <w:rPr>
          <w:lang w:val="en-US"/>
        </w:rPr>
        <w:t>=  log</w:t>
      </w:r>
      <w:proofErr w:type="gramEnd"/>
      <w:r w:rsidRPr="009D2567">
        <w:rPr>
          <w:lang w:val="en-US"/>
        </w:rPr>
        <w:t>2f(</w:t>
      </w:r>
      <w:proofErr w:type="spellStart"/>
      <w:r w:rsidRPr="009D2567">
        <w:rPr>
          <w:lang w:val="en-US"/>
        </w:rPr>
        <w:t>FFTIndexToFreq</w:t>
      </w:r>
      <w:proofErr w:type="spellEnd"/>
      <w:r w:rsidRPr="009D2567">
        <w:rPr>
          <w:lang w:val="en-US"/>
        </w:rPr>
        <w:t>(0) + 1);</w:t>
      </w:r>
    </w:p>
    <w:p w14:paraId="2210EE9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</w:t>
      </w:r>
      <w:proofErr w:type="spellStart"/>
      <w:r w:rsidRPr="009D2567">
        <w:rPr>
          <w:lang w:val="en-US"/>
        </w:rPr>
        <w:t>maxX</w:t>
      </w:r>
      <w:proofErr w:type="spellEnd"/>
      <w:r w:rsidRPr="009D2567">
        <w:rPr>
          <w:lang w:val="en-US"/>
        </w:rPr>
        <w:t> = log2f(</w:t>
      </w:r>
      <w:proofErr w:type="spellStart"/>
      <w:r w:rsidRPr="009D2567">
        <w:rPr>
          <w:lang w:val="en-US"/>
        </w:rPr>
        <w:t>FFTIndexToFreq</w:t>
      </w:r>
      <w:proofErr w:type="spellEnd"/>
      <w:r w:rsidRPr="009D2567">
        <w:rPr>
          <w:lang w:val="en-US"/>
        </w:rPr>
        <w:t>(</w:t>
      </w:r>
      <w:proofErr w:type="spellStart"/>
      <w:proofErr w:type="gramStart"/>
      <w:r w:rsidRPr="009D2567">
        <w:rPr>
          <w:lang w:val="en-US"/>
        </w:rPr>
        <w:t>data.size</w:t>
      </w:r>
      <w:proofErr w:type="spellEnd"/>
      <w:proofErr w:type="gramEnd"/>
      <w:r w:rsidRPr="009D2567">
        <w:rPr>
          <w:lang w:val="en-US"/>
        </w:rPr>
        <w:t>() - 1) + 1);</w:t>
      </w:r>
    </w:p>
    <w:p w14:paraId="7E9ED1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2DDA0A3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x = log2f(</w:t>
      </w:r>
      <w:proofErr w:type="spellStart"/>
      <w:r w:rsidRPr="009D2567">
        <w:rPr>
          <w:lang w:val="en-US"/>
        </w:rPr>
        <w:t>FFTIndexToFreq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) + 1</w:t>
      </w:r>
      <w:proofErr w:type="gramStart"/>
      <w:r w:rsidRPr="009D2567">
        <w:rPr>
          <w:lang w:val="en-US"/>
        </w:rPr>
        <w:t>);</w:t>
      </w:r>
      <w:proofErr w:type="gramEnd"/>
    </w:p>
    <w:p w14:paraId="20C744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mask[i] = noiseGenerator.getValue((x - minX) / (maxX - minX) * 2048) * noiseCount +</w:t>
      </w:r>
    </w:p>
    <w:p w14:paraId="179F0F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* (1 - </w:t>
      </w:r>
      <w:proofErr w:type="spellStart"/>
      <w:r w:rsidRPr="009D2567">
        <w:rPr>
          <w:lang w:val="en-US"/>
        </w:rPr>
        <w:t>noiseCount</w:t>
      </w:r>
      <w:proofErr w:type="spellEnd"/>
      <w:proofErr w:type="gramStart"/>
      <w:r w:rsidRPr="009D2567">
        <w:rPr>
          <w:lang w:val="en-US"/>
        </w:rPr>
        <w:t>);</w:t>
      </w:r>
      <w:proofErr w:type="gramEnd"/>
    </w:p>
    <w:p w14:paraId="4C208A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176524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E2B9087" w14:textId="77777777" w:rsidR="00E90F5D" w:rsidRPr="009D2567" w:rsidRDefault="00E90F5D" w:rsidP="00E90F5D">
      <w:pPr>
        <w:pStyle w:val="CodeText"/>
        <w:rPr>
          <w:lang w:val="en-US"/>
        </w:rPr>
      </w:pPr>
    </w:p>
    <w:p w14:paraId="08543B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r w:rsidRPr="009D2567">
        <w:rPr>
          <w:lang w:val="en-US"/>
        </w:rPr>
        <w:t>effectStrength</w:t>
      </w:r>
      <w:proofErr w:type="spellEnd"/>
      <w:r w:rsidRPr="009D2567">
        <w:rPr>
          <w:lang w:val="en-US"/>
        </w:rPr>
        <w:t> = *</w:t>
      </w:r>
      <w:proofErr w:type="spellStart"/>
      <w:proofErr w:type="gramStart"/>
      <w:r w:rsidRPr="009D2567">
        <w:rPr>
          <w:lang w:val="en-US"/>
        </w:rPr>
        <w:t>params.strength</w:t>
      </w:r>
      <w:proofErr w:type="spellEnd"/>
      <w:proofErr w:type="gramEnd"/>
      <w:r w:rsidRPr="009D2567">
        <w:rPr>
          <w:lang w:val="en-US"/>
        </w:rPr>
        <w:t>;</w:t>
      </w:r>
    </w:p>
    <w:p w14:paraId="226DEB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r w:rsidRPr="009D2567">
        <w:rPr>
          <w:lang w:val="en-US"/>
        </w:rPr>
        <w:t>effectStrength</w:t>
      </w:r>
      <w:proofErr w:type="spellEnd"/>
      <w:r w:rsidRPr="009D2567">
        <w:rPr>
          <w:lang w:val="en-US"/>
        </w:rPr>
        <w:t> &lt; 1) {</w:t>
      </w:r>
    </w:p>
    <w:p w14:paraId="6DFC373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7FDF43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*= </w:t>
      </w:r>
      <w:proofErr w:type="spellStart"/>
      <w:proofErr w:type="gramStart"/>
      <w:r w:rsidRPr="009D2567">
        <w:rPr>
          <w:lang w:val="en-US"/>
        </w:rPr>
        <w:t>effectStrength</w:t>
      </w:r>
      <w:proofErr w:type="spellEnd"/>
      <w:r w:rsidRPr="009D2567">
        <w:rPr>
          <w:lang w:val="en-US"/>
        </w:rPr>
        <w:t>;</w:t>
      </w:r>
      <w:proofErr w:type="gramEnd"/>
    </w:p>
    <w:p w14:paraId="331D00C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7AB29F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 else {</w:t>
      </w:r>
    </w:p>
    <w:p w14:paraId="3195B6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5775AE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*= </w:t>
      </w:r>
      <w:proofErr w:type="spellStart"/>
      <w:proofErr w:type="gramStart"/>
      <w:r w:rsidRPr="009D2567">
        <w:rPr>
          <w:lang w:val="en-US"/>
        </w:rPr>
        <w:t>effectStrength</w:t>
      </w:r>
      <w:proofErr w:type="spellEnd"/>
      <w:r w:rsidRPr="009D2567">
        <w:rPr>
          <w:lang w:val="en-US"/>
        </w:rPr>
        <w:t>;</w:t>
      </w:r>
      <w:proofErr w:type="gramEnd"/>
    </w:p>
    <w:p w14:paraId="58A1D07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&gt; 1) {</w:t>
      </w:r>
    </w:p>
    <w:p w14:paraId="52C7D04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gramStart"/>
      <w:r w:rsidRPr="009D2567">
        <w:rPr>
          <w:lang w:val="en-US"/>
        </w:rPr>
        <w:t>1;</w:t>
      </w:r>
      <w:proofErr w:type="gramEnd"/>
    </w:p>
    <w:p w14:paraId="568E2C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2750FC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&lt; -1) {</w:t>
      </w:r>
    </w:p>
    <w:p w14:paraId="68E4AFE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gramStart"/>
      <w:r w:rsidRPr="009D2567">
        <w:rPr>
          <w:lang w:val="en-US"/>
        </w:rPr>
        <w:t>-1;</w:t>
      </w:r>
      <w:proofErr w:type="gramEnd"/>
    </w:p>
    <w:p w14:paraId="283D73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588511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03F77C5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869FCDB" w14:textId="77777777" w:rsidR="00E90F5D" w:rsidRPr="009D2567" w:rsidRDefault="00E90F5D" w:rsidP="00E90F5D">
      <w:pPr>
        <w:pStyle w:val="CodeText"/>
        <w:rPr>
          <w:lang w:val="en-US"/>
        </w:rPr>
      </w:pPr>
    </w:p>
    <w:p w14:paraId="251642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fill(</w:t>
      </w:r>
      <w:proofErr w:type="spellStart"/>
      <w:r w:rsidRPr="009D2567">
        <w:rPr>
          <w:lang w:val="en-US"/>
        </w:rPr>
        <w:t>mask.begin</w:t>
      </w:r>
      <w:proofErr w:type="spellEnd"/>
      <w:r w:rsidRPr="009D2567">
        <w:rPr>
          <w:lang w:val="en-US"/>
        </w:rPr>
        <w:t>(), </w:t>
      </w:r>
      <w:proofErr w:type="spellStart"/>
      <w:r w:rsidRPr="009D2567">
        <w:rPr>
          <w:lang w:val="en-US"/>
        </w:rPr>
        <w:t>mask.begin</w:t>
      </w:r>
      <w:proofErr w:type="spellEnd"/>
      <w:r w:rsidRPr="009D2567">
        <w:rPr>
          <w:lang w:val="en-US"/>
        </w:rPr>
        <w:t>() +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, 0);</w:t>
      </w:r>
    </w:p>
    <w:p w14:paraId="6212C1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fill(</w:t>
      </w:r>
      <w:proofErr w:type="spellStart"/>
      <w:r w:rsidRPr="009D2567">
        <w:rPr>
          <w:lang w:val="en-US"/>
        </w:rPr>
        <w:t>mask.begin</w:t>
      </w:r>
      <w:proofErr w:type="spellEnd"/>
      <w:r w:rsidRPr="009D2567">
        <w:rPr>
          <w:lang w:val="en-US"/>
        </w:rPr>
        <w:t>() +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, </w:t>
      </w:r>
      <w:proofErr w:type="spellStart"/>
      <w:r w:rsidRPr="009D2567">
        <w:rPr>
          <w:lang w:val="en-US"/>
        </w:rPr>
        <w:t>mask.end</w:t>
      </w:r>
      <w:proofErr w:type="spellEnd"/>
      <w:r w:rsidRPr="009D2567">
        <w:rPr>
          <w:lang w:val="en-US"/>
        </w:rPr>
        <w:t>(), 0);</w:t>
      </w:r>
    </w:p>
    <w:p w14:paraId="04A20D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7DE3FD1" w14:textId="77777777" w:rsidR="00E90F5D" w:rsidRPr="009D2567" w:rsidRDefault="00E90F5D" w:rsidP="00E90F5D">
      <w:pPr>
        <w:pStyle w:val="CodeText"/>
        <w:rPr>
          <w:lang w:val="en-US"/>
        </w:rPr>
      </w:pPr>
    </w:p>
    <w:p w14:paraId="044321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           N:  0, 1, </w:t>
      </w:r>
      <w:proofErr w:type="gramStart"/>
      <w:r w:rsidRPr="009D2567">
        <w:rPr>
          <w:lang w:val="en-US"/>
        </w:rPr>
        <w:t>2,   </w:t>
      </w:r>
      <w:proofErr w:type="gramEnd"/>
      <w:r w:rsidRPr="009D2567">
        <w:rPr>
          <w:lang w:val="en-US"/>
        </w:rPr>
        <w:t>3    ..  FFT_RES_SZ - 1</w:t>
      </w:r>
    </w:p>
    <w:p w14:paraId="1E7466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 frequencies:  0, x, 2*</w:t>
      </w:r>
      <w:proofErr w:type="gramStart"/>
      <w:r w:rsidRPr="009D2567">
        <w:rPr>
          <w:lang w:val="en-US"/>
        </w:rPr>
        <w:t>x  3</w:t>
      </w:r>
      <w:proofErr w:type="gramEnd"/>
      <w:r w:rsidRPr="009D2567">
        <w:rPr>
          <w:lang w:val="en-US"/>
        </w:rPr>
        <w:t>*x  ..  sample_rate / 2 (Nyquist frequency)</w:t>
      </w:r>
    </w:p>
    <w:p w14:paraId="727AE8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int </w:t>
      </w:r>
      <w:proofErr w:type="spellStart"/>
      <w:proofErr w:type="gram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freqToFFTIndex</w:t>
      </w:r>
      <w:proofErr w:type="spellEnd"/>
      <w:r w:rsidRPr="009D2567">
        <w:rPr>
          <w:lang w:val="en-US"/>
        </w:rPr>
        <w:t>(int frequency) const {</w:t>
      </w:r>
    </w:p>
    <w:p w14:paraId="704938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(int)((float)frequency / </w:t>
      </w:r>
      <w:proofErr w:type="gramStart"/>
      <w:r w:rsidRPr="009D2567">
        <w:rPr>
          <w:lang w:val="en-US"/>
        </w:rPr>
        <w:t>params.sampleRate</w:t>
      </w:r>
      <w:proofErr w:type="gramEnd"/>
      <w:r w:rsidRPr="009D2567">
        <w:rPr>
          <w:lang w:val="en-US"/>
        </w:rPr>
        <w:t> * 2 * (FFT_RES_SZ - 1));</w:t>
      </w:r>
    </w:p>
    <w:p w14:paraId="4419E8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0FCB283" w14:textId="77777777" w:rsidR="00E90F5D" w:rsidRPr="009D2567" w:rsidRDefault="00E90F5D" w:rsidP="00E90F5D">
      <w:pPr>
        <w:pStyle w:val="CodeText"/>
        <w:rPr>
          <w:lang w:val="en-US"/>
        </w:rPr>
      </w:pPr>
    </w:p>
    <w:p w14:paraId="6959144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int </w:t>
      </w:r>
      <w:proofErr w:type="spellStart"/>
      <w:proofErr w:type="gram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FFTIndexToFreq</w:t>
      </w:r>
      <w:proofErr w:type="spellEnd"/>
      <w:r w:rsidRPr="009D2567">
        <w:rPr>
          <w:lang w:val="en-US"/>
        </w:rPr>
        <w:t>(int index) const {</w:t>
      </w:r>
    </w:p>
    <w:p w14:paraId="196B7C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(int)((float)index * </w:t>
      </w:r>
      <w:proofErr w:type="gramStart"/>
      <w:r w:rsidRPr="009D2567">
        <w:rPr>
          <w:lang w:val="en-US"/>
        </w:rPr>
        <w:t>params.sampleRate</w:t>
      </w:r>
      <w:proofErr w:type="gramEnd"/>
      <w:r w:rsidRPr="009D2567">
        <w:rPr>
          <w:lang w:val="en-US"/>
        </w:rPr>
        <w:t> / 2 / (FFT_RES_SZ - 1));</w:t>
      </w:r>
    </w:p>
    <w:p w14:paraId="4B8A6D4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88F2851" w14:textId="77777777" w:rsidR="00E90F5D" w:rsidRPr="009D2567" w:rsidRDefault="00E90F5D" w:rsidP="00E90F5D">
      <w:pPr>
        <w:pStyle w:val="CodeText"/>
        <w:rPr>
          <w:lang w:val="en-US"/>
        </w:rPr>
      </w:pPr>
    </w:p>
    <w:p w14:paraId="470A78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int </w:t>
      </w:r>
      <w:proofErr w:type="spellStart"/>
      <w:proofErr w:type="gram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getLatencyInSamples</w:t>
      </w:r>
      <w:proofErr w:type="spellEnd"/>
      <w:r w:rsidRPr="009D2567">
        <w:rPr>
          <w:lang w:val="en-US"/>
        </w:rPr>
        <w:t>() {</w:t>
      </w:r>
    </w:p>
    <w:p w14:paraId="77AA8A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FFT_</w:t>
      </w:r>
      <w:proofErr w:type="gramStart"/>
      <w:r w:rsidRPr="009D2567">
        <w:rPr>
          <w:lang w:val="en-US"/>
        </w:rPr>
        <w:t>SZ;</w:t>
      </w:r>
      <w:proofErr w:type="gramEnd"/>
    </w:p>
    <w:p w14:paraId="64872C9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0C7820A" w14:textId="77777777" w:rsidR="00E90F5D" w:rsidRPr="009D2567" w:rsidRDefault="00E90F5D" w:rsidP="00E90F5D">
      <w:pPr>
        <w:pStyle w:val="CodeText"/>
        <w:rPr>
          <w:lang w:val="en-US"/>
        </w:rPr>
      </w:pPr>
    </w:p>
    <w:p w14:paraId="70D48EE6" w14:textId="77777777" w:rsidR="00E90F5D" w:rsidRPr="009D2567" w:rsidRDefault="00E90F5D" w:rsidP="00E90F5D">
      <w:pPr>
        <w:pStyle w:val="CodeText"/>
        <w:rPr>
          <w:lang w:val="en-US"/>
        </w:rPr>
      </w:pPr>
    </w:p>
    <w:p w14:paraId="257B0285" w14:textId="77777777" w:rsidR="00E90F5D" w:rsidRPr="009D2567" w:rsidRDefault="00E90F5D" w:rsidP="00E90F5D">
      <w:pPr>
        <w:pStyle w:val="CodeText"/>
        <w:rPr>
          <w:lang w:val="en-US"/>
        </w:rPr>
      </w:pPr>
    </w:p>
    <w:p w14:paraId="7B1C70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clang diagnostic pop</w:t>
      </w:r>
    </w:p>
    <w:p w14:paraId="0D196878" w14:textId="77777777" w:rsidR="00E90F5D" w:rsidRPr="009D2567" w:rsidRDefault="00E90F5D" w:rsidP="00E90F5D">
      <w:pPr>
        <w:rPr>
          <w:lang w:val="en-US"/>
        </w:rPr>
      </w:pPr>
    </w:p>
    <w:p w14:paraId="22C97BDE" w14:textId="4D5B33EC" w:rsidR="00E90F5D" w:rsidRPr="009D2567" w:rsidRDefault="00E90F5D" w:rsidP="00E90F5D">
      <w:pPr>
        <w:pStyle w:val="Heading2"/>
        <w:rPr>
          <w:lang w:val="en-US"/>
        </w:rPr>
      </w:pPr>
      <w:bookmarkStart w:id="11" w:name="_Toc72263710"/>
      <w:proofErr w:type="spellStart"/>
      <w:r w:rsidRPr="009D2567">
        <w:rPr>
          <w:lang w:val="en-US"/>
        </w:rPr>
        <w:t>MainProcessor.h</w:t>
      </w:r>
      <w:bookmarkEnd w:id="11"/>
      <w:proofErr w:type="spellEnd"/>
    </w:p>
    <w:p w14:paraId="26A1B6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24F3CD03" w14:textId="77777777" w:rsidR="00E90F5D" w:rsidRPr="009D2567" w:rsidRDefault="00E90F5D" w:rsidP="00E90F5D">
      <w:pPr>
        <w:pStyle w:val="CodeText"/>
        <w:rPr>
          <w:lang w:val="en-US"/>
        </w:rPr>
      </w:pPr>
    </w:p>
    <w:p w14:paraId="380CAB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/all.hpp"</w:t>
      </w:r>
    </w:p>
    <w:p w14:paraId="592C9A02" w14:textId="77777777" w:rsidR="00E90F5D" w:rsidRPr="009D2567" w:rsidRDefault="00E90F5D" w:rsidP="00E90F5D">
      <w:pPr>
        <w:pStyle w:val="CodeText"/>
        <w:rPr>
          <w:lang w:val="en-US"/>
        </w:rPr>
      </w:pPr>
    </w:p>
    <w:p w14:paraId="1F1D22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ProcessingParams.h</w:t>
      </w:r>
      <w:proofErr w:type="spellEnd"/>
      <w:r w:rsidRPr="009D2567">
        <w:rPr>
          <w:lang w:val="en-US"/>
        </w:rPr>
        <w:t>"</w:t>
      </w:r>
    </w:p>
    <w:p w14:paraId="3BC852E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DataAccumulator.h</w:t>
      </w:r>
      <w:proofErr w:type="spellEnd"/>
      <w:r w:rsidRPr="009D2567">
        <w:rPr>
          <w:lang w:val="en-US"/>
        </w:rPr>
        <w:t>"</w:t>
      </w:r>
    </w:p>
    <w:p w14:paraId="0F20BA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ProcessingRendering.h</w:t>
      </w:r>
      <w:proofErr w:type="spellEnd"/>
      <w:r w:rsidRPr="009D2567">
        <w:rPr>
          <w:lang w:val="en-US"/>
        </w:rPr>
        <w:t>"</w:t>
      </w:r>
    </w:p>
    <w:p w14:paraId="75B149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NoiseGenerator.h</w:t>
      </w:r>
      <w:proofErr w:type="spellEnd"/>
      <w:r w:rsidRPr="009D2567">
        <w:rPr>
          <w:lang w:val="en-US"/>
        </w:rPr>
        <w:t>"</w:t>
      </w:r>
    </w:p>
    <w:p w14:paraId="2D6946E5" w14:textId="77777777" w:rsidR="00E90F5D" w:rsidRPr="009D2567" w:rsidRDefault="00E90F5D" w:rsidP="00E90F5D">
      <w:pPr>
        <w:pStyle w:val="CodeText"/>
        <w:rPr>
          <w:lang w:val="en-US"/>
        </w:rPr>
      </w:pPr>
    </w:p>
    <w:p w14:paraId="3AD177C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FFT_SZ 2048</w:t>
      </w:r>
    </w:p>
    <w:p w14:paraId="10EC53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FFT_RES_SZ (FFT_SZ / 2 + 1)</w:t>
      </w:r>
    </w:p>
    <w:p w14:paraId="5538F4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OVERLAP_COUNT (FFT_SZ / 2)</w:t>
      </w:r>
    </w:p>
    <w:p w14:paraId="05105EBB" w14:textId="77777777" w:rsidR="00E90F5D" w:rsidRPr="009D2567" w:rsidRDefault="00E90F5D" w:rsidP="00E90F5D">
      <w:pPr>
        <w:pStyle w:val="CodeText"/>
        <w:rPr>
          <w:lang w:val="en-US"/>
        </w:rPr>
      </w:pPr>
    </w:p>
    <w:p w14:paraId="600EEE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 {</w:t>
      </w:r>
    </w:p>
    <w:p w14:paraId="37DC76F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1FCC35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explicit </w:t>
      </w:r>
      <w:proofErr w:type="gramStart"/>
      <w:r w:rsidRPr="009D2567">
        <w:rPr>
          <w:lang w:val="en-US"/>
        </w:rPr>
        <w:t>MainProcessor(</w:t>
      </w:r>
      <w:proofErr w:type="gramEnd"/>
      <w:r w:rsidRPr="009D2567">
        <w:rPr>
          <w:lang w:val="en-US"/>
        </w:rPr>
        <w:t>ProcessingParams&amp; params, ProcessingRendering&amp; _rendering);</w:t>
      </w:r>
    </w:p>
    <w:p w14:paraId="782B4933" w14:textId="77777777" w:rsidR="00E90F5D" w:rsidRPr="009D2567" w:rsidRDefault="00E90F5D" w:rsidP="00E90F5D">
      <w:pPr>
        <w:pStyle w:val="CodeText"/>
        <w:rPr>
          <w:lang w:val="en-US"/>
        </w:rPr>
      </w:pPr>
    </w:p>
    <w:p w14:paraId="2FA434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reset(</w:t>
      </w:r>
      <w:proofErr w:type="gramEnd"/>
      <w:r w:rsidRPr="009D2567">
        <w:rPr>
          <w:lang w:val="en-US"/>
        </w:rPr>
        <w:t>);</w:t>
      </w:r>
    </w:p>
    <w:p w14:paraId="49742A93" w14:textId="77777777" w:rsidR="00E90F5D" w:rsidRPr="009D2567" w:rsidRDefault="00E90F5D" w:rsidP="00E90F5D">
      <w:pPr>
        <w:pStyle w:val="CodeText"/>
        <w:rPr>
          <w:lang w:val="en-US"/>
        </w:rPr>
      </w:pPr>
    </w:p>
    <w:p w14:paraId="089228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process(</w:t>
      </w:r>
      <w:proofErr w:type="gramEnd"/>
      <w:r w:rsidRPr="009D2567">
        <w:rPr>
          <w:lang w:val="en-US"/>
        </w:rPr>
        <w:t>kfr::univector&lt;kfr::univector&lt;kfr::f32, 0&gt;, 2&gt; data);</w:t>
      </w:r>
    </w:p>
    <w:p w14:paraId="6A1F6A8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proofErr w:type="gramStart"/>
      <w:r w:rsidRPr="009D2567">
        <w:rPr>
          <w:lang w:val="en-US"/>
        </w:rPr>
        <w:t>getLatencyInSamples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5246B53A" w14:textId="77777777" w:rsidR="00E90F5D" w:rsidRPr="009D2567" w:rsidRDefault="00E90F5D" w:rsidP="00E90F5D">
      <w:pPr>
        <w:pStyle w:val="CodeText"/>
        <w:rPr>
          <w:lang w:val="en-US"/>
        </w:rPr>
      </w:pPr>
    </w:p>
    <w:p w14:paraId="7DA359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7EA9640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&amp; </w:t>
      </w:r>
      <w:proofErr w:type="gramStart"/>
      <w:r w:rsidRPr="009D2567">
        <w:rPr>
          <w:lang w:val="en-US"/>
        </w:rPr>
        <w:t>params;</w:t>
      </w:r>
      <w:proofErr w:type="gramEnd"/>
    </w:p>
    <w:p w14:paraId="436FA0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ProcessingRendering</w:t>
      </w:r>
      <w:proofErr w:type="spellEnd"/>
      <w:r w:rsidRPr="009D2567">
        <w:rPr>
          <w:lang w:val="en-US"/>
        </w:rPr>
        <w:t>&amp; </w:t>
      </w:r>
      <w:proofErr w:type="gramStart"/>
      <w:r w:rsidRPr="009D2567">
        <w:rPr>
          <w:lang w:val="en-US"/>
        </w:rPr>
        <w:t>rendering;</w:t>
      </w:r>
      <w:proofErr w:type="gramEnd"/>
    </w:p>
    <w:p w14:paraId="2C64E37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DataAccumulator</w:t>
      </w:r>
      <w:proofErr w:type="spellEnd"/>
      <w:r w:rsidRPr="009D2567">
        <w:rPr>
          <w:lang w:val="en-US"/>
        </w:rPr>
        <w:t> </w:t>
      </w:r>
      <w:proofErr w:type="spellStart"/>
      <w:proofErr w:type="gramStart"/>
      <w:r w:rsidRPr="009D2567">
        <w:rPr>
          <w:lang w:val="en-US"/>
        </w:rPr>
        <w:t>inAccumulators</w:t>
      </w:r>
      <w:proofErr w:type="spellEnd"/>
      <w:r w:rsidRPr="009D2567">
        <w:rPr>
          <w:lang w:val="en-US"/>
        </w:rPr>
        <w:t>[</w:t>
      </w:r>
      <w:proofErr w:type="gramEnd"/>
      <w:r w:rsidRPr="009D2567">
        <w:rPr>
          <w:lang w:val="en-US"/>
        </w:rPr>
        <w:t>2];</w:t>
      </w:r>
    </w:p>
    <w:p w14:paraId="357728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DataAccumulator</w:t>
      </w:r>
      <w:proofErr w:type="spellEnd"/>
      <w:r w:rsidRPr="009D2567">
        <w:rPr>
          <w:lang w:val="en-US"/>
        </w:rPr>
        <w:t> </w:t>
      </w:r>
      <w:proofErr w:type="spellStart"/>
      <w:proofErr w:type="gramStart"/>
      <w:r w:rsidRPr="009D2567">
        <w:rPr>
          <w:lang w:val="en-US"/>
        </w:rPr>
        <w:t>inSumAccumulator</w:t>
      </w:r>
      <w:proofErr w:type="spellEnd"/>
      <w:r w:rsidRPr="009D2567">
        <w:rPr>
          <w:lang w:val="en-US"/>
        </w:rPr>
        <w:t>;</w:t>
      </w:r>
      <w:proofErr w:type="gramEnd"/>
    </w:p>
    <w:p w14:paraId="376C6D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DataAccumulator</w:t>
      </w:r>
      <w:proofErr w:type="spellEnd"/>
      <w:r w:rsidRPr="009D2567">
        <w:rPr>
          <w:lang w:val="en-US"/>
        </w:rPr>
        <w:t> </w:t>
      </w:r>
      <w:proofErr w:type="spellStart"/>
      <w:proofErr w:type="gramStart"/>
      <w:r w:rsidRPr="009D2567">
        <w:rPr>
          <w:lang w:val="en-US"/>
        </w:rPr>
        <w:t>fftOutAccumulators</w:t>
      </w:r>
      <w:proofErr w:type="spellEnd"/>
      <w:r w:rsidRPr="009D2567">
        <w:rPr>
          <w:lang w:val="en-US"/>
        </w:rPr>
        <w:t>[</w:t>
      </w:r>
      <w:proofErr w:type="gramEnd"/>
      <w:r w:rsidRPr="009D2567">
        <w:rPr>
          <w:lang w:val="en-US"/>
        </w:rPr>
        <w:t>2];</w:t>
      </w:r>
    </w:p>
    <w:p w14:paraId="55A4DC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DataAccumulator</w:t>
      </w:r>
      <w:proofErr w:type="spellEnd"/>
      <w:r w:rsidRPr="009D2567">
        <w:rPr>
          <w:lang w:val="en-US"/>
        </w:rPr>
        <w:t> </w:t>
      </w:r>
      <w:proofErr w:type="spellStart"/>
      <w:proofErr w:type="gramStart"/>
      <w:r w:rsidRPr="009D2567">
        <w:rPr>
          <w:lang w:val="en-US"/>
        </w:rPr>
        <w:t>outAccumulators</w:t>
      </w:r>
      <w:proofErr w:type="spellEnd"/>
      <w:r w:rsidRPr="009D2567">
        <w:rPr>
          <w:lang w:val="en-US"/>
        </w:rPr>
        <w:t>[</w:t>
      </w:r>
      <w:proofErr w:type="gramEnd"/>
      <w:r w:rsidRPr="009D2567">
        <w:rPr>
          <w:lang w:val="en-US"/>
        </w:rPr>
        <w:t>2];</w:t>
      </w:r>
    </w:p>
    <w:p w14:paraId="30B541DC" w14:textId="77777777" w:rsidR="00E90F5D" w:rsidRPr="009D2567" w:rsidRDefault="00E90F5D" w:rsidP="00E90F5D">
      <w:pPr>
        <w:pStyle w:val="CodeText"/>
        <w:rPr>
          <w:lang w:val="en-US"/>
        </w:rPr>
      </w:pPr>
    </w:p>
    <w:p w14:paraId="34AC70C9" w14:textId="77777777" w:rsidR="00E90F5D" w:rsidRPr="009D2567" w:rsidRDefault="00E90F5D" w:rsidP="00E90F5D">
      <w:pPr>
        <w:pStyle w:val="CodeText"/>
        <w:rPr>
          <w:lang w:val="en-US"/>
        </w:rPr>
      </w:pPr>
    </w:p>
    <w:p w14:paraId="566F9D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dft_plan_real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::f32&gt; </w:t>
      </w:r>
      <w:proofErr w:type="spellStart"/>
      <w:r w:rsidRPr="009D2567">
        <w:rPr>
          <w:lang w:val="en-US"/>
        </w:rPr>
        <w:t>dftPlan</w:t>
      </w:r>
      <w:proofErr w:type="spellEnd"/>
      <w:r w:rsidRPr="009D2567">
        <w:rPr>
          <w:lang w:val="en-US"/>
        </w:rPr>
        <w:t>;</w:t>
      </w:r>
    </w:p>
    <w:p w14:paraId="12E7A6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::u8&gt; </w:t>
      </w:r>
      <w:proofErr w:type="spellStart"/>
      <w:r w:rsidRPr="009D2567">
        <w:rPr>
          <w:lang w:val="en-US"/>
        </w:rPr>
        <w:t>dftPlanTemp</w:t>
      </w:r>
      <w:proofErr w:type="spellEnd"/>
      <w:r w:rsidRPr="009D2567">
        <w:rPr>
          <w:lang w:val="en-US"/>
        </w:rPr>
        <w:t>;</w:t>
      </w:r>
    </w:p>
    <w:p w14:paraId="5BD932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::f32&gt; </w:t>
      </w:r>
      <w:proofErr w:type="spellStart"/>
      <w:r w:rsidRPr="009D2567">
        <w:rPr>
          <w:lang w:val="en-US"/>
        </w:rPr>
        <w:t>dftWindow</w:t>
      </w:r>
      <w:proofErr w:type="spellEnd"/>
      <w:r w:rsidRPr="009D2567">
        <w:rPr>
          <w:lang w:val="en-US"/>
        </w:rPr>
        <w:t>;</w:t>
      </w:r>
    </w:p>
    <w:p w14:paraId="3681E7DC" w14:textId="77777777" w:rsidR="00E90F5D" w:rsidRPr="009D2567" w:rsidRDefault="00E90F5D" w:rsidP="00E90F5D">
      <w:pPr>
        <w:pStyle w:val="CodeText"/>
        <w:rPr>
          <w:lang w:val="en-US"/>
        </w:rPr>
      </w:pPr>
    </w:p>
    <w:p w14:paraId="30A8C20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NoiseGenerator</w:t>
      </w:r>
      <w:proofErr w:type="spellEnd"/>
      <w:r w:rsidRPr="009D2567">
        <w:rPr>
          <w:lang w:val="en-US"/>
        </w:rPr>
        <w:t>&lt;float, 2048&gt; </w:t>
      </w:r>
      <w:proofErr w:type="spellStart"/>
      <w:proofErr w:type="gramStart"/>
      <w:r w:rsidRPr="009D2567">
        <w:rPr>
          <w:lang w:val="en-US"/>
        </w:rPr>
        <w:t>noiseGenerator</w:t>
      </w:r>
      <w:proofErr w:type="spellEnd"/>
      <w:r w:rsidRPr="009D2567">
        <w:rPr>
          <w:lang w:val="en-US"/>
        </w:rPr>
        <w:t>;</w:t>
      </w:r>
      <w:proofErr w:type="gramEnd"/>
    </w:p>
    <w:p w14:paraId="55278D75" w14:textId="77777777" w:rsidR="00E90F5D" w:rsidRPr="009D2567" w:rsidRDefault="00E90F5D" w:rsidP="00E90F5D">
      <w:pPr>
        <w:pStyle w:val="CodeText"/>
        <w:rPr>
          <w:lang w:val="en-US"/>
        </w:rPr>
      </w:pPr>
    </w:p>
    <w:p w14:paraId="696AAD5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typedef </w:t>
      </w:r>
      <w:proofErr w:type="gramStart"/>
      <w:r w:rsidRPr="009D2567">
        <w:rPr>
          <w:lang w:val="en-US"/>
        </w:rPr>
        <w:t>kfr::</w:t>
      </w:r>
      <w:proofErr w:type="gramEnd"/>
      <w:r w:rsidRPr="009D2567">
        <w:rPr>
          <w:lang w:val="en-US"/>
        </w:rPr>
        <w:t>univector&lt;kfr::complex&lt;kfr::f32&gt;, FFT_RES_SZ&gt; vecfft;</w:t>
      </w:r>
    </w:p>
    <w:p w14:paraId="3C8831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typedef </w:t>
      </w:r>
      <w:proofErr w:type="gramStart"/>
      <w:r w:rsidRPr="009D2567">
        <w:rPr>
          <w:lang w:val="en-US"/>
        </w:rPr>
        <w:t>kfr::</w:t>
      </w:r>
      <w:proofErr w:type="gramEnd"/>
      <w:r w:rsidRPr="009D2567">
        <w:rPr>
          <w:lang w:val="en-US"/>
        </w:rPr>
        <w:t>univector&lt;kfr::complex&lt;kfr::f32&gt;, 0&gt; vecfft_ref;</w:t>
      </w:r>
    </w:p>
    <w:p w14:paraId="4FE3C2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void </w:t>
      </w:r>
      <w:proofErr w:type="gramStart"/>
      <w:r w:rsidRPr="009D2567">
        <w:rPr>
          <w:lang w:val="en-US"/>
        </w:rPr>
        <w:t>processFFTForAccumulator(</w:t>
      </w:r>
      <w:proofErr w:type="gramEnd"/>
      <w:r w:rsidRPr="009D2567">
        <w:rPr>
          <w:lang w:val="en-US"/>
        </w:rPr>
        <w:t>DataAccumulator&amp; inAccumulator, DataAccumulator&amp; outAccumulator1,</w:t>
      </w:r>
    </w:p>
    <w:p w14:paraId="6FB234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DataAccumulator&amp; outAccumulator2</w:t>
      </w:r>
      <w:proofErr w:type="gramStart"/>
      <w:r w:rsidRPr="009D2567">
        <w:rPr>
          <w:lang w:val="en-US"/>
        </w:rPr>
        <w:t>);</w:t>
      </w:r>
      <w:proofErr w:type="gramEnd"/>
    </w:p>
    <w:p w14:paraId="22A772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performIFFTAndWrite(</w:t>
      </w:r>
      <w:proofErr w:type="gramEnd"/>
      <w:r w:rsidRPr="009D2567">
        <w:rPr>
          <w:lang w:val="en-US"/>
        </w:rPr>
        <w:t>vecfft&amp; in, DataAccumulator&amp; outAccumulator);</w:t>
      </w:r>
    </w:p>
    <w:p w14:paraId="0CD11F1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applyConversionsToFFT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</w:t>
      </w:r>
      <w:proofErr w:type="spellStart"/>
      <w:r w:rsidRPr="009D2567">
        <w:rPr>
          <w:lang w:val="en-US"/>
        </w:rPr>
        <w:t>fftData</w:t>
      </w:r>
      <w:proofErr w:type="spellEnd"/>
      <w:r w:rsidRPr="009D2567">
        <w:rPr>
          <w:lang w:val="en-US"/>
        </w:rPr>
        <w:t>,</w:t>
      </w:r>
    </w:p>
    <w:p w14:paraId="4DA2B8C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</w:t>
      </w:r>
      <w:proofErr w:type="spellStart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res1,</w:t>
      </w:r>
    </w:p>
    <w:p w14:paraId="76979B0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</w:t>
      </w:r>
      <w:proofErr w:type="spellStart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res2</w:t>
      </w:r>
      <w:proofErr w:type="gramStart"/>
      <w:r w:rsidRPr="009D2567">
        <w:rPr>
          <w:lang w:val="en-US"/>
        </w:rPr>
        <w:t>);</w:t>
      </w:r>
      <w:proofErr w:type="gramEnd"/>
    </w:p>
    <w:p w14:paraId="312476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processSplit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data, </w:t>
      </w:r>
      <w:proofErr w:type="spellStart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res1, </w:t>
      </w:r>
      <w:proofErr w:type="spellStart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res2);</w:t>
      </w:r>
    </w:p>
    <w:p w14:paraId="5EE0F8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generateMask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data,</w:t>
      </w:r>
    </w:p>
    <w:p w14:paraId="779B3E4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::f32, 0&gt; mask);</w:t>
      </w:r>
    </w:p>
    <w:p w14:paraId="19B24B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proofErr w:type="gramStart"/>
      <w:r w:rsidRPr="009D2567">
        <w:rPr>
          <w:lang w:val="en-US"/>
        </w:rPr>
        <w:t>freqToFFTIndex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int frequency) const;</w:t>
      </w:r>
    </w:p>
    <w:p w14:paraId="680239E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proofErr w:type="gramStart"/>
      <w:r w:rsidRPr="009D2567">
        <w:rPr>
          <w:lang w:val="en-US"/>
        </w:rPr>
        <w:t>FFTIndexToFreq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int index) const;</w:t>
      </w:r>
    </w:p>
    <w:p w14:paraId="38751EB4" w14:textId="77777777" w:rsidR="00E90F5D" w:rsidRPr="009D2567" w:rsidRDefault="00E90F5D" w:rsidP="00E90F5D">
      <w:pPr>
        <w:pStyle w:val="CodeText"/>
        <w:rPr>
          <w:lang w:val="en-US"/>
        </w:rPr>
      </w:pPr>
    </w:p>
    <w:p w14:paraId="00279E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0AFA8C26" w14:textId="77777777" w:rsidR="00E90F5D" w:rsidRPr="009D2567" w:rsidRDefault="00E90F5D" w:rsidP="00E90F5D">
      <w:pPr>
        <w:pStyle w:val="CodeText"/>
        <w:rPr>
          <w:lang w:val="en-US"/>
        </w:rPr>
      </w:pPr>
    </w:p>
    <w:p w14:paraId="48DF4A20" w14:textId="77777777" w:rsidR="00E90F5D" w:rsidRPr="009D2567" w:rsidRDefault="00E90F5D" w:rsidP="00E90F5D">
      <w:pPr>
        <w:rPr>
          <w:lang w:val="en-US"/>
        </w:rPr>
      </w:pPr>
    </w:p>
    <w:p w14:paraId="392B77F2" w14:textId="758160BA" w:rsidR="00E90F5D" w:rsidRPr="009D2567" w:rsidRDefault="00E90F5D" w:rsidP="00E90F5D">
      <w:pPr>
        <w:pStyle w:val="Heading2"/>
        <w:rPr>
          <w:lang w:val="en-US"/>
        </w:rPr>
      </w:pPr>
      <w:bookmarkStart w:id="12" w:name="_Toc72263711"/>
      <w:proofErr w:type="spellStart"/>
      <w:r w:rsidRPr="009D2567">
        <w:rPr>
          <w:lang w:val="en-US"/>
        </w:rPr>
        <w:t>NoiseGenerator.h</w:t>
      </w:r>
      <w:bookmarkEnd w:id="12"/>
      <w:proofErr w:type="spellEnd"/>
    </w:p>
    <w:p w14:paraId="53A550A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081443C2" w14:textId="77777777" w:rsidR="00E90F5D" w:rsidRPr="009D2567" w:rsidRDefault="00E90F5D" w:rsidP="00E90F5D">
      <w:pPr>
        <w:pStyle w:val="CodeText"/>
        <w:rPr>
          <w:lang w:val="en-US"/>
        </w:rPr>
      </w:pPr>
    </w:p>
    <w:p w14:paraId="0C780D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template&lt;</w:t>
      </w:r>
      <w:proofErr w:type="spellStart"/>
      <w:r w:rsidRPr="009D2567">
        <w:rPr>
          <w:lang w:val="en-US"/>
        </w:rPr>
        <w:t>typename</w:t>
      </w:r>
      <w:proofErr w:type="spellEnd"/>
      <w:r w:rsidRPr="009D2567">
        <w:rPr>
          <w:lang w:val="en-US"/>
        </w:rPr>
        <w:t> T, int size&gt;</w:t>
      </w:r>
    </w:p>
    <w:p w14:paraId="749FE97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r w:rsidRPr="009D2567">
        <w:rPr>
          <w:lang w:val="en-US"/>
        </w:rPr>
        <w:t>NoiseGenerator</w:t>
      </w:r>
      <w:proofErr w:type="spellEnd"/>
      <w:r w:rsidRPr="009D2567">
        <w:rPr>
          <w:lang w:val="en-US"/>
        </w:rPr>
        <w:t> {</w:t>
      </w:r>
    </w:p>
    <w:p w14:paraId="35CC8F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03A6A1D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NoiseGenerator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: gen(1), distribution(-1, 1) {</w:t>
      </w:r>
    </w:p>
    <w:p w14:paraId="2A9C52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fill(</w:t>
      </w:r>
      <w:proofErr w:type="spellStart"/>
      <w:r w:rsidRPr="009D2567">
        <w:rPr>
          <w:lang w:val="en-US"/>
        </w:rPr>
        <w:t>values.begin</w:t>
      </w:r>
      <w:proofErr w:type="spellEnd"/>
      <w:r w:rsidRPr="009D2567">
        <w:rPr>
          <w:lang w:val="en-US"/>
        </w:rPr>
        <w:t>(), </w:t>
      </w:r>
      <w:proofErr w:type="spellStart"/>
      <w:r w:rsidRPr="009D2567">
        <w:rPr>
          <w:lang w:val="en-US"/>
        </w:rPr>
        <w:t>values.end</w:t>
      </w:r>
      <w:proofErr w:type="spellEnd"/>
      <w:r w:rsidRPr="009D2567">
        <w:rPr>
          <w:lang w:val="en-US"/>
        </w:rPr>
        <w:t>(), 0);</w:t>
      </w:r>
    </w:p>
    <w:p w14:paraId="4A0D7A6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21ECBD8" w14:textId="77777777" w:rsidR="00E90F5D" w:rsidRPr="009D2567" w:rsidRDefault="00E90F5D" w:rsidP="00E90F5D">
      <w:pPr>
        <w:pStyle w:val="CodeText"/>
        <w:rPr>
          <w:lang w:val="en-US"/>
        </w:rPr>
      </w:pPr>
    </w:p>
    <w:p w14:paraId="727ED6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nextGenerate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float </w:t>
      </w:r>
      <w:proofErr w:type="spellStart"/>
      <w:r w:rsidRPr="009D2567">
        <w:rPr>
          <w:lang w:val="en-US"/>
        </w:rPr>
        <w:t>deltaX</w:t>
      </w:r>
      <w:proofErr w:type="spellEnd"/>
      <w:r w:rsidRPr="009D2567">
        <w:rPr>
          <w:lang w:val="en-US"/>
        </w:rPr>
        <w:t>, float </w:t>
      </w:r>
      <w:proofErr w:type="spellStart"/>
      <w:r w:rsidRPr="009D2567">
        <w:rPr>
          <w:lang w:val="en-US"/>
        </w:rPr>
        <w:t>deltaY</w:t>
      </w:r>
      <w:proofErr w:type="spellEnd"/>
      <w:r w:rsidRPr="009D2567">
        <w:rPr>
          <w:lang w:val="en-US"/>
        </w:rPr>
        <w:t>) {</w:t>
      </w:r>
    </w:p>
    <w:p w14:paraId="07089B3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</w:t>
      </w:r>
      <w:proofErr w:type="spellStart"/>
      <w:r w:rsidRPr="009D2567">
        <w:rPr>
          <w:lang w:val="en-US"/>
        </w:rPr>
        <w:t>randomWeight</w:t>
      </w:r>
      <w:proofErr w:type="spellEnd"/>
      <w:r w:rsidRPr="009D2567">
        <w:rPr>
          <w:lang w:val="en-US"/>
        </w:rPr>
        <w:t> = 1 - </w:t>
      </w:r>
      <w:proofErr w:type="spellStart"/>
      <w:r w:rsidRPr="009D2567">
        <w:rPr>
          <w:lang w:val="en-US"/>
        </w:rPr>
        <w:t>deltaY</w:t>
      </w:r>
      <w:proofErr w:type="spellEnd"/>
      <w:r w:rsidRPr="009D2567">
        <w:rPr>
          <w:lang w:val="en-US"/>
        </w:rPr>
        <w:t> - </w:t>
      </w:r>
      <w:proofErr w:type="spellStart"/>
      <w:proofErr w:type="gramStart"/>
      <w:r w:rsidRPr="009D2567">
        <w:rPr>
          <w:lang w:val="en-US"/>
        </w:rPr>
        <w:t>deltaX</w:t>
      </w:r>
      <w:proofErr w:type="spellEnd"/>
      <w:r w:rsidRPr="009D2567">
        <w:rPr>
          <w:lang w:val="en-US"/>
        </w:rPr>
        <w:t>;</w:t>
      </w:r>
      <w:proofErr w:type="gramEnd"/>
    </w:p>
    <w:p w14:paraId="7038733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tmpValues[</w:t>
      </w:r>
      <w:proofErr w:type="gramEnd"/>
      <w:r w:rsidRPr="009D2567">
        <w:rPr>
          <w:lang w:val="en-US"/>
        </w:rPr>
        <w:t>0] = values[0] * deltaY + distribution(gen) * (1 - deltaY);</w:t>
      </w:r>
    </w:p>
    <w:p w14:paraId="40A8C8B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tmpValues[size-1] = values[size-1] * deltaY + distribution(gen) * (1 - deltaY</w:t>
      </w:r>
      <w:proofErr w:type="gramStart"/>
      <w:r w:rsidRPr="009D2567">
        <w:rPr>
          <w:lang w:val="en-US"/>
        </w:rPr>
        <w:t>);</w:t>
      </w:r>
      <w:proofErr w:type="gramEnd"/>
    </w:p>
    <w:p w14:paraId="2628F61D" w14:textId="77777777" w:rsidR="00E90F5D" w:rsidRPr="009D2567" w:rsidRDefault="00E90F5D" w:rsidP="00E90F5D">
      <w:pPr>
        <w:pStyle w:val="CodeText"/>
        <w:rPr>
          <w:lang w:val="en-US"/>
        </w:rPr>
      </w:pPr>
    </w:p>
    <w:p w14:paraId="0C7684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deltaX</w:t>
      </w:r>
      <w:proofErr w:type="spellEnd"/>
      <w:r w:rsidRPr="009D2567">
        <w:rPr>
          <w:lang w:val="en-US"/>
        </w:rPr>
        <w:t> /= </w:t>
      </w:r>
      <w:proofErr w:type="gramStart"/>
      <w:r w:rsidRPr="009D2567">
        <w:rPr>
          <w:lang w:val="en-US"/>
        </w:rPr>
        <w:t>2;</w:t>
      </w:r>
      <w:proofErr w:type="gramEnd"/>
    </w:p>
    <w:p w14:paraId="39B339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</w:t>
      </w:r>
      <w:proofErr w:type="spellStart"/>
      <w:r w:rsidRPr="009D2567">
        <w:rPr>
          <w:lang w:val="en-US"/>
        </w:rPr>
        <w:t>minValue</w:t>
      </w:r>
      <w:proofErr w:type="spellEnd"/>
      <w:r w:rsidRPr="009D2567">
        <w:rPr>
          <w:lang w:val="en-US"/>
        </w:rPr>
        <w:t>=1, </w:t>
      </w:r>
      <w:proofErr w:type="spellStart"/>
      <w:r w:rsidRPr="009D2567">
        <w:rPr>
          <w:lang w:val="en-US"/>
        </w:rPr>
        <w:t>maxValue</w:t>
      </w:r>
      <w:proofErr w:type="spellEnd"/>
      <w:r w:rsidRPr="009D2567">
        <w:rPr>
          <w:lang w:val="en-US"/>
        </w:rPr>
        <w:t> = -</w:t>
      </w:r>
      <w:proofErr w:type="gramStart"/>
      <w:r w:rsidRPr="009D2567">
        <w:rPr>
          <w:lang w:val="en-US"/>
        </w:rPr>
        <w:t>1.f</w:t>
      </w:r>
      <w:proofErr w:type="gramEnd"/>
      <w:r w:rsidRPr="009D2567">
        <w:rPr>
          <w:lang w:val="en-US"/>
        </w:rPr>
        <w:t>;</w:t>
      </w:r>
    </w:p>
    <w:p w14:paraId="2BC088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1;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size - 1;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14395C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tmpValues[i] = </w:t>
      </w:r>
      <w:proofErr w:type="gramStart"/>
      <w:r w:rsidRPr="009D2567">
        <w:rPr>
          <w:lang w:val="en-US"/>
        </w:rPr>
        <w:t>values[</w:t>
      </w:r>
      <w:proofErr w:type="gramEnd"/>
      <w:r w:rsidRPr="009D2567">
        <w:rPr>
          <w:lang w:val="en-US"/>
        </w:rPr>
        <w:t>i - 1] * deltaX + values[i + 1] * deltaX</w:t>
      </w:r>
    </w:p>
    <w:p w14:paraId="778BFD2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+ values[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* </w:t>
      </w:r>
      <w:proofErr w:type="spellStart"/>
      <w:r w:rsidRPr="009D2567">
        <w:rPr>
          <w:lang w:val="en-US"/>
        </w:rPr>
        <w:t>deltaY</w:t>
      </w:r>
      <w:proofErr w:type="spellEnd"/>
      <w:r w:rsidRPr="009D2567">
        <w:rPr>
          <w:lang w:val="en-US"/>
        </w:rPr>
        <w:t> +</w:t>
      </w:r>
    </w:p>
    <w:p w14:paraId="507CFE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</w:t>
      </w:r>
      <w:proofErr w:type="spellStart"/>
      <w:r w:rsidRPr="009D2567">
        <w:rPr>
          <w:lang w:val="en-US"/>
        </w:rPr>
        <w:t>randomWeight</w:t>
      </w:r>
      <w:proofErr w:type="spellEnd"/>
      <w:r w:rsidRPr="009D2567">
        <w:rPr>
          <w:lang w:val="en-US"/>
        </w:rPr>
        <w:t> * distribution(gen</w:t>
      </w:r>
      <w:proofErr w:type="gramStart"/>
      <w:r w:rsidRPr="009D2567">
        <w:rPr>
          <w:lang w:val="en-US"/>
        </w:rPr>
        <w:t>);</w:t>
      </w:r>
      <w:proofErr w:type="gramEnd"/>
    </w:p>
    <w:p w14:paraId="663548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&gt; 1) {</w:t>
      </w:r>
    </w:p>
    <w:p w14:paraId="252010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gramStart"/>
      <w:r w:rsidRPr="009D2567">
        <w:rPr>
          <w:lang w:val="en-US"/>
        </w:rPr>
        <w:t>1;</w:t>
      </w:r>
      <w:proofErr w:type="gramEnd"/>
    </w:p>
    <w:p w14:paraId="5A32DE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6C7D594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&lt; -1) {</w:t>
      </w:r>
    </w:p>
    <w:p w14:paraId="1FD81B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gramStart"/>
      <w:r w:rsidRPr="009D2567">
        <w:rPr>
          <w:lang w:val="en-US"/>
        </w:rPr>
        <w:t>-1;</w:t>
      </w:r>
      <w:proofErr w:type="gramEnd"/>
    </w:p>
    <w:p w14:paraId="40A66A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4B5E43F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minValue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fmin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], </w:t>
      </w:r>
      <w:proofErr w:type="spellStart"/>
      <w:r w:rsidRPr="009D2567">
        <w:rPr>
          <w:lang w:val="en-US"/>
        </w:rPr>
        <w:t>minValue</w:t>
      </w:r>
      <w:proofErr w:type="spellEnd"/>
      <w:r w:rsidRPr="009D2567">
        <w:rPr>
          <w:lang w:val="en-US"/>
        </w:rPr>
        <w:t>);</w:t>
      </w:r>
    </w:p>
    <w:p w14:paraId="7A61ACC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maxValue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fmax(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], </w:t>
      </w:r>
      <w:proofErr w:type="spellStart"/>
      <w:r w:rsidRPr="009D2567">
        <w:rPr>
          <w:lang w:val="en-US"/>
        </w:rPr>
        <w:t>maxValue</w:t>
      </w:r>
      <w:proofErr w:type="spellEnd"/>
      <w:r w:rsidRPr="009D2567">
        <w:rPr>
          <w:lang w:val="en-US"/>
        </w:rPr>
        <w:t>);</w:t>
      </w:r>
    </w:p>
    <w:p w14:paraId="102F01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76481BC6" w14:textId="77777777" w:rsidR="00E90F5D" w:rsidRPr="009D2567" w:rsidRDefault="00E90F5D" w:rsidP="00E90F5D">
      <w:pPr>
        <w:pStyle w:val="CodeText"/>
        <w:rPr>
          <w:lang w:val="en-US"/>
        </w:rPr>
      </w:pPr>
    </w:p>
    <w:p w14:paraId="475E62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size;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0B0063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values[i] = (tmpValues[i] - minValue) / (maxValue - minValue) * 2</w:t>
      </w:r>
      <w:r w:rsidRPr="009D2567">
        <w:rPr>
          <w:lang w:val="en-US"/>
        </w:rPr>
        <w:lastRenderedPageBreak/>
        <w:t> - </w:t>
      </w:r>
      <w:proofErr w:type="gramStart"/>
      <w:r w:rsidRPr="009D2567">
        <w:rPr>
          <w:lang w:val="en-US"/>
        </w:rPr>
        <w:t>1;</w:t>
      </w:r>
      <w:proofErr w:type="gramEnd"/>
    </w:p>
    <w:p w14:paraId="28EAA5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4CE93525" w14:textId="77777777" w:rsidR="00E90F5D" w:rsidRPr="009D2567" w:rsidRDefault="00E90F5D" w:rsidP="00E90F5D">
      <w:pPr>
        <w:pStyle w:val="CodeText"/>
        <w:rPr>
          <w:lang w:val="en-US"/>
        </w:rPr>
      </w:pPr>
    </w:p>
    <w:p w14:paraId="29A8B8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/*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1;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size;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48CBA9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values[i] = </w:t>
      </w:r>
      <w:proofErr w:type="gramStart"/>
      <w:r w:rsidRPr="009D2567">
        <w:rPr>
          <w:lang w:val="en-US"/>
        </w:rPr>
        <w:t>tmpValues[</w:t>
      </w:r>
      <w:proofErr w:type="gramEnd"/>
      <w:r w:rsidRPr="009D2567">
        <w:rPr>
          <w:lang w:val="en-US"/>
        </w:rPr>
        <w:t>i - 1]  + tmpValues[i] * deltaX;</w:t>
      </w:r>
    </w:p>
    <w:p w14:paraId="4837422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}*/</w:t>
      </w:r>
    </w:p>
    <w:p w14:paraId="0AF2BD8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D5C825D" w14:textId="77777777" w:rsidR="00E90F5D" w:rsidRPr="009D2567" w:rsidRDefault="00E90F5D" w:rsidP="00E90F5D">
      <w:pPr>
        <w:pStyle w:val="CodeText"/>
        <w:rPr>
          <w:lang w:val="en-US"/>
        </w:rPr>
      </w:pPr>
    </w:p>
    <w:p w14:paraId="0101D95E" w14:textId="77777777" w:rsidR="00E90F5D" w:rsidRPr="009D2567" w:rsidRDefault="00E90F5D" w:rsidP="00E90F5D">
      <w:pPr>
        <w:pStyle w:val="CodeText"/>
        <w:rPr>
          <w:lang w:val="en-US"/>
        </w:rPr>
      </w:pPr>
    </w:p>
    <w:p w14:paraId="3EFCABB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inline T </w:t>
      </w:r>
      <w:proofErr w:type="spellStart"/>
      <w:proofErr w:type="gramStart"/>
      <w:r w:rsidRPr="009D2567">
        <w:rPr>
          <w:lang w:val="en-US"/>
        </w:rPr>
        <w:t>getValue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const </w:t>
      </w:r>
      <w:proofErr w:type="spellStart"/>
      <w:r w:rsidRPr="009D2567">
        <w:rPr>
          <w:lang w:val="en-US"/>
        </w:rPr>
        <w:t>size_t</w:t>
      </w:r>
      <w:proofErr w:type="spellEnd"/>
      <w:r w:rsidRPr="009D2567">
        <w:rPr>
          <w:lang w:val="en-US"/>
        </w:rPr>
        <w:t>&amp; x) {</w:t>
      </w:r>
    </w:p>
    <w:p w14:paraId="7E553B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 values[x</w:t>
      </w:r>
      <w:proofErr w:type="gramStart"/>
      <w:r w:rsidRPr="009D2567">
        <w:rPr>
          <w:lang w:val="en-US"/>
        </w:rPr>
        <w:t>];</w:t>
      </w:r>
      <w:proofErr w:type="gramEnd"/>
    </w:p>
    <w:p w14:paraId="26CBA6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DCBF47F" w14:textId="77777777" w:rsidR="00E90F5D" w:rsidRPr="009D2567" w:rsidRDefault="00E90F5D" w:rsidP="00E90F5D">
      <w:pPr>
        <w:pStyle w:val="CodeText"/>
        <w:rPr>
          <w:lang w:val="en-US"/>
        </w:rPr>
      </w:pPr>
    </w:p>
    <w:p w14:paraId="446F92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074264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mt19937 gen;</w:t>
      </w:r>
    </w:p>
    <w:p w14:paraId="191CE89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uniform_real_distribution</w:t>
      </w:r>
      <w:proofErr w:type="spellEnd"/>
      <w:r w:rsidRPr="009D2567">
        <w:rPr>
          <w:lang w:val="en-US"/>
        </w:rPr>
        <w:t>&lt;T&gt; distribution;</w:t>
      </w:r>
    </w:p>
    <w:p w14:paraId="05129A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array&lt;T, size&gt; values, 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;</w:t>
      </w:r>
    </w:p>
    <w:p w14:paraId="35AFB8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313AA963" w14:textId="77777777" w:rsidR="00E90F5D" w:rsidRPr="009D2567" w:rsidRDefault="00E90F5D" w:rsidP="00E90F5D">
      <w:pPr>
        <w:rPr>
          <w:lang w:val="en-US"/>
        </w:rPr>
      </w:pPr>
    </w:p>
    <w:p w14:paraId="32811687" w14:textId="48C2EBDA" w:rsidR="00E90F5D" w:rsidRPr="009D2567" w:rsidRDefault="00E90F5D" w:rsidP="00E90F5D">
      <w:pPr>
        <w:pStyle w:val="Heading2"/>
        <w:rPr>
          <w:lang w:val="en-US"/>
        </w:rPr>
      </w:pPr>
      <w:bookmarkStart w:id="13" w:name="_Toc72263712"/>
      <w:r w:rsidRPr="009D2567">
        <w:rPr>
          <w:lang w:val="en-US"/>
        </w:rPr>
        <w:t>ProcessingParams.cpp</w:t>
      </w:r>
      <w:bookmarkEnd w:id="13"/>
    </w:p>
    <w:p w14:paraId="1D4A118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ProcessingParams.h</w:t>
      </w:r>
      <w:proofErr w:type="spellEnd"/>
      <w:r w:rsidRPr="009D2567">
        <w:rPr>
          <w:lang w:val="en-US"/>
        </w:rPr>
        <w:t>"</w:t>
      </w:r>
    </w:p>
    <w:p w14:paraId="3D8F7C1A" w14:textId="77777777" w:rsidR="00E90F5D" w:rsidRPr="009D2567" w:rsidRDefault="00E90F5D" w:rsidP="00E90F5D">
      <w:pPr>
        <w:pStyle w:val="CodeText"/>
        <w:rPr>
          <w:lang w:val="en-US"/>
        </w:rPr>
      </w:pPr>
    </w:p>
    <w:p w14:paraId="4498C8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&lt;memory&gt;</w:t>
      </w:r>
    </w:p>
    <w:p w14:paraId="3448865E" w14:textId="77777777" w:rsidR="00E90F5D" w:rsidRPr="009D2567" w:rsidRDefault="00E90F5D" w:rsidP="00E90F5D">
      <w:pPr>
        <w:pStyle w:val="CodeText"/>
        <w:rPr>
          <w:lang w:val="en-US"/>
        </w:rPr>
      </w:pPr>
    </w:p>
    <w:p w14:paraId="5D578290" w14:textId="77777777" w:rsidR="00E90F5D" w:rsidRPr="009D2567" w:rsidRDefault="00E90F5D" w:rsidP="00E90F5D">
      <w:pPr>
        <w:pStyle w:val="CodeText"/>
        <w:rPr>
          <w:lang w:val="en-US"/>
        </w:rPr>
      </w:pPr>
    </w:p>
    <w:p w14:paraId="0138B3EB" w14:textId="77777777" w:rsidR="00E90F5D" w:rsidRPr="009D2567" w:rsidRDefault="00E90F5D" w:rsidP="00E90F5D">
      <w:pPr>
        <w:pStyle w:val="CodeText"/>
        <w:rPr>
          <w:lang w:val="en-US"/>
        </w:rPr>
      </w:pPr>
    </w:p>
    <w:p w14:paraId="775AFD88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AudioProcessor</w:t>
      </w:r>
      <w:proofErr w:type="spellEnd"/>
      <w:r w:rsidRPr="009D2567">
        <w:rPr>
          <w:lang w:val="en-US"/>
        </w:rPr>
        <w:t>&amp; processor)</w:t>
      </w:r>
    </w:p>
    <w:p w14:paraId="78BD4F5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119937B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NormalisableRange</w:t>
      </w:r>
      <w:proofErr w:type="spellEnd"/>
      <w:r w:rsidRPr="009D2567">
        <w:rPr>
          <w:lang w:val="en-US"/>
        </w:rPr>
        <w:t>&lt;float&gt; </w:t>
      </w:r>
      <w:proofErr w:type="spellStart"/>
      <w:proofErr w:type="gramStart"/>
      <w:r w:rsidRPr="009D2567">
        <w:rPr>
          <w:lang w:val="en-US"/>
        </w:rPr>
        <w:t>cutoffNormalizeRange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1, 15000);</w:t>
      </w:r>
    </w:p>
    <w:p w14:paraId="3DFC08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cutoffNormalizeRange.setSkewForCentre</w:t>
      </w:r>
      <w:proofErr w:type="spellEnd"/>
      <w:r w:rsidRPr="009D2567">
        <w:rPr>
          <w:lang w:val="en-US"/>
        </w:rPr>
        <w:t>(1024</w:t>
      </w:r>
      <w:proofErr w:type="gramStart"/>
      <w:r w:rsidRPr="009D2567">
        <w:rPr>
          <w:lang w:val="en-US"/>
        </w:rPr>
        <w:t>);</w:t>
      </w:r>
      <w:proofErr w:type="gramEnd"/>
    </w:p>
    <w:p w14:paraId="08E3E0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tree.reset</w:t>
      </w:r>
      <w:proofErr w:type="spellEnd"/>
      <w:proofErr w:type="gramEnd"/>
      <w:r w:rsidRPr="009D2567">
        <w:rPr>
          <w:lang w:val="en-US"/>
        </w:rPr>
        <w:t>(new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AudioProcessorValueTreeState</w:t>
      </w:r>
      <w:proofErr w:type="spellEnd"/>
      <w:r w:rsidRPr="009D2567">
        <w:rPr>
          <w:lang w:val="en-US"/>
        </w:rPr>
        <w:t>(</w:t>
      </w:r>
    </w:p>
    <w:p w14:paraId="2926A5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processor, nullptr,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Identifier("Stereo_plugin"),</w:t>
      </w:r>
    </w:p>
    <w:p w14:paraId="4AA4ED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{</w:t>
      </w:r>
    </w:p>
    <w:p w14:paraId="343A722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make_unique&lt;juce::AudioParameterFloat&gt;("leftCutoff", // parameterID</w:t>
      </w:r>
    </w:p>
    <w:p w14:paraId="413AD9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"Left cutoff", // parameter name</w:t>
      </w:r>
    </w:p>
    <w:p w14:paraId="09A5A4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cutoffNormalizeRange,</w:t>
      </w:r>
    </w:p>
    <w:p w14:paraId="32959E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1),</w:t>
      </w:r>
    </w:p>
    <w:p w14:paraId="30F1C73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make_unique&lt;juce::AudioParameterFloat&gt;("rightCutoff", // parameterID</w:t>
      </w:r>
    </w:p>
    <w:p w14:paraId="46748A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"Right cutoff", // parameter name</w:t>
      </w:r>
    </w:p>
    <w:p w14:paraId="7FEABF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cutoffNormalizeRange,</w:t>
      </w:r>
    </w:p>
    <w:p w14:paraId="6BCD2A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15000),</w:t>
      </w:r>
    </w:p>
    <w:p w14:paraId="38D654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make_unique&lt;juce::AudioParameterFloat&gt;("strength", // parameterID</w:t>
      </w:r>
    </w:p>
    <w:p w14:paraId="1176D5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"Strength", // p</w:t>
      </w:r>
      <w:r w:rsidRPr="009D2567">
        <w:rPr>
          <w:lang w:val="en-US"/>
        </w:rPr>
        <w:lastRenderedPageBreak/>
        <w:t>arameter name</w:t>
      </w:r>
    </w:p>
    <w:p w14:paraId="16F044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0,   </w:t>
      </w:r>
      <w:proofErr w:type="gramEnd"/>
      <w:r w:rsidRPr="009D2567">
        <w:rPr>
          <w:lang w:val="en-US"/>
        </w:rPr>
        <w:t>// minimum value</w:t>
      </w:r>
    </w:p>
    <w:p w14:paraId="1A934A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2,   </w:t>
      </w:r>
      <w:proofErr w:type="gramEnd"/>
      <w:r w:rsidRPr="009D2567">
        <w:rPr>
          <w:lang w:val="en-US"/>
        </w:rPr>
        <w:t>// maximum value</w:t>
      </w:r>
    </w:p>
    <w:p w14:paraId="1F8C61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1),</w:t>
      </w:r>
    </w:p>
    <w:p w14:paraId="677E01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make_unique&lt;juce::AudioParameterFloat&gt;("frequencySpread", // parameterID</w:t>
      </w:r>
    </w:p>
    <w:p w14:paraId="680576A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"Frequency spread", // parameter name</w:t>
      </w:r>
    </w:p>
    <w:p w14:paraId="34A6235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0.1,   // minimum value</w:t>
      </w:r>
    </w:p>
    <w:p w14:paraId="64A764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0.999,   // maximum value</w:t>
      </w:r>
    </w:p>
    <w:p w14:paraId="04D3DB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0.3),</w:t>
      </w:r>
    </w:p>
    <w:p w14:paraId="4EA3351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make_unique&lt;juce::AudioParameterFloat&gt;("attack", // parameterID</w:t>
      </w:r>
    </w:p>
    <w:p w14:paraId="6637837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"Attack", // parameter name</w:t>
      </w:r>
    </w:p>
    <w:p w14:paraId="7ABC93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0,   </w:t>
      </w:r>
      <w:proofErr w:type="gramEnd"/>
      <w:r w:rsidRPr="009D2567">
        <w:rPr>
          <w:lang w:val="en-US"/>
        </w:rPr>
        <w:t>// minimum value</w:t>
      </w:r>
    </w:p>
    <w:p w14:paraId="2F7092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0.999,   // maximum value</w:t>
      </w:r>
    </w:p>
    <w:p w14:paraId="0CBE1EA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0.95),</w:t>
      </w:r>
    </w:p>
    <w:p w14:paraId="74AA5FE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make_unique&lt;juce::AudioParameterFloat&gt;("noise", // parameterID</w:t>
      </w:r>
    </w:p>
    <w:p w14:paraId="472F0BF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"Noise", // parameter name</w:t>
      </w:r>
    </w:p>
    <w:p w14:paraId="72EA1E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0,   </w:t>
      </w:r>
      <w:proofErr w:type="gramEnd"/>
      <w:r w:rsidRPr="009D2567">
        <w:rPr>
          <w:lang w:val="en-US"/>
        </w:rPr>
        <w:t>// minimum value</w:t>
      </w:r>
    </w:p>
    <w:p w14:paraId="1AA8A66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1,   </w:t>
      </w:r>
      <w:proofErr w:type="gramEnd"/>
      <w:r w:rsidRPr="009D2567">
        <w:rPr>
          <w:lang w:val="en-US"/>
        </w:rPr>
        <w:t>// maximum value</w:t>
      </w:r>
    </w:p>
    <w:p w14:paraId="53055E9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0),</w:t>
      </w:r>
    </w:p>
    <w:p w14:paraId="1009B8A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make_unique&lt;juce::AudioParameterFloat&gt;("dynamicSplitEnabled", // parameterID</w:t>
      </w:r>
    </w:p>
    <w:p w14:paraId="5FFD4ED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"Dynamic split", // parameter name</w:t>
      </w:r>
    </w:p>
    <w:p w14:paraId="13C71B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0,   </w:t>
      </w:r>
      <w:proofErr w:type="gramEnd"/>
      <w:r w:rsidRPr="009D2567">
        <w:rPr>
          <w:lang w:val="en-US"/>
        </w:rPr>
        <w:t>// minimum value</w:t>
      </w:r>
    </w:p>
    <w:p w14:paraId="586D2B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1,   </w:t>
      </w:r>
      <w:proofErr w:type="gramEnd"/>
      <w:r w:rsidRPr="009D2567">
        <w:rPr>
          <w:lang w:val="en-US"/>
        </w:rPr>
        <w:t>// maximum value</w:t>
      </w:r>
    </w:p>
    <w:p w14:paraId="6F1BA83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1),</w:t>
      </w:r>
    </w:p>
    <w:p w14:paraId="131208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}));</w:t>
      </w:r>
    </w:p>
    <w:p w14:paraId="35DEBB5A" w14:textId="77777777" w:rsidR="00E90F5D" w:rsidRPr="009D2567" w:rsidRDefault="00E90F5D" w:rsidP="00E90F5D">
      <w:pPr>
        <w:pStyle w:val="CodeText"/>
        <w:rPr>
          <w:lang w:val="en-US"/>
        </w:rPr>
      </w:pPr>
    </w:p>
    <w:p w14:paraId="3CC633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leftCutoff</w:t>
      </w:r>
      <w:proofErr w:type="spellEnd"/>
      <w:r w:rsidRPr="009D2567">
        <w:rPr>
          <w:lang w:val="en-US"/>
        </w:rPr>
        <w:t> = tree-&gt;</w:t>
      </w:r>
      <w:proofErr w:type="spellStart"/>
      <w:r w:rsidRPr="009D2567">
        <w:rPr>
          <w:lang w:val="en-US"/>
        </w:rPr>
        <w:t>getRawParameterValue</w:t>
      </w:r>
      <w:proofErr w:type="spellEnd"/>
      <w:r w:rsidRPr="009D2567">
        <w:rPr>
          <w:lang w:val="en-US"/>
        </w:rPr>
        <w:t>("</w:t>
      </w:r>
      <w:proofErr w:type="spellStart"/>
      <w:r w:rsidRPr="009D2567">
        <w:rPr>
          <w:lang w:val="en-US"/>
        </w:rPr>
        <w:t>leftCutoff</w:t>
      </w:r>
      <w:proofErr w:type="spellEnd"/>
      <w:r w:rsidRPr="009D2567">
        <w:rPr>
          <w:lang w:val="en-US"/>
        </w:rPr>
        <w:t>"</w:t>
      </w:r>
      <w:proofErr w:type="gramStart"/>
      <w:r w:rsidRPr="009D2567">
        <w:rPr>
          <w:lang w:val="en-US"/>
        </w:rPr>
        <w:t>);</w:t>
      </w:r>
      <w:proofErr w:type="gramEnd"/>
    </w:p>
    <w:p w14:paraId="1AA06A6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rightCutoff</w:t>
      </w:r>
      <w:proofErr w:type="spellEnd"/>
      <w:r w:rsidRPr="009D2567">
        <w:rPr>
          <w:lang w:val="en-US"/>
        </w:rPr>
        <w:t> = tree-&gt;</w:t>
      </w:r>
      <w:proofErr w:type="spellStart"/>
      <w:r w:rsidRPr="009D2567">
        <w:rPr>
          <w:lang w:val="en-US"/>
        </w:rPr>
        <w:t>getRawParameterValue</w:t>
      </w:r>
      <w:proofErr w:type="spellEnd"/>
      <w:r w:rsidRPr="009D2567">
        <w:rPr>
          <w:lang w:val="en-US"/>
        </w:rPr>
        <w:t>("</w:t>
      </w:r>
      <w:proofErr w:type="spellStart"/>
      <w:r w:rsidRPr="009D2567">
        <w:rPr>
          <w:lang w:val="en-US"/>
        </w:rPr>
        <w:t>rightCutoff</w:t>
      </w:r>
      <w:proofErr w:type="spellEnd"/>
      <w:r w:rsidRPr="009D2567">
        <w:rPr>
          <w:lang w:val="en-US"/>
        </w:rPr>
        <w:t>"</w:t>
      </w:r>
      <w:proofErr w:type="gramStart"/>
      <w:r w:rsidRPr="009D2567">
        <w:rPr>
          <w:lang w:val="en-US"/>
        </w:rPr>
        <w:t>);</w:t>
      </w:r>
      <w:proofErr w:type="gramEnd"/>
    </w:p>
    <w:p w14:paraId="171E1F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 = tree-&gt;</w:t>
      </w:r>
      <w:proofErr w:type="spellStart"/>
      <w:r w:rsidRPr="009D2567">
        <w:rPr>
          <w:lang w:val="en-US"/>
        </w:rPr>
        <w:t>getRawParameterValue</w:t>
      </w:r>
      <w:proofErr w:type="spellEnd"/>
      <w:r w:rsidRPr="009D2567">
        <w:rPr>
          <w:lang w:val="en-US"/>
        </w:rPr>
        <w:t>("strength"</w:t>
      </w:r>
      <w:proofErr w:type="gramStart"/>
      <w:r w:rsidRPr="009D2567">
        <w:rPr>
          <w:lang w:val="en-US"/>
        </w:rPr>
        <w:t>);</w:t>
      </w:r>
      <w:proofErr w:type="gramEnd"/>
    </w:p>
    <w:p w14:paraId="79A93D3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 = tree-&gt;getRawParameterValue("frequencySpread"</w:t>
      </w:r>
      <w:proofErr w:type="gramStart"/>
      <w:r w:rsidRPr="009D2567">
        <w:rPr>
          <w:lang w:val="en-US"/>
        </w:rPr>
        <w:t>);</w:t>
      </w:r>
      <w:proofErr w:type="gramEnd"/>
    </w:p>
    <w:p w14:paraId="6C9D66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 = tree-&gt;</w:t>
      </w:r>
      <w:proofErr w:type="spellStart"/>
      <w:r w:rsidRPr="009D2567">
        <w:rPr>
          <w:lang w:val="en-US"/>
        </w:rPr>
        <w:t>getRawParameterValue</w:t>
      </w:r>
      <w:proofErr w:type="spellEnd"/>
      <w:r w:rsidRPr="009D2567">
        <w:rPr>
          <w:lang w:val="en-US"/>
        </w:rPr>
        <w:t>("attack"</w:t>
      </w:r>
      <w:proofErr w:type="gramStart"/>
      <w:r w:rsidRPr="009D2567">
        <w:rPr>
          <w:lang w:val="en-US"/>
        </w:rPr>
        <w:t>);</w:t>
      </w:r>
      <w:proofErr w:type="gramEnd"/>
    </w:p>
    <w:p w14:paraId="6D6E62F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 = tree-&gt;</w:t>
      </w:r>
      <w:proofErr w:type="spellStart"/>
      <w:r w:rsidRPr="009D2567">
        <w:rPr>
          <w:lang w:val="en-US"/>
        </w:rPr>
        <w:t>getRawParameterValue</w:t>
      </w:r>
      <w:proofErr w:type="spellEnd"/>
      <w:r w:rsidRPr="009D2567">
        <w:rPr>
          <w:lang w:val="en-US"/>
        </w:rPr>
        <w:t>("noise"</w:t>
      </w:r>
      <w:proofErr w:type="gramStart"/>
      <w:r w:rsidRPr="009D2567">
        <w:rPr>
          <w:lang w:val="en-US"/>
        </w:rPr>
        <w:t>);</w:t>
      </w:r>
      <w:proofErr w:type="gramEnd"/>
    </w:p>
    <w:p w14:paraId="3ED6BC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 = tree-&gt;getRawParameterValue("dynamicSplitEnabled"</w:t>
      </w:r>
      <w:proofErr w:type="gramStart"/>
      <w:r w:rsidRPr="009D2567">
        <w:rPr>
          <w:lang w:val="en-US"/>
        </w:rPr>
        <w:t>);</w:t>
      </w:r>
      <w:proofErr w:type="gramEnd"/>
    </w:p>
    <w:p w14:paraId="4F0C309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1B0A949" w14:textId="77777777" w:rsidR="00E90F5D" w:rsidRPr="009D2567" w:rsidRDefault="00E90F5D" w:rsidP="00E90F5D">
      <w:pPr>
        <w:pStyle w:val="CodeText"/>
        <w:rPr>
          <w:lang w:val="en-US"/>
        </w:rPr>
      </w:pPr>
    </w:p>
    <w:p w14:paraId="115B113E" w14:textId="77777777" w:rsidR="00E90F5D" w:rsidRPr="009D2567" w:rsidRDefault="00E90F5D" w:rsidP="00E90F5D">
      <w:pPr>
        <w:pStyle w:val="CodeText"/>
        <w:rPr>
          <w:lang w:val="en-US"/>
        </w:rPr>
      </w:pPr>
    </w:p>
    <w:p w14:paraId="6DB12215" w14:textId="77777777" w:rsidR="00E90F5D" w:rsidRPr="009D2567" w:rsidRDefault="00E90F5D" w:rsidP="00E90F5D">
      <w:pPr>
        <w:rPr>
          <w:lang w:val="en-US"/>
        </w:rPr>
      </w:pPr>
    </w:p>
    <w:p w14:paraId="3F756010" w14:textId="0246377D" w:rsidR="00E90F5D" w:rsidRPr="009D2567" w:rsidRDefault="00E90F5D" w:rsidP="00E90F5D">
      <w:pPr>
        <w:pStyle w:val="Heading2"/>
        <w:rPr>
          <w:lang w:val="en-US"/>
        </w:rPr>
      </w:pPr>
      <w:bookmarkStart w:id="14" w:name="_Toc72263713"/>
      <w:proofErr w:type="spellStart"/>
      <w:r w:rsidRPr="009D2567">
        <w:rPr>
          <w:lang w:val="en-US"/>
        </w:rPr>
        <w:t>ProcessingParams.h</w:t>
      </w:r>
      <w:bookmarkEnd w:id="14"/>
      <w:proofErr w:type="spellEnd"/>
    </w:p>
    <w:p w14:paraId="14F316F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4CC4AA57" w14:textId="77777777" w:rsidR="00E90F5D" w:rsidRPr="009D2567" w:rsidRDefault="00E90F5D" w:rsidP="00E90F5D">
      <w:pPr>
        <w:pStyle w:val="CodeText"/>
        <w:rPr>
          <w:lang w:val="en-US"/>
        </w:rPr>
      </w:pPr>
    </w:p>
    <w:p w14:paraId="2FC7B6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&gt;</w:t>
      </w:r>
    </w:p>
    <w:p w14:paraId="1BB7FA58" w14:textId="77777777" w:rsidR="00E90F5D" w:rsidRPr="009D2567" w:rsidRDefault="00E90F5D" w:rsidP="00E90F5D">
      <w:pPr>
        <w:pStyle w:val="CodeText"/>
        <w:rPr>
          <w:lang w:val="en-US"/>
        </w:rPr>
      </w:pPr>
    </w:p>
    <w:p w14:paraId="7C0BC03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 {</w:t>
      </w:r>
    </w:p>
    <w:p w14:paraId="69DA957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01A4BDC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AudioProcessor</w:t>
      </w:r>
      <w:proofErr w:type="spellEnd"/>
      <w:r w:rsidRPr="009D2567">
        <w:rPr>
          <w:lang w:val="en-US"/>
        </w:rPr>
        <w:t>&amp; processor);</w:t>
      </w:r>
    </w:p>
    <w:p w14:paraId="2811B3C5" w14:textId="77777777" w:rsidR="00E90F5D" w:rsidRPr="009D2567" w:rsidRDefault="00E90F5D" w:rsidP="00E90F5D">
      <w:pPr>
        <w:pStyle w:val="CodeText"/>
        <w:rPr>
          <w:lang w:val="en-US"/>
        </w:rPr>
      </w:pPr>
    </w:p>
    <w:p w14:paraId="4A2A47B0" w14:textId="77777777" w:rsidR="00E90F5D" w:rsidRPr="009D2567" w:rsidRDefault="00E90F5D" w:rsidP="00E90F5D">
      <w:pPr>
        <w:pStyle w:val="CodeText"/>
        <w:rPr>
          <w:lang w:val="en-US"/>
        </w:rPr>
      </w:pPr>
    </w:p>
    <w:p w14:paraId="530CF5F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AudioProcessorValueTreeState</w:t>
      </w:r>
      <w:proofErr w:type="spellEnd"/>
      <w:r w:rsidRPr="009D2567">
        <w:rPr>
          <w:lang w:val="en-US"/>
        </w:rPr>
        <w:t>&gt; tree;</w:t>
      </w:r>
    </w:p>
    <w:p w14:paraId="33456178" w14:textId="77777777" w:rsidR="00E90F5D" w:rsidRPr="009D2567" w:rsidRDefault="00E90F5D" w:rsidP="00E90F5D">
      <w:pPr>
        <w:pStyle w:val="CodeText"/>
        <w:rPr>
          <w:lang w:val="en-US"/>
        </w:rPr>
      </w:pPr>
    </w:p>
    <w:p w14:paraId="07B916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</w:t>
      </w:r>
      <w:proofErr w:type="spellStart"/>
      <w:r w:rsidRPr="009D2567">
        <w:rPr>
          <w:lang w:val="en-US"/>
        </w:rPr>
        <w:t>leftCutoff</w:t>
      </w:r>
      <w:proofErr w:type="spellEnd"/>
      <w:r w:rsidRPr="009D2567">
        <w:rPr>
          <w:lang w:val="en-US"/>
        </w:rPr>
        <w:t>;</w:t>
      </w:r>
    </w:p>
    <w:p w14:paraId="62ABB67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</w:t>
      </w:r>
      <w:proofErr w:type="spellStart"/>
      <w:r w:rsidRPr="009D2567">
        <w:rPr>
          <w:lang w:val="en-US"/>
        </w:rPr>
        <w:t>rightCutoff</w:t>
      </w:r>
      <w:proofErr w:type="spellEnd"/>
      <w:r w:rsidRPr="009D2567">
        <w:rPr>
          <w:lang w:val="en-US"/>
        </w:rPr>
        <w:t>;</w:t>
      </w:r>
    </w:p>
    <w:p w14:paraId="7084F6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strength;</w:t>
      </w:r>
    </w:p>
    <w:p w14:paraId="37F87B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</w:t>
      </w:r>
      <w:proofErr w:type="spellStart"/>
      <w:r w:rsidRPr="009D2567">
        <w:rPr>
          <w:lang w:val="en-US"/>
        </w:rPr>
        <w:t>frequencySpread</w:t>
      </w:r>
      <w:proofErr w:type="spellEnd"/>
      <w:r w:rsidRPr="009D2567">
        <w:rPr>
          <w:lang w:val="en-US"/>
        </w:rPr>
        <w:t>;</w:t>
      </w:r>
    </w:p>
    <w:p w14:paraId="52A7CF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attack;</w:t>
      </w:r>
    </w:p>
    <w:p w14:paraId="0ADE721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noise;</w:t>
      </w:r>
    </w:p>
    <w:p w14:paraId="12CB61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</w:t>
      </w:r>
      <w:proofErr w:type="spellStart"/>
      <w:r w:rsidRPr="009D2567">
        <w:rPr>
          <w:lang w:val="en-US"/>
        </w:rPr>
        <w:t>dynamicSplitEnabled</w:t>
      </w:r>
      <w:proofErr w:type="spellEnd"/>
      <w:r w:rsidRPr="009D2567">
        <w:rPr>
          <w:lang w:val="en-US"/>
        </w:rPr>
        <w:t>;</w:t>
      </w:r>
    </w:p>
    <w:p w14:paraId="1F74BF76" w14:textId="77777777" w:rsidR="00E90F5D" w:rsidRPr="009D2567" w:rsidRDefault="00E90F5D" w:rsidP="00E90F5D">
      <w:pPr>
        <w:pStyle w:val="CodeText"/>
        <w:rPr>
          <w:lang w:val="en-US"/>
        </w:rPr>
      </w:pPr>
    </w:p>
    <w:p w14:paraId="5CE1C33E" w14:textId="77777777" w:rsidR="00E90F5D" w:rsidRPr="009D2567" w:rsidRDefault="00E90F5D" w:rsidP="00E90F5D">
      <w:pPr>
        <w:pStyle w:val="CodeText"/>
        <w:rPr>
          <w:lang w:val="en-US"/>
        </w:rPr>
      </w:pPr>
    </w:p>
    <w:p w14:paraId="5C0C16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proofErr w:type="gramStart"/>
      <w:r w:rsidRPr="009D2567">
        <w:rPr>
          <w:lang w:val="en-US"/>
        </w:rPr>
        <w:t>sampleRate</w:t>
      </w:r>
      <w:proofErr w:type="spellEnd"/>
      <w:r w:rsidRPr="009D2567">
        <w:rPr>
          <w:lang w:val="en-US"/>
        </w:rPr>
        <w:t>;</w:t>
      </w:r>
      <w:proofErr w:type="gramEnd"/>
    </w:p>
    <w:p w14:paraId="56BEE2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proofErr w:type="gramStart"/>
      <w:r w:rsidRPr="009D2567">
        <w:rPr>
          <w:lang w:val="en-US"/>
        </w:rPr>
        <w:t>maxSamplesPerBlock</w:t>
      </w:r>
      <w:proofErr w:type="spellEnd"/>
      <w:r w:rsidRPr="009D2567">
        <w:rPr>
          <w:lang w:val="en-US"/>
        </w:rPr>
        <w:t>;</w:t>
      </w:r>
      <w:proofErr w:type="gramEnd"/>
    </w:p>
    <w:p w14:paraId="73F210A3" w14:textId="77777777" w:rsidR="00E90F5D" w:rsidRPr="009D2567" w:rsidRDefault="00E90F5D" w:rsidP="00E90F5D">
      <w:pPr>
        <w:pStyle w:val="CodeText"/>
        <w:rPr>
          <w:lang w:val="en-US"/>
        </w:rPr>
      </w:pPr>
    </w:p>
    <w:p w14:paraId="2875453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35ECF62B" w14:textId="77777777" w:rsidR="00E90F5D" w:rsidRPr="009D2567" w:rsidRDefault="00E90F5D" w:rsidP="00E90F5D">
      <w:pPr>
        <w:pStyle w:val="CodeText"/>
        <w:rPr>
          <w:lang w:val="en-US"/>
        </w:rPr>
      </w:pPr>
    </w:p>
    <w:p w14:paraId="5EACA962" w14:textId="77777777" w:rsidR="00E90F5D" w:rsidRPr="009D2567" w:rsidRDefault="00E90F5D" w:rsidP="00E90F5D">
      <w:pPr>
        <w:pStyle w:val="CodeText"/>
        <w:rPr>
          <w:lang w:val="en-US"/>
        </w:rPr>
      </w:pPr>
    </w:p>
    <w:p w14:paraId="20EB05AC" w14:textId="77777777" w:rsidR="00E90F5D" w:rsidRPr="009D2567" w:rsidRDefault="00E90F5D" w:rsidP="00E90F5D">
      <w:pPr>
        <w:rPr>
          <w:lang w:val="en-US"/>
        </w:rPr>
      </w:pPr>
    </w:p>
    <w:p w14:paraId="73454EA1" w14:textId="2DF86F88" w:rsidR="00E90F5D" w:rsidRPr="009D2567" w:rsidRDefault="00E90F5D" w:rsidP="00E90F5D">
      <w:pPr>
        <w:pStyle w:val="Heading2"/>
        <w:rPr>
          <w:lang w:val="en-US"/>
        </w:rPr>
      </w:pPr>
      <w:bookmarkStart w:id="15" w:name="_Toc72263714"/>
      <w:r w:rsidRPr="009D2567">
        <w:rPr>
          <w:lang w:val="en-US"/>
        </w:rPr>
        <w:t>ProcessingRendering.cpp</w:t>
      </w:r>
      <w:bookmarkEnd w:id="15"/>
    </w:p>
    <w:p w14:paraId="44E66A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ProcessingRendering.h</w:t>
      </w:r>
      <w:proofErr w:type="spellEnd"/>
      <w:r w:rsidRPr="009D2567">
        <w:rPr>
          <w:lang w:val="en-US"/>
        </w:rPr>
        <w:t>"</w:t>
      </w:r>
    </w:p>
    <w:p w14:paraId="56984ABD" w14:textId="77777777" w:rsidR="00E90F5D" w:rsidRPr="009D2567" w:rsidRDefault="00E90F5D" w:rsidP="00E90F5D">
      <w:pPr>
        <w:rPr>
          <w:lang w:val="en-US"/>
        </w:rPr>
      </w:pPr>
    </w:p>
    <w:p w14:paraId="2B781C36" w14:textId="047826C5" w:rsidR="00E90F5D" w:rsidRPr="009D2567" w:rsidRDefault="00E90F5D" w:rsidP="00E90F5D">
      <w:pPr>
        <w:pStyle w:val="Heading2"/>
        <w:rPr>
          <w:lang w:val="en-US"/>
        </w:rPr>
      </w:pPr>
      <w:bookmarkStart w:id="16" w:name="_Toc72263715"/>
      <w:proofErr w:type="spellStart"/>
      <w:r w:rsidRPr="009D2567">
        <w:rPr>
          <w:lang w:val="en-US"/>
        </w:rPr>
        <w:t>ProcessingRendering.h</w:t>
      </w:r>
      <w:bookmarkEnd w:id="16"/>
      <w:proofErr w:type="spellEnd"/>
    </w:p>
    <w:p w14:paraId="39DF1E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3FA2215E" w14:textId="77777777" w:rsidR="00E90F5D" w:rsidRPr="009D2567" w:rsidRDefault="00E90F5D" w:rsidP="00E90F5D">
      <w:pPr>
        <w:pStyle w:val="CodeText"/>
        <w:rPr>
          <w:lang w:val="en-US"/>
        </w:rPr>
      </w:pPr>
    </w:p>
    <w:p w14:paraId="49E6D9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SyncedArray.h</w:t>
      </w:r>
      <w:proofErr w:type="spellEnd"/>
      <w:r w:rsidRPr="009D2567">
        <w:rPr>
          <w:lang w:val="en-US"/>
        </w:rPr>
        <w:t>"</w:t>
      </w:r>
    </w:p>
    <w:p w14:paraId="382799BA" w14:textId="77777777" w:rsidR="00E90F5D" w:rsidRPr="009D2567" w:rsidRDefault="00E90F5D" w:rsidP="00E90F5D">
      <w:pPr>
        <w:pStyle w:val="CodeText"/>
        <w:rPr>
          <w:lang w:val="en-US"/>
        </w:rPr>
      </w:pPr>
    </w:p>
    <w:p w14:paraId="624135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r w:rsidRPr="009D2567">
        <w:rPr>
          <w:lang w:val="en-US"/>
        </w:rPr>
        <w:t>ProcessingRendering</w:t>
      </w:r>
      <w:proofErr w:type="spellEnd"/>
      <w:r w:rsidRPr="009D2567">
        <w:rPr>
          <w:lang w:val="en-US"/>
        </w:rPr>
        <w:t> {</w:t>
      </w:r>
    </w:p>
    <w:p w14:paraId="7AA9CF0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5F777A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SyncedArray</w:t>
      </w:r>
      <w:proofErr w:type="spellEnd"/>
      <w:r w:rsidRPr="009D2567">
        <w:rPr>
          <w:lang w:val="en-US"/>
        </w:rPr>
        <w:t>&lt;float&gt; </w:t>
      </w:r>
      <w:proofErr w:type="spellStart"/>
      <w:proofErr w:type="gramStart"/>
      <w:r w:rsidRPr="009D2567">
        <w:rPr>
          <w:lang w:val="en-US"/>
        </w:rPr>
        <w:t>lastMask</w:t>
      </w:r>
      <w:proofErr w:type="spellEnd"/>
      <w:r w:rsidRPr="009D2567">
        <w:rPr>
          <w:lang w:val="en-US"/>
        </w:rPr>
        <w:t>;</w:t>
      </w:r>
      <w:proofErr w:type="gramEnd"/>
    </w:p>
    <w:p w14:paraId="05B028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SyncedArray</w:t>
      </w:r>
      <w:proofErr w:type="spellEnd"/>
      <w:r w:rsidRPr="009D2567">
        <w:rPr>
          <w:lang w:val="en-US"/>
        </w:rPr>
        <w:t>&lt;float&gt; </w:t>
      </w:r>
      <w:proofErr w:type="spellStart"/>
      <w:proofErr w:type="gramStart"/>
      <w:r w:rsidRPr="009D2567">
        <w:rPr>
          <w:lang w:val="en-US"/>
        </w:rPr>
        <w:t>lastSound</w:t>
      </w:r>
      <w:proofErr w:type="spellEnd"/>
      <w:r w:rsidRPr="009D2567">
        <w:rPr>
          <w:lang w:val="en-US"/>
        </w:rPr>
        <w:t>;</w:t>
      </w:r>
      <w:proofErr w:type="gramEnd"/>
    </w:p>
    <w:p w14:paraId="51FB740C" w14:textId="77777777" w:rsidR="00E90F5D" w:rsidRPr="009D2567" w:rsidRDefault="00E90F5D" w:rsidP="00E90F5D">
      <w:pPr>
        <w:pStyle w:val="CodeText"/>
        <w:rPr>
          <w:lang w:val="en-US"/>
        </w:rPr>
      </w:pPr>
    </w:p>
    <w:p w14:paraId="369FC7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ProcessingRendering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: </w:t>
      </w:r>
      <w:proofErr w:type="spellStart"/>
      <w:r w:rsidRPr="009D2567">
        <w:rPr>
          <w:lang w:val="en-US"/>
        </w:rPr>
        <w:t>lastMask</w:t>
      </w:r>
      <w:proofErr w:type="spellEnd"/>
      <w:r w:rsidRPr="009D2567">
        <w:rPr>
          <w:lang w:val="en-US"/>
        </w:rPr>
        <w:t>(0.7f), </w:t>
      </w:r>
      <w:proofErr w:type="spellStart"/>
      <w:r w:rsidRPr="009D2567">
        <w:rPr>
          <w:lang w:val="en-US"/>
        </w:rPr>
        <w:t>lastSound</w:t>
      </w:r>
      <w:proofErr w:type="spellEnd"/>
      <w:r w:rsidRPr="009D2567">
        <w:rPr>
          <w:lang w:val="en-US"/>
        </w:rPr>
        <w:t>(0.9f) {</w:t>
      </w:r>
    </w:p>
    <w:p w14:paraId="2AAF9D1D" w14:textId="77777777" w:rsidR="00E90F5D" w:rsidRPr="009D2567" w:rsidRDefault="00E90F5D" w:rsidP="00E90F5D">
      <w:pPr>
        <w:pStyle w:val="CodeText"/>
        <w:rPr>
          <w:lang w:val="en-US"/>
        </w:rPr>
      </w:pPr>
    </w:p>
    <w:p w14:paraId="2E2B3E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}</w:t>
      </w:r>
    </w:p>
    <w:p w14:paraId="4BF91EE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2F22EF50" w14:textId="77777777" w:rsidR="00E90F5D" w:rsidRPr="009D2567" w:rsidRDefault="00E90F5D" w:rsidP="00E90F5D">
      <w:pPr>
        <w:pStyle w:val="CodeText"/>
        <w:rPr>
          <w:lang w:val="en-US"/>
        </w:rPr>
      </w:pPr>
    </w:p>
    <w:p w14:paraId="6A43ABC6" w14:textId="77777777" w:rsidR="00E90F5D" w:rsidRPr="009D2567" w:rsidRDefault="00E90F5D" w:rsidP="00E90F5D">
      <w:pPr>
        <w:rPr>
          <w:lang w:val="en-US"/>
        </w:rPr>
      </w:pPr>
    </w:p>
    <w:p w14:paraId="4121B15B" w14:textId="4F4A5F67" w:rsidR="00E90F5D" w:rsidRPr="009D2567" w:rsidRDefault="00E90F5D" w:rsidP="00E90F5D">
      <w:pPr>
        <w:pStyle w:val="Heading2"/>
        <w:rPr>
          <w:lang w:val="en-US"/>
        </w:rPr>
      </w:pPr>
      <w:bookmarkStart w:id="17" w:name="_Toc72263716"/>
      <w:r w:rsidRPr="009D2567">
        <w:rPr>
          <w:lang w:val="en-US"/>
        </w:rPr>
        <w:t>SyncedArray.cpp</w:t>
      </w:r>
      <w:bookmarkEnd w:id="17"/>
    </w:p>
    <w:p w14:paraId="449DD58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SyncedArray.h</w:t>
      </w:r>
      <w:proofErr w:type="spellEnd"/>
      <w:r w:rsidRPr="009D2567">
        <w:rPr>
          <w:lang w:val="en-US"/>
        </w:rPr>
        <w:t>"</w:t>
      </w:r>
    </w:p>
    <w:p w14:paraId="7614DA2E" w14:textId="77777777" w:rsidR="00E90F5D" w:rsidRPr="009D2567" w:rsidRDefault="00E90F5D" w:rsidP="00E90F5D">
      <w:pPr>
        <w:rPr>
          <w:lang w:val="en-US"/>
        </w:rPr>
      </w:pPr>
    </w:p>
    <w:p w14:paraId="1902FD84" w14:textId="48502C2A" w:rsidR="00E90F5D" w:rsidRPr="009D2567" w:rsidRDefault="00E90F5D" w:rsidP="00E90F5D">
      <w:pPr>
        <w:pStyle w:val="Heading2"/>
        <w:rPr>
          <w:lang w:val="en-US"/>
        </w:rPr>
      </w:pPr>
      <w:bookmarkStart w:id="18" w:name="_Toc72263717"/>
      <w:proofErr w:type="spellStart"/>
      <w:r w:rsidRPr="009D2567">
        <w:rPr>
          <w:lang w:val="en-US"/>
        </w:rPr>
        <w:t>SyncedArray.h</w:t>
      </w:r>
      <w:bookmarkEnd w:id="18"/>
      <w:proofErr w:type="spellEnd"/>
    </w:p>
    <w:p w14:paraId="22C46C8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648413AA" w14:textId="77777777" w:rsidR="00E90F5D" w:rsidRPr="009D2567" w:rsidRDefault="00E90F5D" w:rsidP="00E90F5D">
      <w:pPr>
        <w:pStyle w:val="CodeText"/>
        <w:rPr>
          <w:lang w:val="en-US"/>
        </w:rPr>
      </w:pPr>
    </w:p>
    <w:p w14:paraId="39F3496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"</w:t>
      </w:r>
    </w:p>
    <w:p w14:paraId="4554F7A6" w14:textId="77777777" w:rsidR="00E90F5D" w:rsidRPr="009D2567" w:rsidRDefault="00E90F5D" w:rsidP="00E90F5D">
      <w:pPr>
        <w:pStyle w:val="CodeText"/>
        <w:rPr>
          <w:lang w:val="en-US"/>
        </w:rPr>
      </w:pPr>
    </w:p>
    <w:p w14:paraId="67AD6A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template&lt;</w:t>
      </w:r>
      <w:proofErr w:type="spellStart"/>
      <w:r w:rsidRPr="009D2567">
        <w:rPr>
          <w:lang w:val="en-US"/>
        </w:rPr>
        <w:t>typename</w:t>
      </w:r>
      <w:proofErr w:type="spellEnd"/>
      <w:r w:rsidRPr="009D2567">
        <w:rPr>
          <w:lang w:val="en-US"/>
        </w:rPr>
        <w:t> T&gt;</w:t>
      </w:r>
    </w:p>
    <w:p w14:paraId="02D5F0B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r w:rsidRPr="009D2567">
        <w:rPr>
          <w:lang w:val="en-US"/>
        </w:rPr>
        <w:t>SyncedArray</w:t>
      </w:r>
      <w:proofErr w:type="spellEnd"/>
      <w:r w:rsidRPr="009D2567">
        <w:rPr>
          <w:lang w:val="en-US"/>
        </w:rPr>
        <w:t> {</w:t>
      </w:r>
    </w:p>
    <w:p w14:paraId="648147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4EA750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explicit </w:t>
      </w:r>
      <w:proofErr w:type="spellStart"/>
      <w:proofErr w:type="gramStart"/>
      <w:r w:rsidRPr="009D2567">
        <w:rPr>
          <w:lang w:val="en-US"/>
        </w:rPr>
        <w:t>SyncedArray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float _</w:t>
      </w:r>
      <w:proofErr w:type="spell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) :</w:t>
      </w:r>
    </w:p>
    <w:p w14:paraId="03B9C6C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proofErr w:type="gramStart"/>
      <w:r w:rsidRPr="009D2567">
        <w:rPr>
          <w:lang w:val="en-US"/>
        </w:rPr>
        <w:t>valuesLock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),</w:t>
      </w:r>
    </w:p>
    <w:p w14:paraId="090B6A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gramStart"/>
      <w:r w:rsidRPr="009D2567">
        <w:rPr>
          <w:lang w:val="en-US"/>
        </w:rPr>
        <w:t>values(</w:t>
      </w:r>
      <w:proofErr w:type="gramEnd"/>
      <w:r w:rsidRPr="009D2567">
        <w:rPr>
          <w:lang w:val="en-US"/>
        </w:rPr>
        <w:t>),</w:t>
      </w:r>
    </w:p>
    <w:p w14:paraId="15EF6F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(_</w:t>
      </w:r>
      <w:proofErr w:type="spell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) {</w:t>
      </w:r>
    </w:p>
    <w:p w14:paraId="1D841DC4" w14:textId="77777777" w:rsidR="00E90F5D" w:rsidRPr="009D2567" w:rsidRDefault="00E90F5D" w:rsidP="00E90F5D">
      <w:pPr>
        <w:pStyle w:val="CodeText"/>
        <w:rPr>
          <w:lang w:val="en-US"/>
        </w:rPr>
      </w:pPr>
    </w:p>
    <w:p w14:paraId="7076AC1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jassert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0.f &lt;= </w:t>
      </w:r>
      <w:proofErr w:type="spell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 &amp;&amp; </w:t>
      </w:r>
      <w:proofErr w:type="spell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 &lt; 1);</w:t>
      </w:r>
    </w:p>
    <w:p w14:paraId="13B4B79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6F2D4A0" w14:textId="77777777" w:rsidR="00E90F5D" w:rsidRPr="009D2567" w:rsidRDefault="00E90F5D" w:rsidP="00E90F5D">
      <w:pPr>
        <w:pStyle w:val="CodeText"/>
        <w:rPr>
          <w:lang w:val="en-US"/>
        </w:rPr>
      </w:pPr>
    </w:p>
    <w:p w14:paraId="7CD3B24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addValues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T* </w:t>
      </w:r>
      <w:proofErr w:type="spellStart"/>
      <w:r w:rsidRPr="009D2567">
        <w:rPr>
          <w:lang w:val="en-US"/>
        </w:rPr>
        <w:t>newValues</w:t>
      </w:r>
      <w:proofErr w:type="spellEnd"/>
      <w:r w:rsidRPr="009D2567">
        <w:rPr>
          <w:lang w:val="en-US"/>
        </w:rPr>
        <w:t>, int </w:t>
      </w:r>
      <w:proofErr w:type="spellStart"/>
      <w:r w:rsidRPr="009D2567">
        <w:rPr>
          <w:lang w:val="en-US"/>
        </w:rPr>
        <w:t>valuesCount</w:t>
      </w:r>
      <w:proofErr w:type="spellEnd"/>
      <w:r w:rsidRPr="009D2567">
        <w:rPr>
          <w:lang w:val="en-US"/>
        </w:rPr>
        <w:t>) {</w:t>
      </w:r>
    </w:p>
    <w:p w14:paraId="606B11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CriticalSection::ScopedLockType locker(valuesLock);</w:t>
      </w:r>
    </w:p>
    <w:p w14:paraId="068969E2" w14:textId="77777777" w:rsidR="00E90F5D" w:rsidRPr="009D2567" w:rsidRDefault="00E90F5D" w:rsidP="00E90F5D">
      <w:pPr>
        <w:pStyle w:val="CodeText"/>
        <w:rPr>
          <w:lang w:val="en-US"/>
        </w:rPr>
      </w:pPr>
    </w:p>
    <w:p w14:paraId="60AFB54D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if (</w:t>
      </w:r>
      <w:proofErr w:type="gramStart"/>
      <w:r w:rsidRPr="009D2567">
        <w:rPr>
          <w:lang w:val="en-US"/>
        </w:rPr>
        <w:t>values.size</w:t>
      </w:r>
      <w:proofErr w:type="gramEnd"/>
      <w:r w:rsidRPr="009D2567">
        <w:rPr>
          <w:lang w:val="en-US"/>
        </w:rPr>
        <w:t>() == valuesCount &amp;&amp; smoothFactor != </w:t>
      </w:r>
      <w:r w:rsidRPr="00E90F5D">
        <w:rPr>
          <w:lang w:val="en-US"/>
        </w:rPr>
        <w:t>0)  {</w:t>
      </w:r>
    </w:p>
    <w:p w14:paraId="4FCB3FA3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        </w:t>
      </w:r>
      <w:r w:rsidRPr="009D2567">
        <w:rPr>
          <w:lang w:val="en-US"/>
        </w:rPr>
        <w:t>float </w:t>
      </w:r>
      <w:proofErr w:type="spellStart"/>
      <w:r w:rsidRPr="009D2567">
        <w:rPr>
          <w:lang w:val="en-US"/>
        </w:rPr>
        <w:t>otherSmoothFactor</w:t>
      </w:r>
      <w:proofErr w:type="spellEnd"/>
      <w:r w:rsidRPr="009D2567">
        <w:rPr>
          <w:lang w:val="en-US"/>
        </w:rPr>
        <w:t> = 1 - </w:t>
      </w:r>
      <w:proofErr w:type="spellStart"/>
      <w:proofErr w:type="gram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;</w:t>
      </w:r>
      <w:proofErr w:type="gramEnd"/>
    </w:p>
    <w:p w14:paraId="435522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valuesCount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342A19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values[i] = smoothFactor * values[i] + otherSmoothFactor * newValues[i</w:t>
      </w:r>
      <w:proofErr w:type="gramStart"/>
      <w:r w:rsidRPr="009D2567">
        <w:rPr>
          <w:lang w:val="en-US"/>
        </w:rPr>
        <w:t>];</w:t>
      </w:r>
      <w:proofErr w:type="gramEnd"/>
    </w:p>
    <w:p w14:paraId="4E0F9C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47EA3A9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 else {</w:t>
      </w:r>
    </w:p>
    <w:p w14:paraId="7FD75A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proofErr w:type="gramStart"/>
      <w:r w:rsidRPr="009D2567">
        <w:rPr>
          <w:lang w:val="en-US"/>
        </w:rPr>
        <w:t>values.assign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newValues</w:t>
      </w:r>
      <w:proofErr w:type="spellEnd"/>
      <w:r w:rsidRPr="009D2567">
        <w:rPr>
          <w:lang w:val="en-US"/>
        </w:rPr>
        <w:t>, </w:t>
      </w:r>
      <w:proofErr w:type="spellStart"/>
      <w:r w:rsidRPr="009D2567">
        <w:rPr>
          <w:lang w:val="en-US"/>
        </w:rPr>
        <w:t>newValues</w:t>
      </w:r>
      <w:proofErr w:type="spellEnd"/>
      <w:r w:rsidRPr="009D2567">
        <w:rPr>
          <w:lang w:val="en-US"/>
        </w:rPr>
        <w:t> + </w:t>
      </w:r>
      <w:proofErr w:type="spellStart"/>
      <w:r w:rsidRPr="009D2567">
        <w:rPr>
          <w:lang w:val="en-US"/>
        </w:rPr>
        <w:t>valuesCount</w:t>
      </w:r>
      <w:proofErr w:type="spellEnd"/>
      <w:r w:rsidRPr="009D2567">
        <w:rPr>
          <w:lang w:val="en-US"/>
        </w:rPr>
        <w:t>);</w:t>
      </w:r>
    </w:p>
    <w:p w14:paraId="03A757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45E235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218A6BC" w14:textId="77777777" w:rsidR="00E90F5D" w:rsidRPr="009D2567" w:rsidRDefault="00E90F5D" w:rsidP="00E90F5D">
      <w:pPr>
        <w:pStyle w:val="CodeText"/>
        <w:rPr>
          <w:lang w:val="en-US"/>
        </w:rPr>
      </w:pPr>
    </w:p>
    <w:p w14:paraId="56C12A5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getValues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std::vector&lt;T&gt;&amp; array) {</w:t>
      </w:r>
    </w:p>
    <w:p w14:paraId="4B819C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CriticalSection::ScopedLockType locker(valuesLock);</w:t>
      </w:r>
    </w:p>
    <w:p w14:paraId="465FA45D" w14:textId="77777777" w:rsidR="00E90F5D" w:rsidRPr="009D2567" w:rsidRDefault="00E90F5D" w:rsidP="00E90F5D">
      <w:pPr>
        <w:pStyle w:val="CodeText"/>
        <w:rPr>
          <w:lang w:val="en-US"/>
        </w:rPr>
      </w:pPr>
    </w:p>
    <w:p w14:paraId="5E31672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array.assign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values.begin</w:t>
      </w:r>
      <w:proofErr w:type="spellEnd"/>
      <w:r w:rsidRPr="009D2567">
        <w:rPr>
          <w:lang w:val="en-US"/>
        </w:rPr>
        <w:t>(), </w:t>
      </w:r>
      <w:proofErr w:type="spellStart"/>
      <w:r w:rsidRPr="009D2567">
        <w:rPr>
          <w:lang w:val="en-US"/>
        </w:rPr>
        <w:t>values.end</w:t>
      </w:r>
      <w:proofErr w:type="spellEnd"/>
      <w:r w:rsidRPr="009D2567">
        <w:rPr>
          <w:lang w:val="en-US"/>
        </w:rPr>
        <w:t>());</w:t>
      </w:r>
    </w:p>
    <w:p w14:paraId="284EA4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C04B79C" w14:textId="77777777" w:rsidR="00E90F5D" w:rsidRPr="009D2567" w:rsidRDefault="00E90F5D" w:rsidP="00E90F5D">
      <w:pPr>
        <w:pStyle w:val="CodeText"/>
        <w:rPr>
          <w:lang w:val="en-US"/>
        </w:rPr>
      </w:pPr>
    </w:p>
    <w:p w14:paraId="0C04D97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reset(</w:t>
      </w:r>
      <w:proofErr w:type="gramEnd"/>
      <w:r w:rsidRPr="009D2567">
        <w:rPr>
          <w:lang w:val="en-US"/>
        </w:rPr>
        <w:t>) {</w:t>
      </w:r>
    </w:p>
    <w:p w14:paraId="3117F6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CriticalSection::ScopedLockType locker(valuesLock);</w:t>
      </w:r>
    </w:p>
    <w:p w14:paraId="7F4F331D" w14:textId="77777777" w:rsidR="00E90F5D" w:rsidRPr="009D2567" w:rsidRDefault="00E90F5D" w:rsidP="00E90F5D">
      <w:pPr>
        <w:pStyle w:val="CodeText"/>
        <w:rPr>
          <w:lang w:val="en-US"/>
        </w:rPr>
      </w:pPr>
    </w:p>
    <w:p w14:paraId="1C68EA6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values.resize</w:t>
      </w:r>
      <w:proofErr w:type="spellEnd"/>
      <w:proofErr w:type="gramEnd"/>
      <w:r w:rsidRPr="009D2567">
        <w:rPr>
          <w:lang w:val="en-US"/>
        </w:rPr>
        <w:t>(0);</w:t>
      </w:r>
    </w:p>
    <w:p w14:paraId="7FF455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B6F5D9D" w14:textId="77777777" w:rsidR="00E90F5D" w:rsidRPr="009D2567" w:rsidRDefault="00E90F5D" w:rsidP="00E90F5D">
      <w:pPr>
        <w:pStyle w:val="CodeText"/>
        <w:rPr>
          <w:lang w:val="en-US"/>
        </w:rPr>
      </w:pPr>
    </w:p>
    <w:p w14:paraId="5A6728F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size_t</w:t>
      </w:r>
      <w:proofErr w:type="spellEnd"/>
      <w:r w:rsidRPr="009D2567">
        <w:rPr>
          <w:lang w:val="en-US"/>
        </w:rPr>
        <w:t> </w:t>
      </w:r>
      <w:proofErr w:type="gramStart"/>
      <w:r w:rsidRPr="009D2567">
        <w:rPr>
          <w:lang w:val="en-US"/>
        </w:rPr>
        <w:t>size(</w:t>
      </w:r>
      <w:proofErr w:type="gramEnd"/>
      <w:r w:rsidRPr="009D2567">
        <w:rPr>
          <w:lang w:val="en-US"/>
        </w:rPr>
        <w:t>) {</w:t>
      </w:r>
    </w:p>
    <w:p w14:paraId="429BC99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CriticalSection::ScopedLockType locker(valuesLock);</w:t>
      </w:r>
    </w:p>
    <w:p w14:paraId="6D91D70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 </w:t>
      </w:r>
      <w:proofErr w:type="spellStart"/>
      <w:proofErr w:type="gramStart"/>
      <w:r w:rsidRPr="009D2567">
        <w:rPr>
          <w:lang w:val="en-US"/>
        </w:rPr>
        <w:t>values.size</w:t>
      </w:r>
      <w:proofErr w:type="spellEnd"/>
      <w:proofErr w:type="gramEnd"/>
      <w:r w:rsidRPr="009D2567">
        <w:rPr>
          <w:lang w:val="en-US"/>
        </w:rPr>
        <w:t>();</w:t>
      </w:r>
    </w:p>
    <w:p w14:paraId="0EF44A8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CDC8625" w14:textId="77777777" w:rsidR="00E90F5D" w:rsidRPr="009D2567" w:rsidRDefault="00E90F5D" w:rsidP="00E90F5D">
      <w:pPr>
        <w:pStyle w:val="CodeText"/>
        <w:rPr>
          <w:lang w:val="en-US"/>
        </w:rPr>
      </w:pPr>
    </w:p>
    <w:p w14:paraId="431316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4E531D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CriticalSection</w:t>
      </w:r>
      <w:proofErr w:type="spell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valuesLock</w:t>
      </w:r>
      <w:proofErr w:type="spellEnd"/>
      <w:r w:rsidRPr="009D2567">
        <w:rPr>
          <w:lang w:val="en-US"/>
        </w:rPr>
        <w:t>;</w:t>
      </w:r>
    </w:p>
    <w:p w14:paraId="6596A1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vector&lt;T&gt; values;</w:t>
      </w:r>
    </w:p>
    <w:p w14:paraId="5EC654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proofErr w:type="gram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;</w:t>
      </w:r>
      <w:proofErr w:type="gramEnd"/>
    </w:p>
    <w:p w14:paraId="79AD315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044AEBA4" w14:textId="77777777" w:rsidR="00E90F5D" w:rsidRPr="009D2567" w:rsidRDefault="00E90F5D" w:rsidP="00E90F5D">
      <w:pPr>
        <w:pStyle w:val="CodeText"/>
        <w:rPr>
          <w:lang w:val="en-US"/>
        </w:rPr>
      </w:pPr>
    </w:p>
    <w:p w14:paraId="493EB0FE" w14:textId="77777777" w:rsidR="00E90F5D" w:rsidRPr="009D2567" w:rsidRDefault="00E90F5D" w:rsidP="00E90F5D">
      <w:pPr>
        <w:rPr>
          <w:lang w:val="en-US"/>
        </w:rPr>
      </w:pPr>
    </w:p>
    <w:p w14:paraId="0518E5E1" w14:textId="5423C215" w:rsidR="00E90F5D" w:rsidRPr="009D2567" w:rsidRDefault="00E90F5D" w:rsidP="00E90F5D">
      <w:pPr>
        <w:pStyle w:val="Heading2"/>
        <w:rPr>
          <w:lang w:val="en-US"/>
        </w:rPr>
      </w:pPr>
      <w:bookmarkStart w:id="19" w:name="_Toc72263718"/>
      <w:r w:rsidRPr="009D2567">
        <w:rPr>
          <w:lang w:val="en-US"/>
        </w:rPr>
        <w:t>SpectrumCanvas.cpp</w:t>
      </w:r>
      <w:bookmarkEnd w:id="19"/>
    </w:p>
    <w:p w14:paraId="2737A7E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1D31277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01C45601" w14:textId="77777777" w:rsidR="00E90F5D" w:rsidRPr="009D2567" w:rsidRDefault="00E90F5D" w:rsidP="00E90F5D">
      <w:pPr>
        <w:pStyle w:val="CodeText"/>
        <w:rPr>
          <w:lang w:val="en-US"/>
        </w:rPr>
      </w:pPr>
    </w:p>
    <w:p w14:paraId="642420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SpectrumCanvas.cpp</w:t>
      </w:r>
    </w:p>
    <w:p w14:paraId="58F836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Created: 25 Apr 2021 7:37:03pm</w:t>
      </w:r>
    </w:p>
    <w:p w14:paraId="4542D45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Author:  user</w:t>
      </w:r>
    </w:p>
    <w:p w14:paraId="2FD88A03" w14:textId="77777777" w:rsidR="00E90F5D" w:rsidRPr="009D2567" w:rsidRDefault="00E90F5D" w:rsidP="00E90F5D">
      <w:pPr>
        <w:pStyle w:val="CodeText"/>
        <w:rPr>
          <w:lang w:val="en-US"/>
        </w:rPr>
      </w:pPr>
    </w:p>
    <w:p w14:paraId="213353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4911A1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447623FA" w14:textId="77777777" w:rsidR="00E90F5D" w:rsidRPr="009D2567" w:rsidRDefault="00E90F5D" w:rsidP="00E90F5D">
      <w:pPr>
        <w:pStyle w:val="CodeText"/>
        <w:rPr>
          <w:lang w:val="en-US"/>
        </w:rPr>
      </w:pPr>
    </w:p>
    <w:p w14:paraId="034F0BA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&gt;</w:t>
      </w:r>
    </w:p>
    <w:p w14:paraId="0A7E09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SpectrumCanvas.h</w:t>
      </w:r>
      <w:proofErr w:type="spellEnd"/>
      <w:r w:rsidRPr="009D2567">
        <w:rPr>
          <w:lang w:val="en-US"/>
        </w:rPr>
        <w:t>"</w:t>
      </w:r>
    </w:p>
    <w:p w14:paraId="203441C6" w14:textId="77777777" w:rsidR="00E90F5D" w:rsidRPr="009D2567" w:rsidRDefault="00E90F5D" w:rsidP="00E90F5D">
      <w:pPr>
        <w:pStyle w:val="CodeText"/>
        <w:rPr>
          <w:lang w:val="en-US"/>
        </w:rPr>
      </w:pPr>
    </w:p>
    <w:p w14:paraId="0FCC1BA5" w14:textId="77777777" w:rsidR="00E90F5D" w:rsidRPr="009D2567" w:rsidRDefault="00E90F5D" w:rsidP="00E90F5D">
      <w:pPr>
        <w:pStyle w:val="CodeText"/>
        <w:rPr>
          <w:lang w:val="en-US"/>
        </w:rPr>
      </w:pPr>
    </w:p>
    <w:p w14:paraId="244D418D" w14:textId="77777777" w:rsidR="00E90F5D" w:rsidRPr="009D2567" w:rsidRDefault="00E90F5D" w:rsidP="00E90F5D">
      <w:pPr>
        <w:pStyle w:val="CodeText"/>
        <w:rPr>
          <w:lang w:val="en-US"/>
        </w:rPr>
      </w:pPr>
    </w:p>
    <w:p w14:paraId="42D88D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08C05166" w14:textId="77777777" w:rsidR="00E90F5D" w:rsidRPr="009D2567" w:rsidRDefault="00E90F5D" w:rsidP="00E90F5D">
      <w:pPr>
        <w:pStyle w:val="CodeText"/>
        <w:rPr>
          <w:lang w:val="en-US"/>
        </w:rPr>
      </w:pPr>
      <w:proofErr w:type="gramStart"/>
      <w:r w:rsidRPr="009D2567">
        <w:rPr>
          <w:lang w:val="en-US"/>
        </w:rPr>
        <w:t>SpectrumCanvas::</w:t>
      </w:r>
      <w:proofErr w:type="gramEnd"/>
      <w:r w:rsidRPr="009D2567">
        <w:rPr>
          <w:lang w:val="en-US"/>
        </w:rPr>
        <w:t>SpectrumCanvas(ProcessingParams&amp; _params, ProcessingRendering&amp; _rendering) :</w:t>
      </w:r>
    </w:p>
    <w:p w14:paraId="54FF778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params(_params),</w:t>
      </w:r>
    </w:p>
    <w:p w14:paraId="6799DFE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rendering(_rendering)</w:t>
      </w:r>
    </w:p>
    <w:p w14:paraId="152F2A3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D73212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setOpaque</w:t>
      </w:r>
      <w:proofErr w:type="spellEnd"/>
      <w:r w:rsidRPr="009D2567">
        <w:rPr>
          <w:lang w:val="en-US"/>
        </w:rPr>
        <w:t>(false</w:t>
      </w:r>
      <w:proofErr w:type="gramStart"/>
      <w:r w:rsidRPr="009D2567">
        <w:rPr>
          <w:lang w:val="en-US"/>
        </w:rPr>
        <w:t>);</w:t>
      </w:r>
      <w:proofErr w:type="gramEnd"/>
    </w:p>
    <w:p w14:paraId="54CC80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startTimerHz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24);</w:t>
      </w:r>
    </w:p>
    <w:p w14:paraId="447367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/</w:t>
      </w:r>
      <w:proofErr w:type="gramStart"/>
      <w:r w:rsidRPr="009D2567">
        <w:rPr>
          <w:lang w:val="en-US"/>
        </w:rPr>
        <w:t>/  renderer</w:t>
      </w:r>
      <w:proofErr w:type="gramEnd"/>
      <w:r w:rsidRPr="009D2567">
        <w:rPr>
          <w:lang w:val="en-US"/>
        </w:rPr>
        <w:t>.reset(new DynamicTextureOpenGL::DynamicTextureRenderer(*this, 128, 128));</w:t>
      </w:r>
    </w:p>
    <w:p w14:paraId="1A5333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4E81E30" w14:textId="77777777" w:rsidR="00E90F5D" w:rsidRPr="009D2567" w:rsidRDefault="00E90F5D" w:rsidP="00E90F5D">
      <w:pPr>
        <w:pStyle w:val="CodeText"/>
        <w:rPr>
          <w:lang w:val="en-US"/>
        </w:rPr>
      </w:pPr>
    </w:p>
    <w:p w14:paraId="57DABF26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~</w:t>
      </w:r>
      <w:proofErr w:type="spell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() {</w:t>
      </w:r>
    </w:p>
    <w:p w14:paraId="7DE3F8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stopTimer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2DD3AFC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D0AD256" w14:textId="77777777" w:rsidR="00E90F5D" w:rsidRPr="009D2567" w:rsidRDefault="00E90F5D" w:rsidP="00E90F5D">
      <w:pPr>
        <w:pStyle w:val="CodeText"/>
        <w:rPr>
          <w:lang w:val="en-US"/>
        </w:rPr>
      </w:pPr>
    </w:p>
    <w:p w14:paraId="133408CF" w14:textId="77777777" w:rsidR="00E90F5D" w:rsidRPr="009D2567" w:rsidRDefault="00E90F5D" w:rsidP="00E90F5D">
      <w:pPr>
        <w:pStyle w:val="CodeText"/>
        <w:rPr>
          <w:lang w:val="en-US"/>
        </w:rPr>
      </w:pPr>
    </w:p>
    <w:p w14:paraId="4E429F5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timerCallback</w:t>
      </w:r>
      <w:proofErr w:type="spellEnd"/>
      <w:r w:rsidRPr="009D2567">
        <w:rPr>
          <w:lang w:val="en-US"/>
        </w:rPr>
        <w:t>() {</w:t>
      </w:r>
    </w:p>
    <w:p w14:paraId="6CE720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</w:t>
      </w:r>
      <w:proofErr w:type="spellStart"/>
      <w:proofErr w:type="gramStart"/>
      <w:r w:rsidRPr="009D2567">
        <w:rPr>
          <w:lang w:val="en-US"/>
        </w:rPr>
        <w:t>createMaskPath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79E3FB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createSoundPath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3A3AE3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getParentComponent</w:t>
      </w:r>
      <w:proofErr w:type="spellEnd"/>
      <w:r w:rsidRPr="009D2567">
        <w:rPr>
          <w:lang w:val="en-US"/>
        </w:rPr>
        <w:t>()-&gt;</w:t>
      </w:r>
      <w:proofErr w:type="gramStart"/>
      <w:r w:rsidRPr="009D2567">
        <w:rPr>
          <w:lang w:val="en-US"/>
        </w:rPr>
        <w:t>repaint(</w:t>
      </w:r>
      <w:proofErr w:type="gramEnd"/>
      <w:r w:rsidRPr="009D2567">
        <w:rPr>
          <w:lang w:val="en-US"/>
        </w:rPr>
        <w:t>);</w:t>
      </w:r>
    </w:p>
    <w:p w14:paraId="0032D23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8B8569C" w14:textId="77777777" w:rsidR="00E90F5D" w:rsidRPr="009D2567" w:rsidRDefault="00E90F5D" w:rsidP="00E90F5D">
      <w:pPr>
        <w:pStyle w:val="CodeText"/>
        <w:rPr>
          <w:lang w:val="en-US"/>
        </w:rPr>
      </w:pPr>
    </w:p>
    <w:p w14:paraId="12DF8075" w14:textId="77777777" w:rsidR="00E90F5D" w:rsidRPr="009D2567" w:rsidRDefault="00E90F5D" w:rsidP="00E90F5D">
      <w:pPr>
        <w:pStyle w:val="CodeText"/>
        <w:rPr>
          <w:lang w:val="en-US"/>
        </w:rPr>
      </w:pPr>
    </w:p>
    <w:p w14:paraId="234FCBF1" w14:textId="77777777" w:rsidR="00E90F5D" w:rsidRPr="009D2567" w:rsidRDefault="00E90F5D" w:rsidP="00E90F5D">
      <w:pPr>
        <w:pStyle w:val="CodeText"/>
        <w:rPr>
          <w:lang w:val="en-US"/>
        </w:rPr>
      </w:pPr>
    </w:p>
    <w:p w14:paraId="474FA24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paint (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::Graphics&amp; g) {</w:t>
      </w:r>
    </w:p>
    <w:p w14:paraId="55128EA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g.fillAll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fromRGB</w:t>
      </w:r>
      <w:proofErr w:type="spellEnd"/>
      <w:r w:rsidRPr="009D2567">
        <w:rPr>
          <w:lang w:val="en-US"/>
        </w:rPr>
        <w:t>(0, 0, 0));</w:t>
      </w:r>
    </w:p>
    <w:p w14:paraId="43F7BAB1" w14:textId="77777777" w:rsidR="00E90F5D" w:rsidRPr="009D2567" w:rsidRDefault="00E90F5D" w:rsidP="00E90F5D">
      <w:pPr>
        <w:pStyle w:val="CodeText"/>
        <w:rPr>
          <w:lang w:val="en-US"/>
        </w:rPr>
      </w:pPr>
    </w:p>
    <w:p w14:paraId="11C1F5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g.setColour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fromRGBA</w:t>
      </w:r>
      <w:proofErr w:type="spellEnd"/>
      <w:r w:rsidRPr="009D2567">
        <w:rPr>
          <w:lang w:val="en-US"/>
        </w:rPr>
        <w:t>(255, 255, 255, 100));</w:t>
      </w:r>
    </w:p>
    <w:p w14:paraId="58E8FB7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g.fillPath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soundPath</w:t>
      </w:r>
      <w:proofErr w:type="spellEnd"/>
      <w:r w:rsidRPr="009D2567">
        <w:rPr>
          <w:lang w:val="en-US"/>
        </w:rPr>
        <w:t>);</w:t>
      </w:r>
    </w:p>
    <w:p w14:paraId="7D0334A7" w14:textId="77777777" w:rsidR="00E90F5D" w:rsidRPr="009D2567" w:rsidRDefault="00E90F5D" w:rsidP="00E90F5D">
      <w:pPr>
        <w:pStyle w:val="CodeText"/>
        <w:rPr>
          <w:lang w:val="en-US"/>
        </w:rPr>
      </w:pPr>
    </w:p>
    <w:p w14:paraId="7F07EE9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g.setColour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fromRGB</w:t>
      </w:r>
      <w:proofErr w:type="spellEnd"/>
      <w:r w:rsidRPr="009D2567">
        <w:rPr>
          <w:lang w:val="en-US"/>
        </w:rPr>
        <w:t>(255, 0, 0));</w:t>
      </w:r>
    </w:p>
    <w:p w14:paraId="6E59F8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g.strokePath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maskPath</w:t>
      </w:r>
      <w:proofErr w:type="spellEnd"/>
      <w:r w:rsidRPr="009D2567">
        <w:rPr>
          <w:lang w:val="en-US"/>
        </w:rPr>
        <w:t>[0], 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PathStrokeType</w:t>
      </w:r>
      <w:proofErr w:type="spellEnd"/>
      <w:r w:rsidRPr="009D2567">
        <w:rPr>
          <w:lang w:val="en-US"/>
        </w:rPr>
        <w:t> (2.0) );</w:t>
      </w:r>
    </w:p>
    <w:p w14:paraId="0C972772" w14:textId="77777777" w:rsidR="00E90F5D" w:rsidRPr="009D2567" w:rsidRDefault="00E90F5D" w:rsidP="00E90F5D">
      <w:pPr>
        <w:pStyle w:val="CodeText"/>
        <w:rPr>
          <w:lang w:val="en-US"/>
        </w:rPr>
      </w:pPr>
    </w:p>
    <w:p w14:paraId="1DD0FDE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g.setColour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fromRGB</w:t>
      </w:r>
      <w:proofErr w:type="spellEnd"/>
      <w:r w:rsidRPr="009D2567">
        <w:rPr>
          <w:lang w:val="en-US"/>
        </w:rPr>
        <w:t>(0, 0, 255));</w:t>
      </w:r>
    </w:p>
    <w:p w14:paraId="75AA72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g.strokePath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maskPath</w:t>
      </w:r>
      <w:proofErr w:type="spellEnd"/>
      <w:r w:rsidRPr="009D2567">
        <w:rPr>
          <w:lang w:val="en-US"/>
        </w:rPr>
        <w:t>[1], 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PathStrokeType</w:t>
      </w:r>
      <w:proofErr w:type="spellEnd"/>
      <w:r w:rsidRPr="009D2567">
        <w:rPr>
          <w:lang w:val="en-US"/>
        </w:rPr>
        <w:t> (2.0) );</w:t>
      </w:r>
    </w:p>
    <w:p w14:paraId="26EACC3D" w14:textId="77777777" w:rsidR="00E90F5D" w:rsidRPr="009D2567" w:rsidRDefault="00E90F5D" w:rsidP="00E90F5D">
      <w:pPr>
        <w:pStyle w:val="CodeText"/>
        <w:rPr>
          <w:lang w:val="en-US"/>
        </w:rPr>
      </w:pPr>
    </w:p>
    <w:p w14:paraId="18AA1A4D" w14:textId="77777777" w:rsidR="00E90F5D" w:rsidRPr="009D2567" w:rsidRDefault="00E90F5D" w:rsidP="00E90F5D">
      <w:pPr>
        <w:pStyle w:val="CodeText"/>
        <w:rPr>
          <w:lang w:val="en-US"/>
        </w:rPr>
      </w:pPr>
    </w:p>
    <w:p w14:paraId="50BFC3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7AE9E6F" w14:textId="77777777" w:rsidR="00E90F5D" w:rsidRPr="009D2567" w:rsidRDefault="00E90F5D" w:rsidP="00E90F5D">
      <w:pPr>
        <w:pStyle w:val="CodeText"/>
        <w:rPr>
          <w:lang w:val="en-US"/>
        </w:rPr>
      </w:pPr>
    </w:p>
    <w:p w14:paraId="3100FE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createMaskPath</w:t>
      </w:r>
      <w:proofErr w:type="spellEnd"/>
      <w:r w:rsidRPr="009D2567">
        <w:rPr>
          <w:lang w:val="en-US"/>
        </w:rPr>
        <w:t>() {</w:t>
      </w:r>
    </w:p>
    <w:p w14:paraId="0E2CE62D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proofErr w:type="gramStart"/>
      <w:r w:rsidRPr="009D2567">
        <w:rPr>
          <w:lang w:val="en-US"/>
        </w:rPr>
        <w:t>rendering.lastMask.size</w:t>
      </w:r>
      <w:proofErr w:type="spellEnd"/>
      <w:proofErr w:type="gramEnd"/>
      <w:r w:rsidRPr="009D2567">
        <w:rPr>
          <w:lang w:val="en-US"/>
        </w:rPr>
        <w:t>() != </w:t>
      </w:r>
      <w:r w:rsidRPr="00E90F5D">
        <w:rPr>
          <w:lang w:val="en-US"/>
        </w:rPr>
        <w:t>0) {</w:t>
      </w:r>
    </w:p>
    <w:p w14:paraId="6B8712A1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rendering.lastMask.getValues</w:t>
      </w:r>
      <w:proofErr w:type="spellEnd"/>
      <w:proofErr w:type="gramEnd"/>
      <w:r w:rsidRPr="009D2567">
        <w:rPr>
          <w:lang w:val="en-US"/>
        </w:rPr>
        <w:t>(mask);</w:t>
      </w:r>
    </w:p>
    <w:p w14:paraId="37E292D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A29032D" w14:textId="77777777" w:rsidR="00E90F5D" w:rsidRPr="009D2567" w:rsidRDefault="00E90F5D" w:rsidP="00E90F5D">
      <w:pPr>
        <w:pStyle w:val="CodeText"/>
        <w:rPr>
          <w:lang w:val="en-US"/>
        </w:rPr>
      </w:pPr>
    </w:p>
    <w:p w14:paraId="626B95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proofErr w:type="gramStart"/>
      <w:r w:rsidRPr="009D2567">
        <w:rPr>
          <w:lang w:val="en-US"/>
        </w:rPr>
        <w:t>mask.empty</w:t>
      </w:r>
      <w:proofErr w:type="spellEnd"/>
      <w:proofErr w:type="gramEnd"/>
      <w:r w:rsidRPr="009D2567">
        <w:rPr>
          <w:lang w:val="en-US"/>
        </w:rPr>
        <w:t>()) {</w:t>
      </w:r>
    </w:p>
    <w:p w14:paraId="5452A27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return;</w:t>
      </w:r>
      <w:proofErr w:type="gramEnd"/>
    </w:p>
    <w:p w14:paraId="012FA91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C75B1FE" w14:textId="77777777" w:rsidR="00E90F5D" w:rsidRPr="009D2567" w:rsidRDefault="00E90F5D" w:rsidP="00E90F5D">
      <w:pPr>
        <w:pStyle w:val="CodeText"/>
        <w:rPr>
          <w:lang w:val="en-US"/>
        </w:rPr>
      </w:pPr>
    </w:p>
    <w:p w14:paraId="6A3A155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maskSide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maskSide</w:t>
      </w:r>
      <w:proofErr w:type="spellEnd"/>
      <w:r w:rsidRPr="009D2567">
        <w:rPr>
          <w:lang w:val="en-US"/>
        </w:rPr>
        <w:t> &lt; 2; </w:t>
      </w:r>
      <w:proofErr w:type="spellStart"/>
      <w:r w:rsidRPr="009D2567">
        <w:rPr>
          <w:lang w:val="en-US"/>
        </w:rPr>
        <w:t>maskSide</w:t>
      </w:r>
      <w:proofErr w:type="spellEnd"/>
      <w:r w:rsidRPr="009D2567">
        <w:rPr>
          <w:lang w:val="en-US"/>
        </w:rPr>
        <w:t>++) {</w:t>
      </w:r>
    </w:p>
    <w:p w14:paraId="5150CB09" w14:textId="77777777" w:rsidR="00E90F5D" w:rsidRPr="009D2567" w:rsidRDefault="00E90F5D" w:rsidP="00E90F5D">
      <w:pPr>
        <w:pStyle w:val="CodeText"/>
        <w:rPr>
          <w:lang w:val="en-US"/>
        </w:rPr>
      </w:pPr>
    </w:p>
    <w:p w14:paraId="2389EB2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Path&amp; path = </w:t>
      </w:r>
      <w:proofErr w:type="spellStart"/>
      <w:r w:rsidRPr="009D2567">
        <w:rPr>
          <w:lang w:val="en-US"/>
        </w:rPr>
        <w:t>maskPath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maskSide</w:t>
      </w:r>
      <w:proofErr w:type="spellEnd"/>
      <w:proofErr w:type="gramStart"/>
      <w:r w:rsidRPr="009D2567">
        <w:rPr>
          <w:lang w:val="en-US"/>
        </w:rPr>
        <w:t>];</w:t>
      </w:r>
      <w:proofErr w:type="gramEnd"/>
    </w:p>
    <w:p w14:paraId="7D0E99D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path.clear</w:t>
      </w:r>
      <w:proofErr w:type="spellEnd"/>
      <w:proofErr w:type="gramEnd"/>
      <w:r w:rsidRPr="009D2567">
        <w:rPr>
          <w:lang w:val="en-US"/>
        </w:rPr>
        <w:t>();</w:t>
      </w:r>
    </w:p>
    <w:p w14:paraId="3431D907" w14:textId="77777777" w:rsidR="00E90F5D" w:rsidRPr="009D2567" w:rsidRDefault="00E90F5D" w:rsidP="00E90F5D">
      <w:pPr>
        <w:pStyle w:val="CodeText"/>
        <w:rPr>
          <w:lang w:val="en-US"/>
        </w:rPr>
      </w:pPr>
    </w:p>
    <w:p w14:paraId="775FB3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auto width = (float) </w:t>
      </w:r>
      <w:proofErr w:type="spellStart"/>
      <w:proofErr w:type="gramStart"/>
      <w:r w:rsidRPr="009D2567">
        <w:rPr>
          <w:lang w:val="en-US"/>
        </w:rPr>
        <w:t>getWidth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2D6DFE3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auto height = (float) </w:t>
      </w:r>
      <w:proofErr w:type="spellStart"/>
      <w:proofErr w:type="gramStart"/>
      <w:r w:rsidRPr="009D2567">
        <w:rPr>
          <w:lang w:val="en-US"/>
        </w:rPr>
        <w:t>getHeight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6FBF5A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int </w:t>
      </w:r>
      <w:proofErr w:type="spellStart"/>
      <w:r w:rsidRPr="009D2567">
        <w:rPr>
          <w:lang w:val="en-US"/>
        </w:rPr>
        <w:t>realCnt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mask.size</w:t>
      </w:r>
      <w:proofErr w:type="spellEnd"/>
      <w:proofErr w:type="gramEnd"/>
      <w:r w:rsidRPr="009D2567">
        <w:rPr>
          <w:lang w:val="en-US"/>
        </w:rPr>
        <w:t>();</w:t>
      </w:r>
    </w:p>
    <w:p w14:paraId="1B0A5E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int </w:t>
      </w:r>
      <w:proofErr w:type="spellStart"/>
      <w:r w:rsidRPr="009D2567">
        <w:rPr>
          <w:lang w:val="en-US"/>
        </w:rPr>
        <w:t>cnt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20;</w:t>
      </w:r>
      <w:proofErr w:type="gramEnd"/>
    </w:p>
    <w:p w14:paraId="77D2AF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</w:t>
      </w:r>
      <w:proofErr w:type="spellStart"/>
      <w:r w:rsidRPr="009D2567">
        <w:rPr>
          <w:lang w:val="en-US"/>
        </w:rPr>
        <w:t>perSegment</w:t>
      </w:r>
      <w:proofErr w:type="spellEnd"/>
      <w:r w:rsidRPr="009D2567">
        <w:rPr>
          <w:lang w:val="en-US"/>
        </w:rPr>
        <w:t> = width / (</w:t>
      </w:r>
      <w:proofErr w:type="spellStart"/>
      <w:r w:rsidRPr="009D2567">
        <w:rPr>
          <w:lang w:val="en-US"/>
        </w:rPr>
        <w:t>cnt</w:t>
      </w:r>
      <w:proofErr w:type="spellEnd"/>
      <w:r w:rsidRPr="009D2567">
        <w:rPr>
          <w:lang w:val="en-US"/>
        </w:rPr>
        <w:t> - 1</w:t>
      </w:r>
      <w:proofErr w:type="gramStart"/>
      <w:r w:rsidRPr="009D2567">
        <w:rPr>
          <w:lang w:val="en-US"/>
        </w:rPr>
        <w:t>);</w:t>
      </w:r>
      <w:proofErr w:type="gramEnd"/>
    </w:p>
    <w:p w14:paraId="68AE8CFB" w14:textId="77777777" w:rsidR="00E90F5D" w:rsidRPr="009D2567" w:rsidRDefault="00E90F5D" w:rsidP="00E90F5D">
      <w:pPr>
        <w:pStyle w:val="CodeText"/>
        <w:rPr>
          <w:lang w:val="en-US"/>
        </w:rPr>
      </w:pPr>
    </w:p>
    <w:p w14:paraId="0B6366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f = </w:t>
      </w:r>
      <w:proofErr w:type="gramStart"/>
      <w:r w:rsidRPr="009D2567">
        <w:rPr>
          <w:lang w:val="en-US"/>
        </w:rPr>
        <w:t>powf(</w:t>
      </w:r>
      <w:proofErr w:type="gramEnd"/>
      <w:r w:rsidRPr="009D2567">
        <w:rPr>
          <w:lang w:val="en-US"/>
        </w:rPr>
        <w:t>realCnt, 1.f / cnt); //  j ** cnt = realCount111</w:t>
      </w:r>
    </w:p>
    <w:p w14:paraId="7F6BBC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j = </w:t>
      </w:r>
      <w:proofErr w:type="gramStart"/>
      <w:r w:rsidRPr="009D2567">
        <w:rPr>
          <w:lang w:val="en-US"/>
        </w:rPr>
        <w:t>1;</w:t>
      </w:r>
      <w:proofErr w:type="gramEnd"/>
    </w:p>
    <w:p w14:paraId="63335DB8" w14:textId="77777777" w:rsidR="00E90F5D" w:rsidRPr="009D2567" w:rsidRDefault="00E90F5D" w:rsidP="00E90F5D">
      <w:pPr>
        <w:pStyle w:val="CodeText"/>
        <w:rPr>
          <w:lang w:val="en-US"/>
        </w:rPr>
      </w:pPr>
    </w:p>
    <w:p w14:paraId="449F4053" w14:textId="77777777" w:rsidR="00E90F5D" w:rsidRPr="009D2567" w:rsidRDefault="00E90F5D" w:rsidP="00E90F5D">
      <w:pPr>
        <w:pStyle w:val="CodeText"/>
        <w:rPr>
          <w:lang w:val="en-US"/>
        </w:rPr>
      </w:pPr>
    </w:p>
    <w:p w14:paraId="2C7379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cnt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6517A2C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x =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* </w:t>
      </w:r>
      <w:proofErr w:type="spellStart"/>
      <w:proofErr w:type="gramStart"/>
      <w:r w:rsidRPr="009D2567">
        <w:rPr>
          <w:lang w:val="en-US"/>
        </w:rPr>
        <w:t>perSegment</w:t>
      </w:r>
      <w:proofErr w:type="spellEnd"/>
      <w:r w:rsidRPr="009D2567">
        <w:rPr>
          <w:lang w:val="en-US"/>
        </w:rPr>
        <w:t>;</w:t>
      </w:r>
      <w:proofErr w:type="gramEnd"/>
    </w:p>
    <w:p w14:paraId="56CB7C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</w:t>
      </w:r>
      <w:proofErr w:type="gramStart"/>
      <w:r w:rsidRPr="009D2567">
        <w:rPr>
          <w:lang w:val="en-US"/>
        </w:rPr>
        <w:t>y;</w:t>
      </w:r>
      <w:proofErr w:type="gramEnd"/>
    </w:p>
    <w:p w14:paraId="578001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</w:t>
      </w:r>
      <w:proofErr w:type="spellStart"/>
      <w:r w:rsidRPr="009D2567">
        <w:rPr>
          <w:lang w:val="en-US"/>
        </w:rPr>
        <w:t>maskSide</w:t>
      </w:r>
      <w:proofErr w:type="spellEnd"/>
      <w:r w:rsidRPr="009D2567">
        <w:rPr>
          <w:lang w:val="en-US"/>
        </w:rPr>
        <w:t> == 0) {</w:t>
      </w:r>
    </w:p>
    <w:p w14:paraId="64D848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y = mask[j] / 2.f * </w:t>
      </w:r>
      <w:proofErr w:type="gramStart"/>
      <w:r w:rsidRPr="009D2567">
        <w:rPr>
          <w:lang w:val="en-US"/>
        </w:rPr>
        <w:t>height;</w:t>
      </w:r>
      <w:proofErr w:type="gramEnd"/>
    </w:p>
    <w:p w14:paraId="586B0C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 else {</w:t>
      </w:r>
    </w:p>
    <w:p w14:paraId="1DC280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        y = (2 - mask[j]) / 2.f * </w:t>
      </w:r>
      <w:proofErr w:type="gramStart"/>
      <w:r w:rsidRPr="009D2567">
        <w:rPr>
          <w:lang w:val="en-US"/>
        </w:rPr>
        <w:t>height;</w:t>
      </w:r>
      <w:proofErr w:type="gramEnd"/>
    </w:p>
    <w:p w14:paraId="49D5A6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246BDE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== 0) {</w:t>
      </w:r>
    </w:p>
    <w:p w14:paraId="5948CB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</w:t>
      </w:r>
      <w:proofErr w:type="spellStart"/>
      <w:proofErr w:type="gramStart"/>
      <w:r w:rsidRPr="009D2567">
        <w:rPr>
          <w:lang w:val="en-US"/>
        </w:rPr>
        <w:t>path.startNewSubPath</w:t>
      </w:r>
      <w:proofErr w:type="spellEnd"/>
      <w:proofErr w:type="gramEnd"/>
      <w:r w:rsidRPr="009D2567">
        <w:rPr>
          <w:lang w:val="en-US"/>
        </w:rPr>
        <w:t>(x, y);</w:t>
      </w:r>
    </w:p>
    <w:p w14:paraId="58B33DB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 else {</w:t>
      </w:r>
    </w:p>
    <w:p w14:paraId="6F52B3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</w:t>
      </w:r>
      <w:proofErr w:type="spellStart"/>
      <w:proofErr w:type="gramStart"/>
      <w:r w:rsidRPr="009D2567">
        <w:rPr>
          <w:lang w:val="en-US"/>
        </w:rPr>
        <w:t>path.lineTo</w:t>
      </w:r>
      <w:proofErr w:type="spellEnd"/>
      <w:proofErr w:type="gramEnd"/>
      <w:r w:rsidRPr="009D2567">
        <w:rPr>
          <w:lang w:val="en-US"/>
        </w:rPr>
        <w:t>(x, y);</w:t>
      </w:r>
    </w:p>
    <w:p w14:paraId="52CA720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3B8593D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j *= </w:t>
      </w:r>
      <w:proofErr w:type="gramStart"/>
      <w:r w:rsidRPr="009D2567">
        <w:rPr>
          <w:lang w:val="en-US"/>
        </w:rPr>
        <w:t>f;</w:t>
      </w:r>
      <w:proofErr w:type="gramEnd"/>
    </w:p>
    <w:p w14:paraId="0E849C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1083496B" w14:textId="77777777" w:rsidR="00E90F5D" w:rsidRPr="009D2567" w:rsidRDefault="00E90F5D" w:rsidP="00E90F5D">
      <w:pPr>
        <w:pStyle w:val="CodeText"/>
        <w:rPr>
          <w:lang w:val="en-US"/>
        </w:rPr>
      </w:pPr>
    </w:p>
    <w:p w14:paraId="17A4540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path = </w:t>
      </w:r>
      <w:proofErr w:type="spellStart"/>
      <w:proofErr w:type="gramStart"/>
      <w:r w:rsidRPr="009D2567">
        <w:rPr>
          <w:lang w:val="en-US"/>
        </w:rPr>
        <w:t>path.createPathWithRoundedCorners</w:t>
      </w:r>
      <w:proofErr w:type="spellEnd"/>
      <w:proofErr w:type="gramEnd"/>
      <w:r w:rsidRPr="009D2567">
        <w:rPr>
          <w:lang w:val="en-US"/>
        </w:rPr>
        <w:t>(20.f);</w:t>
      </w:r>
    </w:p>
    <w:p w14:paraId="163784C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AEE8F8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D050CD3" w14:textId="77777777" w:rsidR="00E90F5D" w:rsidRPr="009D2567" w:rsidRDefault="00E90F5D" w:rsidP="00E90F5D">
      <w:pPr>
        <w:pStyle w:val="CodeText"/>
        <w:rPr>
          <w:lang w:val="en-US"/>
        </w:rPr>
      </w:pPr>
    </w:p>
    <w:p w14:paraId="25C9F2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createSoundPath</w:t>
      </w:r>
      <w:proofErr w:type="spellEnd"/>
      <w:r w:rsidRPr="009D2567">
        <w:rPr>
          <w:lang w:val="en-US"/>
        </w:rPr>
        <w:t>() {</w:t>
      </w:r>
    </w:p>
    <w:p w14:paraId="4F61C3F9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proofErr w:type="gramStart"/>
      <w:r w:rsidRPr="009D2567">
        <w:rPr>
          <w:lang w:val="en-US"/>
        </w:rPr>
        <w:t>rendering.lastSound.size</w:t>
      </w:r>
      <w:proofErr w:type="spellEnd"/>
      <w:proofErr w:type="gramEnd"/>
      <w:r w:rsidRPr="009D2567">
        <w:rPr>
          <w:lang w:val="en-US"/>
        </w:rPr>
        <w:t>() != </w:t>
      </w:r>
      <w:r w:rsidRPr="00E90F5D">
        <w:rPr>
          <w:lang w:val="en-US"/>
        </w:rPr>
        <w:t>0) {</w:t>
      </w:r>
    </w:p>
    <w:p w14:paraId="74A80A49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rendering.lastSound.getValues</w:t>
      </w:r>
      <w:proofErr w:type="spellEnd"/>
      <w:proofErr w:type="gramEnd"/>
      <w:r w:rsidRPr="009D2567">
        <w:rPr>
          <w:lang w:val="en-US"/>
        </w:rPr>
        <w:t>(sound);</w:t>
      </w:r>
    </w:p>
    <w:p w14:paraId="6D9F82C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B685094" w14:textId="77777777" w:rsidR="00E90F5D" w:rsidRPr="009D2567" w:rsidRDefault="00E90F5D" w:rsidP="00E90F5D">
      <w:pPr>
        <w:pStyle w:val="CodeText"/>
        <w:rPr>
          <w:lang w:val="en-US"/>
        </w:rPr>
      </w:pPr>
    </w:p>
    <w:p w14:paraId="0BE7FA3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proofErr w:type="gramStart"/>
      <w:r w:rsidRPr="009D2567">
        <w:rPr>
          <w:lang w:val="en-US"/>
        </w:rPr>
        <w:t>sound.empty</w:t>
      </w:r>
      <w:proofErr w:type="spellEnd"/>
      <w:proofErr w:type="gramEnd"/>
      <w:r w:rsidRPr="009D2567">
        <w:rPr>
          <w:lang w:val="en-US"/>
        </w:rPr>
        <w:t>()) {</w:t>
      </w:r>
    </w:p>
    <w:p w14:paraId="5D7799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return;</w:t>
      </w:r>
      <w:proofErr w:type="gramEnd"/>
    </w:p>
    <w:p w14:paraId="504F5F6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00CFA25" w14:textId="77777777" w:rsidR="00E90F5D" w:rsidRPr="009D2567" w:rsidRDefault="00E90F5D" w:rsidP="00E90F5D">
      <w:pPr>
        <w:pStyle w:val="CodeText"/>
        <w:rPr>
          <w:lang w:val="en-US"/>
        </w:rPr>
      </w:pPr>
    </w:p>
    <w:p w14:paraId="5CE5289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Path&amp; path = </w:t>
      </w:r>
      <w:proofErr w:type="spellStart"/>
      <w:proofErr w:type="gramStart"/>
      <w:r w:rsidRPr="009D2567">
        <w:rPr>
          <w:lang w:val="en-US"/>
        </w:rPr>
        <w:t>soundPath</w:t>
      </w:r>
      <w:proofErr w:type="spellEnd"/>
      <w:r w:rsidRPr="009D2567">
        <w:rPr>
          <w:lang w:val="en-US"/>
        </w:rPr>
        <w:t>;</w:t>
      </w:r>
      <w:proofErr w:type="gramEnd"/>
    </w:p>
    <w:p w14:paraId="5E53302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path.clear</w:t>
      </w:r>
      <w:proofErr w:type="spellEnd"/>
      <w:proofErr w:type="gramEnd"/>
      <w:r w:rsidRPr="009D2567">
        <w:rPr>
          <w:lang w:val="en-US"/>
        </w:rPr>
        <w:t>();</w:t>
      </w:r>
    </w:p>
    <w:p w14:paraId="386C09D6" w14:textId="77777777" w:rsidR="00E90F5D" w:rsidRPr="009D2567" w:rsidRDefault="00E90F5D" w:rsidP="00E90F5D">
      <w:pPr>
        <w:pStyle w:val="CodeText"/>
        <w:rPr>
          <w:lang w:val="en-US"/>
        </w:rPr>
      </w:pPr>
    </w:p>
    <w:p w14:paraId="23C228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width = (float) </w:t>
      </w:r>
      <w:proofErr w:type="spellStart"/>
      <w:proofErr w:type="gramStart"/>
      <w:r w:rsidRPr="009D2567">
        <w:rPr>
          <w:lang w:val="en-US"/>
        </w:rPr>
        <w:t>getWidth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6A8F84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height = (float) </w:t>
      </w:r>
      <w:proofErr w:type="spellStart"/>
      <w:proofErr w:type="gramStart"/>
      <w:r w:rsidRPr="009D2567">
        <w:rPr>
          <w:lang w:val="en-US"/>
        </w:rPr>
        <w:t>getHeight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1ECDC90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r w:rsidRPr="009D2567">
        <w:rPr>
          <w:lang w:val="en-US"/>
        </w:rPr>
        <w:t>realCnt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mask.size</w:t>
      </w:r>
      <w:proofErr w:type="spellEnd"/>
      <w:proofErr w:type="gramEnd"/>
      <w:r w:rsidRPr="009D2567">
        <w:rPr>
          <w:lang w:val="en-US"/>
        </w:rPr>
        <w:t>();</w:t>
      </w:r>
    </w:p>
    <w:p w14:paraId="57A4D0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r w:rsidRPr="009D2567">
        <w:rPr>
          <w:lang w:val="en-US"/>
        </w:rPr>
        <w:t>cnt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20;</w:t>
      </w:r>
      <w:proofErr w:type="gramEnd"/>
    </w:p>
    <w:p w14:paraId="68CC89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r w:rsidRPr="009D2567">
        <w:rPr>
          <w:lang w:val="en-US"/>
        </w:rPr>
        <w:t>perSegment</w:t>
      </w:r>
      <w:proofErr w:type="spellEnd"/>
      <w:r w:rsidRPr="009D2567">
        <w:rPr>
          <w:lang w:val="en-US"/>
        </w:rPr>
        <w:t> = width / (</w:t>
      </w:r>
      <w:proofErr w:type="spellStart"/>
      <w:r w:rsidRPr="009D2567">
        <w:rPr>
          <w:lang w:val="en-US"/>
        </w:rPr>
        <w:t>cnt</w:t>
      </w:r>
      <w:proofErr w:type="spellEnd"/>
      <w:r w:rsidRPr="009D2567">
        <w:rPr>
          <w:lang w:val="en-US"/>
        </w:rPr>
        <w:t> - 1</w:t>
      </w:r>
      <w:proofErr w:type="gramStart"/>
      <w:r w:rsidRPr="009D2567">
        <w:rPr>
          <w:lang w:val="en-US"/>
        </w:rPr>
        <w:t>);</w:t>
      </w:r>
      <w:proofErr w:type="gramEnd"/>
    </w:p>
    <w:p w14:paraId="09BF5856" w14:textId="77777777" w:rsidR="00E90F5D" w:rsidRPr="009D2567" w:rsidRDefault="00E90F5D" w:rsidP="00E90F5D">
      <w:pPr>
        <w:pStyle w:val="CodeText"/>
        <w:rPr>
          <w:lang w:val="en-US"/>
        </w:rPr>
      </w:pPr>
    </w:p>
    <w:p w14:paraId="0CAC85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f = </w:t>
      </w:r>
      <w:proofErr w:type="gramStart"/>
      <w:r w:rsidRPr="009D2567">
        <w:rPr>
          <w:lang w:val="en-US"/>
        </w:rPr>
        <w:t>powf(</w:t>
      </w:r>
      <w:proofErr w:type="gramEnd"/>
      <w:r w:rsidRPr="009D2567">
        <w:rPr>
          <w:lang w:val="en-US"/>
        </w:rPr>
        <w:t>realCnt, 1.f / cnt); //  j ** cnt = realCount111</w:t>
      </w:r>
    </w:p>
    <w:p w14:paraId="51902A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j = </w:t>
      </w:r>
      <w:proofErr w:type="gramStart"/>
      <w:r w:rsidRPr="009D2567">
        <w:rPr>
          <w:lang w:val="en-US"/>
        </w:rPr>
        <w:t>1;</w:t>
      </w:r>
      <w:proofErr w:type="gramEnd"/>
    </w:p>
    <w:p w14:paraId="22AE6693" w14:textId="77777777" w:rsidR="00E90F5D" w:rsidRPr="009D2567" w:rsidRDefault="00E90F5D" w:rsidP="00E90F5D">
      <w:pPr>
        <w:pStyle w:val="CodeText"/>
        <w:rPr>
          <w:lang w:val="en-US"/>
        </w:rPr>
      </w:pPr>
    </w:p>
    <w:p w14:paraId="17A1DCA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path.startNewSubPath</w:t>
      </w:r>
      <w:proofErr w:type="spellEnd"/>
      <w:proofErr w:type="gramEnd"/>
      <w:r w:rsidRPr="009D2567">
        <w:rPr>
          <w:lang w:val="en-US"/>
        </w:rPr>
        <w:t>(-50, height + 50);</w:t>
      </w:r>
    </w:p>
    <w:p w14:paraId="379B0F4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cnt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52A595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x =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* </w:t>
      </w:r>
      <w:proofErr w:type="spellStart"/>
      <w:proofErr w:type="gramStart"/>
      <w:r w:rsidRPr="009D2567">
        <w:rPr>
          <w:lang w:val="en-US"/>
        </w:rPr>
        <w:t>perSegment</w:t>
      </w:r>
      <w:proofErr w:type="spellEnd"/>
      <w:r w:rsidRPr="009D2567">
        <w:rPr>
          <w:lang w:val="en-US"/>
        </w:rPr>
        <w:t>;</w:t>
      </w:r>
      <w:proofErr w:type="gramEnd"/>
    </w:p>
    <w:p w14:paraId="356BA58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y =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Decibels::gainToDecibels(sound[j] / 150.f, -60.f) / -60.f * height;</w:t>
      </w:r>
    </w:p>
    <w:p w14:paraId="7DB9EECD" w14:textId="77777777" w:rsidR="00E90F5D" w:rsidRPr="009D2567" w:rsidRDefault="00E90F5D" w:rsidP="00E90F5D">
      <w:pPr>
        <w:pStyle w:val="CodeText"/>
        <w:rPr>
          <w:lang w:val="en-US"/>
        </w:rPr>
      </w:pPr>
    </w:p>
    <w:p w14:paraId="610B289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/</w:t>
      </w:r>
      <w:proofErr w:type="gramStart"/>
      <w:r w:rsidRPr="009D2567">
        <w:rPr>
          <w:lang w:val="en-US"/>
        </w:rPr>
        <w:t>/  if</w:t>
      </w:r>
      <w:proofErr w:type="gramEnd"/>
      <w:r w:rsidRPr="009D2567">
        <w:rPr>
          <w:lang w:val="en-US"/>
        </w:rPr>
        <w:t> (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== 0) {</w:t>
      </w:r>
    </w:p>
    <w:p w14:paraId="04219F2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proofErr w:type="gramStart"/>
      <w:r w:rsidRPr="009D2567">
        <w:rPr>
          <w:lang w:val="en-US"/>
        </w:rPr>
        <w:t>path.lineTo</w:t>
      </w:r>
      <w:proofErr w:type="spellEnd"/>
      <w:proofErr w:type="gramEnd"/>
      <w:r w:rsidRPr="009D2567">
        <w:rPr>
          <w:lang w:val="en-US"/>
        </w:rPr>
        <w:t>(x, y);</w:t>
      </w:r>
    </w:p>
    <w:p w14:paraId="18E32A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/* </w:t>
      </w:r>
      <w:proofErr w:type="gramStart"/>
      <w:r w:rsidRPr="009D2567">
        <w:rPr>
          <w:lang w:val="en-US"/>
        </w:rPr>
        <w:t>  }</w:t>
      </w:r>
      <w:proofErr w:type="gramEnd"/>
      <w:r w:rsidRPr="009D2567">
        <w:rPr>
          <w:lang w:val="en-US"/>
        </w:rPr>
        <w:t> else {</w:t>
      </w:r>
    </w:p>
    <w:p w14:paraId="5DDAC05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startX = 0, startY = 0, joinX = 0, joinY = 0, endX, </w:t>
      </w:r>
      <w:proofErr w:type="gramStart"/>
      <w:r w:rsidRPr="009D2567">
        <w:rPr>
          <w:lang w:val="en-US"/>
        </w:rPr>
        <w:t>endY;</w:t>
      </w:r>
      <w:proofErr w:type="gramEnd"/>
    </w:p>
    <w:p w14:paraId="2C1180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}*/</w:t>
      </w:r>
    </w:p>
    <w:p w14:paraId="3679BA7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j *= </w:t>
      </w:r>
      <w:proofErr w:type="gramStart"/>
      <w:r w:rsidRPr="009D2567">
        <w:rPr>
          <w:lang w:val="en-US"/>
        </w:rPr>
        <w:t>f;</w:t>
      </w:r>
      <w:proofErr w:type="gramEnd"/>
    </w:p>
    <w:p w14:paraId="76F3E0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4F62E2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path.lineTo</w:t>
      </w:r>
      <w:proofErr w:type="spellEnd"/>
      <w:proofErr w:type="gramEnd"/>
      <w:r w:rsidRPr="009D2567">
        <w:rPr>
          <w:lang w:val="en-US"/>
        </w:rPr>
        <w:t>(width + 50, height + 50);</w:t>
      </w:r>
    </w:p>
    <w:p w14:paraId="7354BB8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path.closeSubPath</w:t>
      </w:r>
      <w:proofErr w:type="spellEnd"/>
      <w:proofErr w:type="gramEnd"/>
      <w:r w:rsidRPr="009D2567">
        <w:rPr>
          <w:lang w:val="en-US"/>
        </w:rPr>
        <w:t>();</w:t>
      </w:r>
    </w:p>
    <w:p w14:paraId="14AAD01C" w14:textId="77777777" w:rsidR="00E90F5D" w:rsidRPr="009D2567" w:rsidRDefault="00E90F5D" w:rsidP="00E90F5D">
      <w:pPr>
        <w:pStyle w:val="CodeText"/>
        <w:rPr>
          <w:lang w:val="en-US"/>
        </w:rPr>
      </w:pPr>
    </w:p>
    <w:p w14:paraId="77FE80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 = </w:t>
      </w:r>
      <w:proofErr w:type="spellStart"/>
      <w:proofErr w:type="gramStart"/>
      <w:r w:rsidRPr="009D2567">
        <w:rPr>
          <w:lang w:val="en-US"/>
        </w:rPr>
        <w:t>path.createPathWithRoundedCorners</w:t>
      </w:r>
      <w:proofErr w:type="spellEnd"/>
      <w:proofErr w:type="gramEnd"/>
      <w:r w:rsidRPr="009D2567">
        <w:rPr>
          <w:lang w:val="en-US"/>
        </w:rPr>
        <w:t>(20.f);</w:t>
      </w:r>
    </w:p>
    <w:p w14:paraId="7986A0DE" w14:textId="77777777" w:rsidR="00E90F5D" w:rsidRPr="009D2567" w:rsidRDefault="00E90F5D" w:rsidP="00E90F5D">
      <w:pPr>
        <w:pStyle w:val="CodeText"/>
        <w:rPr>
          <w:lang w:val="en-US"/>
        </w:rPr>
      </w:pPr>
    </w:p>
    <w:p w14:paraId="3CD663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7A2D40D" w14:textId="77777777" w:rsidR="00E90F5D" w:rsidRPr="009D2567" w:rsidRDefault="00E90F5D" w:rsidP="00E90F5D">
      <w:pPr>
        <w:pStyle w:val="CodeText"/>
        <w:rPr>
          <w:lang w:val="en-US"/>
        </w:rPr>
      </w:pPr>
    </w:p>
    <w:p w14:paraId="0CADA089" w14:textId="77777777" w:rsidR="00E90F5D" w:rsidRPr="009D2567" w:rsidRDefault="00E90F5D" w:rsidP="00E90F5D">
      <w:pPr>
        <w:pStyle w:val="CodeText"/>
        <w:rPr>
          <w:lang w:val="en-US"/>
        </w:rPr>
      </w:pPr>
    </w:p>
    <w:p w14:paraId="7BF468E1" w14:textId="77777777" w:rsidR="00E90F5D" w:rsidRPr="009D2567" w:rsidRDefault="00E90F5D" w:rsidP="00E90F5D">
      <w:pPr>
        <w:rPr>
          <w:lang w:val="en-US"/>
        </w:rPr>
      </w:pPr>
    </w:p>
    <w:p w14:paraId="6A687A05" w14:textId="2D972E65" w:rsidR="00E90F5D" w:rsidRPr="009D2567" w:rsidRDefault="00E90F5D" w:rsidP="00E90F5D">
      <w:pPr>
        <w:pStyle w:val="Heading2"/>
        <w:rPr>
          <w:lang w:val="en-US"/>
        </w:rPr>
      </w:pPr>
      <w:bookmarkStart w:id="20" w:name="_Toc72263719"/>
      <w:proofErr w:type="spellStart"/>
      <w:r w:rsidRPr="009D2567">
        <w:rPr>
          <w:lang w:val="en-US"/>
        </w:rPr>
        <w:t>SpectrumCanvas.h</w:t>
      </w:r>
      <w:bookmarkEnd w:id="20"/>
      <w:proofErr w:type="spellEnd"/>
    </w:p>
    <w:p w14:paraId="451DFC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2A6A40BC" w14:textId="77777777" w:rsidR="00E90F5D" w:rsidRPr="009D2567" w:rsidRDefault="00E90F5D" w:rsidP="00E90F5D">
      <w:pPr>
        <w:pStyle w:val="CodeText"/>
        <w:rPr>
          <w:lang w:val="en-US"/>
        </w:rPr>
      </w:pPr>
    </w:p>
    <w:p w14:paraId="494243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&gt;</w:t>
      </w:r>
    </w:p>
    <w:p w14:paraId="0E1C434E" w14:textId="77777777" w:rsidR="00E90F5D" w:rsidRPr="009D2567" w:rsidRDefault="00E90F5D" w:rsidP="00E90F5D">
      <w:pPr>
        <w:pStyle w:val="CodeText"/>
        <w:rPr>
          <w:lang w:val="en-US"/>
        </w:rPr>
      </w:pPr>
    </w:p>
    <w:p w14:paraId="6D4EBD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</w:t>
      </w:r>
      <w:proofErr w:type="gramStart"/>
      <w:r w:rsidRPr="009D2567">
        <w:rPr>
          <w:lang w:val="en-US"/>
        </w:rPr>
        <w:t>"..</w:t>
      </w:r>
      <w:proofErr w:type="gramEnd"/>
      <w:r w:rsidRPr="009D2567">
        <w:rPr>
          <w:lang w:val="en-US"/>
        </w:rPr>
        <w:t>/Processing/</w:t>
      </w:r>
      <w:proofErr w:type="spellStart"/>
      <w:r w:rsidRPr="009D2567">
        <w:rPr>
          <w:lang w:val="en-US"/>
        </w:rPr>
        <w:t>ProcessingRendering.h</w:t>
      </w:r>
      <w:proofErr w:type="spellEnd"/>
      <w:r w:rsidRPr="009D2567">
        <w:rPr>
          <w:lang w:val="en-US"/>
        </w:rPr>
        <w:t>"</w:t>
      </w:r>
    </w:p>
    <w:p w14:paraId="00C90A9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</w:t>
      </w:r>
      <w:proofErr w:type="gramStart"/>
      <w:r w:rsidRPr="009D2567">
        <w:rPr>
          <w:lang w:val="en-US"/>
        </w:rPr>
        <w:t>"..</w:t>
      </w:r>
      <w:proofErr w:type="gramEnd"/>
      <w:r w:rsidRPr="009D2567">
        <w:rPr>
          <w:lang w:val="en-US"/>
        </w:rPr>
        <w:t>/Processing/</w:t>
      </w:r>
      <w:proofErr w:type="spellStart"/>
      <w:r w:rsidRPr="009D2567">
        <w:rPr>
          <w:lang w:val="en-US"/>
        </w:rPr>
        <w:t>ProcessingParams.h</w:t>
      </w:r>
      <w:proofErr w:type="spellEnd"/>
      <w:r w:rsidRPr="009D2567">
        <w:rPr>
          <w:lang w:val="en-US"/>
        </w:rPr>
        <w:t>"</w:t>
      </w:r>
    </w:p>
    <w:p w14:paraId="3BA7AE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gramStart"/>
      <w:r w:rsidRPr="009D2567">
        <w:rPr>
          <w:lang w:val="en-US"/>
        </w:rPr>
        <w:t>SpectrumCanvas :</w:t>
      </w:r>
      <w:proofErr w:type="gramEnd"/>
      <w:r w:rsidRPr="009D2567">
        <w:rPr>
          <w:lang w:val="en-US"/>
        </w:rPr>
        <w:t> public juce::Component, private juce::Timer</w:t>
      </w:r>
    </w:p>
    <w:p w14:paraId="2ADA68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17EFAB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60817CD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SpectrumCanvas(</w:t>
      </w:r>
      <w:proofErr w:type="gramEnd"/>
      <w:r w:rsidRPr="009D2567">
        <w:rPr>
          <w:lang w:val="en-US"/>
        </w:rPr>
        <w:t>ProcessingParams&amp; _params, ProcessingRendering&amp; _rendering);</w:t>
      </w:r>
    </w:p>
    <w:p w14:paraId="629E44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~</w:t>
      </w:r>
      <w:proofErr w:type="spellStart"/>
      <w:proofErr w:type="gram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6CA87689" w14:textId="77777777" w:rsidR="00E90F5D" w:rsidRPr="009D2567" w:rsidRDefault="00E90F5D" w:rsidP="00E90F5D">
      <w:pPr>
        <w:pStyle w:val="CodeText"/>
        <w:rPr>
          <w:lang w:val="en-US"/>
        </w:rPr>
      </w:pPr>
    </w:p>
    <w:p w14:paraId="15D849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timerCallback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25912409" w14:textId="77777777" w:rsidR="00E90F5D" w:rsidRPr="009D2567" w:rsidRDefault="00E90F5D" w:rsidP="00E90F5D">
      <w:pPr>
        <w:pStyle w:val="CodeText"/>
        <w:rPr>
          <w:lang w:val="en-US"/>
        </w:rPr>
      </w:pPr>
    </w:p>
    <w:p w14:paraId="4C20415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paint (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Graphics&amp;) override;</w:t>
      </w:r>
    </w:p>
    <w:p w14:paraId="0C7778CE" w14:textId="77777777" w:rsidR="00E90F5D" w:rsidRPr="009D2567" w:rsidRDefault="00E90F5D" w:rsidP="00E90F5D">
      <w:pPr>
        <w:pStyle w:val="CodeText"/>
        <w:rPr>
          <w:lang w:val="en-US"/>
        </w:rPr>
      </w:pPr>
    </w:p>
    <w:p w14:paraId="5E62344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787C5F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&amp; </w:t>
      </w:r>
      <w:proofErr w:type="gramStart"/>
      <w:r w:rsidRPr="009D2567">
        <w:rPr>
          <w:lang w:val="en-US"/>
        </w:rPr>
        <w:t>params;</w:t>
      </w:r>
      <w:proofErr w:type="gramEnd"/>
    </w:p>
    <w:p w14:paraId="5669D92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ProcessingRendering</w:t>
      </w:r>
      <w:proofErr w:type="spellEnd"/>
      <w:r w:rsidRPr="009D2567">
        <w:rPr>
          <w:lang w:val="en-US"/>
        </w:rPr>
        <w:t>&amp; </w:t>
      </w:r>
      <w:proofErr w:type="gramStart"/>
      <w:r w:rsidRPr="009D2567">
        <w:rPr>
          <w:lang w:val="en-US"/>
        </w:rPr>
        <w:t>rendering;</w:t>
      </w:r>
      <w:proofErr w:type="gramEnd"/>
    </w:p>
    <w:p w14:paraId="35BC3A48" w14:textId="77777777" w:rsidR="00E90F5D" w:rsidRPr="009D2567" w:rsidRDefault="00E90F5D" w:rsidP="00E90F5D">
      <w:pPr>
        <w:pStyle w:val="CodeText"/>
        <w:rPr>
          <w:lang w:val="en-US"/>
        </w:rPr>
      </w:pPr>
    </w:p>
    <w:p w14:paraId="1114AD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 </w:t>
      </w:r>
      <w:proofErr w:type="spellStart"/>
      <w:proofErr w:type="gramStart"/>
      <w:r w:rsidRPr="009D2567">
        <w:rPr>
          <w:lang w:val="en-US"/>
        </w:rPr>
        <w:t>maskPath</w:t>
      </w:r>
      <w:proofErr w:type="spellEnd"/>
      <w:r w:rsidRPr="009D2567">
        <w:rPr>
          <w:lang w:val="en-US"/>
        </w:rPr>
        <w:t>[</w:t>
      </w:r>
      <w:proofErr w:type="gramEnd"/>
      <w:r w:rsidRPr="009D2567">
        <w:rPr>
          <w:lang w:val="en-US"/>
        </w:rPr>
        <w:t>2];</w:t>
      </w:r>
    </w:p>
    <w:p w14:paraId="615D77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 </w:t>
      </w:r>
      <w:proofErr w:type="spellStart"/>
      <w:proofErr w:type="gramStart"/>
      <w:r w:rsidRPr="009D2567">
        <w:rPr>
          <w:lang w:val="en-US"/>
        </w:rPr>
        <w:t>soundPath</w:t>
      </w:r>
      <w:proofErr w:type="spellEnd"/>
      <w:r w:rsidRPr="009D2567">
        <w:rPr>
          <w:lang w:val="en-US"/>
        </w:rPr>
        <w:t>;</w:t>
      </w:r>
      <w:proofErr w:type="gramEnd"/>
    </w:p>
    <w:p w14:paraId="59BA9F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vector&lt;float&gt; mask;</w:t>
      </w:r>
    </w:p>
    <w:p w14:paraId="6772DB7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vector&lt;float&gt; sound;</w:t>
      </w:r>
    </w:p>
    <w:p w14:paraId="3C5AC9A9" w14:textId="77777777" w:rsidR="00E90F5D" w:rsidRPr="009D2567" w:rsidRDefault="00E90F5D" w:rsidP="00E90F5D">
      <w:pPr>
        <w:pStyle w:val="CodeText"/>
        <w:rPr>
          <w:lang w:val="en-US"/>
        </w:rPr>
      </w:pPr>
    </w:p>
    <w:p w14:paraId="01F7394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createMaskPath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045D2D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createSoundPath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05A02BB6" w14:textId="77777777" w:rsidR="00E90F5D" w:rsidRPr="009D2567" w:rsidRDefault="00E90F5D" w:rsidP="00E90F5D">
      <w:pPr>
        <w:pStyle w:val="CodeText"/>
        <w:rPr>
          <w:lang w:val="en-US"/>
        </w:rPr>
      </w:pPr>
    </w:p>
    <w:p w14:paraId="6CB9A0D3" w14:textId="77777777" w:rsidR="00E90F5D" w:rsidRPr="009D2567" w:rsidRDefault="00E90F5D" w:rsidP="00E90F5D">
      <w:pPr>
        <w:pStyle w:val="CodeText"/>
        <w:rPr>
          <w:lang w:val="en-US"/>
        </w:rPr>
      </w:pPr>
    </w:p>
    <w:p w14:paraId="285BA6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JUCE_DECLARE_NON_COPYABLE_WITH_LEAK_DETECTOR (SpectrumCanvas)</w:t>
      </w:r>
    </w:p>
    <w:p w14:paraId="5F164709" w14:textId="77777777" w:rsidR="00E90F5D" w:rsidRDefault="00E90F5D" w:rsidP="00E90F5D">
      <w:pPr>
        <w:pStyle w:val="CodeText"/>
      </w:pPr>
      <w:r>
        <w:t>};</w:t>
      </w:r>
    </w:p>
    <w:p w14:paraId="74B01EB3" w14:textId="77777777" w:rsidR="00E90F5D" w:rsidRDefault="00E90F5D" w:rsidP="00E90F5D">
      <w:pPr>
        <w:pStyle w:val="CodeText"/>
      </w:pPr>
    </w:p>
    <w:p w14:paraId="6A247486" w14:textId="77777777" w:rsidR="0066660B" w:rsidRPr="0066660B" w:rsidRDefault="0066660B" w:rsidP="00825932">
      <w:pPr>
        <w:pStyle w:val="a0"/>
        <w:ind w:firstLine="0"/>
      </w:pPr>
    </w:p>
    <w:p w14:paraId="139734C4" w14:textId="77777777" w:rsidR="0066660B" w:rsidRPr="0066660B" w:rsidRDefault="0066660B" w:rsidP="00825932">
      <w:pPr>
        <w:pStyle w:val="a0"/>
        <w:ind w:firstLine="0"/>
      </w:pPr>
    </w:p>
    <w:p w14:paraId="2ACFFA5A" w14:textId="77777777" w:rsidR="0066660B" w:rsidRPr="0066660B" w:rsidRDefault="0066660B" w:rsidP="00825932">
      <w:pPr>
        <w:pStyle w:val="a0"/>
        <w:ind w:firstLine="0"/>
      </w:pPr>
    </w:p>
    <w:p w14:paraId="07C41C8D" w14:textId="77777777" w:rsidR="0066660B" w:rsidRPr="0066660B" w:rsidRDefault="0066660B" w:rsidP="00825932">
      <w:pPr>
        <w:pStyle w:val="a0"/>
        <w:ind w:firstLine="0"/>
      </w:pPr>
    </w:p>
    <w:p w14:paraId="0987F623" w14:textId="77777777" w:rsidR="0066660B" w:rsidRPr="0066660B" w:rsidRDefault="0066660B" w:rsidP="00825932">
      <w:pPr>
        <w:pStyle w:val="a0"/>
        <w:ind w:firstLine="0"/>
      </w:pPr>
    </w:p>
    <w:p w14:paraId="3FFA56EF" w14:textId="77777777" w:rsidR="0066660B" w:rsidRPr="0066660B" w:rsidRDefault="0066660B" w:rsidP="00825932">
      <w:pPr>
        <w:pStyle w:val="a0"/>
        <w:ind w:firstLine="0"/>
      </w:pPr>
    </w:p>
    <w:p w14:paraId="01E5EDD6" w14:textId="77777777" w:rsidR="0066660B" w:rsidRPr="0066660B" w:rsidRDefault="0066660B" w:rsidP="00825932">
      <w:pPr>
        <w:pStyle w:val="a0"/>
        <w:ind w:firstLine="0"/>
      </w:pPr>
    </w:p>
    <w:p w14:paraId="6CE1EA81" w14:textId="77777777" w:rsidR="0066660B" w:rsidRPr="0066660B" w:rsidRDefault="0066660B" w:rsidP="00825932">
      <w:pPr>
        <w:pStyle w:val="a0"/>
        <w:ind w:firstLine="0"/>
      </w:pPr>
    </w:p>
    <w:p w14:paraId="31EE46CF" w14:textId="77777777" w:rsidR="0066660B" w:rsidRPr="0066660B" w:rsidRDefault="0066660B" w:rsidP="00825932">
      <w:pPr>
        <w:pStyle w:val="a0"/>
        <w:ind w:firstLine="0"/>
      </w:pPr>
    </w:p>
    <w:p w14:paraId="1D1F4BFE" w14:textId="77777777" w:rsidR="0066660B" w:rsidRPr="0066660B" w:rsidRDefault="0066660B" w:rsidP="00825932">
      <w:pPr>
        <w:pStyle w:val="a0"/>
        <w:ind w:firstLine="0"/>
      </w:pPr>
    </w:p>
    <w:p w14:paraId="4AE02648" w14:textId="54B30C1D" w:rsidR="00640763" w:rsidRDefault="0066660B" w:rsidP="00935FA4">
      <w:pPr>
        <w:pStyle w:val="a"/>
        <w:numPr>
          <w:ilvl w:val="0"/>
          <w:numId w:val="0"/>
        </w:numPr>
        <w:ind w:left="288"/>
        <w:rPr>
          <w:w w:val="105"/>
        </w:rPr>
      </w:pPr>
      <w:r>
        <w:br w:type="column"/>
      </w:r>
      <w:bookmarkStart w:id="21" w:name="_Toc72263720"/>
      <w:r w:rsidR="00825932">
        <w:lastRenderedPageBreak/>
        <w:t>ПРИЛОЖЕНИЕ 1</w:t>
      </w:r>
      <w:r w:rsidR="00640763">
        <w:br/>
      </w:r>
      <w:r w:rsidR="00640763">
        <w:rPr>
          <w:w w:val="105"/>
        </w:rPr>
        <w:t>СПИСОК ИСПОЛЬЗУЕМОЙ ЛИТЕРАТУРЫ</w:t>
      </w:r>
      <w:bookmarkEnd w:id="21"/>
    </w:p>
    <w:p w14:paraId="11EB81F6" w14:textId="7FD5D463" w:rsidR="00280BE4" w:rsidRDefault="00280BE4" w:rsidP="002400F7">
      <w:pPr>
        <w:pStyle w:val="a0"/>
        <w:numPr>
          <w:ilvl w:val="0"/>
          <w:numId w:val="17"/>
        </w:numPr>
      </w:pPr>
      <w:r>
        <w:rPr>
          <w:lang w:val="en-US"/>
        </w:rPr>
        <w:t xml:space="preserve">JUCE </w:t>
      </w:r>
      <w:r w:rsidRPr="00280BE4">
        <w:rPr>
          <w:lang w:val="en-US"/>
        </w:rPr>
        <w:t>–</w:t>
      </w:r>
      <w:r>
        <w:rPr>
          <w:lang w:val="en-US"/>
        </w:rPr>
        <w:t xml:space="preserve"> </w:t>
      </w:r>
      <w:r w:rsidRPr="00280BE4">
        <w:rPr>
          <w:lang w:val="en-US"/>
        </w:rPr>
        <w:t>framework for multi-platform audio applications [</w:t>
      </w:r>
      <w:r>
        <w:t>Электронный</w:t>
      </w:r>
      <w:r w:rsidRPr="00280BE4">
        <w:rPr>
          <w:lang w:val="en-US"/>
        </w:rPr>
        <w:t xml:space="preserve"> </w:t>
      </w:r>
      <w:r>
        <w:t>ресурс</w:t>
      </w:r>
      <w:r w:rsidRPr="00280BE4">
        <w:rPr>
          <w:lang w:val="en-US"/>
        </w:rPr>
        <w:t xml:space="preserve">] / </w:t>
      </w:r>
      <w:r>
        <w:rPr>
          <w:lang w:val="en-US"/>
        </w:rPr>
        <w:t>JUCE</w:t>
      </w:r>
      <w:r w:rsidRPr="00280BE4">
        <w:rPr>
          <w:lang w:val="en-US"/>
        </w:rPr>
        <w:t xml:space="preserve">. </w:t>
      </w:r>
      <w:r>
        <w:t>Режим доступа:</w:t>
      </w:r>
      <w:r w:rsidR="002400F7">
        <w:rPr>
          <w:lang w:val="en-US"/>
        </w:rPr>
        <w:t xml:space="preserve"> </w:t>
      </w:r>
      <w:hyperlink r:id="rId15" w:history="1">
        <w:r w:rsidR="002B5314" w:rsidRPr="0070320A">
          <w:rPr>
            <w:rStyle w:val="Hyperlink"/>
          </w:rPr>
          <w:t>https://juce.com/</w:t>
        </w:r>
      </w:hyperlink>
      <w:r w:rsidRPr="00280BE4">
        <w:t xml:space="preserve"> </w:t>
      </w:r>
      <w:r>
        <w:t xml:space="preserve">, свободный. (дата обращения: </w:t>
      </w:r>
      <w:r w:rsidRPr="002400F7">
        <w:rPr>
          <w:lang w:val="en-US"/>
        </w:rPr>
        <w:t>18.05.2021)</w:t>
      </w:r>
    </w:p>
    <w:p w14:paraId="7A894414" w14:textId="34253192" w:rsidR="00825932" w:rsidRDefault="00825932" w:rsidP="00825932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7F05A168" w14:textId="77777777" w:rsidR="00825932" w:rsidRDefault="00825932" w:rsidP="00825932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19.102-77</w:t>
      </w:r>
      <w:proofErr w:type="gramEnd"/>
      <w:r>
        <w:t xml:space="preserve"> Стадии разработки. //Единая система программной документации. – М.: ИПК Издательство стандартов, 2001.</w:t>
      </w:r>
    </w:p>
    <w:p w14:paraId="160E1396" w14:textId="77777777" w:rsidR="00825932" w:rsidRDefault="00825932" w:rsidP="00825932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35121E43" w14:textId="77777777" w:rsidR="00825932" w:rsidRDefault="00825932" w:rsidP="00825932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19.104-78</w:t>
      </w:r>
      <w:proofErr w:type="gramEnd"/>
      <w:r>
        <w:t xml:space="preserve"> Основные надписи. //Единая система программной документации. – М.: ИПК Издательство стандартов, 2001.</w:t>
      </w:r>
    </w:p>
    <w:p w14:paraId="131FAFBB" w14:textId="77777777" w:rsidR="00825932" w:rsidRDefault="00825932" w:rsidP="00825932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19.105-78</w:t>
      </w:r>
      <w:proofErr w:type="gramEnd"/>
      <w:r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483D97" w14:textId="6A6C518B" w:rsidR="00825932" w:rsidRDefault="00825932" w:rsidP="00E90F5D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19.106-78</w:t>
      </w:r>
      <w:proofErr w:type="gramEnd"/>
      <w: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B6F86EC" w14:textId="77777777" w:rsidR="00825932" w:rsidRDefault="00825932" w:rsidP="00825932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19.603-78</w:t>
      </w:r>
      <w:proofErr w:type="gramEnd"/>
      <w:r>
        <w:t xml:space="preserve"> Общие правила внесения изменений. //Единая система программной документации. – М.: ИПК Издательство стандартов, 2001.</w:t>
      </w:r>
    </w:p>
    <w:p w14:paraId="5A33FC6D" w14:textId="61698072" w:rsidR="00825932" w:rsidRDefault="00825932" w:rsidP="00E90F5D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19.604-78</w:t>
      </w:r>
      <w:proofErr w:type="gramEnd"/>
      <w:r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793520C5" w14:textId="277176D3" w:rsidR="00825932" w:rsidRDefault="00825932" w:rsidP="00E90F5D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19.602-78</w:t>
      </w:r>
      <w:proofErr w:type="gramEnd"/>
      <w:r>
        <w:t xml:space="preserve">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03A483B1" w14:textId="711DC1E7" w:rsidR="00DF7CED" w:rsidRDefault="00DF7CED" w:rsidP="00825932">
      <w:pPr>
        <w:pStyle w:val="a0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579181A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595CC8D5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0198313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04288BB7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228491FF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52E1A50C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3585AD27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4508B4E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0FD1CE3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0949D303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7030C373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19C70250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2B065BF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443C0A15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4E5B9C3A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2B852A53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2EB5700B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27A64D4F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6A3B416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11408BEF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744509E4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17996744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731B63DB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7CD2C5A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CF6D7F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4C7EF4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335AB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2D3710" w14:textId="77777777" w:rsidR="007F1EDF" w:rsidRDefault="007F1EDF" w:rsidP="007F1EDF">
            <w:pPr>
              <w:pStyle w:val="TableParagraph"/>
            </w:pPr>
          </w:p>
        </w:tc>
      </w:tr>
      <w:tr w:rsidR="007F1EDF" w14:paraId="0C2A912D" w14:textId="77777777" w:rsidTr="007F1EDF">
        <w:trPr>
          <w:trHeight w:val="388"/>
        </w:trPr>
        <w:tc>
          <w:tcPr>
            <w:tcW w:w="531" w:type="dxa"/>
          </w:tcPr>
          <w:p w14:paraId="31F0AA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BBE3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1DDB5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74DCF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4ED92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CEEC2E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B8082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1DEA7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B945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AF10F6" w14:textId="77777777" w:rsidR="007F1EDF" w:rsidRDefault="007F1EDF" w:rsidP="007F1EDF">
            <w:pPr>
              <w:pStyle w:val="TableParagraph"/>
            </w:pPr>
          </w:p>
        </w:tc>
      </w:tr>
      <w:tr w:rsidR="007F1EDF" w14:paraId="690A2565" w14:textId="77777777" w:rsidTr="007F1EDF">
        <w:trPr>
          <w:trHeight w:val="388"/>
        </w:trPr>
        <w:tc>
          <w:tcPr>
            <w:tcW w:w="531" w:type="dxa"/>
          </w:tcPr>
          <w:p w14:paraId="58101C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2AD9F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F7F2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22E81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2FAF9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46F6AB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15E30A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7C0F7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69270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0C5AF5" w14:textId="77777777" w:rsidR="007F1EDF" w:rsidRDefault="007F1EDF" w:rsidP="007F1EDF">
            <w:pPr>
              <w:pStyle w:val="TableParagraph"/>
            </w:pPr>
          </w:p>
        </w:tc>
      </w:tr>
      <w:tr w:rsidR="007F1EDF" w14:paraId="2357C2AB" w14:textId="77777777" w:rsidTr="007F1EDF">
        <w:trPr>
          <w:trHeight w:val="388"/>
        </w:trPr>
        <w:tc>
          <w:tcPr>
            <w:tcW w:w="531" w:type="dxa"/>
          </w:tcPr>
          <w:p w14:paraId="45497C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F4BF1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7A2A2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AF290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C5C0B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B8012A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57DA5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46047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AC517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BDD9C3" w14:textId="77777777" w:rsidR="007F1EDF" w:rsidRDefault="007F1EDF" w:rsidP="007F1EDF">
            <w:pPr>
              <w:pStyle w:val="TableParagraph"/>
            </w:pPr>
          </w:p>
        </w:tc>
      </w:tr>
      <w:tr w:rsidR="007F1EDF" w14:paraId="48622DC1" w14:textId="77777777" w:rsidTr="007F1EDF">
        <w:trPr>
          <w:trHeight w:val="388"/>
        </w:trPr>
        <w:tc>
          <w:tcPr>
            <w:tcW w:w="531" w:type="dxa"/>
          </w:tcPr>
          <w:p w14:paraId="78D3CF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D694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0BED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B2BD6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19672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096D5E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98C2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5C5A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FD4B0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34A9C7" w14:textId="77777777" w:rsidR="007F1EDF" w:rsidRDefault="007F1EDF" w:rsidP="007F1EDF">
            <w:pPr>
              <w:pStyle w:val="TableParagraph"/>
            </w:pPr>
          </w:p>
        </w:tc>
      </w:tr>
      <w:tr w:rsidR="007F1EDF" w14:paraId="5192E134" w14:textId="77777777" w:rsidTr="007F1EDF">
        <w:trPr>
          <w:trHeight w:val="388"/>
        </w:trPr>
        <w:tc>
          <w:tcPr>
            <w:tcW w:w="531" w:type="dxa"/>
          </w:tcPr>
          <w:p w14:paraId="7982259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EA1CC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5FCE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8D38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B509A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63F6E3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A74BA3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B1939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BB37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407344" w14:textId="77777777" w:rsidR="007F1EDF" w:rsidRDefault="007F1EDF" w:rsidP="007F1EDF">
            <w:pPr>
              <w:pStyle w:val="TableParagraph"/>
            </w:pPr>
          </w:p>
        </w:tc>
      </w:tr>
      <w:tr w:rsidR="007F1EDF" w14:paraId="67B160BF" w14:textId="77777777" w:rsidTr="007F1EDF">
        <w:trPr>
          <w:trHeight w:val="388"/>
        </w:trPr>
        <w:tc>
          <w:tcPr>
            <w:tcW w:w="531" w:type="dxa"/>
          </w:tcPr>
          <w:p w14:paraId="0AD658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0025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9E65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B022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20A62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A924F1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F16FB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E5870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E41C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35D821" w14:textId="77777777" w:rsidR="007F1EDF" w:rsidRDefault="007F1EDF" w:rsidP="007F1EDF">
            <w:pPr>
              <w:pStyle w:val="TableParagraph"/>
            </w:pPr>
          </w:p>
        </w:tc>
      </w:tr>
      <w:tr w:rsidR="007F1EDF" w14:paraId="5E987255" w14:textId="77777777" w:rsidTr="007F1EDF">
        <w:trPr>
          <w:trHeight w:val="388"/>
        </w:trPr>
        <w:tc>
          <w:tcPr>
            <w:tcW w:w="531" w:type="dxa"/>
          </w:tcPr>
          <w:p w14:paraId="1AD97BD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70DBF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B486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A807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31298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E12E67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620A64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D9777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D588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E259B6" w14:textId="77777777" w:rsidR="007F1EDF" w:rsidRDefault="007F1EDF" w:rsidP="007F1EDF">
            <w:pPr>
              <w:pStyle w:val="TableParagraph"/>
            </w:pPr>
          </w:p>
        </w:tc>
      </w:tr>
      <w:tr w:rsidR="007F1EDF" w14:paraId="363E0BDC" w14:textId="77777777" w:rsidTr="007F1EDF">
        <w:trPr>
          <w:trHeight w:val="388"/>
        </w:trPr>
        <w:tc>
          <w:tcPr>
            <w:tcW w:w="531" w:type="dxa"/>
          </w:tcPr>
          <w:p w14:paraId="196711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BC8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06F54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FCEB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EF021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3303EC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CE4BC3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149FA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3DD38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E91101" w14:textId="77777777" w:rsidR="007F1EDF" w:rsidRDefault="007F1EDF" w:rsidP="007F1EDF">
            <w:pPr>
              <w:pStyle w:val="TableParagraph"/>
            </w:pPr>
          </w:p>
        </w:tc>
      </w:tr>
      <w:tr w:rsidR="007F1EDF" w14:paraId="43772E32" w14:textId="77777777" w:rsidTr="007F1EDF">
        <w:trPr>
          <w:trHeight w:val="388"/>
        </w:trPr>
        <w:tc>
          <w:tcPr>
            <w:tcW w:w="531" w:type="dxa"/>
          </w:tcPr>
          <w:p w14:paraId="0559CF1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B5D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EE9536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30C2F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B3B0E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5976D5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D4A2BA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17A3E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F661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BD6922" w14:textId="77777777" w:rsidR="007F1EDF" w:rsidRDefault="007F1EDF" w:rsidP="007F1EDF">
            <w:pPr>
              <w:pStyle w:val="TableParagraph"/>
            </w:pPr>
          </w:p>
        </w:tc>
      </w:tr>
      <w:tr w:rsidR="007F1EDF" w14:paraId="7724B6D8" w14:textId="77777777" w:rsidTr="007F1EDF">
        <w:trPr>
          <w:trHeight w:val="388"/>
        </w:trPr>
        <w:tc>
          <w:tcPr>
            <w:tcW w:w="531" w:type="dxa"/>
          </w:tcPr>
          <w:p w14:paraId="4E33FC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7AAB8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12F99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FDDB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D654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870114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53132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411A00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34C1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E2A6C6" w14:textId="77777777" w:rsidR="007F1EDF" w:rsidRDefault="007F1EDF" w:rsidP="007F1EDF">
            <w:pPr>
              <w:pStyle w:val="TableParagraph"/>
            </w:pPr>
          </w:p>
        </w:tc>
      </w:tr>
      <w:tr w:rsidR="007F1EDF" w14:paraId="4E92ED81" w14:textId="77777777" w:rsidTr="007F1EDF">
        <w:trPr>
          <w:trHeight w:val="388"/>
        </w:trPr>
        <w:tc>
          <w:tcPr>
            <w:tcW w:w="531" w:type="dxa"/>
          </w:tcPr>
          <w:p w14:paraId="568770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E699C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A558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34B9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ADCC8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68B0AD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F2C9B4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D4CB8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5CA0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87DF6B" w14:textId="77777777" w:rsidR="007F1EDF" w:rsidRDefault="007F1EDF" w:rsidP="007F1EDF">
            <w:pPr>
              <w:pStyle w:val="TableParagraph"/>
            </w:pPr>
          </w:p>
        </w:tc>
      </w:tr>
      <w:tr w:rsidR="007F1EDF" w14:paraId="2253179A" w14:textId="77777777" w:rsidTr="007F1EDF">
        <w:trPr>
          <w:trHeight w:val="388"/>
        </w:trPr>
        <w:tc>
          <w:tcPr>
            <w:tcW w:w="531" w:type="dxa"/>
          </w:tcPr>
          <w:p w14:paraId="75AE3B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274B6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847D5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C870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91DEA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617B7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DF46B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A869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EE602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EB1A0C" w14:textId="77777777" w:rsidR="007F1EDF" w:rsidRDefault="007F1EDF" w:rsidP="007F1EDF">
            <w:pPr>
              <w:pStyle w:val="TableParagraph"/>
            </w:pPr>
          </w:p>
        </w:tc>
      </w:tr>
      <w:tr w:rsidR="007F1EDF" w14:paraId="2D5520ED" w14:textId="77777777" w:rsidTr="007F1EDF">
        <w:trPr>
          <w:trHeight w:val="388"/>
        </w:trPr>
        <w:tc>
          <w:tcPr>
            <w:tcW w:w="531" w:type="dxa"/>
          </w:tcPr>
          <w:p w14:paraId="68BD2F3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C9E4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5B0A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C0DA6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86B8F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772D3F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B3B7F3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48BD6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A209C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5DD8DA" w14:textId="77777777" w:rsidR="007F1EDF" w:rsidRDefault="007F1EDF" w:rsidP="007F1EDF">
            <w:pPr>
              <w:pStyle w:val="TableParagraph"/>
            </w:pPr>
          </w:p>
        </w:tc>
      </w:tr>
      <w:tr w:rsidR="007F1EDF" w14:paraId="64B0E859" w14:textId="77777777" w:rsidTr="007F1EDF">
        <w:trPr>
          <w:trHeight w:val="388"/>
        </w:trPr>
        <w:tc>
          <w:tcPr>
            <w:tcW w:w="531" w:type="dxa"/>
          </w:tcPr>
          <w:p w14:paraId="35DCF5F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D5FF9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BA45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187B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4E26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27E020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71F949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1942F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EE95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EDB120" w14:textId="77777777" w:rsidR="007F1EDF" w:rsidRDefault="007F1EDF" w:rsidP="007F1EDF">
            <w:pPr>
              <w:pStyle w:val="TableParagraph"/>
            </w:pPr>
          </w:p>
        </w:tc>
      </w:tr>
      <w:tr w:rsidR="007F1EDF" w14:paraId="351520F8" w14:textId="77777777" w:rsidTr="007F1EDF">
        <w:trPr>
          <w:trHeight w:val="388"/>
        </w:trPr>
        <w:tc>
          <w:tcPr>
            <w:tcW w:w="531" w:type="dxa"/>
          </w:tcPr>
          <w:p w14:paraId="71CE825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6BF0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E5A4B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EC4FC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D5C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095B16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9C4484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A16005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190D0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16DC7B" w14:textId="77777777" w:rsidR="007F1EDF" w:rsidRDefault="007F1EDF" w:rsidP="007F1EDF">
            <w:pPr>
              <w:pStyle w:val="TableParagraph"/>
            </w:pPr>
          </w:p>
        </w:tc>
      </w:tr>
      <w:tr w:rsidR="007F1EDF" w14:paraId="02FCA8B2" w14:textId="77777777" w:rsidTr="007F1EDF">
        <w:trPr>
          <w:trHeight w:val="388"/>
        </w:trPr>
        <w:tc>
          <w:tcPr>
            <w:tcW w:w="531" w:type="dxa"/>
          </w:tcPr>
          <w:p w14:paraId="069E8C1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71C2A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6442D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8A86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61C67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B08210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E7897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9193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D312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6D08F0" w14:textId="77777777" w:rsidR="007F1EDF" w:rsidRDefault="007F1EDF" w:rsidP="007F1EDF">
            <w:pPr>
              <w:pStyle w:val="TableParagraph"/>
            </w:pPr>
          </w:p>
        </w:tc>
      </w:tr>
      <w:tr w:rsidR="007F1EDF" w14:paraId="77C47B21" w14:textId="77777777" w:rsidTr="007F1EDF">
        <w:trPr>
          <w:trHeight w:val="388"/>
        </w:trPr>
        <w:tc>
          <w:tcPr>
            <w:tcW w:w="531" w:type="dxa"/>
          </w:tcPr>
          <w:p w14:paraId="31E06F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1ED23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731B8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9F4404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52675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652568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FCD890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0E96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A424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2767C2" w14:textId="77777777" w:rsidR="007F1EDF" w:rsidRDefault="007F1EDF" w:rsidP="007F1EDF">
            <w:pPr>
              <w:pStyle w:val="TableParagraph"/>
            </w:pPr>
          </w:p>
        </w:tc>
      </w:tr>
      <w:tr w:rsidR="007F1EDF" w14:paraId="4758F08D" w14:textId="77777777" w:rsidTr="007F1EDF">
        <w:trPr>
          <w:trHeight w:val="388"/>
        </w:trPr>
        <w:tc>
          <w:tcPr>
            <w:tcW w:w="531" w:type="dxa"/>
          </w:tcPr>
          <w:p w14:paraId="47B492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5F80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C442D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460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2C5BE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DCF232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E83A43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B40D7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8824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EA8E11" w14:textId="77777777" w:rsidR="007F1EDF" w:rsidRDefault="007F1EDF" w:rsidP="007F1EDF">
            <w:pPr>
              <w:pStyle w:val="TableParagraph"/>
            </w:pPr>
          </w:p>
        </w:tc>
      </w:tr>
      <w:tr w:rsidR="007F1EDF" w14:paraId="1E3D0C5A" w14:textId="77777777" w:rsidTr="007F1EDF">
        <w:trPr>
          <w:trHeight w:val="388"/>
        </w:trPr>
        <w:tc>
          <w:tcPr>
            <w:tcW w:w="531" w:type="dxa"/>
          </w:tcPr>
          <w:p w14:paraId="3A112A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A816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7D58A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BEF28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D6A380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F40D0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3A3BC7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834BF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056D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538C60" w14:textId="77777777" w:rsidR="007F1EDF" w:rsidRDefault="007F1EDF" w:rsidP="007F1EDF">
            <w:pPr>
              <w:pStyle w:val="TableParagraph"/>
            </w:pPr>
          </w:p>
        </w:tc>
      </w:tr>
      <w:tr w:rsidR="007F1EDF" w14:paraId="4A3261C3" w14:textId="77777777" w:rsidTr="007F1EDF">
        <w:trPr>
          <w:trHeight w:val="388"/>
        </w:trPr>
        <w:tc>
          <w:tcPr>
            <w:tcW w:w="531" w:type="dxa"/>
          </w:tcPr>
          <w:p w14:paraId="270FAB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32CF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2FDB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DC4D3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8B1B0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A9808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5860CE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A93B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53F2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844AB3" w14:textId="77777777" w:rsidR="007F1EDF" w:rsidRDefault="007F1EDF" w:rsidP="007F1EDF">
            <w:pPr>
              <w:pStyle w:val="TableParagraph"/>
            </w:pPr>
          </w:p>
        </w:tc>
      </w:tr>
      <w:tr w:rsidR="007F1EDF" w14:paraId="692652A5" w14:textId="77777777" w:rsidTr="007F1EDF">
        <w:trPr>
          <w:trHeight w:val="388"/>
        </w:trPr>
        <w:tc>
          <w:tcPr>
            <w:tcW w:w="531" w:type="dxa"/>
          </w:tcPr>
          <w:p w14:paraId="09DD45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C6D9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83EA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BAB1F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4AE5E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62316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D0DDA2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775B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F904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29F845" w14:textId="77777777" w:rsidR="007F1EDF" w:rsidRDefault="007F1EDF" w:rsidP="007F1EDF">
            <w:pPr>
              <w:pStyle w:val="TableParagraph"/>
            </w:pPr>
          </w:p>
        </w:tc>
      </w:tr>
      <w:tr w:rsidR="007F1EDF" w14:paraId="0A7CD4D9" w14:textId="77777777" w:rsidTr="007F1EDF">
        <w:trPr>
          <w:trHeight w:val="388"/>
        </w:trPr>
        <w:tc>
          <w:tcPr>
            <w:tcW w:w="531" w:type="dxa"/>
          </w:tcPr>
          <w:p w14:paraId="7E3D6D2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90D8D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DAA2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9B69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3C37A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0304AE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B73BB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7BB3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92C6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D37002" w14:textId="77777777" w:rsidR="007F1EDF" w:rsidRDefault="007F1EDF" w:rsidP="007F1EDF">
            <w:pPr>
              <w:pStyle w:val="TableParagraph"/>
            </w:pPr>
          </w:p>
        </w:tc>
      </w:tr>
      <w:tr w:rsidR="007F1EDF" w14:paraId="3FD6C6EA" w14:textId="77777777" w:rsidTr="007F1EDF">
        <w:trPr>
          <w:trHeight w:val="388"/>
        </w:trPr>
        <w:tc>
          <w:tcPr>
            <w:tcW w:w="531" w:type="dxa"/>
          </w:tcPr>
          <w:p w14:paraId="71FE2D5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1D8E3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E67F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C638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6BE65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D6FE90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4A7F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0D8E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200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E9CFD3" w14:textId="77777777" w:rsidR="007F1EDF" w:rsidRDefault="007F1EDF" w:rsidP="007F1EDF">
            <w:pPr>
              <w:pStyle w:val="TableParagraph"/>
            </w:pPr>
          </w:p>
        </w:tc>
      </w:tr>
      <w:tr w:rsidR="007F1EDF" w14:paraId="73E5D8AE" w14:textId="77777777" w:rsidTr="007F1EDF">
        <w:trPr>
          <w:trHeight w:val="388"/>
        </w:trPr>
        <w:tc>
          <w:tcPr>
            <w:tcW w:w="531" w:type="dxa"/>
          </w:tcPr>
          <w:p w14:paraId="2D99E3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AA9C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4DAF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49EB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E0E86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40E01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E15A9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5D78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EB37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B17BC4" w14:textId="77777777" w:rsidR="007F1EDF" w:rsidRDefault="007F1EDF" w:rsidP="007F1EDF">
            <w:pPr>
              <w:pStyle w:val="TableParagraph"/>
            </w:pPr>
          </w:p>
        </w:tc>
      </w:tr>
      <w:tr w:rsidR="007F1EDF" w14:paraId="024E7231" w14:textId="77777777" w:rsidTr="007F1EDF">
        <w:trPr>
          <w:trHeight w:val="388"/>
        </w:trPr>
        <w:tc>
          <w:tcPr>
            <w:tcW w:w="531" w:type="dxa"/>
          </w:tcPr>
          <w:p w14:paraId="53B67A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7A11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EB021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BD1FE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7E979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289992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3C624B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7B8AB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85B9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3A36A1" w14:textId="77777777" w:rsidR="007F1EDF" w:rsidRDefault="007F1EDF" w:rsidP="007F1EDF">
            <w:pPr>
              <w:pStyle w:val="TableParagraph"/>
            </w:pPr>
          </w:p>
        </w:tc>
      </w:tr>
      <w:tr w:rsidR="007F1EDF" w14:paraId="35E578F0" w14:textId="77777777" w:rsidTr="007F1EDF">
        <w:trPr>
          <w:trHeight w:val="388"/>
        </w:trPr>
        <w:tc>
          <w:tcPr>
            <w:tcW w:w="531" w:type="dxa"/>
          </w:tcPr>
          <w:p w14:paraId="167F82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ABA0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3875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EEB8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329FD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2A481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E1C0CB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20C6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69772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0BE88E" w14:textId="77777777" w:rsidR="007F1EDF" w:rsidRDefault="007F1EDF" w:rsidP="007F1EDF">
            <w:pPr>
              <w:pStyle w:val="TableParagraph"/>
            </w:pPr>
          </w:p>
        </w:tc>
      </w:tr>
      <w:tr w:rsidR="007F1EDF" w14:paraId="6CE0D71E" w14:textId="77777777" w:rsidTr="007F1EDF">
        <w:trPr>
          <w:trHeight w:val="388"/>
        </w:trPr>
        <w:tc>
          <w:tcPr>
            <w:tcW w:w="531" w:type="dxa"/>
          </w:tcPr>
          <w:p w14:paraId="3F5D51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122B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61E20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D1018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35432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B5E339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ED19F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090B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0AAB8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6424B4" w14:textId="77777777" w:rsidR="007F1EDF" w:rsidRDefault="007F1EDF" w:rsidP="007F1EDF">
            <w:pPr>
              <w:pStyle w:val="TableParagraph"/>
            </w:pPr>
          </w:p>
        </w:tc>
      </w:tr>
    </w:tbl>
    <w:p w14:paraId="08A98FEA" w14:textId="77777777" w:rsidR="00B02C85" w:rsidRDefault="00B02C85" w:rsidP="00B02C85">
      <w:pPr>
        <w:pStyle w:val="Heading1"/>
      </w:pPr>
      <w:bookmarkStart w:id="22" w:name="_Toc72263721"/>
      <w:r w:rsidRPr="00B02C85">
        <w:t>ЛИСТ</w:t>
      </w:r>
      <w:r>
        <w:rPr>
          <w:w w:val="105"/>
        </w:rPr>
        <w:t xml:space="preserve"> РЕГИСТРАЦИИ ИЗМЕНЕНИЙ</w:t>
      </w:r>
      <w:bookmarkEnd w:id="22"/>
    </w:p>
    <w:p w14:paraId="6C02BAC7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16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0A3EC" w14:textId="77777777" w:rsidR="002D4161" w:rsidRDefault="002D4161" w:rsidP="00037718">
      <w:pPr>
        <w:spacing w:after="0" w:line="240" w:lineRule="auto"/>
      </w:pPr>
      <w:r>
        <w:separator/>
      </w:r>
    </w:p>
  </w:endnote>
  <w:endnote w:type="continuationSeparator" w:id="0">
    <w:p w14:paraId="5EEE57CF" w14:textId="77777777" w:rsidR="002D4161" w:rsidRDefault="002D4161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5B2501" w14:paraId="5837BA83" w14:textId="77777777" w:rsidTr="0055713F">
      <w:trPr>
        <w:trHeight w:val="268"/>
      </w:trPr>
      <w:tc>
        <w:tcPr>
          <w:tcW w:w="3119" w:type="dxa"/>
        </w:tcPr>
        <w:p w14:paraId="6101E999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216B9017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36837F59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6DB94DA0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78E3DA39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</w:tr>
    <w:tr w:rsidR="005B2501" w14:paraId="3E7C1343" w14:textId="77777777" w:rsidTr="0055713F">
      <w:trPr>
        <w:trHeight w:val="268"/>
      </w:trPr>
      <w:tc>
        <w:tcPr>
          <w:tcW w:w="3119" w:type="dxa"/>
        </w:tcPr>
        <w:p w14:paraId="6CFB0C87" w14:textId="77777777" w:rsidR="005B2501" w:rsidRDefault="005B2501" w:rsidP="005B2501">
          <w:pPr>
            <w:pStyle w:val="TableParagraph"/>
            <w:spacing w:line="236" w:lineRule="exact"/>
            <w:ind w:left="122"/>
          </w:pPr>
          <w:bookmarkStart w:id="2" w:name="_bookmark46"/>
          <w:bookmarkEnd w:id="2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761C882F" w14:textId="77777777" w:rsidR="005B2501" w:rsidRDefault="005B2501" w:rsidP="005B2501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3FA157B4" w14:textId="77777777" w:rsidR="005B2501" w:rsidRDefault="005B2501" w:rsidP="005B2501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2BAE6C22" w14:textId="77777777" w:rsidR="005B2501" w:rsidRDefault="005B2501" w:rsidP="005B2501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5D7722BA" w14:textId="77777777" w:rsidR="005B2501" w:rsidRDefault="005B2501" w:rsidP="005B2501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5B2501" w14:paraId="6119BD30" w14:textId="77777777" w:rsidTr="0055713F">
      <w:trPr>
        <w:trHeight w:val="268"/>
      </w:trPr>
      <w:tc>
        <w:tcPr>
          <w:tcW w:w="3119" w:type="dxa"/>
        </w:tcPr>
        <w:p w14:paraId="38FBB513" w14:textId="1AF897A9" w:rsidR="005B2501" w:rsidRPr="00964AA5" w:rsidRDefault="005B2501" w:rsidP="005B2501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</w:t>
          </w:r>
          <w:r w:rsidR="00280BE4">
            <w:rPr>
              <w:w w:val="105"/>
            </w:rPr>
            <w:t>05.02</w:t>
          </w:r>
          <w:r>
            <w:rPr>
              <w:w w:val="105"/>
            </w:rPr>
            <w:t xml:space="preserve">-01 </w:t>
          </w:r>
          <w:r>
            <w:rPr>
              <w:w w:val="105"/>
              <w:lang w:val="ru-RU"/>
            </w:rPr>
            <w:t>12 01-1</w:t>
          </w:r>
        </w:p>
      </w:tc>
      <w:tc>
        <w:tcPr>
          <w:tcW w:w="1417" w:type="dxa"/>
        </w:tcPr>
        <w:p w14:paraId="2B5E7B89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62B6043E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BCDB7AE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E0C8367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</w:tr>
    <w:tr w:rsidR="005B2501" w14:paraId="45EA4668" w14:textId="77777777" w:rsidTr="0055713F">
      <w:trPr>
        <w:trHeight w:val="268"/>
      </w:trPr>
      <w:tc>
        <w:tcPr>
          <w:tcW w:w="3119" w:type="dxa"/>
        </w:tcPr>
        <w:p w14:paraId="337BD22D" w14:textId="77777777" w:rsidR="005B2501" w:rsidRDefault="005B2501" w:rsidP="005B2501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03AC5DD" w14:textId="77777777" w:rsidR="005B2501" w:rsidRDefault="005B2501" w:rsidP="005B2501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59C58DFE" w14:textId="77777777" w:rsidR="005B2501" w:rsidRDefault="005B2501" w:rsidP="005B2501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0AE539E5" w14:textId="77777777" w:rsidR="005B2501" w:rsidRDefault="005B2501" w:rsidP="005B2501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6EAB9E5" w14:textId="77777777" w:rsidR="005B2501" w:rsidRDefault="005B2501" w:rsidP="005B2501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011E903C" w14:textId="77777777" w:rsidR="007821BA" w:rsidRPr="00574F5B" w:rsidRDefault="007821BA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D389" w14:textId="77777777" w:rsidR="007821BA" w:rsidRPr="00574F5B" w:rsidRDefault="007821BA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89F6D" w14:textId="77777777" w:rsidR="002D4161" w:rsidRDefault="002D4161" w:rsidP="00037718">
      <w:pPr>
        <w:spacing w:after="0" w:line="240" w:lineRule="auto"/>
      </w:pPr>
      <w:r>
        <w:separator/>
      </w:r>
    </w:p>
  </w:footnote>
  <w:footnote w:type="continuationSeparator" w:id="0">
    <w:p w14:paraId="20E58AC7" w14:textId="77777777" w:rsidR="002D4161" w:rsidRDefault="002D4161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91CB" w14:textId="77777777" w:rsidR="007821BA" w:rsidRDefault="007821BA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1B58" w14:textId="77777777" w:rsidR="007821BA" w:rsidRDefault="007821BA" w:rsidP="008742A7">
    <w:pPr>
      <w:pStyle w:val="Header"/>
    </w:pPr>
  </w:p>
  <w:p w14:paraId="2A21ABDA" w14:textId="77777777" w:rsidR="007821BA" w:rsidRDefault="007821BA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999042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E16C01" w14:textId="77777777" w:rsidR="007821BA" w:rsidRPr="00574F5B" w:rsidRDefault="007821BA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E36D30">
          <w:rPr>
            <w:rStyle w:val="a1"/>
            <w:b/>
            <w:noProof/>
          </w:rPr>
          <w:t>8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45F935FC" w14:textId="1FF2FAA9" w:rsidR="007821BA" w:rsidRPr="00574F5B" w:rsidRDefault="007821BA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280BE4">
          <w:rPr>
            <w:b/>
            <w:sz w:val="28"/>
          </w:rPr>
          <w:t>05.02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12</w:t>
        </w:r>
        <w:r w:rsidR="005B2501">
          <w:rPr>
            <w:b/>
            <w:sz w:val="28"/>
          </w:rPr>
          <w:t xml:space="preserve"> 01</w:t>
        </w:r>
        <w:r>
          <w:rPr>
            <w:b/>
            <w:sz w:val="28"/>
          </w:rPr>
          <w:t>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2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3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842EE9"/>
    <w:multiLevelType w:val="hybridMultilevel"/>
    <w:tmpl w:val="9A6ED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6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5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17"/>
  </w:num>
  <w:num w:numId="10">
    <w:abstractNumId w:val="1"/>
  </w:num>
  <w:num w:numId="11">
    <w:abstractNumId w:val="10"/>
  </w:num>
  <w:num w:numId="12">
    <w:abstractNumId w:val="6"/>
  </w:num>
  <w:num w:numId="13">
    <w:abstractNumId w:val="9"/>
  </w:num>
  <w:num w:numId="14">
    <w:abstractNumId w:val="0"/>
  </w:num>
  <w:num w:numId="15">
    <w:abstractNumId w:val="3"/>
  </w:num>
  <w:num w:numId="16">
    <w:abstractNumId w:val="4"/>
  </w:num>
  <w:num w:numId="17">
    <w:abstractNumId w:val="13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D7C"/>
    <w:rsid w:val="00002234"/>
    <w:rsid w:val="00021090"/>
    <w:rsid w:val="00037718"/>
    <w:rsid w:val="00067A55"/>
    <w:rsid w:val="00070ADB"/>
    <w:rsid w:val="00072E17"/>
    <w:rsid w:val="00075B2F"/>
    <w:rsid w:val="00076058"/>
    <w:rsid w:val="00080017"/>
    <w:rsid w:val="00083B37"/>
    <w:rsid w:val="00092380"/>
    <w:rsid w:val="00095285"/>
    <w:rsid w:val="000B529F"/>
    <w:rsid w:val="000F3639"/>
    <w:rsid w:val="000F509C"/>
    <w:rsid w:val="00135703"/>
    <w:rsid w:val="00160691"/>
    <w:rsid w:val="0018788A"/>
    <w:rsid w:val="001D4FD0"/>
    <w:rsid w:val="002040F5"/>
    <w:rsid w:val="002236F9"/>
    <w:rsid w:val="0022704B"/>
    <w:rsid w:val="00236503"/>
    <w:rsid w:val="002400F7"/>
    <w:rsid w:val="00270BAD"/>
    <w:rsid w:val="00280BE4"/>
    <w:rsid w:val="002B5314"/>
    <w:rsid w:val="002B7D30"/>
    <w:rsid w:val="002D4161"/>
    <w:rsid w:val="002E3689"/>
    <w:rsid w:val="002E3CB3"/>
    <w:rsid w:val="00304EA7"/>
    <w:rsid w:val="00326C6B"/>
    <w:rsid w:val="00331EBE"/>
    <w:rsid w:val="00354027"/>
    <w:rsid w:val="00354C03"/>
    <w:rsid w:val="00365BB8"/>
    <w:rsid w:val="003B0FBE"/>
    <w:rsid w:val="003C6CEA"/>
    <w:rsid w:val="003D2E8E"/>
    <w:rsid w:val="003E0057"/>
    <w:rsid w:val="003E7DBC"/>
    <w:rsid w:val="003E7EBB"/>
    <w:rsid w:val="003F1E5A"/>
    <w:rsid w:val="003F401A"/>
    <w:rsid w:val="00411031"/>
    <w:rsid w:val="00417DC5"/>
    <w:rsid w:val="00456841"/>
    <w:rsid w:val="004656A8"/>
    <w:rsid w:val="00477293"/>
    <w:rsid w:val="00480B88"/>
    <w:rsid w:val="004B6272"/>
    <w:rsid w:val="004C706D"/>
    <w:rsid w:val="004E2B6F"/>
    <w:rsid w:val="004E67A0"/>
    <w:rsid w:val="004F536C"/>
    <w:rsid w:val="004F72A1"/>
    <w:rsid w:val="00522B46"/>
    <w:rsid w:val="00523576"/>
    <w:rsid w:val="00527F18"/>
    <w:rsid w:val="00543853"/>
    <w:rsid w:val="00564EC4"/>
    <w:rsid w:val="005655F5"/>
    <w:rsid w:val="00567785"/>
    <w:rsid w:val="00574F5B"/>
    <w:rsid w:val="00591345"/>
    <w:rsid w:val="00592207"/>
    <w:rsid w:val="005B250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11AF1"/>
    <w:rsid w:val="006210C8"/>
    <w:rsid w:val="00634F18"/>
    <w:rsid w:val="006376DD"/>
    <w:rsid w:val="00640763"/>
    <w:rsid w:val="00642FB2"/>
    <w:rsid w:val="0065028E"/>
    <w:rsid w:val="00650D2C"/>
    <w:rsid w:val="00660471"/>
    <w:rsid w:val="0066660B"/>
    <w:rsid w:val="00690F37"/>
    <w:rsid w:val="006966C8"/>
    <w:rsid w:val="006B19BC"/>
    <w:rsid w:val="006B29A3"/>
    <w:rsid w:val="006C5AE3"/>
    <w:rsid w:val="006C6799"/>
    <w:rsid w:val="00710FA4"/>
    <w:rsid w:val="0071508E"/>
    <w:rsid w:val="0073284B"/>
    <w:rsid w:val="007416CF"/>
    <w:rsid w:val="00750E08"/>
    <w:rsid w:val="007510AB"/>
    <w:rsid w:val="00756B6A"/>
    <w:rsid w:val="007821BA"/>
    <w:rsid w:val="007B3C22"/>
    <w:rsid w:val="007C704E"/>
    <w:rsid w:val="007D0332"/>
    <w:rsid w:val="007F1EDF"/>
    <w:rsid w:val="007F5CD3"/>
    <w:rsid w:val="0080134A"/>
    <w:rsid w:val="008037BF"/>
    <w:rsid w:val="008152FE"/>
    <w:rsid w:val="00825932"/>
    <w:rsid w:val="00826123"/>
    <w:rsid w:val="00841E63"/>
    <w:rsid w:val="00847681"/>
    <w:rsid w:val="00847762"/>
    <w:rsid w:val="008742A7"/>
    <w:rsid w:val="00882D0E"/>
    <w:rsid w:val="008830D7"/>
    <w:rsid w:val="00887DC6"/>
    <w:rsid w:val="008A7948"/>
    <w:rsid w:val="008B5B5C"/>
    <w:rsid w:val="008C1248"/>
    <w:rsid w:val="008C3EE5"/>
    <w:rsid w:val="008C6BC9"/>
    <w:rsid w:val="008D51A9"/>
    <w:rsid w:val="008E3C46"/>
    <w:rsid w:val="008E43C6"/>
    <w:rsid w:val="009141D0"/>
    <w:rsid w:val="00935FA4"/>
    <w:rsid w:val="0094064D"/>
    <w:rsid w:val="00953FB8"/>
    <w:rsid w:val="00972E3C"/>
    <w:rsid w:val="00973B57"/>
    <w:rsid w:val="009A51DF"/>
    <w:rsid w:val="009C2BF6"/>
    <w:rsid w:val="009C7A00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B02C85"/>
    <w:rsid w:val="00B164CA"/>
    <w:rsid w:val="00B4154F"/>
    <w:rsid w:val="00B425E5"/>
    <w:rsid w:val="00B630E7"/>
    <w:rsid w:val="00B70214"/>
    <w:rsid w:val="00B91CBE"/>
    <w:rsid w:val="00B935B8"/>
    <w:rsid w:val="00BB1877"/>
    <w:rsid w:val="00BC1A04"/>
    <w:rsid w:val="00BD3106"/>
    <w:rsid w:val="00BD3A3C"/>
    <w:rsid w:val="00C06172"/>
    <w:rsid w:val="00C17E27"/>
    <w:rsid w:val="00C23FAD"/>
    <w:rsid w:val="00C37FEF"/>
    <w:rsid w:val="00C46B09"/>
    <w:rsid w:val="00C511BD"/>
    <w:rsid w:val="00CA5D05"/>
    <w:rsid w:val="00CD10D3"/>
    <w:rsid w:val="00CD7683"/>
    <w:rsid w:val="00CE13CD"/>
    <w:rsid w:val="00CF14B5"/>
    <w:rsid w:val="00CF3D7C"/>
    <w:rsid w:val="00CF6F81"/>
    <w:rsid w:val="00CF7109"/>
    <w:rsid w:val="00D228E4"/>
    <w:rsid w:val="00D25559"/>
    <w:rsid w:val="00D32F13"/>
    <w:rsid w:val="00D571F3"/>
    <w:rsid w:val="00D94C3D"/>
    <w:rsid w:val="00DA0A6A"/>
    <w:rsid w:val="00DB12AE"/>
    <w:rsid w:val="00DD6150"/>
    <w:rsid w:val="00DF5D2F"/>
    <w:rsid w:val="00DF6417"/>
    <w:rsid w:val="00DF7CED"/>
    <w:rsid w:val="00E0419E"/>
    <w:rsid w:val="00E06E0F"/>
    <w:rsid w:val="00E07876"/>
    <w:rsid w:val="00E07DB7"/>
    <w:rsid w:val="00E35959"/>
    <w:rsid w:val="00E36D30"/>
    <w:rsid w:val="00E90F5D"/>
    <w:rsid w:val="00E91446"/>
    <w:rsid w:val="00E923F7"/>
    <w:rsid w:val="00EA0AD9"/>
    <w:rsid w:val="00EB46B3"/>
    <w:rsid w:val="00EB756C"/>
    <w:rsid w:val="00EF6C0C"/>
    <w:rsid w:val="00F16117"/>
    <w:rsid w:val="00F24082"/>
    <w:rsid w:val="00F521BF"/>
    <w:rsid w:val="00F56F05"/>
    <w:rsid w:val="00F63E2B"/>
    <w:rsid w:val="00F65D99"/>
    <w:rsid w:val="00F74BCB"/>
    <w:rsid w:val="00FA3D06"/>
    <w:rsid w:val="00FC2486"/>
    <w:rsid w:val="00FC62CC"/>
    <w:rsid w:val="00FD109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84A32"/>
  <w15:docId w15:val="{97606BDA-99A4-4D61-9401-88714105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rsid w:val="0066660B"/>
    <w:pPr>
      <w:spacing w:line="260" w:lineRule="exact"/>
    </w:pPr>
    <w:rPr>
      <w:rFonts w:ascii="Consolas" w:hAnsi="Consolas"/>
    </w:rPr>
  </w:style>
  <w:style w:type="paragraph" w:styleId="TOC4">
    <w:name w:val="toc 4"/>
    <w:basedOn w:val="Normal"/>
    <w:next w:val="Normal"/>
    <w:autoRedefine/>
    <w:uiPriority w:val="39"/>
    <w:unhideWhenUsed/>
    <w:rsid w:val="0066660B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66660B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66660B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66660B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66660B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6660B"/>
    <w:pPr>
      <w:spacing w:after="100" w:line="259" w:lineRule="auto"/>
      <w:ind w:left="1760"/>
    </w:pPr>
    <w:rPr>
      <w:rFonts w:eastAsiaTheme="minorEastAsia"/>
      <w:lang w:eastAsia="ru-RU"/>
    </w:rPr>
  </w:style>
  <w:style w:type="paragraph" w:customStyle="1" w:styleId="CodeText">
    <w:name w:val="Code Text"/>
    <w:rsid w:val="00E90F5D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onsolas" w:eastAsia="Consolas" w:hAnsi="Consolas" w:cs="Consolas"/>
      <w:kern w:val="3"/>
      <w:lang w:eastAsia="ru-RU"/>
    </w:rPr>
  </w:style>
  <w:style w:type="paragraph" w:customStyle="1" w:styleId="Text">
    <w:name w:val="Text"/>
    <w:rsid w:val="00E90F5D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kern w:val="3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8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juce.com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progr\unity_game_coursework1\docs\&#1096;&#1072;&#1073;&#1083;&#1086;&#1085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B28C3049-C5DD-4802-B116-550C832691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36</TotalTime>
  <Pages>40</Pages>
  <Words>8440</Words>
  <Characters>48109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56437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11</cp:revision>
  <cp:lastPrinted>2019-04-27T13:53:00Z</cp:lastPrinted>
  <dcterms:created xsi:type="dcterms:W3CDTF">2021-05-18T16:33:00Z</dcterms:created>
  <dcterms:modified xsi:type="dcterms:W3CDTF">2021-05-18T17:54:00Z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