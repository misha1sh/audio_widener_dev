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EA961" w14:textId="00AA3946" w:rsidR="00CF6F81" w:rsidRPr="00595492" w:rsidRDefault="00CF6F81" w:rsidP="00CF6F81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595492">
        <w:rPr>
          <w:rFonts w:cs="Times New Roman"/>
          <w:b/>
          <w:sz w:val="24"/>
          <w:szCs w:val="24"/>
        </w:rPr>
        <w:t>ПРАВИТЕЛЬСТВО РОССИЙСКОЙ ФЕДЕРАЦИИ</w:t>
      </w:r>
    </w:p>
    <w:p w14:paraId="51B4D976" w14:textId="684F2BFE" w:rsidR="00CF6F81" w:rsidRPr="00595492" w:rsidRDefault="00CF6F81" w:rsidP="00CF6F81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595492">
        <w:rPr>
          <w:rFonts w:cs="Times New Roman"/>
          <w:b/>
          <w:sz w:val="24"/>
          <w:szCs w:val="24"/>
        </w:rPr>
        <w:t>НАЦИОНАЛЬНЫЙ ИССЛЕДОВАТЕЛЬСКИЙ УНИВЕРСИТЕТ</w:t>
      </w:r>
    </w:p>
    <w:p w14:paraId="22075B03" w14:textId="77777777" w:rsidR="00CF6F81" w:rsidRDefault="00CF6F81" w:rsidP="00CF6F81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595492">
        <w:rPr>
          <w:rFonts w:cs="Times New Roman"/>
          <w:b/>
          <w:sz w:val="24"/>
          <w:szCs w:val="24"/>
        </w:rPr>
        <w:t>«ВЫСШАЯ ШКОЛА ЭКОНОМИКИ»</w:t>
      </w:r>
    </w:p>
    <w:p w14:paraId="0F3B3F16" w14:textId="2795C97D" w:rsidR="00CF6F81" w:rsidRPr="00595492" w:rsidRDefault="00CF6F81" w:rsidP="00CF6F81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</w:p>
    <w:p w14:paraId="6EEFDCEC" w14:textId="7F5359DF" w:rsidR="00CF6F81" w:rsidRPr="00595492" w:rsidRDefault="00CF6F81" w:rsidP="00CF6F81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595492">
        <w:rPr>
          <w:rFonts w:cs="Times New Roman"/>
          <w:sz w:val="24"/>
          <w:szCs w:val="24"/>
        </w:rPr>
        <w:t>Факультет компьютерных наук</w:t>
      </w:r>
    </w:p>
    <w:p w14:paraId="02FB30D7" w14:textId="08E60384" w:rsidR="00CF6F81" w:rsidRPr="00595492" w:rsidRDefault="00072E17" w:rsidP="00CF6F81">
      <w:pPr>
        <w:spacing w:after="120" w:line="240" w:lineRule="auto"/>
        <w:jc w:val="center"/>
        <w:rPr>
          <w:rFonts w:cs="Times New Roman"/>
          <w:sz w:val="24"/>
          <w:szCs w:val="24"/>
        </w:rPr>
      </w:pPr>
      <w:r w:rsidRPr="00072E17">
        <w:rPr>
          <w:rFonts w:cs="Times New Roman"/>
          <w:sz w:val="24"/>
          <w:szCs w:val="24"/>
        </w:rPr>
        <w:t xml:space="preserve"> </w:t>
      </w:r>
      <w:r w:rsidRPr="00030762">
        <w:rPr>
          <w:rFonts w:cs="Times New Roman"/>
          <w:sz w:val="24"/>
          <w:szCs w:val="24"/>
        </w:rPr>
        <w:t>Образовательная программа бакалавриата «Программная инженерия»</w:t>
      </w:r>
    </w:p>
    <w:p w14:paraId="798D592E" w14:textId="5892DF4E" w:rsidR="00CF6F81" w:rsidRDefault="00CF6F81" w:rsidP="00CF6F81">
      <w:pPr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AC3B74" w14:paraId="0D8DAD92" w14:textId="77777777" w:rsidTr="004656A8">
        <w:tc>
          <w:tcPr>
            <w:tcW w:w="4803" w:type="dxa"/>
          </w:tcPr>
          <w:p w14:paraId="3EA338F1" w14:textId="27D3FACF" w:rsidR="00CF6F81" w:rsidRDefault="00CF6F81" w:rsidP="004656A8">
            <w:pPr>
              <w:ind w:firstLine="0"/>
              <w:jc w:val="center"/>
            </w:pPr>
            <w:r w:rsidRPr="005A20E5">
              <w:t>СОГЛАСОВАНО</w:t>
            </w:r>
          </w:p>
          <w:p w14:paraId="7DC480D9" w14:textId="70B30984" w:rsidR="0035136A" w:rsidRPr="004A22F1" w:rsidRDefault="0035136A" w:rsidP="0035136A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Руководитель проекта,</w:t>
            </w:r>
          </w:p>
          <w:p w14:paraId="7690027C" w14:textId="45317C55" w:rsidR="0035136A" w:rsidRPr="004A22F1" w:rsidRDefault="0035136A" w:rsidP="0035136A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профессор департамента больших</w:t>
            </w:r>
          </w:p>
          <w:p w14:paraId="0DBC406B" w14:textId="1066777B" w:rsidR="0035136A" w:rsidRPr="004A22F1" w:rsidRDefault="0035136A" w:rsidP="0035136A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данных и информационного поиска</w:t>
            </w:r>
          </w:p>
          <w:p w14:paraId="33C94B65" w14:textId="16A70107" w:rsidR="00973B57" w:rsidRPr="0035136A" w:rsidRDefault="0035136A" w:rsidP="0035136A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ФКН, доктор физ.-мат. наук</w:t>
            </w:r>
          </w:p>
          <w:p w14:paraId="4561E07B" w14:textId="2B3692A2" w:rsidR="0039707D" w:rsidRDefault="0039707D" w:rsidP="004656A8">
            <w:pPr>
              <w:ind w:firstLine="0"/>
              <w:jc w:val="center"/>
              <w:rPr>
                <w:color w:val="FF0000"/>
              </w:rPr>
            </w:pPr>
          </w:p>
          <w:p w14:paraId="56ED9E55" w14:textId="392EE986" w:rsidR="0039707D" w:rsidRPr="00072E17" w:rsidRDefault="0039707D" w:rsidP="004656A8">
            <w:pPr>
              <w:ind w:firstLine="0"/>
              <w:jc w:val="center"/>
              <w:rPr>
                <w:color w:val="FF0000"/>
              </w:rPr>
            </w:pPr>
          </w:p>
          <w:p w14:paraId="4C5E2281" w14:textId="3821B515" w:rsidR="00CF6F81" w:rsidRPr="007F1EDF" w:rsidRDefault="00D845F1" w:rsidP="004656A8">
            <w:pPr>
              <w:ind w:firstLine="0"/>
              <w:jc w:val="center"/>
              <w:rPr>
                <w:color w:val="000000" w:themeColor="text1"/>
              </w:rPr>
            </w:pPr>
            <w:r w:rsidRPr="00D845F1">
              <w:rPr>
                <w:rFonts w:cs="Times New Roman"/>
                <w:b/>
                <w:noProof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13536" behindDoc="0" locked="0" layoutInCell="1" allowOverlap="1" wp14:anchorId="6A27AC1D" wp14:editId="2D1B8411">
                      <wp:simplePos x="0" y="0"/>
                      <wp:positionH relativeFrom="column">
                        <wp:posOffset>433259</wp:posOffset>
                      </wp:positionH>
                      <wp:positionV relativeFrom="paragraph">
                        <wp:posOffset>-48895</wp:posOffset>
                      </wp:positionV>
                      <wp:extent cx="846210" cy="294440"/>
                      <wp:effectExtent l="38100" t="38100" r="0" b="48895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46210" cy="294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BB28C0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3" o:spid="_x0000_s1026" type="#_x0000_t75" style="position:absolute;margin-left:33.4pt;margin-top:-4.55pt;width:68.05pt;height:24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">
                      <v:imagedata r:id="rId12" o:title=""/>
                    </v:shape>
                  </w:pict>
                </mc:Fallback>
              </mc:AlternateContent>
            </w:r>
            <w:r w:rsidR="0073284B" w:rsidRPr="007F1EDF">
              <w:rPr>
                <w:color w:val="000000" w:themeColor="text1"/>
              </w:rPr>
              <w:t xml:space="preserve">___________________ </w:t>
            </w:r>
            <w:r w:rsidR="0035136A" w:rsidRPr="004A22F1">
              <w:rPr>
                <w:noProof/>
              </w:rPr>
              <w:t>А. Б. Шаповал</w:t>
            </w:r>
          </w:p>
          <w:p w14:paraId="525E8D46" w14:textId="002CC62B" w:rsidR="00CF6F81" w:rsidRDefault="00D845F1" w:rsidP="0039707D">
            <w:pPr>
              <w:ind w:firstLine="0"/>
              <w:jc w:val="center"/>
            </w:pPr>
            <w:r w:rsidRPr="00D845F1">
              <w:rPr>
                <w:rFonts w:cs="Times New Roman"/>
                <w:b/>
                <w:noProof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14560" behindDoc="0" locked="0" layoutInCell="1" allowOverlap="1" wp14:anchorId="785802F8" wp14:editId="2A9B9122">
                      <wp:simplePos x="0" y="0"/>
                      <wp:positionH relativeFrom="column">
                        <wp:posOffset>601534</wp:posOffset>
                      </wp:positionH>
                      <wp:positionV relativeFrom="paragraph">
                        <wp:posOffset>24765</wp:posOffset>
                      </wp:positionV>
                      <wp:extent cx="742335" cy="139795"/>
                      <wp:effectExtent l="38100" t="38100" r="57785" b="50800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2335" cy="1397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DF1746" id="Ink 17" o:spid="_x0000_s1026" type="#_x0000_t75" style="position:absolute;margin-left:46.65pt;margin-top:1.25pt;width:59.85pt;height:12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">
                      <v:imagedata r:id="rId14" o:title=""/>
                    </v:shape>
                  </w:pict>
                </mc:Fallback>
              </mc:AlternateContent>
            </w:r>
            <w:r w:rsidR="006C6799">
              <w:t>«___» _____________ 20</w:t>
            </w:r>
            <w:r w:rsidR="0039707D">
              <w:t>2</w:t>
            </w:r>
            <w:r w:rsidR="0035136A">
              <w:rPr>
                <w:lang w:val="en-US"/>
              </w:rPr>
              <w:t>1</w:t>
            </w:r>
            <w:r w:rsidR="0039707D">
              <w:t xml:space="preserve"> </w:t>
            </w:r>
            <w:r w:rsidR="00CF6F81">
              <w:t>г.</w:t>
            </w:r>
          </w:p>
        </w:tc>
        <w:tc>
          <w:tcPr>
            <w:tcW w:w="442" w:type="dxa"/>
          </w:tcPr>
          <w:p w14:paraId="105E8B2D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52" w:type="dxa"/>
          </w:tcPr>
          <w:p w14:paraId="160E0189" w14:textId="77777777" w:rsidR="00CF6F81" w:rsidRPr="006210C8" w:rsidRDefault="00CF6F81" w:rsidP="004656A8">
            <w:pPr>
              <w:ind w:firstLine="0"/>
              <w:jc w:val="center"/>
            </w:pPr>
            <w:r>
              <w:t>УТВЕРЖДАЮ</w:t>
            </w:r>
          </w:p>
          <w:p w14:paraId="325DA37C" w14:textId="77777777" w:rsidR="00CF6F81" w:rsidRDefault="00CF6F81" w:rsidP="004656A8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69FAA4F0" w14:textId="74DFFFF0" w:rsidR="00CF6F81" w:rsidRDefault="00CF6F81" w:rsidP="0039707D">
            <w:pPr>
              <w:ind w:firstLine="0"/>
              <w:jc w:val="center"/>
            </w:pPr>
            <w:r>
              <w:t>профессор департамента программной инженерии, канд. техн. наук</w:t>
            </w:r>
          </w:p>
          <w:p w14:paraId="4F966B3F" w14:textId="77777777" w:rsidR="00CF6F81" w:rsidRDefault="00CF6F81" w:rsidP="004656A8">
            <w:pPr>
              <w:ind w:firstLine="0"/>
              <w:jc w:val="center"/>
            </w:pPr>
          </w:p>
          <w:p w14:paraId="589D247B" w14:textId="77777777" w:rsidR="00CF6F81" w:rsidRDefault="00CF6F81" w:rsidP="004656A8">
            <w:pPr>
              <w:ind w:firstLine="0"/>
              <w:jc w:val="center"/>
            </w:pPr>
            <w:r>
              <w:t xml:space="preserve">__________________ </w:t>
            </w:r>
            <w:proofErr w:type="gramStart"/>
            <w:r>
              <w:t>В.В.</w:t>
            </w:r>
            <w:proofErr w:type="gramEnd"/>
            <w:r>
              <w:t xml:space="preserve"> Шилов</w:t>
            </w:r>
          </w:p>
          <w:p w14:paraId="1F8D5F4C" w14:textId="77B88C80" w:rsidR="00CF6F81" w:rsidRDefault="006C6799" w:rsidP="0039707D">
            <w:pPr>
              <w:ind w:firstLine="0"/>
              <w:jc w:val="center"/>
            </w:pPr>
            <w:r>
              <w:t xml:space="preserve">«___» _____________ </w:t>
            </w:r>
            <w:r w:rsidR="0039707D">
              <w:t>202</w:t>
            </w:r>
            <w:r w:rsidR="0035136A">
              <w:rPr>
                <w:lang w:val="en-US"/>
              </w:rPr>
              <w:t>1</w:t>
            </w:r>
            <w:r w:rsidR="00CF6F81">
              <w:t xml:space="preserve"> г.</w:t>
            </w:r>
          </w:p>
        </w:tc>
      </w:tr>
    </w:tbl>
    <w:p w14:paraId="0F486E0B" w14:textId="77777777" w:rsidR="00CF6F81" w:rsidRDefault="00CF6F81" w:rsidP="00CF6F81">
      <w:pPr>
        <w:jc w:val="center"/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F6F81" w14:paraId="232A2C4D" w14:textId="77777777" w:rsidTr="004656A8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4308B099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B251B8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BF5E2C0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76063B37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F6BB70C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25A1C8E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5C33A553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1A9FB2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06D4D19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18E899BB" w14:textId="77777777" w:rsidTr="004656A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445A5AE9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95E7CDA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7906704B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E5E48F1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2210D41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070EECDA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62A1278F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5B7773E9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10A69F1E" w14:textId="77777777" w:rsidR="00FA3D06" w:rsidRDefault="00FA3D06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33303D5" w14:textId="146D9AC1" w:rsidR="00CF6F81" w:rsidRPr="00067A55" w:rsidRDefault="0035136A" w:rsidP="0035136A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Аудиоплагин для создания стереозвука</w:t>
            </w:r>
          </w:p>
          <w:p w14:paraId="3726FC96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DB4EA25" w14:textId="22551D9D" w:rsidR="00CF6F81" w:rsidRPr="00C93570" w:rsidRDefault="00DC5EC5" w:rsidP="004656A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Руководство оператора</w:t>
            </w:r>
          </w:p>
          <w:p w14:paraId="50877D9C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78EAA05C" w14:textId="77777777" w:rsidR="00CF6F81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5C16EFB1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76F64652" w14:textId="0967464B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033C4D">
              <w:rPr>
                <w:b/>
                <w:sz w:val="28"/>
              </w:rPr>
              <w:t>05.02</w:t>
            </w:r>
            <w:r w:rsidRPr="00C93570">
              <w:rPr>
                <w:b/>
                <w:sz w:val="28"/>
              </w:rPr>
              <w:t xml:space="preserve">-01 </w:t>
            </w:r>
            <w:r w:rsidR="00DC5EC5">
              <w:rPr>
                <w:b/>
                <w:sz w:val="28"/>
              </w:rPr>
              <w:t>34</w:t>
            </w:r>
            <w:r w:rsidRPr="00C93570">
              <w:rPr>
                <w:b/>
                <w:sz w:val="28"/>
              </w:rPr>
              <w:t xml:space="preserve"> 01-1-ЛУ</w:t>
            </w:r>
          </w:p>
          <w:p w14:paraId="60F49CA4" w14:textId="016E4F66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</w:tc>
      </w:tr>
      <w:tr w:rsidR="00CF6F81" w14:paraId="709A9A9E" w14:textId="77777777" w:rsidTr="004656A8">
        <w:tc>
          <w:tcPr>
            <w:tcW w:w="1281" w:type="dxa"/>
            <w:vMerge/>
            <w:vAlign w:val="center"/>
          </w:tcPr>
          <w:p w14:paraId="23F24EF4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21CBBD56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202B45CA" w14:textId="77777777" w:rsidR="00CF6F81" w:rsidRPr="008A12A9" w:rsidRDefault="00CF6F81" w:rsidP="004656A8">
            <w:pPr>
              <w:ind w:firstLine="0"/>
              <w:jc w:val="center"/>
            </w:pPr>
          </w:p>
          <w:p w14:paraId="37211D0B" w14:textId="77777777" w:rsidR="00CF6F81" w:rsidRPr="008A12A9" w:rsidRDefault="00CF6F81" w:rsidP="004656A8">
            <w:pPr>
              <w:ind w:firstLine="0"/>
              <w:jc w:val="center"/>
            </w:pPr>
          </w:p>
          <w:p w14:paraId="0C63ED7D" w14:textId="77777777" w:rsidR="00CF6F81" w:rsidRPr="008A12A9" w:rsidRDefault="00CF6F81" w:rsidP="004656A8">
            <w:pPr>
              <w:ind w:firstLine="0"/>
              <w:jc w:val="center"/>
            </w:pPr>
          </w:p>
        </w:tc>
      </w:tr>
      <w:tr w:rsidR="00CF6F81" w14:paraId="6FEB6E9F" w14:textId="77777777" w:rsidTr="004656A8">
        <w:tc>
          <w:tcPr>
            <w:tcW w:w="1281" w:type="dxa"/>
            <w:vMerge/>
            <w:vAlign w:val="center"/>
          </w:tcPr>
          <w:p w14:paraId="762A80CD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579C3DC5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1FFA8DCD" w14:textId="66F1FCC2" w:rsidR="00CF6F81" w:rsidRPr="00C636E5" w:rsidRDefault="00CF6F81" w:rsidP="004656A8">
            <w:pPr>
              <w:ind w:firstLine="0"/>
              <w:jc w:val="center"/>
            </w:pPr>
            <w:r w:rsidRPr="00C636E5">
              <w:t>Исполнитель</w:t>
            </w:r>
          </w:p>
          <w:p w14:paraId="6A1EC624" w14:textId="3BBC07AD" w:rsidR="00CF6F81" w:rsidRPr="00037718" w:rsidRDefault="006C76CE" w:rsidP="004656A8">
            <w:pPr>
              <w:ind w:firstLine="0"/>
              <w:jc w:val="center"/>
            </w:pPr>
            <w:r w:rsidRPr="006C76CE">
              <w:rPr>
                <w:b/>
                <w:noProof/>
                <w:sz w:val="28"/>
              </w:rPr>
              <w:drawing>
                <wp:anchor distT="0" distB="0" distL="114300" distR="114300" simplePos="0" relativeHeight="251715584" behindDoc="0" locked="0" layoutInCell="1" allowOverlap="1" wp14:anchorId="755E3997" wp14:editId="35AC0DBC">
                  <wp:simplePos x="0" y="0"/>
                  <wp:positionH relativeFrom="column">
                    <wp:posOffset>1444957</wp:posOffset>
                  </wp:positionH>
                  <wp:positionV relativeFrom="paragraph">
                    <wp:posOffset>173280</wp:posOffset>
                  </wp:positionV>
                  <wp:extent cx="503223" cy="166206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223" cy="166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37718">
              <w:t>студент группы</w:t>
            </w:r>
            <w:r w:rsidR="00037718" w:rsidRPr="008742A7">
              <w:t xml:space="preserve"> </w:t>
            </w:r>
            <w:r w:rsidR="00037718">
              <w:t>БПИ 196</w:t>
            </w:r>
          </w:p>
          <w:p w14:paraId="39A436A9" w14:textId="229B433A" w:rsidR="00CF6F81" w:rsidRPr="00C636E5" w:rsidRDefault="006C76CE" w:rsidP="004656A8">
            <w:pPr>
              <w:ind w:firstLine="0"/>
              <w:jc w:val="center"/>
            </w:pPr>
            <w:r w:rsidRPr="006C76CE">
              <w:rPr>
                <w:noProof/>
              </w:rPr>
              <w:drawing>
                <wp:anchor distT="0" distB="0" distL="114300" distR="114300" simplePos="0" relativeHeight="251717632" behindDoc="1" locked="0" layoutInCell="1" allowOverlap="1" wp14:anchorId="32838B73" wp14:editId="127C5E1E">
                  <wp:simplePos x="0" y="0"/>
                  <wp:positionH relativeFrom="column">
                    <wp:posOffset>1066908</wp:posOffset>
                  </wp:positionH>
                  <wp:positionV relativeFrom="paragraph">
                    <wp:posOffset>175701</wp:posOffset>
                  </wp:positionV>
                  <wp:extent cx="486436" cy="173581"/>
                  <wp:effectExtent l="0" t="0" r="889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597" cy="18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C76CE">
              <w:rPr>
                <w:noProof/>
              </w:rPr>
              <w:drawing>
                <wp:anchor distT="0" distB="0" distL="114300" distR="114300" simplePos="0" relativeHeight="251716608" behindDoc="1" locked="0" layoutInCell="1" allowOverlap="1" wp14:anchorId="2D93E117" wp14:editId="6C881832">
                  <wp:simplePos x="0" y="0"/>
                  <wp:positionH relativeFrom="column">
                    <wp:posOffset>448396</wp:posOffset>
                  </wp:positionH>
                  <wp:positionV relativeFrom="paragraph">
                    <wp:posOffset>155224</wp:posOffset>
                  </wp:positionV>
                  <wp:extent cx="285648" cy="204717"/>
                  <wp:effectExtent l="0" t="0" r="635" b="508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48" cy="204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F6F81" w:rsidRPr="00C636E5">
              <w:t>_____________________ /</w:t>
            </w:r>
            <w:proofErr w:type="gramStart"/>
            <w:r w:rsidR="002040F5">
              <w:t>М.С.</w:t>
            </w:r>
            <w:proofErr w:type="gramEnd"/>
            <w:r w:rsidR="002040F5">
              <w:t xml:space="preserve"> Шестаков</w:t>
            </w:r>
            <w:r w:rsidR="00CF6F81" w:rsidRPr="00C636E5">
              <w:t xml:space="preserve"> /</w:t>
            </w:r>
          </w:p>
          <w:p w14:paraId="6BD1B43A" w14:textId="00504608" w:rsidR="00CF6F81" w:rsidRPr="00F93527" w:rsidRDefault="00CF6F81" w:rsidP="004656A8">
            <w:pPr>
              <w:ind w:firstLine="0"/>
              <w:jc w:val="center"/>
            </w:pPr>
            <w:r w:rsidRPr="00F93527">
              <w:t>«_</w:t>
            </w:r>
            <w:r w:rsidR="006C6799">
              <w:t>__</w:t>
            </w:r>
            <w:proofErr w:type="gramStart"/>
            <w:r w:rsidR="006C6799">
              <w:t>_»_</w:t>
            </w:r>
            <w:proofErr w:type="gramEnd"/>
            <w:r w:rsidR="006C6799">
              <w:t xml:space="preserve">______________________ </w:t>
            </w:r>
            <w:r w:rsidR="0039707D">
              <w:t>202</w:t>
            </w:r>
            <w:r w:rsidR="00033C4D" w:rsidRPr="006C76CE">
              <w:t>1</w:t>
            </w:r>
            <w:r w:rsidRPr="00F93527">
              <w:t xml:space="preserve"> г.</w:t>
            </w:r>
          </w:p>
          <w:p w14:paraId="66FC162B" w14:textId="18B4C452" w:rsidR="00CF6F81" w:rsidRPr="00F93527" w:rsidRDefault="00CF6F81" w:rsidP="004656A8">
            <w:pPr>
              <w:ind w:firstLine="0"/>
              <w:jc w:val="center"/>
            </w:pPr>
          </w:p>
        </w:tc>
      </w:tr>
      <w:tr w:rsidR="00CF6F81" w14:paraId="4F4CFF38" w14:textId="77777777" w:rsidTr="004656A8">
        <w:tc>
          <w:tcPr>
            <w:tcW w:w="1281" w:type="dxa"/>
            <w:vMerge/>
            <w:vAlign w:val="center"/>
          </w:tcPr>
          <w:p w14:paraId="35FFC565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30448271" w14:textId="77777777" w:rsidR="00CF6F81" w:rsidRPr="00F93527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44142DD5" w14:textId="77777777" w:rsidTr="004656A8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57E7DCD6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750FE13E" w14:textId="77777777" w:rsidR="00CF6F81" w:rsidRPr="00B12A81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7D41101D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552F239D" w14:textId="611BD99B" w:rsidR="00CF6F81" w:rsidRPr="00595492" w:rsidRDefault="00CF6F81" w:rsidP="00CF6F81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Москва </w:t>
      </w:r>
      <w:r w:rsidR="0039707D">
        <w:rPr>
          <w:rFonts w:cs="Times New Roman"/>
          <w:b/>
          <w:sz w:val="28"/>
        </w:rPr>
        <w:t>20</w:t>
      </w:r>
      <w:r w:rsidR="00033C4D">
        <w:rPr>
          <w:rFonts w:cs="Times New Roman"/>
          <w:b/>
          <w:sz w:val="28"/>
          <w:lang w:val="en-US"/>
        </w:rPr>
        <w:t>21</w:t>
      </w:r>
      <w:r w:rsidRPr="00595492">
        <w:rPr>
          <w:rFonts w:cs="Times New Roman"/>
          <w:b/>
          <w:sz w:val="28"/>
        </w:rPr>
        <w:br w:type="page"/>
      </w:r>
    </w:p>
    <w:p w14:paraId="0C7612B5" w14:textId="77777777" w:rsidR="004656A8" w:rsidRDefault="004656A8" w:rsidP="004656A8">
      <w:pPr>
        <w:pStyle w:val="Default"/>
        <w:jc w:val="center"/>
        <w:rPr>
          <w:sz w:val="28"/>
          <w:szCs w:val="28"/>
        </w:rPr>
        <w:sectPr w:rsidR="004656A8" w:rsidSect="00AC3B74">
          <w:headerReference w:type="default" r:id="rId18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CF6F81" w14:paraId="36E886D6" w14:textId="77777777" w:rsidTr="004656A8">
        <w:trPr>
          <w:gridBefore w:val="1"/>
          <w:wBefore w:w="1281" w:type="dxa"/>
        </w:trPr>
        <w:tc>
          <w:tcPr>
            <w:tcW w:w="4531" w:type="dxa"/>
          </w:tcPr>
          <w:p w14:paraId="28B866F9" w14:textId="77777777" w:rsidR="00CF6F81" w:rsidRDefault="00CF6F81" w:rsidP="004656A8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4553214B" w14:textId="52BB51E1" w:rsidR="00CF6F81" w:rsidRDefault="00CF6F81" w:rsidP="00DC5EC5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Pr="007F1EDF">
              <w:rPr>
                <w:color w:val="000000" w:themeColor="text1"/>
                <w:sz w:val="28"/>
                <w:szCs w:val="28"/>
              </w:rPr>
              <w:t>.</w:t>
            </w:r>
            <w:r w:rsidR="00033C4D">
              <w:rPr>
                <w:color w:val="000000" w:themeColor="text1"/>
                <w:sz w:val="28"/>
                <w:szCs w:val="28"/>
              </w:rPr>
              <w:t>05.02</w:t>
            </w:r>
            <w:r>
              <w:rPr>
                <w:sz w:val="28"/>
                <w:szCs w:val="28"/>
              </w:rPr>
              <w:t xml:space="preserve">-01 </w:t>
            </w:r>
            <w:r w:rsidR="00DC5EC5">
              <w:rPr>
                <w:sz w:val="28"/>
                <w:szCs w:val="28"/>
              </w:rPr>
              <w:t>34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01-1</w:t>
            </w:r>
            <w:proofErr w:type="gramEnd"/>
            <w:r>
              <w:rPr>
                <w:sz w:val="28"/>
                <w:szCs w:val="28"/>
              </w:rPr>
              <w:t xml:space="preserve">-ЛУ </w:t>
            </w:r>
          </w:p>
        </w:tc>
        <w:tc>
          <w:tcPr>
            <w:tcW w:w="1232" w:type="dxa"/>
            <w:gridSpan w:val="2"/>
          </w:tcPr>
          <w:p w14:paraId="213114FD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72FEE01C" w14:textId="77777777" w:rsidR="00CF6F81" w:rsidRDefault="00CF6F81" w:rsidP="004656A8">
            <w:pPr>
              <w:ind w:firstLine="0"/>
              <w:jc w:val="center"/>
            </w:pPr>
          </w:p>
        </w:tc>
      </w:tr>
      <w:tr w:rsidR="00CF6F81" w:rsidRPr="004F56B7" w14:paraId="13AF66C7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32914224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189928B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5C786F5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4941FEBE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9A33074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4868FA8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0CDAB224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3D68948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85D42DB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33696910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CF0B5BE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979095F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61E27D65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F065D9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A802A45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48F16DD9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  <w:p w14:paraId="710FF5B8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0C529686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57653DC3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61FF4CB0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1A2DD687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6B8BC3AB" w14:textId="77777777" w:rsidR="00CF6F81" w:rsidRDefault="00CF6F81" w:rsidP="004656A8"/>
          <w:p w14:paraId="6BDE7406" w14:textId="77777777" w:rsidR="00CF6F81" w:rsidRDefault="00CF6F81" w:rsidP="004656A8"/>
          <w:p w14:paraId="50160297" w14:textId="77777777" w:rsidR="00CF6F81" w:rsidRDefault="00CF6F81" w:rsidP="004656A8"/>
          <w:p w14:paraId="776E30CC" w14:textId="77777777" w:rsidR="00CF6F81" w:rsidRDefault="00CF6F81" w:rsidP="004656A8"/>
          <w:p w14:paraId="5952E90F" w14:textId="77777777" w:rsidR="00CF6F81" w:rsidRDefault="00CF6F81" w:rsidP="004656A8"/>
          <w:p w14:paraId="5CC3D477" w14:textId="77777777" w:rsidR="00CF6F81" w:rsidRPr="00B12A81" w:rsidRDefault="00CF6F81" w:rsidP="004656A8">
            <w:pPr>
              <w:ind w:firstLine="0"/>
            </w:pPr>
          </w:p>
        </w:tc>
        <w:tc>
          <w:tcPr>
            <w:tcW w:w="10059" w:type="dxa"/>
            <w:gridSpan w:val="5"/>
          </w:tcPr>
          <w:p w14:paraId="5FBAC846" w14:textId="77777777" w:rsidR="00CF6F81" w:rsidRDefault="00CF6F81" w:rsidP="00354027">
            <w:r>
              <w:tab/>
            </w:r>
          </w:p>
          <w:p w14:paraId="1BA2069D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31E47F11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25EB7456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54DAD3D1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9FCEB30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26D790B7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36D7951F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07809B89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BDB7F01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09155303" w14:textId="77777777" w:rsidR="00033C4D" w:rsidRPr="00067A55" w:rsidRDefault="00033C4D" w:rsidP="00033C4D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Аудиоплагин для создания стереозвука</w:t>
            </w:r>
          </w:p>
          <w:p w14:paraId="5D038FBD" w14:textId="77777777" w:rsidR="00CF6F81" w:rsidRDefault="00CF6F81" w:rsidP="004656A8">
            <w:pPr>
              <w:ind w:firstLine="0"/>
              <w:jc w:val="center"/>
            </w:pPr>
          </w:p>
          <w:p w14:paraId="0D8D0EEF" w14:textId="77777777" w:rsidR="0039707D" w:rsidRPr="00C93570" w:rsidRDefault="0039707D" w:rsidP="0039707D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Руководство оператора</w:t>
            </w:r>
          </w:p>
          <w:p w14:paraId="705153C8" w14:textId="77777777" w:rsidR="00CF6F81" w:rsidRPr="00C93570" w:rsidRDefault="00CF6F81" w:rsidP="004656A8">
            <w:pPr>
              <w:ind w:firstLine="0"/>
              <w:jc w:val="center"/>
              <w:rPr>
                <w:b/>
              </w:rPr>
            </w:pPr>
          </w:p>
          <w:p w14:paraId="7B08016F" w14:textId="16A96074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</w:t>
            </w:r>
            <w:r w:rsidRPr="007F1EDF">
              <w:rPr>
                <w:b/>
                <w:color w:val="000000" w:themeColor="text1"/>
                <w:sz w:val="28"/>
              </w:rPr>
              <w:t>.</w:t>
            </w:r>
            <w:r w:rsidR="00033C4D">
              <w:rPr>
                <w:b/>
                <w:color w:val="000000" w:themeColor="text1"/>
                <w:sz w:val="28"/>
              </w:rPr>
              <w:t>05.02</w:t>
            </w:r>
            <w:r w:rsidRPr="007F1EDF">
              <w:rPr>
                <w:b/>
                <w:color w:val="000000" w:themeColor="text1"/>
                <w:sz w:val="28"/>
              </w:rPr>
              <w:t xml:space="preserve">-01 </w:t>
            </w:r>
            <w:r w:rsidR="00DC5EC5">
              <w:rPr>
                <w:b/>
                <w:sz w:val="28"/>
              </w:rPr>
              <w:t>34</w:t>
            </w:r>
            <w:r w:rsidRPr="00C93570">
              <w:rPr>
                <w:b/>
                <w:sz w:val="28"/>
              </w:rPr>
              <w:t xml:space="preserve"> </w:t>
            </w:r>
            <w:proofErr w:type="gramStart"/>
            <w:r w:rsidRPr="00C93570">
              <w:rPr>
                <w:b/>
                <w:sz w:val="28"/>
              </w:rPr>
              <w:t>01-1</w:t>
            </w:r>
            <w:proofErr w:type="gramEnd"/>
          </w:p>
          <w:p w14:paraId="7D2C012C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1C35ECF2" w14:textId="06866DA1" w:rsidR="00CF6F81" w:rsidRPr="00FF4724" w:rsidRDefault="00CF6F81" w:rsidP="004656A8">
            <w:pPr>
              <w:ind w:firstLine="0"/>
              <w:jc w:val="center"/>
              <w:rPr>
                <w:b/>
                <w:color w:val="000000" w:themeColor="text1"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Листов </w:t>
            </w:r>
            <w:r w:rsidR="005C6DD4">
              <w:rPr>
                <w:b/>
                <w:color w:val="000000" w:themeColor="text1"/>
                <w:sz w:val="28"/>
              </w:rPr>
              <w:t>1</w:t>
            </w:r>
            <w:r w:rsidR="009D07F6">
              <w:rPr>
                <w:b/>
                <w:color w:val="000000" w:themeColor="text1"/>
                <w:sz w:val="28"/>
                <w:lang w:val="en-US"/>
              </w:rPr>
              <w:t>2</w:t>
            </w:r>
          </w:p>
          <w:p w14:paraId="5BCFD269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EC7DF75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64D4791F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6379080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5CAF4A1A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BBAABD9" w14:textId="77777777" w:rsidR="00CF6F81" w:rsidRDefault="00CF6F81" w:rsidP="00F56F05">
            <w:pPr>
              <w:ind w:firstLine="0"/>
              <w:jc w:val="left"/>
              <w:rPr>
                <w:sz w:val="28"/>
              </w:rPr>
            </w:pPr>
          </w:p>
          <w:p w14:paraId="535F8CF5" w14:textId="77777777" w:rsidR="00CF6F81" w:rsidRPr="004F56B7" w:rsidRDefault="00CF6F81" w:rsidP="004656A8">
            <w:pPr>
              <w:ind w:firstLine="0"/>
            </w:pPr>
          </w:p>
        </w:tc>
      </w:tr>
      <w:tr w:rsidR="00CF6F81" w:rsidRPr="004F56B7" w14:paraId="056F57D8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B06969E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56CCF953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1085BB66" w14:textId="77777777" w:rsidR="00CF6F81" w:rsidRDefault="00CF6F81" w:rsidP="004656A8">
            <w:pPr>
              <w:ind w:firstLine="0"/>
              <w:jc w:val="center"/>
            </w:pPr>
          </w:p>
          <w:p w14:paraId="7572EE26" w14:textId="77777777" w:rsidR="00CF6F81" w:rsidRDefault="00CF6F81" w:rsidP="004656A8">
            <w:pPr>
              <w:ind w:firstLine="0"/>
              <w:jc w:val="center"/>
            </w:pPr>
          </w:p>
          <w:p w14:paraId="55272D8D" w14:textId="77777777" w:rsidR="00CF6F81" w:rsidRPr="00297DE2" w:rsidRDefault="00CF6F81" w:rsidP="004656A8">
            <w:pPr>
              <w:ind w:firstLine="0"/>
              <w:jc w:val="center"/>
            </w:pPr>
          </w:p>
          <w:p w14:paraId="5B0B5CE7" w14:textId="77777777" w:rsidR="00CF6F81" w:rsidRDefault="00CF6F81" w:rsidP="004656A8">
            <w:pPr>
              <w:ind w:firstLine="0"/>
              <w:jc w:val="center"/>
            </w:pPr>
          </w:p>
          <w:p w14:paraId="5DF7EC39" w14:textId="77777777" w:rsidR="00CF6F81" w:rsidRDefault="00CF6F81" w:rsidP="004656A8">
            <w:pPr>
              <w:ind w:firstLine="0"/>
              <w:jc w:val="center"/>
            </w:pPr>
          </w:p>
          <w:p w14:paraId="0B2E2C8A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08B50BBF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B89A54E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0A975EC8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6C1BD008" w14:textId="77777777" w:rsidR="00CF6F81" w:rsidRDefault="00CF6F81" w:rsidP="004656A8">
            <w:pPr>
              <w:ind w:firstLine="0"/>
              <w:jc w:val="center"/>
            </w:pPr>
          </w:p>
          <w:p w14:paraId="0208B7A6" w14:textId="77777777" w:rsidR="00CF6F81" w:rsidRDefault="00CF6F81" w:rsidP="004656A8">
            <w:pPr>
              <w:ind w:firstLine="0"/>
              <w:jc w:val="center"/>
            </w:pPr>
          </w:p>
          <w:p w14:paraId="237A0EC8" w14:textId="77777777" w:rsidR="00CF6F81" w:rsidRDefault="00CF6F81" w:rsidP="004656A8">
            <w:pPr>
              <w:ind w:firstLine="0"/>
              <w:jc w:val="center"/>
            </w:pPr>
          </w:p>
          <w:p w14:paraId="1C95E055" w14:textId="77777777" w:rsidR="00CF6F81" w:rsidRDefault="00CF6F81" w:rsidP="004656A8">
            <w:pPr>
              <w:ind w:firstLine="0"/>
              <w:jc w:val="center"/>
            </w:pPr>
          </w:p>
          <w:p w14:paraId="3CCBE6E9" w14:textId="77777777" w:rsidR="00CF6F81" w:rsidRDefault="00CF6F81" w:rsidP="004656A8">
            <w:pPr>
              <w:ind w:firstLine="0"/>
              <w:jc w:val="center"/>
            </w:pPr>
          </w:p>
          <w:p w14:paraId="75663DCD" w14:textId="77777777" w:rsidR="00CF6F81" w:rsidRDefault="00CF6F81" w:rsidP="004656A8">
            <w:pPr>
              <w:ind w:firstLine="0"/>
              <w:jc w:val="center"/>
            </w:pPr>
          </w:p>
          <w:p w14:paraId="6E5DD469" w14:textId="77777777" w:rsidR="00CF6F81" w:rsidRDefault="00CF6F81" w:rsidP="004656A8">
            <w:pPr>
              <w:ind w:firstLine="0"/>
              <w:jc w:val="center"/>
            </w:pPr>
          </w:p>
          <w:p w14:paraId="20AAB290" w14:textId="77777777" w:rsidR="00CF6F81" w:rsidRDefault="00CF6F81" w:rsidP="004656A8">
            <w:pPr>
              <w:ind w:firstLine="0"/>
            </w:pPr>
          </w:p>
          <w:p w14:paraId="4F90FFE0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535023FB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49049EC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4E70AAAA" w14:textId="77777777" w:rsidR="00CF6F81" w:rsidRPr="00297DE2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544171B6" w14:textId="77777777" w:rsidTr="004656A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481476C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2E9DE203" w14:textId="77777777" w:rsidR="00CF6F81" w:rsidRPr="001A50A5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79F45684" w14:textId="77777777" w:rsidR="00CF6F81" w:rsidRDefault="00CF6F81" w:rsidP="004656A8">
            <w:pPr>
              <w:ind w:firstLine="0"/>
              <w:jc w:val="center"/>
            </w:pPr>
          </w:p>
          <w:p w14:paraId="2DA80675" w14:textId="77777777" w:rsidR="00CF6F81" w:rsidRDefault="00CF6F81" w:rsidP="004656A8">
            <w:pPr>
              <w:ind w:firstLine="0"/>
              <w:jc w:val="center"/>
            </w:pPr>
          </w:p>
          <w:p w14:paraId="220C7DC3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6DB44515" w14:textId="30787B01" w:rsidR="00953FB8" w:rsidRPr="00033C4D" w:rsidRDefault="00CF6F81" w:rsidP="00F56F05">
      <w:pPr>
        <w:jc w:val="center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sz w:val="28"/>
        </w:rPr>
        <w:t xml:space="preserve">Москва </w:t>
      </w:r>
      <w:r w:rsidR="0039707D">
        <w:rPr>
          <w:rFonts w:cs="Times New Roman"/>
          <w:b/>
          <w:sz w:val="28"/>
        </w:rPr>
        <w:t>202</w:t>
      </w:r>
      <w:r w:rsidR="00033C4D">
        <w:rPr>
          <w:rFonts w:cs="Times New Roman"/>
          <w:b/>
          <w:sz w:val="28"/>
          <w:lang w:val="en-US"/>
        </w:rPr>
        <w:t>1</w:t>
      </w:r>
    </w:p>
    <w:p w14:paraId="37CB1B09" w14:textId="77777777" w:rsidR="008742A7" w:rsidRDefault="008742A7" w:rsidP="008742A7">
      <w:pPr>
        <w:pStyle w:val="Heading1"/>
        <w:ind w:left="360"/>
        <w:sectPr w:rsidR="008742A7" w:rsidSect="00AC3B74">
          <w:headerReference w:type="default" r:id="rId19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45FF1DCA" w14:textId="77777777" w:rsidR="00953FB8" w:rsidRPr="00750E08" w:rsidRDefault="00690F37" w:rsidP="00750E08">
      <w:pPr>
        <w:pStyle w:val="a0"/>
        <w:jc w:val="center"/>
        <w:rPr>
          <w:b/>
          <w:sz w:val="24"/>
          <w:szCs w:val="24"/>
        </w:rPr>
      </w:pPr>
      <w:bookmarkStart w:id="0" w:name="_Toc25756523"/>
      <w:r w:rsidRPr="00750E08">
        <w:rPr>
          <w:b/>
          <w:sz w:val="24"/>
          <w:szCs w:val="24"/>
        </w:rPr>
        <w:lastRenderedPageBreak/>
        <w:t>СОДЕРЖАНИЕ</w:t>
      </w:r>
      <w:bookmarkEnd w:id="0"/>
      <w:r w:rsidR="00750E08">
        <w:rPr>
          <w:b/>
          <w:sz w:val="24"/>
          <w:szCs w:val="24"/>
        </w:rPr>
        <w:t>          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636885740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</w:rPr>
      </w:sdtEndPr>
      <w:sdtContent>
        <w:p w14:paraId="6D29AC3A" w14:textId="77777777" w:rsidR="009D07F6" w:rsidRDefault="009C7A00" w:rsidP="00543853">
          <w:pPr>
            <w:pStyle w:val="TOCHeading"/>
            <w:rPr>
              <w:noProof/>
            </w:rPr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2C12D92" w14:textId="01213A19" w:rsidR="009D07F6" w:rsidRDefault="008832BD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57" w:history="1">
            <w:r w:rsidR="009D07F6" w:rsidRPr="00404778">
              <w:rPr>
                <w:rStyle w:val="Hyperlink"/>
                <w:noProof/>
              </w:rPr>
              <w:t>1.</w:t>
            </w:r>
            <w:r w:rsidR="009D07F6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9D07F6" w:rsidRPr="00404778">
              <w:rPr>
                <w:rStyle w:val="Hyperlink"/>
                <w:noProof/>
              </w:rPr>
              <w:t>НАЗНАЧЕНИЕ ПРОГРАММЫ</w:t>
            </w:r>
            <w:r w:rsidR="009D07F6">
              <w:rPr>
                <w:noProof/>
                <w:webHidden/>
              </w:rPr>
              <w:tab/>
            </w:r>
            <w:r w:rsidR="009D07F6">
              <w:rPr>
                <w:noProof/>
                <w:webHidden/>
              </w:rPr>
              <w:fldChar w:fldCharType="begin"/>
            </w:r>
            <w:r w:rsidR="009D07F6">
              <w:rPr>
                <w:noProof/>
                <w:webHidden/>
              </w:rPr>
              <w:instrText xml:space="preserve"> PAGEREF _Toc72439357 \h </w:instrText>
            </w:r>
            <w:r w:rsidR="009D07F6">
              <w:rPr>
                <w:noProof/>
                <w:webHidden/>
              </w:rPr>
            </w:r>
            <w:r w:rsidR="009D07F6">
              <w:rPr>
                <w:noProof/>
                <w:webHidden/>
              </w:rPr>
              <w:fldChar w:fldCharType="separate"/>
            </w:r>
            <w:r w:rsidR="009D07F6">
              <w:rPr>
                <w:noProof/>
                <w:webHidden/>
              </w:rPr>
              <w:t>3</w:t>
            </w:r>
            <w:r w:rsidR="009D07F6">
              <w:rPr>
                <w:noProof/>
                <w:webHidden/>
              </w:rPr>
              <w:fldChar w:fldCharType="end"/>
            </w:r>
          </w:hyperlink>
        </w:p>
        <w:p w14:paraId="77FE27A8" w14:textId="5A45E306" w:rsidR="009D07F6" w:rsidRDefault="008832BD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58" w:history="1">
            <w:r w:rsidR="009D07F6" w:rsidRPr="00404778">
              <w:rPr>
                <w:rStyle w:val="Hyperlink"/>
                <w:noProof/>
              </w:rPr>
              <w:t>1.1</w:t>
            </w:r>
            <w:r w:rsidR="009D07F6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9D07F6" w:rsidRPr="00404778">
              <w:rPr>
                <w:rStyle w:val="Hyperlink"/>
                <w:noProof/>
              </w:rPr>
              <w:t>Функциональное назначение</w:t>
            </w:r>
            <w:r w:rsidR="009D07F6">
              <w:rPr>
                <w:noProof/>
                <w:webHidden/>
              </w:rPr>
              <w:tab/>
            </w:r>
            <w:r w:rsidR="009D07F6">
              <w:rPr>
                <w:noProof/>
                <w:webHidden/>
              </w:rPr>
              <w:fldChar w:fldCharType="begin"/>
            </w:r>
            <w:r w:rsidR="009D07F6">
              <w:rPr>
                <w:noProof/>
                <w:webHidden/>
              </w:rPr>
              <w:instrText xml:space="preserve"> PAGEREF _Toc72439358 \h </w:instrText>
            </w:r>
            <w:r w:rsidR="009D07F6">
              <w:rPr>
                <w:noProof/>
                <w:webHidden/>
              </w:rPr>
            </w:r>
            <w:r w:rsidR="009D07F6">
              <w:rPr>
                <w:noProof/>
                <w:webHidden/>
              </w:rPr>
              <w:fldChar w:fldCharType="separate"/>
            </w:r>
            <w:r w:rsidR="009D07F6">
              <w:rPr>
                <w:noProof/>
                <w:webHidden/>
              </w:rPr>
              <w:t>3</w:t>
            </w:r>
            <w:r w:rsidR="009D07F6">
              <w:rPr>
                <w:noProof/>
                <w:webHidden/>
              </w:rPr>
              <w:fldChar w:fldCharType="end"/>
            </w:r>
          </w:hyperlink>
        </w:p>
        <w:p w14:paraId="6C444E57" w14:textId="7EFCF07E" w:rsidR="009D07F6" w:rsidRDefault="008832BD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59" w:history="1">
            <w:r w:rsidR="009D07F6" w:rsidRPr="00404778">
              <w:rPr>
                <w:rStyle w:val="Hyperlink"/>
                <w:noProof/>
              </w:rPr>
              <w:t>1.2</w:t>
            </w:r>
            <w:r w:rsidR="009D07F6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9D07F6" w:rsidRPr="00404778">
              <w:rPr>
                <w:rStyle w:val="Hyperlink"/>
                <w:noProof/>
              </w:rPr>
              <w:t>Эксплуатационное назначение</w:t>
            </w:r>
            <w:r w:rsidR="009D07F6">
              <w:rPr>
                <w:noProof/>
                <w:webHidden/>
              </w:rPr>
              <w:tab/>
            </w:r>
            <w:r w:rsidR="009D07F6">
              <w:rPr>
                <w:noProof/>
                <w:webHidden/>
              </w:rPr>
              <w:fldChar w:fldCharType="begin"/>
            </w:r>
            <w:r w:rsidR="009D07F6">
              <w:rPr>
                <w:noProof/>
                <w:webHidden/>
              </w:rPr>
              <w:instrText xml:space="preserve"> PAGEREF _Toc72439359 \h </w:instrText>
            </w:r>
            <w:r w:rsidR="009D07F6">
              <w:rPr>
                <w:noProof/>
                <w:webHidden/>
              </w:rPr>
            </w:r>
            <w:r w:rsidR="009D07F6">
              <w:rPr>
                <w:noProof/>
                <w:webHidden/>
              </w:rPr>
              <w:fldChar w:fldCharType="separate"/>
            </w:r>
            <w:r w:rsidR="009D07F6">
              <w:rPr>
                <w:noProof/>
                <w:webHidden/>
              </w:rPr>
              <w:t>3</w:t>
            </w:r>
            <w:r w:rsidR="009D07F6">
              <w:rPr>
                <w:noProof/>
                <w:webHidden/>
              </w:rPr>
              <w:fldChar w:fldCharType="end"/>
            </w:r>
          </w:hyperlink>
        </w:p>
        <w:p w14:paraId="137E589E" w14:textId="02032E0C" w:rsidR="009D07F6" w:rsidRDefault="008832BD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60" w:history="1">
            <w:r w:rsidR="009D07F6" w:rsidRPr="00404778">
              <w:rPr>
                <w:rStyle w:val="Hyperlink"/>
                <w:noProof/>
              </w:rPr>
              <w:t>1.3</w:t>
            </w:r>
            <w:r w:rsidR="009D07F6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9D07F6" w:rsidRPr="00404778">
              <w:rPr>
                <w:rStyle w:val="Hyperlink"/>
                <w:noProof/>
              </w:rPr>
              <w:t>Состав функций</w:t>
            </w:r>
            <w:r w:rsidR="009D07F6">
              <w:rPr>
                <w:noProof/>
                <w:webHidden/>
              </w:rPr>
              <w:tab/>
            </w:r>
            <w:r w:rsidR="009D07F6">
              <w:rPr>
                <w:noProof/>
                <w:webHidden/>
              </w:rPr>
              <w:fldChar w:fldCharType="begin"/>
            </w:r>
            <w:r w:rsidR="009D07F6">
              <w:rPr>
                <w:noProof/>
                <w:webHidden/>
              </w:rPr>
              <w:instrText xml:space="preserve"> PAGEREF _Toc72439360 \h </w:instrText>
            </w:r>
            <w:r w:rsidR="009D07F6">
              <w:rPr>
                <w:noProof/>
                <w:webHidden/>
              </w:rPr>
            </w:r>
            <w:r w:rsidR="009D07F6">
              <w:rPr>
                <w:noProof/>
                <w:webHidden/>
              </w:rPr>
              <w:fldChar w:fldCharType="separate"/>
            </w:r>
            <w:r w:rsidR="009D07F6">
              <w:rPr>
                <w:noProof/>
                <w:webHidden/>
              </w:rPr>
              <w:t>3</w:t>
            </w:r>
            <w:r w:rsidR="009D07F6">
              <w:rPr>
                <w:noProof/>
                <w:webHidden/>
              </w:rPr>
              <w:fldChar w:fldCharType="end"/>
            </w:r>
          </w:hyperlink>
        </w:p>
        <w:p w14:paraId="711A665C" w14:textId="7C9A684D" w:rsidR="009D07F6" w:rsidRDefault="008832BD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61" w:history="1">
            <w:r w:rsidR="009D07F6" w:rsidRPr="00404778">
              <w:rPr>
                <w:rStyle w:val="Hyperlink"/>
                <w:noProof/>
              </w:rPr>
              <w:t>2.</w:t>
            </w:r>
            <w:r w:rsidR="009D07F6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9D07F6" w:rsidRPr="00404778">
              <w:rPr>
                <w:rStyle w:val="Hyperlink"/>
                <w:noProof/>
              </w:rPr>
              <w:t>УСЛОВИЯ ВЫПОЛНЕНИЯ ПРОГРАММЫ</w:t>
            </w:r>
            <w:r w:rsidR="009D07F6">
              <w:rPr>
                <w:noProof/>
                <w:webHidden/>
              </w:rPr>
              <w:tab/>
            </w:r>
            <w:r w:rsidR="009D07F6">
              <w:rPr>
                <w:noProof/>
                <w:webHidden/>
              </w:rPr>
              <w:fldChar w:fldCharType="begin"/>
            </w:r>
            <w:r w:rsidR="009D07F6">
              <w:rPr>
                <w:noProof/>
                <w:webHidden/>
              </w:rPr>
              <w:instrText xml:space="preserve"> PAGEREF _Toc72439361 \h </w:instrText>
            </w:r>
            <w:r w:rsidR="009D07F6">
              <w:rPr>
                <w:noProof/>
                <w:webHidden/>
              </w:rPr>
            </w:r>
            <w:r w:rsidR="009D07F6">
              <w:rPr>
                <w:noProof/>
                <w:webHidden/>
              </w:rPr>
              <w:fldChar w:fldCharType="separate"/>
            </w:r>
            <w:r w:rsidR="009D07F6">
              <w:rPr>
                <w:noProof/>
                <w:webHidden/>
              </w:rPr>
              <w:t>4</w:t>
            </w:r>
            <w:r w:rsidR="009D07F6">
              <w:rPr>
                <w:noProof/>
                <w:webHidden/>
              </w:rPr>
              <w:fldChar w:fldCharType="end"/>
            </w:r>
          </w:hyperlink>
        </w:p>
        <w:p w14:paraId="1CD5C3C5" w14:textId="686D05BA" w:rsidR="009D07F6" w:rsidRDefault="008832BD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62" w:history="1">
            <w:r w:rsidR="009D07F6" w:rsidRPr="00404778">
              <w:rPr>
                <w:rStyle w:val="Hyperlink"/>
                <w:noProof/>
              </w:rPr>
              <w:t>2.1</w:t>
            </w:r>
            <w:r w:rsidR="009D07F6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9D07F6" w:rsidRPr="00404778">
              <w:rPr>
                <w:rStyle w:val="Hyperlink"/>
                <w:noProof/>
              </w:rPr>
              <w:t>Минимальный состав технических и программных средств</w:t>
            </w:r>
            <w:r w:rsidR="009D07F6">
              <w:rPr>
                <w:noProof/>
                <w:webHidden/>
              </w:rPr>
              <w:tab/>
            </w:r>
            <w:r w:rsidR="009D07F6">
              <w:rPr>
                <w:noProof/>
                <w:webHidden/>
              </w:rPr>
              <w:fldChar w:fldCharType="begin"/>
            </w:r>
            <w:r w:rsidR="009D07F6">
              <w:rPr>
                <w:noProof/>
                <w:webHidden/>
              </w:rPr>
              <w:instrText xml:space="preserve"> PAGEREF _Toc72439362 \h </w:instrText>
            </w:r>
            <w:r w:rsidR="009D07F6">
              <w:rPr>
                <w:noProof/>
                <w:webHidden/>
              </w:rPr>
            </w:r>
            <w:r w:rsidR="009D07F6">
              <w:rPr>
                <w:noProof/>
                <w:webHidden/>
              </w:rPr>
              <w:fldChar w:fldCharType="separate"/>
            </w:r>
            <w:r w:rsidR="009D07F6">
              <w:rPr>
                <w:noProof/>
                <w:webHidden/>
              </w:rPr>
              <w:t>4</w:t>
            </w:r>
            <w:r w:rsidR="009D07F6">
              <w:rPr>
                <w:noProof/>
                <w:webHidden/>
              </w:rPr>
              <w:fldChar w:fldCharType="end"/>
            </w:r>
          </w:hyperlink>
        </w:p>
        <w:p w14:paraId="4FC42938" w14:textId="1C9F62C7" w:rsidR="009D07F6" w:rsidRDefault="008832BD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63" w:history="1">
            <w:r w:rsidR="009D07F6" w:rsidRPr="00404778">
              <w:rPr>
                <w:rStyle w:val="Hyperlink"/>
                <w:noProof/>
              </w:rPr>
              <w:t>2.2</w:t>
            </w:r>
            <w:r w:rsidR="009D07F6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9D07F6" w:rsidRPr="00404778">
              <w:rPr>
                <w:rStyle w:val="Hyperlink"/>
                <w:noProof/>
              </w:rPr>
              <w:t>Требования к пользователю</w:t>
            </w:r>
            <w:r w:rsidR="009D07F6">
              <w:rPr>
                <w:noProof/>
                <w:webHidden/>
              </w:rPr>
              <w:tab/>
            </w:r>
            <w:r w:rsidR="009D07F6">
              <w:rPr>
                <w:noProof/>
                <w:webHidden/>
              </w:rPr>
              <w:fldChar w:fldCharType="begin"/>
            </w:r>
            <w:r w:rsidR="009D07F6">
              <w:rPr>
                <w:noProof/>
                <w:webHidden/>
              </w:rPr>
              <w:instrText xml:space="preserve"> PAGEREF _Toc72439363 \h </w:instrText>
            </w:r>
            <w:r w:rsidR="009D07F6">
              <w:rPr>
                <w:noProof/>
                <w:webHidden/>
              </w:rPr>
            </w:r>
            <w:r w:rsidR="009D07F6">
              <w:rPr>
                <w:noProof/>
                <w:webHidden/>
              </w:rPr>
              <w:fldChar w:fldCharType="separate"/>
            </w:r>
            <w:r w:rsidR="009D07F6">
              <w:rPr>
                <w:noProof/>
                <w:webHidden/>
              </w:rPr>
              <w:t>4</w:t>
            </w:r>
            <w:r w:rsidR="009D07F6">
              <w:rPr>
                <w:noProof/>
                <w:webHidden/>
              </w:rPr>
              <w:fldChar w:fldCharType="end"/>
            </w:r>
          </w:hyperlink>
        </w:p>
        <w:p w14:paraId="336E1C37" w14:textId="34B6CB10" w:rsidR="009D07F6" w:rsidRDefault="008832BD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64" w:history="1">
            <w:r w:rsidR="009D07F6" w:rsidRPr="00404778">
              <w:rPr>
                <w:rStyle w:val="Hyperlink"/>
                <w:noProof/>
              </w:rPr>
              <w:t>3.</w:t>
            </w:r>
            <w:r w:rsidR="009D07F6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9D07F6" w:rsidRPr="00404778">
              <w:rPr>
                <w:rStyle w:val="Hyperlink"/>
                <w:noProof/>
              </w:rPr>
              <w:t>ВЫПОЛНЕНИЕ ПРОГРАММЫ</w:t>
            </w:r>
            <w:r w:rsidR="009D07F6">
              <w:rPr>
                <w:noProof/>
                <w:webHidden/>
              </w:rPr>
              <w:tab/>
            </w:r>
            <w:r w:rsidR="009D07F6">
              <w:rPr>
                <w:noProof/>
                <w:webHidden/>
              </w:rPr>
              <w:fldChar w:fldCharType="begin"/>
            </w:r>
            <w:r w:rsidR="009D07F6">
              <w:rPr>
                <w:noProof/>
                <w:webHidden/>
              </w:rPr>
              <w:instrText xml:space="preserve"> PAGEREF _Toc72439364 \h </w:instrText>
            </w:r>
            <w:r w:rsidR="009D07F6">
              <w:rPr>
                <w:noProof/>
                <w:webHidden/>
              </w:rPr>
            </w:r>
            <w:r w:rsidR="009D07F6">
              <w:rPr>
                <w:noProof/>
                <w:webHidden/>
              </w:rPr>
              <w:fldChar w:fldCharType="separate"/>
            </w:r>
            <w:r w:rsidR="009D07F6">
              <w:rPr>
                <w:noProof/>
                <w:webHidden/>
              </w:rPr>
              <w:t>5</w:t>
            </w:r>
            <w:r w:rsidR="009D07F6">
              <w:rPr>
                <w:noProof/>
                <w:webHidden/>
              </w:rPr>
              <w:fldChar w:fldCharType="end"/>
            </w:r>
          </w:hyperlink>
        </w:p>
        <w:p w14:paraId="223D3FC7" w14:textId="36EDC2CE" w:rsidR="009D07F6" w:rsidRDefault="008832BD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65" w:history="1">
            <w:r w:rsidR="009D07F6" w:rsidRPr="00404778">
              <w:rPr>
                <w:rStyle w:val="Hyperlink"/>
                <w:noProof/>
              </w:rPr>
              <w:t>3.1</w:t>
            </w:r>
            <w:r w:rsidR="009D07F6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9D07F6" w:rsidRPr="00404778">
              <w:rPr>
                <w:rStyle w:val="Hyperlink"/>
                <w:noProof/>
              </w:rPr>
              <w:t>Установка программы</w:t>
            </w:r>
            <w:r w:rsidR="009D07F6">
              <w:rPr>
                <w:noProof/>
                <w:webHidden/>
              </w:rPr>
              <w:tab/>
            </w:r>
            <w:r w:rsidR="009D07F6">
              <w:rPr>
                <w:noProof/>
                <w:webHidden/>
              </w:rPr>
              <w:fldChar w:fldCharType="begin"/>
            </w:r>
            <w:r w:rsidR="009D07F6">
              <w:rPr>
                <w:noProof/>
                <w:webHidden/>
              </w:rPr>
              <w:instrText xml:space="preserve"> PAGEREF _Toc72439365 \h </w:instrText>
            </w:r>
            <w:r w:rsidR="009D07F6">
              <w:rPr>
                <w:noProof/>
                <w:webHidden/>
              </w:rPr>
            </w:r>
            <w:r w:rsidR="009D07F6">
              <w:rPr>
                <w:noProof/>
                <w:webHidden/>
              </w:rPr>
              <w:fldChar w:fldCharType="separate"/>
            </w:r>
            <w:r w:rsidR="009D07F6">
              <w:rPr>
                <w:noProof/>
                <w:webHidden/>
              </w:rPr>
              <w:t>5</w:t>
            </w:r>
            <w:r w:rsidR="009D07F6">
              <w:rPr>
                <w:noProof/>
                <w:webHidden/>
              </w:rPr>
              <w:fldChar w:fldCharType="end"/>
            </w:r>
          </w:hyperlink>
        </w:p>
        <w:p w14:paraId="22C467F2" w14:textId="6B8868D9" w:rsidR="009D07F6" w:rsidRDefault="008832BD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66" w:history="1">
            <w:r w:rsidR="009D07F6" w:rsidRPr="00404778">
              <w:rPr>
                <w:rStyle w:val="Hyperlink"/>
                <w:noProof/>
              </w:rPr>
              <w:t>3.2</w:t>
            </w:r>
            <w:r w:rsidR="009D07F6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9D07F6" w:rsidRPr="00404778">
              <w:rPr>
                <w:rStyle w:val="Hyperlink"/>
                <w:noProof/>
              </w:rPr>
              <w:t>Запуск программы</w:t>
            </w:r>
            <w:r w:rsidR="009D07F6">
              <w:rPr>
                <w:noProof/>
                <w:webHidden/>
              </w:rPr>
              <w:tab/>
            </w:r>
            <w:r w:rsidR="009D07F6">
              <w:rPr>
                <w:noProof/>
                <w:webHidden/>
              </w:rPr>
              <w:fldChar w:fldCharType="begin"/>
            </w:r>
            <w:r w:rsidR="009D07F6">
              <w:rPr>
                <w:noProof/>
                <w:webHidden/>
              </w:rPr>
              <w:instrText xml:space="preserve"> PAGEREF _Toc72439366 \h </w:instrText>
            </w:r>
            <w:r w:rsidR="009D07F6">
              <w:rPr>
                <w:noProof/>
                <w:webHidden/>
              </w:rPr>
            </w:r>
            <w:r w:rsidR="009D07F6">
              <w:rPr>
                <w:noProof/>
                <w:webHidden/>
              </w:rPr>
              <w:fldChar w:fldCharType="separate"/>
            </w:r>
            <w:r w:rsidR="009D07F6">
              <w:rPr>
                <w:noProof/>
                <w:webHidden/>
              </w:rPr>
              <w:t>5</w:t>
            </w:r>
            <w:r w:rsidR="009D07F6">
              <w:rPr>
                <w:noProof/>
                <w:webHidden/>
              </w:rPr>
              <w:fldChar w:fldCharType="end"/>
            </w:r>
          </w:hyperlink>
        </w:p>
        <w:p w14:paraId="63D480A9" w14:textId="6F584D0D" w:rsidR="009D07F6" w:rsidRDefault="008832BD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67" w:history="1">
            <w:r w:rsidR="009D07F6" w:rsidRPr="00404778">
              <w:rPr>
                <w:rStyle w:val="Hyperlink"/>
                <w:noProof/>
                <w:lang w:val="en-US"/>
              </w:rPr>
              <w:t>3.3</w:t>
            </w:r>
            <w:r w:rsidR="009D07F6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9D07F6" w:rsidRPr="00404778">
              <w:rPr>
                <w:rStyle w:val="Hyperlink"/>
                <w:noProof/>
              </w:rPr>
              <w:t>Интерфейс программы</w:t>
            </w:r>
            <w:r w:rsidR="009D07F6">
              <w:rPr>
                <w:noProof/>
                <w:webHidden/>
              </w:rPr>
              <w:tab/>
            </w:r>
            <w:r w:rsidR="009D07F6">
              <w:rPr>
                <w:noProof/>
                <w:webHidden/>
              </w:rPr>
              <w:fldChar w:fldCharType="begin"/>
            </w:r>
            <w:r w:rsidR="009D07F6">
              <w:rPr>
                <w:noProof/>
                <w:webHidden/>
              </w:rPr>
              <w:instrText xml:space="preserve"> PAGEREF _Toc72439367 \h </w:instrText>
            </w:r>
            <w:r w:rsidR="009D07F6">
              <w:rPr>
                <w:noProof/>
                <w:webHidden/>
              </w:rPr>
            </w:r>
            <w:r w:rsidR="009D07F6">
              <w:rPr>
                <w:noProof/>
                <w:webHidden/>
              </w:rPr>
              <w:fldChar w:fldCharType="separate"/>
            </w:r>
            <w:r w:rsidR="009D07F6">
              <w:rPr>
                <w:noProof/>
                <w:webHidden/>
              </w:rPr>
              <w:t>5</w:t>
            </w:r>
            <w:r w:rsidR="009D07F6">
              <w:rPr>
                <w:noProof/>
                <w:webHidden/>
              </w:rPr>
              <w:fldChar w:fldCharType="end"/>
            </w:r>
          </w:hyperlink>
        </w:p>
        <w:p w14:paraId="6A58B3C0" w14:textId="197C1786" w:rsidR="009D07F6" w:rsidRDefault="008832BD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68" w:history="1">
            <w:r w:rsidR="009D07F6" w:rsidRPr="00404778">
              <w:rPr>
                <w:rStyle w:val="Hyperlink"/>
                <w:noProof/>
              </w:rPr>
              <w:t>3.4</w:t>
            </w:r>
            <w:r w:rsidR="009D07F6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9D07F6" w:rsidRPr="00404778">
              <w:rPr>
                <w:rStyle w:val="Hyperlink"/>
                <w:noProof/>
              </w:rPr>
              <w:t>Использование программы</w:t>
            </w:r>
            <w:r w:rsidR="009D07F6">
              <w:rPr>
                <w:noProof/>
                <w:webHidden/>
              </w:rPr>
              <w:tab/>
            </w:r>
            <w:r w:rsidR="009D07F6">
              <w:rPr>
                <w:noProof/>
                <w:webHidden/>
              </w:rPr>
              <w:fldChar w:fldCharType="begin"/>
            </w:r>
            <w:r w:rsidR="009D07F6">
              <w:rPr>
                <w:noProof/>
                <w:webHidden/>
              </w:rPr>
              <w:instrText xml:space="preserve"> PAGEREF _Toc72439368 \h </w:instrText>
            </w:r>
            <w:r w:rsidR="009D07F6">
              <w:rPr>
                <w:noProof/>
                <w:webHidden/>
              </w:rPr>
            </w:r>
            <w:r w:rsidR="009D07F6">
              <w:rPr>
                <w:noProof/>
                <w:webHidden/>
              </w:rPr>
              <w:fldChar w:fldCharType="separate"/>
            </w:r>
            <w:r w:rsidR="009D07F6">
              <w:rPr>
                <w:noProof/>
                <w:webHidden/>
              </w:rPr>
              <w:t>5</w:t>
            </w:r>
            <w:r w:rsidR="009D07F6">
              <w:rPr>
                <w:noProof/>
                <w:webHidden/>
              </w:rPr>
              <w:fldChar w:fldCharType="end"/>
            </w:r>
          </w:hyperlink>
        </w:p>
        <w:p w14:paraId="67F4BD37" w14:textId="40C87001" w:rsidR="009D07F6" w:rsidRDefault="008832BD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69" w:history="1">
            <w:r w:rsidR="009D07F6" w:rsidRPr="00404778">
              <w:rPr>
                <w:rStyle w:val="Hyperlink"/>
                <w:noProof/>
              </w:rPr>
              <w:t>3.4.1</w:t>
            </w:r>
            <w:r w:rsidR="009D07F6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9D07F6" w:rsidRPr="00404778">
              <w:rPr>
                <w:rStyle w:val="Hyperlink"/>
                <w:noProof/>
              </w:rPr>
              <w:t>Использование визуализации</w:t>
            </w:r>
            <w:r w:rsidR="009D07F6">
              <w:rPr>
                <w:noProof/>
                <w:webHidden/>
              </w:rPr>
              <w:tab/>
            </w:r>
            <w:r w:rsidR="009D07F6">
              <w:rPr>
                <w:noProof/>
                <w:webHidden/>
              </w:rPr>
              <w:fldChar w:fldCharType="begin"/>
            </w:r>
            <w:r w:rsidR="009D07F6">
              <w:rPr>
                <w:noProof/>
                <w:webHidden/>
              </w:rPr>
              <w:instrText xml:space="preserve"> PAGEREF _Toc72439369 \h </w:instrText>
            </w:r>
            <w:r w:rsidR="009D07F6">
              <w:rPr>
                <w:noProof/>
                <w:webHidden/>
              </w:rPr>
            </w:r>
            <w:r w:rsidR="009D07F6">
              <w:rPr>
                <w:noProof/>
                <w:webHidden/>
              </w:rPr>
              <w:fldChar w:fldCharType="separate"/>
            </w:r>
            <w:r w:rsidR="009D07F6">
              <w:rPr>
                <w:noProof/>
                <w:webHidden/>
              </w:rPr>
              <w:t>5</w:t>
            </w:r>
            <w:r w:rsidR="009D07F6">
              <w:rPr>
                <w:noProof/>
                <w:webHidden/>
              </w:rPr>
              <w:fldChar w:fldCharType="end"/>
            </w:r>
          </w:hyperlink>
        </w:p>
        <w:p w14:paraId="330BD979" w14:textId="62E7285B" w:rsidR="009D07F6" w:rsidRDefault="008832BD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70" w:history="1">
            <w:r w:rsidR="009D07F6" w:rsidRPr="00404778">
              <w:rPr>
                <w:rStyle w:val="Hyperlink"/>
                <w:noProof/>
              </w:rPr>
              <w:t>3.4.2</w:t>
            </w:r>
            <w:r w:rsidR="009D07F6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9D07F6" w:rsidRPr="00404778">
              <w:rPr>
                <w:rStyle w:val="Hyperlink"/>
                <w:noProof/>
              </w:rPr>
              <w:t>Регулирование силы действия эффекта</w:t>
            </w:r>
            <w:r w:rsidR="009D07F6">
              <w:rPr>
                <w:noProof/>
                <w:webHidden/>
              </w:rPr>
              <w:tab/>
            </w:r>
            <w:r w:rsidR="009D07F6">
              <w:rPr>
                <w:noProof/>
                <w:webHidden/>
              </w:rPr>
              <w:fldChar w:fldCharType="begin"/>
            </w:r>
            <w:r w:rsidR="009D07F6">
              <w:rPr>
                <w:noProof/>
                <w:webHidden/>
              </w:rPr>
              <w:instrText xml:space="preserve"> PAGEREF _Toc72439370 \h </w:instrText>
            </w:r>
            <w:r w:rsidR="009D07F6">
              <w:rPr>
                <w:noProof/>
                <w:webHidden/>
              </w:rPr>
            </w:r>
            <w:r w:rsidR="009D07F6">
              <w:rPr>
                <w:noProof/>
                <w:webHidden/>
              </w:rPr>
              <w:fldChar w:fldCharType="separate"/>
            </w:r>
            <w:r w:rsidR="009D07F6">
              <w:rPr>
                <w:noProof/>
                <w:webHidden/>
              </w:rPr>
              <w:t>6</w:t>
            </w:r>
            <w:r w:rsidR="009D07F6">
              <w:rPr>
                <w:noProof/>
                <w:webHidden/>
              </w:rPr>
              <w:fldChar w:fldCharType="end"/>
            </w:r>
          </w:hyperlink>
        </w:p>
        <w:p w14:paraId="68A2BF69" w14:textId="5E1D5612" w:rsidR="009D07F6" w:rsidRDefault="008832BD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71" w:history="1">
            <w:r w:rsidR="009D07F6" w:rsidRPr="00404778">
              <w:rPr>
                <w:rStyle w:val="Hyperlink"/>
                <w:noProof/>
              </w:rPr>
              <w:t>3.4.3</w:t>
            </w:r>
            <w:r w:rsidR="009D07F6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9D07F6" w:rsidRPr="00404778">
              <w:rPr>
                <w:rStyle w:val="Hyperlink"/>
                <w:noProof/>
              </w:rPr>
              <w:t>Регулирование распределения частот</w:t>
            </w:r>
            <w:r w:rsidR="009D07F6">
              <w:rPr>
                <w:noProof/>
                <w:webHidden/>
              </w:rPr>
              <w:tab/>
            </w:r>
            <w:r w:rsidR="009D07F6">
              <w:rPr>
                <w:noProof/>
                <w:webHidden/>
              </w:rPr>
              <w:fldChar w:fldCharType="begin"/>
            </w:r>
            <w:r w:rsidR="009D07F6">
              <w:rPr>
                <w:noProof/>
                <w:webHidden/>
              </w:rPr>
              <w:instrText xml:space="preserve"> PAGEREF _Toc72439371 \h </w:instrText>
            </w:r>
            <w:r w:rsidR="009D07F6">
              <w:rPr>
                <w:noProof/>
                <w:webHidden/>
              </w:rPr>
            </w:r>
            <w:r w:rsidR="009D07F6">
              <w:rPr>
                <w:noProof/>
                <w:webHidden/>
              </w:rPr>
              <w:fldChar w:fldCharType="separate"/>
            </w:r>
            <w:r w:rsidR="009D07F6">
              <w:rPr>
                <w:noProof/>
                <w:webHidden/>
              </w:rPr>
              <w:t>7</w:t>
            </w:r>
            <w:r w:rsidR="009D07F6">
              <w:rPr>
                <w:noProof/>
                <w:webHidden/>
              </w:rPr>
              <w:fldChar w:fldCharType="end"/>
            </w:r>
          </w:hyperlink>
        </w:p>
        <w:p w14:paraId="469611C9" w14:textId="6F064F62" w:rsidR="009D07F6" w:rsidRDefault="008832BD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72" w:history="1">
            <w:r w:rsidR="009D07F6" w:rsidRPr="00404778">
              <w:rPr>
                <w:rStyle w:val="Hyperlink"/>
                <w:noProof/>
              </w:rPr>
              <w:t>3.4.4</w:t>
            </w:r>
            <w:r w:rsidR="009D07F6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9D07F6" w:rsidRPr="00404778">
              <w:rPr>
                <w:rStyle w:val="Hyperlink"/>
                <w:noProof/>
              </w:rPr>
              <w:t>Использование динамического и статического режима распределения частот</w:t>
            </w:r>
            <w:r w:rsidR="009D07F6">
              <w:rPr>
                <w:noProof/>
                <w:webHidden/>
              </w:rPr>
              <w:tab/>
            </w:r>
            <w:r w:rsidR="009D07F6">
              <w:rPr>
                <w:noProof/>
                <w:webHidden/>
              </w:rPr>
              <w:fldChar w:fldCharType="begin"/>
            </w:r>
            <w:r w:rsidR="009D07F6">
              <w:rPr>
                <w:noProof/>
                <w:webHidden/>
              </w:rPr>
              <w:instrText xml:space="preserve"> PAGEREF _Toc72439372 \h </w:instrText>
            </w:r>
            <w:r w:rsidR="009D07F6">
              <w:rPr>
                <w:noProof/>
                <w:webHidden/>
              </w:rPr>
            </w:r>
            <w:r w:rsidR="009D07F6">
              <w:rPr>
                <w:noProof/>
                <w:webHidden/>
              </w:rPr>
              <w:fldChar w:fldCharType="separate"/>
            </w:r>
            <w:r w:rsidR="009D07F6">
              <w:rPr>
                <w:noProof/>
                <w:webHidden/>
              </w:rPr>
              <w:t>7</w:t>
            </w:r>
            <w:r w:rsidR="009D07F6">
              <w:rPr>
                <w:noProof/>
                <w:webHidden/>
              </w:rPr>
              <w:fldChar w:fldCharType="end"/>
            </w:r>
          </w:hyperlink>
        </w:p>
        <w:p w14:paraId="0635226A" w14:textId="43BDC3D4" w:rsidR="009D07F6" w:rsidRDefault="008832BD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73" w:history="1">
            <w:r w:rsidR="009D07F6" w:rsidRPr="00404778">
              <w:rPr>
                <w:rStyle w:val="Hyperlink"/>
                <w:noProof/>
              </w:rPr>
              <w:t>3.4.5</w:t>
            </w:r>
            <w:r w:rsidR="009D07F6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9D07F6" w:rsidRPr="00404778">
              <w:rPr>
                <w:rStyle w:val="Hyperlink"/>
                <w:noProof/>
              </w:rPr>
              <w:t>Использование регулятора шума</w:t>
            </w:r>
            <w:r w:rsidR="009D07F6">
              <w:rPr>
                <w:noProof/>
                <w:webHidden/>
              </w:rPr>
              <w:tab/>
            </w:r>
            <w:r w:rsidR="009D07F6">
              <w:rPr>
                <w:noProof/>
                <w:webHidden/>
              </w:rPr>
              <w:fldChar w:fldCharType="begin"/>
            </w:r>
            <w:r w:rsidR="009D07F6">
              <w:rPr>
                <w:noProof/>
                <w:webHidden/>
              </w:rPr>
              <w:instrText xml:space="preserve"> PAGEREF _Toc72439373 \h </w:instrText>
            </w:r>
            <w:r w:rsidR="009D07F6">
              <w:rPr>
                <w:noProof/>
                <w:webHidden/>
              </w:rPr>
            </w:r>
            <w:r w:rsidR="009D07F6">
              <w:rPr>
                <w:noProof/>
                <w:webHidden/>
              </w:rPr>
              <w:fldChar w:fldCharType="separate"/>
            </w:r>
            <w:r w:rsidR="009D07F6">
              <w:rPr>
                <w:noProof/>
                <w:webHidden/>
              </w:rPr>
              <w:t>7</w:t>
            </w:r>
            <w:r w:rsidR="009D07F6">
              <w:rPr>
                <w:noProof/>
                <w:webHidden/>
              </w:rPr>
              <w:fldChar w:fldCharType="end"/>
            </w:r>
          </w:hyperlink>
        </w:p>
        <w:p w14:paraId="3F76008B" w14:textId="524F7A1E" w:rsidR="009D07F6" w:rsidRDefault="008832BD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74" w:history="1">
            <w:r w:rsidR="009D07F6" w:rsidRPr="00404778">
              <w:rPr>
                <w:rStyle w:val="Hyperlink"/>
                <w:noProof/>
              </w:rPr>
              <w:t>3.4.6</w:t>
            </w:r>
            <w:r w:rsidR="009D07F6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9D07F6" w:rsidRPr="00404778">
              <w:rPr>
                <w:rStyle w:val="Hyperlink"/>
                <w:noProof/>
              </w:rPr>
              <w:t>Использование эффекта на определенном отрезке частот</w:t>
            </w:r>
            <w:r w:rsidR="009D07F6">
              <w:rPr>
                <w:noProof/>
                <w:webHidden/>
              </w:rPr>
              <w:tab/>
            </w:r>
            <w:r w:rsidR="009D07F6">
              <w:rPr>
                <w:noProof/>
                <w:webHidden/>
              </w:rPr>
              <w:fldChar w:fldCharType="begin"/>
            </w:r>
            <w:r w:rsidR="009D07F6">
              <w:rPr>
                <w:noProof/>
                <w:webHidden/>
              </w:rPr>
              <w:instrText xml:space="preserve"> PAGEREF _Toc72439374 \h </w:instrText>
            </w:r>
            <w:r w:rsidR="009D07F6">
              <w:rPr>
                <w:noProof/>
                <w:webHidden/>
              </w:rPr>
            </w:r>
            <w:r w:rsidR="009D07F6">
              <w:rPr>
                <w:noProof/>
                <w:webHidden/>
              </w:rPr>
              <w:fldChar w:fldCharType="separate"/>
            </w:r>
            <w:r w:rsidR="009D07F6">
              <w:rPr>
                <w:noProof/>
                <w:webHidden/>
              </w:rPr>
              <w:t>8</w:t>
            </w:r>
            <w:r w:rsidR="009D07F6">
              <w:rPr>
                <w:noProof/>
                <w:webHidden/>
              </w:rPr>
              <w:fldChar w:fldCharType="end"/>
            </w:r>
          </w:hyperlink>
        </w:p>
        <w:p w14:paraId="2CFFABA4" w14:textId="0766BF3C" w:rsidR="009D07F6" w:rsidRDefault="008832BD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75" w:history="1">
            <w:r w:rsidR="009D07F6" w:rsidRPr="00404778">
              <w:rPr>
                <w:rStyle w:val="Hyperlink"/>
                <w:noProof/>
              </w:rPr>
              <w:t>3.4.7</w:t>
            </w:r>
            <w:r w:rsidR="009D07F6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9D07F6" w:rsidRPr="00404778">
              <w:rPr>
                <w:rStyle w:val="Hyperlink"/>
                <w:noProof/>
              </w:rPr>
              <w:t>Временное отключение действия плагина</w:t>
            </w:r>
            <w:r w:rsidR="009D07F6">
              <w:rPr>
                <w:noProof/>
                <w:webHidden/>
              </w:rPr>
              <w:tab/>
            </w:r>
            <w:r w:rsidR="009D07F6">
              <w:rPr>
                <w:noProof/>
                <w:webHidden/>
              </w:rPr>
              <w:fldChar w:fldCharType="begin"/>
            </w:r>
            <w:r w:rsidR="009D07F6">
              <w:rPr>
                <w:noProof/>
                <w:webHidden/>
              </w:rPr>
              <w:instrText xml:space="preserve"> PAGEREF _Toc72439375 \h </w:instrText>
            </w:r>
            <w:r w:rsidR="009D07F6">
              <w:rPr>
                <w:noProof/>
                <w:webHidden/>
              </w:rPr>
            </w:r>
            <w:r w:rsidR="009D07F6">
              <w:rPr>
                <w:noProof/>
                <w:webHidden/>
              </w:rPr>
              <w:fldChar w:fldCharType="separate"/>
            </w:r>
            <w:r w:rsidR="009D07F6">
              <w:rPr>
                <w:noProof/>
                <w:webHidden/>
              </w:rPr>
              <w:t>8</w:t>
            </w:r>
            <w:r w:rsidR="009D07F6">
              <w:rPr>
                <w:noProof/>
                <w:webHidden/>
              </w:rPr>
              <w:fldChar w:fldCharType="end"/>
            </w:r>
          </w:hyperlink>
        </w:p>
        <w:p w14:paraId="67686F91" w14:textId="680184B7" w:rsidR="009D07F6" w:rsidRDefault="008832BD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76" w:history="1">
            <w:r w:rsidR="009D07F6" w:rsidRPr="00404778">
              <w:rPr>
                <w:rStyle w:val="Hyperlink"/>
                <w:noProof/>
                <w:lang w:val="en-US"/>
              </w:rPr>
              <w:t>3.4.8</w:t>
            </w:r>
            <w:r w:rsidR="009D07F6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9D07F6" w:rsidRPr="00404778">
              <w:rPr>
                <w:rStyle w:val="Hyperlink"/>
                <w:noProof/>
              </w:rPr>
              <w:t>Использование подсказок</w:t>
            </w:r>
            <w:r w:rsidR="009D07F6">
              <w:rPr>
                <w:noProof/>
                <w:webHidden/>
              </w:rPr>
              <w:tab/>
            </w:r>
            <w:r w:rsidR="009D07F6">
              <w:rPr>
                <w:noProof/>
                <w:webHidden/>
              </w:rPr>
              <w:fldChar w:fldCharType="begin"/>
            </w:r>
            <w:r w:rsidR="009D07F6">
              <w:rPr>
                <w:noProof/>
                <w:webHidden/>
              </w:rPr>
              <w:instrText xml:space="preserve"> PAGEREF _Toc72439376 \h </w:instrText>
            </w:r>
            <w:r w:rsidR="009D07F6">
              <w:rPr>
                <w:noProof/>
                <w:webHidden/>
              </w:rPr>
            </w:r>
            <w:r w:rsidR="009D07F6">
              <w:rPr>
                <w:noProof/>
                <w:webHidden/>
              </w:rPr>
              <w:fldChar w:fldCharType="separate"/>
            </w:r>
            <w:r w:rsidR="009D07F6">
              <w:rPr>
                <w:noProof/>
                <w:webHidden/>
              </w:rPr>
              <w:t>8</w:t>
            </w:r>
            <w:r w:rsidR="009D07F6">
              <w:rPr>
                <w:noProof/>
                <w:webHidden/>
              </w:rPr>
              <w:fldChar w:fldCharType="end"/>
            </w:r>
          </w:hyperlink>
        </w:p>
        <w:p w14:paraId="2C8D0856" w14:textId="28055792" w:rsidR="009D07F6" w:rsidRDefault="008832BD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77" w:history="1">
            <w:r w:rsidR="009D07F6" w:rsidRPr="00404778">
              <w:rPr>
                <w:rStyle w:val="Hyperlink"/>
                <w:noProof/>
              </w:rPr>
              <w:t>4.</w:t>
            </w:r>
            <w:r w:rsidR="009D07F6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9D07F6" w:rsidRPr="00404778">
              <w:rPr>
                <w:rStyle w:val="Hyperlink"/>
                <w:noProof/>
              </w:rPr>
              <w:t>СООБЩЕНИЯ ОПЕРАТОРУ</w:t>
            </w:r>
            <w:r w:rsidR="009D07F6">
              <w:rPr>
                <w:noProof/>
                <w:webHidden/>
              </w:rPr>
              <w:tab/>
            </w:r>
            <w:r w:rsidR="009D07F6">
              <w:rPr>
                <w:noProof/>
                <w:webHidden/>
              </w:rPr>
              <w:fldChar w:fldCharType="begin"/>
            </w:r>
            <w:r w:rsidR="009D07F6">
              <w:rPr>
                <w:noProof/>
                <w:webHidden/>
              </w:rPr>
              <w:instrText xml:space="preserve"> PAGEREF _Toc72439377 \h </w:instrText>
            </w:r>
            <w:r w:rsidR="009D07F6">
              <w:rPr>
                <w:noProof/>
                <w:webHidden/>
              </w:rPr>
            </w:r>
            <w:r w:rsidR="009D07F6">
              <w:rPr>
                <w:noProof/>
                <w:webHidden/>
              </w:rPr>
              <w:fldChar w:fldCharType="separate"/>
            </w:r>
            <w:r w:rsidR="009D07F6">
              <w:rPr>
                <w:noProof/>
                <w:webHidden/>
              </w:rPr>
              <w:t>9</w:t>
            </w:r>
            <w:r w:rsidR="009D07F6">
              <w:rPr>
                <w:noProof/>
                <w:webHidden/>
              </w:rPr>
              <w:fldChar w:fldCharType="end"/>
            </w:r>
          </w:hyperlink>
        </w:p>
        <w:p w14:paraId="39858BFB" w14:textId="571E0A47" w:rsidR="009D07F6" w:rsidRDefault="008832B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78" w:history="1">
            <w:r w:rsidR="009D07F6" w:rsidRPr="00404778">
              <w:rPr>
                <w:rStyle w:val="Hyperlink"/>
                <w:noProof/>
              </w:rPr>
              <w:t>ПРИЛОЖЕНИЕ 1  ТЕРМИНОЛОГИЯ</w:t>
            </w:r>
            <w:r w:rsidR="009D07F6">
              <w:rPr>
                <w:noProof/>
                <w:webHidden/>
              </w:rPr>
              <w:tab/>
            </w:r>
            <w:r w:rsidR="009D07F6">
              <w:rPr>
                <w:noProof/>
                <w:webHidden/>
              </w:rPr>
              <w:fldChar w:fldCharType="begin"/>
            </w:r>
            <w:r w:rsidR="009D07F6">
              <w:rPr>
                <w:noProof/>
                <w:webHidden/>
              </w:rPr>
              <w:instrText xml:space="preserve"> PAGEREF _Toc72439378 \h </w:instrText>
            </w:r>
            <w:r w:rsidR="009D07F6">
              <w:rPr>
                <w:noProof/>
                <w:webHidden/>
              </w:rPr>
            </w:r>
            <w:r w:rsidR="009D07F6">
              <w:rPr>
                <w:noProof/>
                <w:webHidden/>
              </w:rPr>
              <w:fldChar w:fldCharType="separate"/>
            </w:r>
            <w:r w:rsidR="009D07F6">
              <w:rPr>
                <w:noProof/>
                <w:webHidden/>
              </w:rPr>
              <w:t>10</w:t>
            </w:r>
            <w:r w:rsidR="009D07F6">
              <w:rPr>
                <w:noProof/>
                <w:webHidden/>
              </w:rPr>
              <w:fldChar w:fldCharType="end"/>
            </w:r>
          </w:hyperlink>
        </w:p>
        <w:p w14:paraId="5357F3A0" w14:textId="13C0EB4E" w:rsidR="009D07F6" w:rsidRDefault="008832B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79" w:history="1">
            <w:r w:rsidR="009D07F6" w:rsidRPr="00404778">
              <w:rPr>
                <w:rStyle w:val="Hyperlink"/>
                <w:noProof/>
              </w:rPr>
              <w:t xml:space="preserve">ПРИЛОЖЕНИЕ </w:t>
            </w:r>
            <w:r w:rsidR="009D07F6" w:rsidRPr="00404778">
              <w:rPr>
                <w:rStyle w:val="Hyperlink"/>
                <w:noProof/>
                <w:lang w:val="en-US"/>
              </w:rPr>
              <w:t>2</w:t>
            </w:r>
            <w:r w:rsidR="009D07F6" w:rsidRPr="00404778">
              <w:rPr>
                <w:rStyle w:val="Hyperlink"/>
                <w:noProof/>
              </w:rPr>
              <w:t xml:space="preserve"> </w:t>
            </w:r>
            <w:r w:rsidR="009D07F6" w:rsidRPr="00404778">
              <w:rPr>
                <w:rStyle w:val="Hyperlink"/>
                <w:noProof/>
                <w:w w:val="105"/>
              </w:rPr>
              <w:t>СПИСОК ИСПОЛЬЗУЕМОЙ ЛИТЕРАТУРЫ</w:t>
            </w:r>
            <w:r w:rsidR="009D07F6">
              <w:rPr>
                <w:noProof/>
                <w:webHidden/>
              </w:rPr>
              <w:tab/>
            </w:r>
            <w:r w:rsidR="009D07F6">
              <w:rPr>
                <w:noProof/>
                <w:webHidden/>
              </w:rPr>
              <w:fldChar w:fldCharType="begin"/>
            </w:r>
            <w:r w:rsidR="009D07F6">
              <w:rPr>
                <w:noProof/>
                <w:webHidden/>
              </w:rPr>
              <w:instrText xml:space="preserve"> PAGEREF _Toc72439379 \h </w:instrText>
            </w:r>
            <w:r w:rsidR="009D07F6">
              <w:rPr>
                <w:noProof/>
                <w:webHidden/>
              </w:rPr>
            </w:r>
            <w:r w:rsidR="009D07F6">
              <w:rPr>
                <w:noProof/>
                <w:webHidden/>
              </w:rPr>
              <w:fldChar w:fldCharType="separate"/>
            </w:r>
            <w:r w:rsidR="009D07F6">
              <w:rPr>
                <w:noProof/>
                <w:webHidden/>
              </w:rPr>
              <w:t>11</w:t>
            </w:r>
            <w:r w:rsidR="009D07F6">
              <w:rPr>
                <w:noProof/>
                <w:webHidden/>
              </w:rPr>
              <w:fldChar w:fldCharType="end"/>
            </w:r>
          </w:hyperlink>
        </w:p>
        <w:p w14:paraId="702A19FD" w14:textId="7F4168A0" w:rsidR="009D07F6" w:rsidRDefault="008832B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80" w:history="1">
            <w:r w:rsidR="009D07F6" w:rsidRPr="00404778">
              <w:rPr>
                <w:rStyle w:val="Hyperlink"/>
                <w:noProof/>
              </w:rPr>
              <w:t>ЛИСТ</w:t>
            </w:r>
            <w:r w:rsidR="009D07F6" w:rsidRPr="00404778">
              <w:rPr>
                <w:rStyle w:val="Hyperlink"/>
                <w:noProof/>
                <w:w w:val="105"/>
              </w:rPr>
              <w:t xml:space="preserve"> РЕГИСТРАЦИИ ИЗМЕНЕНИЙ</w:t>
            </w:r>
            <w:r w:rsidR="009D07F6">
              <w:rPr>
                <w:noProof/>
                <w:webHidden/>
              </w:rPr>
              <w:tab/>
            </w:r>
            <w:r w:rsidR="009D07F6">
              <w:rPr>
                <w:noProof/>
                <w:webHidden/>
              </w:rPr>
              <w:fldChar w:fldCharType="begin"/>
            </w:r>
            <w:r w:rsidR="009D07F6">
              <w:rPr>
                <w:noProof/>
                <w:webHidden/>
              </w:rPr>
              <w:instrText xml:space="preserve"> PAGEREF _Toc72439380 \h </w:instrText>
            </w:r>
            <w:r w:rsidR="009D07F6">
              <w:rPr>
                <w:noProof/>
                <w:webHidden/>
              </w:rPr>
            </w:r>
            <w:r w:rsidR="009D07F6">
              <w:rPr>
                <w:noProof/>
                <w:webHidden/>
              </w:rPr>
              <w:fldChar w:fldCharType="separate"/>
            </w:r>
            <w:r w:rsidR="009D07F6">
              <w:rPr>
                <w:noProof/>
                <w:webHidden/>
              </w:rPr>
              <w:t>12</w:t>
            </w:r>
            <w:r w:rsidR="009D07F6">
              <w:rPr>
                <w:noProof/>
                <w:webHidden/>
              </w:rPr>
              <w:fldChar w:fldCharType="end"/>
            </w:r>
          </w:hyperlink>
        </w:p>
        <w:p w14:paraId="4F02FFB3" w14:textId="77777777" w:rsidR="009C7A00" w:rsidRDefault="009C7A00">
          <w:r>
            <w:rPr>
              <w:b/>
              <w:bCs/>
            </w:rPr>
            <w:fldChar w:fldCharType="end"/>
          </w:r>
        </w:p>
      </w:sdtContent>
    </w:sdt>
    <w:p w14:paraId="4118569C" w14:textId="77777777" w:rsidR="00D25559" w:rsidRDefault="00D25559" w:rsidP="00690F37">
      <w:pPr>
        <w:pStyle w:val="a0"/>
        <w:rPr>
          <w:lang w:val="en-US"/>
        </w:rPr>
      </w:pPr>
    </w:p>
    <w:p w14:paraId="5DBF7DAE" w14:textId="77777777" w:rsidR="00D25559" w:rsidRPr="00D25559" w:rsidRDefault="00D25559" w:rsidP="00D25559">
      <w:pPr>
        <w:rPr>
          <w:lang w:val="en-US"/>
        </w:rPr>
      </w:pPr>
    </w:p>
    <w:p w14:paraId="16456257" w14:textId="77777777" w:rsidR="00D25559" w:rsidRPr="00710FA4" w:rsidRDefault="00D25559" w:rsidP="00D25559"/>
    <w:p w14:paraId="7EDA6D2E" w14:textId="77777777" w:rsidR="00D25559" w:rsidRPr="00D25559" w:rsidRDefault="00D25559" w:rsidP="00D25559">
      <w:pPr>
        <w:tabs>
          <w:tab w:val="left" w:pos="2206"/>
        </w:tabs>
        <w:rPr>
          <w:lang w:val="en-US"/>
        </w:rPr>
      </w:pPr>
      <w:r>
        <w:rPr>
          <w:lang w:val="en-US"/>
        </w:rPr>
        <w:tab/>
      </w:r>
    </w:p>
    <w:p w14:paraId="1C9B8C27" w14:textId="77777777" w:rsidR="00D25559" w:rsidRDefault="00D25559" w:rsidP="00D25559">
      <w:pPr>
        <w:rPr>
          <w:lang w:val="en-US"/>
        </w:rPr>
      </w:pPr>
    </w:p>
    <w:p w14:paraId="165C732F" w14:textId="77777777" w:rsidR="00D25559" w:rsidRPr="005C503A" w:rsidRDefault="00D25559" w:rsidP="00D25559">
      <w:pPr>
        <w:tabs>
          <w:tab w:val="left" w:pos="1331"/>
        </w:tabs>
      </w:pPr>
      <w:r>
        <w:rPr>
          <w:lang w:val="en-US"/>
        </w:rPr>
        <w:tab/>
      </w:r>
    </w:p>
    <w:p w14:paraId="73BBA2B2" w14:textId="1854DF27" w:rsidR="00690F37" w:rsidRPr="00D25559" w:rsidRDefault="00690F37" w:rsidP="00D25559">
      <w:pPr>
        <w:tabs>
          <w:tab w:val="left" w:pos="1331"/>
        </w:tabs>
        <w:rPr>
          <w:lang w:val="en-US"/>
        </w:rPr>
        <w:sectPr w:rsidR="00690F37" w:rsidRPr="00D25559" w:rsidSect="00750E08">
          <w:headerReference w:type="default" r:id="rId20"/>
          <w:footerReference w:type="default" r:id="rId21"/>
          <w:pgSz w:w="11906" w:h="16838"/>
          <w:pgMar w:top="1134" w:right="850" w:bottom="1134" w:left="1701" w:header="510" w:footer="454" w:gutter="0"/>
          <w:pgNumType w:start="2"/>
          <w:cols w:space="708"/>
          <w:docGrid w:linePitch="360"/>
        </w:sectPr>
      </w:pPr>
    </w:p>
    <w:p w14:paraId="73933FFA" w14:textId="60FF0DE8" w:rsidR="00080017" w:rsidRDefault="00FE1023" w:rsidP="000B529F">
      <w:pPr>
        <w:pStyle w:val="Heading1"/>
        <w:numPr>
          <w:ilvl w:val="0"/>
          <w:numId w:val="15"/>
        </w:numPr>
      </w:pPr>
      <w:bookmarkStart w:id="2" w:name="_Toc72439357"/>
      <w:r>
        <w:lastRenderedPageBreak/>
        <w:t>НАЗНАЧЕНИЕ ПРОГРАММЫ</w:t>
      </w:r>
      <w:bookmarkEnd w:id="2"/>
    </w:p>
    <w:p w14:paraId="730A61D0" w14:textId="77777777" w:rsidR="00080017" w:rsidRDefault="00080017" w:rsidP="00080017">
      <w:pPr>
        <w:pStyle w:val="Heading2"/>
      </w:pPr>
      <w:bookmarkStart w:id="3" w:name="_Toc72439358"/>
      <w:r>
        <w:t>Функциональное назначение</w:t>
      </w:r>
      <w:bookmarkEnd w:id="3"/>
    </w:p>
    <w:p w14:paraId="62838E28" w14:textId="678025DB" w:rsidR="00080017" w:rsidRPr="00710FA4" w:rsidRDefault="00033C4D" w:rsidP="00033C4D">
      <w:pPr>
        <w:pStyle w:val="a0"/>
        <w:rPr>
          <w:noProof/>
        </w:rPr>
      </w:pPr>
      <w:r w:rsidRPr="004A22F1">
        <w:rPr>
          <w:noProof/>
        </w:rPr>
        <w:t xml:space="preserve">Программа предназначена для преобразования моно звука в стерео без значительных потерь качества при обратном преобразовании. </w:t>
      </w:r>
    </w:p>
    <w:p w14:paraId="6BF18CA4" w14:textId="32D425B1" w:rsidR="00080017" w:rsidRDefault="00080017" w:rsidP="00354C03">
      <w:pPr>
        <w:pStyle w:val="Heading2"/>
      </w:pPr>
      <w:bookmarkStart w:id="4" w:name="_Toc72439359"/>
      <w:r>
        <w:t>Эксплуатационное назначение</w:t>
      </w:r>
      <w:bookmarkEnd w:id="4"/>
    </w:p>
    <w:p w14:paraId="1998581D" w14:textId="10123A98" w:rsidR="00DD6150" w:rsidRDefault="00033C4D" w:rsidP="00033C4D">
      <w:pPr>
        <w:pStyle w:val="a0"/>
        <w:rPr>
          <w:noProof/>
        </w:rPr>
      </w:pPr>
      <w:r w:rsidRPr="004A22F1">
        <w:rPr>
          <w:noProof/>
        </w:rPr>
        <w:t xml:space="preserve">Программа представляет собой плагин для цифровой звуковой рабочей станции (DAW), </w:t>
      </w:r>
      <w:bookmarkStart w:id="5" w:name="_Hlk72419245"/>
      <w:r w:rsidRPr="004A22F1">
        <w:rPr>
          <w:noProof/>
        </w:rPr>
        <w:t xml:space="preserve">предназначенный </w:t>
      </w:r>
      <w:bookmarkEnd w:id="5"/>
      <w:r w:rsidRPr="004A22F1">
        <w:rPr>
          <w:noProof/>
        </w:rPr>
        <w:t>для использования создателями электронной музыки.</w:t>
      </w:r>
    </w:p>
    <w:p w14:paraId="04791D91" w14:textId="33C575D8" w:rsidR="00DD6150" w:rsidRDefault="00FE1023" w:rsidP="00FE1023">
      <w:pPr>
        <w:pStyle w:val="Heading2"/>
      </w:pPr>
      <w:bookmarkStart w:id="6" w:name="_Toc72439360"/>
      <w:r>
        <w:t>Состав функций</w:t>
      </w:r>
      <w:bookmarkEnd w:id="6"/>
    </w:p>
    <w:p w14:paraId="39469CE9" w14:textId="184F97DF" w:rsidR="00FE1023" w:rsidRPr="00FE1023" w:rsidRDefault="00FE1023" w:rsidP="00FE1023">
      <w:pPr>
        <w:pStyle w:val="a0"/>
      </w:pPr>
      <w:r>
        <w:t>В программе реализованы следующие функции</w:t>
      </w:r>
      <w:r w:rsidRPr="00FE1023">
        <w:t>:</w:t>
      </w:r>
    </w:p>
    <w:p w14:paraId="5656BF40" w14:textId="09E276B6" w:rsidR="00033C4D" w:rsidRPr="00952159" w:rsidRDefault="00033C4D" w:rsidP="00033C4D">
      <w:pPr>
        <w:pStyle w:val="a0"/>
        <w:numPr>
          <w:ilvl w:val="0"/>
          <w:numId w:val="4"/>
        </w:numPr>
      </w:pPr>
      <w:bookmarkStart w:id="7" w:name="_Hlk72419299"/>
      <w:r w:rsidRPr="00952159">
        <w:t>Возможность запуска программы (плагина) из DAW посредством технологии VST</w:t>
      </w:r>
      <w:r w:rsidR="0057775C" w:rsidRPr="0057775C">
        <w:t>;</w:t>
      </w:r>
    </w:p>
    <w:p w14:paraId="58F3CC25" w14:textId="41F01C92" w:rsidR="00033C4D" w:rsidRPr="00952159" w:rsidRDefault="00033C4D" w:rsidP="00033C4D">
      <w:pPr>
        <w:pStyle w:val="a0"/>
        <w:numPr>
          <w:ilvl w:val="0"/>
          <w:numId w:val="4"/>
        </w:numPr>
      </w:pPr>
      <w:r w:rsidRPr="00952159">
        <w:t>Преобразование аудиопотока, полученного из DAW через протокол VST, в стереозвук, на основе выбранного метода преобразования, и возвращение результата обратно в DAW</w:t>
      </w:r>
      <w:r w:rsidR="0057775C" w:rsidRPr="0057775C">
        <w:t>;</w:t>
      </w:r>
    </w:p>
    <w:p w14:paraId="1BEB95BD" w14:textId="14ABBED8" w:rsidR="00033C4D" w:rsidRPr="00952159" w:rsidRDefault="00033C4D" w:rsidP="00033C4D">
      <w:pPr>
        <w:pStyle w:val="a0"/>
        <w:numPr>
          <w:ilvl w:val="0"/>
          <w:numId w:val="4"/>
        </w:numPr>
      </w:pPr>
      <w:r w:rsidRPr="00952159">
        <w:t>Возможность регулирования параметров преобразования звука</w:t>
      </w:r>
      <w:r w:rsidR="0057775C" w:rsidRPr="0057775C">
        <w:t>;</w:t>
      </w:r>
    </w:p>
    <w:p w14:paraId="37DC3586" w14:textId="1FA1442D" w:rsidR="00033C4D" w:rsidRPr="00952159" w:rsidRDefault="00033C4D" w:rsidP="00033C4D">
      <w:pPr>
        <w:pStyle w:val="a0"/>
        <w:numPr>
          <w:ilvl w:val="0"/>
          <w:numId w:val="23"/>
        </w:numPr>
      </w:pPr>
      <w:r w:rsidRPr="00952159">
        <w:t>Сила действия эффекта (</w:t>
      </w:r>
      <w:proofErr w:type="spellStart"/>
      <w:r w:rsidRPr="00952159">
        <w:t>dry</w:t>
      </w:r>
      <w:proofErr w:type="spellEnd"/>
      <w:r w:rsidRPr="00952159">
        <w:t>/</w:t>
      </w:r>
      <w:proofErr w:type="spellStart"/>
      <w:r w:rsidRPr="00952159">
        <w:t>wet</w:t>
      </w:r>
      <w:proofErr w:type="spellEnd"/>
      <w:r w:rsidRPr="00952159">
        <w:t>)</w:t>
      </w:r>
      <w:r w:rsidR="0057775C">
        <w:t xml:space="preserve"> – регулятор </w:t>
      </w:r>
      <w:r w:rsidR="0057775C" w:rsidRPr="0057775C">
        <w:t>“</w:t>
      </w:r>
      <w:r w:rsidR="0057775C">
        <w:rPr>
          <w:lang w:val="en-US"/>
        </w:rPr>
        <w:t>Strength</w:t>
      </w:r>
      <w:r w:rsidR="0057775C" w:rsidRPr="0057775C">
        <w:t>”;</w:t>
      </w:r>
    </w:p>
    <w:p w14:paraId="15FE228F" w14:textId="494DBC18" w:rsidR="00033C4D" w:rsidRDefault="00033C4D" w:rsidP="00033C4D">
      <w:pPr>
        <w:pStyle w:val="a0"/>
        <w:numPr>
          <w:ilvl w:val="0"/>
          <w:numId w:val="23"/>
        </w:numPr>
      </w:pPr>
      <w:r w:rsidRPr="00952159">
        <w:t xml:space="preserve">Смещение звука в левый или правый канал </w:t>
      </w:r>
      <w:r w:rsidR="0057775C">
        <w:t>–</w:t>
      </w:r>
      <w:r w:rsidR="0057775C" w:rsidRPr="0057775C">
        <w:t xml:space="preserve"> </w:t>
      </w:r>
      <w:r w:rsidR="0057775C">
        <w:t xml:space="preserve">регулятор </w:t>
      </w:r>
      <w:r w:rsidR="0057775C" w:rsidRPr="0057775C">
        <w:t>“</w:t>
      </w:r>
      <w:r w:rsidR="0057775C">
        <w:rPr>
          <w:lang w:val="en-US"/>
        </w:rPr>
        <w:t>Frequency</w:t>
      </w:r>
      <w:r w:rsidR="0057775C" w:rsidRPr="0057775C">
        <w:t xml:space="preserve"> </w:t>
      </w:r>
      <w:r w:rsidR="0057775C">
        <w:rPr>
          <w:lang w:val="en-US"/>
        </w:rPr>
        <w:t>Spread</w:t>
      </w:r>
      <w:r w:rsidR="0057775C" w:rsidRPr="0057775C">
        <w:t>”;</w:t>
      </w:r>
    </w:p>
    <w:p w14:paraId="6D2F8A94" w14:textId="6574B4EC" w:rsidR="0057775C" w:rsidRPr="00952159" w:rsidRDefault="0057775C" w:rsidP="00033C4D">
      <w:pPr>
        <w:pStyle w:val="a0"/>
        <w:numPr>
          <w:ilvl w:val="0"/>
          <w:numId w:val="23"/>
        </w:numPr>
      </w:pPr>
      <w:r>
        <w:t xml:space="preserve">Статический и динамический режимы для распределения частот по аудиопотокам – регулятор </w:t>
      </w:r>
      <w:r w:rsidRPr="0057775C">
        <w:t>“</w:t>
      </w:r>
      <w:r>
        <w:rPr>
          <w:lang w:val="en-US"/>
        </w:rPr>
        <w:t>Dynamic</w:t>
      </w:r>
      <w:r w:rsidRPr="0057775C">
        <w:t xml:space="preserve"> </w:t>
      </w:r>
      <w:r>
        <w:rPr>
          <w:lang w:val="en-US"/>
        </w:rPr>
        <w:t>Split</w:t>
      </w:r>
      <w:r w:rsidRPr="0057775C">
        <w:t>”;</w:t>
      </w:r>
    </w:p>
    <w:p w14:paraId="5180895C" w14:textId="7275EAF7" w:rsidR="00033C4D" w:rsidRDefault="0057775C" w:rsidP="00033C4D">
      <w:pPr>
        <w:pStyle w:val="a0"/>
        <w:numPr>
          <w:ilvl w:val="0"/>
          <w:numId w:val="23"/>
        </w:numPr>
      </w:pPr>
      <w:r>
        <w:t xml:space="preserve">Возможность выбора скорости реакции на изменения звука в динамическом режиме – регулятор </w:t>
      </w:r>
      <w:r w:rsidRPr="0057775C">
        <w:t>“</w:t>
      </w:r>
      <w:r>
        <w:rPr>
          <w:lang w:val="en-US"/>
        </w:rPr>
        <w:t>Attack</w:t>
      </w:r>
      <w:r w:rsidRPr="0057775C">
        <w:t>”;</w:t>
      </w:r>
    </w:p>
    <w:p w14:paraId="30C3F66D" w14:textId="0D86E8C4" w:rsidR="0057775C" w:rsidRDefault="0057775C" w:rsidP="00033C4D">
      <w:pPr>
        <w:pStyle w:val="a0"/>
        <w:numPr>
          <w:ilvl w:val="0"/>
          <w:numId w:val="23"/>
        </w:numPr>
      </w:pPr>
      <w:r>
        <w:t xml:space="preserve">Возможность добавления случайного шума к фильтру распределения частот по аудиопотокам – регулятор </w:t>
      </w:r>
      <w:r w:rsidRPr="0057775C">
        <w:t>“</w:t>
      </w:r>
      <w:r>
        <w:rPr>
          <w:lang w:val="en-US"/>
        </w:rPr>
        <w:t>Noise</w:t>
      </w:r>
      <w:r w:rsidRPr="0057775C">
        <w:t>”;</w:t>
      </w:r>
    </w:p>
    <w:p w14:paraId="0B9C5523" w14:textId="3C70B23F" w:rsidR="0057775C" w:rsidRPr="00952159" w:rsidRDefault="0057775C" w:rsidP="00033C4D">
      <w:pPr>
        <w:pStyle w:val="a0"/>
        <w:numPr>
          <w:ilvl w:val="0"/>
          <w:numId w:val="23"/>
        </w:numPr>
      </w:pPr>
      <w:r>
        <w:t>Возможность применения стереоэффекта только к отдельному отрезку частот –</w:t>
      </w:r>
      <w:r w:rsidRPr="0057775C">
        <w:t xml:space="preserve"> </w:t>
      </w:r>
      <w:r>
        <w:t xml:space="preserve">регуляторы </w:t>
      </w:r>
      <w:r w:rsidRPr="0057775C">
        <w:t>“</w:t>
      </w:r>
      <w:r>
        <w:rPr>
          <w:lang w:val="en-US"/>
        </w:rPr>
        <w:t>Left</w:t>
      </w:r>
      <w:r w:rsidRPr="0057775C">
        <w:t xml:space="preserve"> </w:t>
      </w:r>
      <w:r>
        <w:rPr>
          <w:lang w:val="en-US"/>
        </w:rPr>
        <w:t>cutoff</w:t>
      </w:r>
      <w:r w:rsidRPr="0057775C">
        <w:t xml:space="preserve">” </w:t>
      </w:r>
      <w:r>
        <w:t xml:space="preserve">и </w:t>
      </w:r>
      <w:r w:rsidRPr="0057775C">
        <w:t>“</w:t>
      </w:r>
      <w:r>
        <w:rPr>
          <w:lang w:val="en-US"/>
        </w:rPr>
        <w:t>Right</w:t>
      </w:r>
      <w:r w:rsidRPr="0057775C">
        <w:t xml:space="preserve"> </w:t>
      </w:r>
      <w:r>
        <w:rPr>
          <w:lang w:val="en-US"/>
        </w:rPr>
        <w:t>cutoff</w:t>
      </w:r>
      <w:r w:rsidRPr="0057775C">
        <w:t>”.</w:t>
      </w:r>
    </w:p>
    <w:p w14:paraId="4B227E37" w14:textId="77777777" w:rsidR="00033C4D" w:rsidRPr="00952159" w:rsidRDefault="00033C4D" w:rsidP="00033C4D">
      <w:pPr>
        <w:pStyle w:val="a0"/>
        <w:numPr>
          <w:ilvl w:val="0"/>
          <w:numId w:val="4"/>
        </w:numPr>
      </w:pPr>
      <w:r w:rsidRPr="00952159">
        <w:t>Возможность временно отключить действие плагина (</w:t>
      </w:r>
      <w:proofErr w:type="spellStart"/>
      <w:r w:rsidRPr="00952159">
        <w:t>bypass</w:t>
      </w:r>
      <w:proofErr w:type="spellEnd"/>
      <w:r w:rsidRPr="00952159">
        <w:t>).</w:t>
      </w:r>
    </w:p>
    <w:bookmarkEnd w:id="7"/>
    <w:p w14:paraId="15DCAAFA" w14:textId="77777777" w:rsidR="005F197F" w:rsidRPr="00DD6150" w:rsidRDefault="00DD6150" w:rsidP="00DD6150">
      <w:pPr>
        <w:tabs>
          <w:tab w:val="left" w:pos="2670"/>
        </w:tabs>
        <w:sectPr w:rsidR="005F197F" w:rsidRPr="00DD6150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>
        <w:tab/>
      </w:r>
    </w:p>
    <w:p w14:paraId="4D97FEE1" w14:textId="32A7ADB3" w:rsidR="005F197F" w:rsidRDefault="00FE1023" w:rsidP="000B529F">
      <w:pPr>
        <w:pStyle w:val="Heading1"/>
        <w:numPr>
          <w:ilvl w:val="0"/>
          <w:numId w:val="15"/>
        </w:numPr>
      </w:pPr>
      <w:bookmarkStart w:id="8" w:name="_Toc72439361"/>
      <w:r>
        <w:lastRenderedPageBreak/>
        <w:t xml:space="preserve">УСЛОВИЯ ВЫПОЛНЕНИЯ </w:t>
      </w:r>
      <w:r w:rsidR="005F197F" w:rsidRPr="005F197F">
        <w:t>ПРОГРАММ</w:t>
      </w:r>
      <w:r>
        <w:t>Ы</w:t>
      </w:r>
      <w:bookmarkEnd w:id="8"/>
    </w:p>
    <w:p w14:paraId="0DD30EB1" w14:textId="6A53A6CC" w:rsidR="00FE1023" w:rsidRDefault="00FE1023" w:rsidP="00FE1023">
      <w:pPr>
        <w:pStyle w:val="Heading2"/>
      </w:pPr>
      <w:bookmarkStart w:id="9" w:name="_Toc72439362"/>
      <w:r>
        <w:t>Минимальный состав технических и программных средств</w:t>
      </w:r>
      <w:bookmarkEnd w:id="9"/>
    </w:p>
    <w:p w14:paraId="11DD50BD" w14:textId="77777777" w:rsidR="00232EE7" w:rsidRPr="00952159" w:rsidRDefault="00232EE7" w:rsidP="00232EE7">
      <w:pPr>
        <w:pStyle w:val="a0"/>
      </w:pPr>
      <w:r w:rsidRPr="00952159">
        <w:t>При работе с программой должны быть выполнены все требования к составу и параметрам техническим средств, указанных в инструкции к используемой DAW, а также следующие требования:</w:t>
      </w:r>
    </w:p>
    <w:p w14:paraId="726F1DDA" w14:textId="77777777" w:rsidR="00232EE7" w:rsidRPr="00952159" w:rsidRDefault="00232EE7" w:rsidP="00232EE7">
      <w:pPr>
        <w:pStyle w:val="a0"/>
        <w:numPr>
          <w:ilvl w:val="0"/>
          <w:numId w:val="22"/>
        </w:numPr>
        <w:ind w:left="1068"/>
      </w:pPr>
      <w:r w:rsidRPr="00952159">
        <w:t xml:space="preserve">Графическая карта: с поддержкой </w:t>
      </w:r>
      <w:proofErr w:type="spellStart"/>
      <w:r w:rsidRPr="00952159">
        <w:t>OpenGL</w:t>
      </w:r>
      <w:proofErr w:type="spellEnd"/>
      <w:r w:rsidRPr="00952159">
        <w:t xml:space="preserve"> 3.0;</w:t>
      </w:r>
    </w:p>
    <w:p w14:paraId="2BD92111" w14:textId="77777777" w:rsidR="00232EE7" w:rsidRPr="00952159" w:rsidRDefault="00232EE7" w:rsidP="00232EE7">
      <w:pPr>
        <w:pStyle w:val="a0"/>
        <w:numPr>
          <w:ilvl w:val="0"/>
          <w:numId w:val="22"/>
        </w:numPr>
        <w:ind w:left="1068"/>
      </w:pPr>
      <w:r w:rsidRPr="00952159">
        <w:t>Оперативная память: не менее 200 Мб свободной памяти;</w:t>
      </w:r>
    </w:p>
    <w:p w14:paraId="43D6602B" w14:textId="77777777" w:rsidR="00232EE7" w:rsidRPr="00952159" w:rsidRDefault="00232EE7" w:rsidP="00232EE7">
      <w:pPr>
        <w:pStyle w:val="a0"/>
        <w:numPr>
          <w:ilvl w:val="0"/>
          <w:numId w:val="22"/>
        </w:numPr>
        <w:ind w:left="1068"/>
      </w:pPr>
      <w:r w:rsidRPr="00952159">
        <w:t>Постоянная память: не менее 50 Мб свободной памяти на используемом накопителе;</w:t>
      </w:r>
    </w:p>
    <w:p w14:paraId="1234270B" w14:textId="77777777" w:rsidR="00232EE7" w:rsidRPr="00952159" w:rsidRDefault="00232EE7" w:rsidP="00232EE7">
      <w:pPr>
        <w:pStyle w:val="a0"/>
        <w:numPr>
          <w:ilvl w:val="0"/>
          <w:numId w:val="22"/>
        </w:numPr>
        <w:ind w:left="1068"/>
      </w:pPr>
      <w:bookmarkStart w:id="10" w:name="_Hlk72419609"/>
      <w:r w:rsidRPr="00952159">
        <w:t xml:space="preserve">Периферийные </w:t>
      </w:r>
      <w:bookmarkEnd w:id="10"/>
      <w:r w:rsidRPr="00952159">
        <w:t>устройства: Клавиатура, мышь, а также устройство, способное выводить две звуковые дорожки раздельно (лучше всего наушники);</w:t>
      </w:r>
    </w:p>
    <w:p w14:paraId="75CA872B" w14:textId="77777777" w:rsidR="00232EE7" w:rsidRPr="00952159" w:rsidRDefault="00232EE7" w:rsidP="00232EE7">
      <w:pPr>
        <w:pStyle w:val="a0"/>
        <w:numPr>
          <w:ilvl w:val="0"/>
          <w:numId w:val="22"/>
        </w:numPr>
        <w:ind w:left="1068"/>
      </w:pPr>
      <w:proofErr w:type="spellStart"/>
      <w:r w:rsidRPr="00952159">
        <w:t>Аудиокарта</w:t>
      </w:r>
      <w:proofErr w:type="spellEnd"/>
      <w:r w:rsidRPr="00952159">
        <w:t>;</w:t>
      </w:r>
    </w:p>
    <w:p w14:paraId="75B062F8" w14:textId="152B35F2" w:rsidR="00232EE7" w:rsidRDefault="00232EE7" w:rsidP="00232EE7">
      <w:pPr>
        <w:pStyle w:val="a0"/>
        <w:numPr>
          <w:ilvl w:val="0"/>
          <w:numId w:val="22"/>
        </w:numPr>
        <w:ind w:left="1068"/>
      </w:pPr>
      <w:r w:rsidRPr="00952159">
        <w:t>USB;</w:t>
      </w:r>
    </w:p>
    <w:p w14:paraId="35C1402F" w14:textId="542E2570" w:rsidR="00232EE7" w:rsidRDefault="00232EE7" w:rsidP="00232EE7">
      <w:pPr>
        <w:pStyle w:val="a0"/>
        <w:ind w:left="708" w:firstLine="0"/>
      </w:pPr>
      <w:r>
        <w:t>Также необходимо выполнение всех требований к программным средствам</w:t>
      </w:r>
      <w:r w:rsidRPr="00232EE7">
        <w:t>:</w:t>
      </w:r>
    </w:p>
    <w:p w14:paraId="1E4681AF" w14:textId="77777777" w:rsidR="00232EE7" w:rsidRPr="00952159" w:rsidRDefault="00232EE7" w:rsidP="00232EE7">
      <w:pPr>
        <w:pStyle w:val="a0"/>
        <w:numPr>
          <w:ilvl w:val="0"/>
          <w:numId w:val="24"/>
        </w:numPr>
      </w:pPr>
      <w:r w:rsidRPr="00952159">
        <w:t xml:space="preserve">Операционная система: </w:t>
      </w:r>
      <w:proofErr w:type="spellStart"/>
      <w:r w:rsidRPr="00952159">
        <w:t>Windows</w:t>
      </w:r>
      <w:proofErr w:type="spellEnd"/>
      <w:r w:rsidRPr="00952159">
        <w:rPr>
          <w:rFonts w:cs="Times New Roman"/>
        </w:rPr>
        <w:t>®</w:t>
      </w:r>
      <w:r w:rsidRPr="00952159">
        <w:t xml:space="preserve"> 8 (последний пакет обновлений), </w:t>
      </w:r>
      <w:proofErr w:type="spellStart"/>
      <w:r w:rsidRPr="00952159">
        <w:t>Windows</w:t>
      </w:r>
      <w:proofErr w:type="spellEnd"/>
      <w:r w:rsidRPr="00952159">
        <w:rPr>
          <w:rFonts w:cs="Times New Roman"/>
        </w:rPr>
        <w:t>®</w:t>
      </w:r>
      <w:r w:rsidRPr="00952159">
        <w:t xml:space="preserve"> 10 (последний пакет обновлений);</w:t>
      </w:r>
    </w:p>
    <w:p w14:paraId="11E9E0AE" w14:textId="61BF72D1" w:rsidR="00232EE7" w:rsidRPr="00952159" w:rsidRDefault="00232EE7" w:rsidP="00232EE7">
      <w:pPr>
        <w:pStyle w:val="a0"/>
        <w:numPr>
          <w:ilvl w:val="0"/>
          <w:numId w:val="24"/>
        </w:numPr>
      </w:pPr>
      <w:proofErr w:type="spellStart"/>
      <w:r w:rsidRPr="00952159">
        <w:t>Digital</w:t>
      </w:r>
      <w:proofErr w:type="spellEnd"/>
      <w:r w:rsidRPr="00952159">
        <w:t xml:space="preserve"> </w:t>
      </w:r>
      <w:proofErr w:type="spellStart"/>
      <w:r w:rsidRPr="00952159">
        <w:t>audio</w:t>
      </w:r>
      <w:proofErr w:type="spellEnd"/>
      <w:r w:rsidRPr="00952159">
        <w:t xml:space="preserve"> </w:t>
      </w:r>
      <w:proofErr w:type="spellStart"/>
      <w:r w:rsidRPr="00952159">
        <w:t>workstation</w:t>
      </w:r>
      <w:proofErr w:type="spellEnd"/>
      <w:r w:rsidRPr="00952159">
        <w:t xml:space="preserve"> с поддержкой технологии VST </w:t>
      </w:r>
      <w:r w:rsidRPr="00AA1E01">
        <w:t>3</w:t>
      </w:r>
      <w:r w:rsidRPr="00952159">
        <w:t>.0</w:t>
      </w:r>
      <w:r w:rsidR="00B2606B" w:rsidRPr="00B2606B">
        <w:t xml:space="preserve">. </w:t>
      </w:r>
      <w:r w:rsidR="00B2606B">
        <w:rPr>
          <w:lang w:val="en-US"/>
        </w:rPr>
        <w:t>[1]</w:t>
      </w:r>
    </w:p>
    <w:p w14:paraId="095F0B70" w14:textId="77777777" w:rsidR="00232EE7" w:rsidRPr="00232EE7" w:rsidRDefault="00232EE7" w:rsidP="00232EE7">
      <w:pPr>
        <w:pStyle w:val="a0"/>
        <w:ind w:left="708" w:firstLine="0"/>
      </w:pPr>
    </w:p>
    <w:p w14:paraId="5405D3EF" w14:textId="77777777" w:rsidR="00FE1023" w:rsidRPr="00FE1023" w:rsidRDefault="00FE1023" w:rsidP="00FE1023">
      <w:pPr>
        <w:pStyle w:val="a0"/>
      </w:pPr>
    </w:p>
    <w:p w14:paraId="087BC56F" w14:textId="268D5A7E" w:rsidR="005F197F" w:rsidRPr="005F197F" w:rsidRDefault="005F197F" w:rsidP="00FE1023">
      <w:pPr>
        <w:pStyle w:val="Heading2"/>
      </w:pPr>
      <w:bookmarkStart w:id="11" w:name="_Toc72439363"/>
      <w:r w:rsidRPr="005F197F">
        <w:t xml:space="preserve">Требования к </w:t>
      </w:r>
      <w:r w:rsidR="00FE1023">
        <w:t>пользователю</w:t>
      </w:r>
      <w:bookmarkEnd w:id="11"/>
    </w:p>
    <w:p w14:paraId="6C0467DD" w14:textId="77777777" w:rsidR="004C4E31" w:rsidRPr="00952159" w:rsidRDefault="004C4E31" w:rsidP="004C4E31">
      <w:pPr>
        <w:pStyle w:val="a0"/>
      </w:pPr>
      <w:r w:rsidRPr="00952159">
        <w:t>Оператор должен обладать следующими квалификациями:</w:t>
      </w:r>
    </w:p>
    <w:p w14:paraId="001168D3" w14:textId="77777777" w:rsidR="004C4E31" w:rsidRPr="00952159" w:rsidRDefault="004C4E31" w:rsidP="004C4E31">
      <w:pPr>
        <w:pStyle w:val="a0"/>
        <w:numPr>
          <w:ilvl w:val="0"/>
          <w:numId w:val="25"/>
        </w:numPr>
      </w:pPr>
      <w:r w:rsidRPr="00952159">
        <w:t>базовые навыки работы с компьютером</w:t>
      </w:r>
    </w:p>
    <w:p w14:paraId="36EF0A8B" w14:textId="77777777" w:rsidR="004C4E31" w:rsidRPr="00952159" w:rsidRDefault="004C4E31" w:rsidP="004C4E31">
      <w:pPr>
        <w:pStyle w:val="a0"/>
        <w:numPr>
          <w:ilvl w:val="0"/>
          <w:numId w:val="25"/>
        </w:numPr>
      </w:pPr>
      <w:r>
        <w:t>у</w:t>
      </w:r>
      <w:r w:rsidRPr="00952159">
        <w:t>мение работать с используемой DAW</w:t>
      </w:r>
    </w:p>
    <w:p w14:paraId="0B745091" w14:textId="5D110826" w:rsidR="004C4E31" w:rsidRPr="00952159" w:rsidRDefault="004C4E31" w:rsidP="004C4E31">
      <w:pPr>
        <w:pStyle w:val="a0"/>
        <w:numPr>
          <w:ilvl w:val="0"/>
          <w:numId w:val="25"/>
        </w:numPr>
      </w:pPr>
      <w:r>
        <w:t>о</w:t>
      </w:r>
      <w:r w:rsidRPr="00952159">
        <w:t>бладать пониманием физических основ моно</w:t>
      </w:r>
      <w:r w:rsidR="004D73FD">
        <w:t>-</w:t>
      </w:r>
      <w:r w:rsidRPr="00952159">
        <w:t xml:space="preserve"> и </w:t>
      </w:r>
      <w:proofErr w:type="gramStart"/>
      <w:r w:rsidRPr="00952159">
        <w:t>стерео</w:t>
      </w:r>
      <w:r w:rsidR="004D73FD">
        <w:t>-</w:t>
      </w:r>
      <w:r w:rsidRPr="00952159">
        <w:t xml:space="preserve"> звучания</w:t>
      </w:r>
      <w:proofErr w:type="gramEnd"/>
    </w:p>
    <w:p w14:paraId="0843722B" w14:textId="03A9E550" w:rsidR="004C4E31" w:rsidRPr="00952159" w:rsidRDefault="004C4E31" w:rsidP="004C4E31">
      <w:pPr>
        <w:pStyle w:val="a0"/>
        <w:numPr>
          <w:ilvl w:val="0"/>
          <w:numId w:val="25"/>
        </w:numPr>
      </w:pPr>
      <w:r w:rsidRPr="00952159">
        <w:t>обладать пониман</w:t>
      </w:r>
      <w:r w:rsidR="004D73FD">
        <w:t>и</w:t>
      </w:r>
      <w:r w:rsidRPr="00952159">
        <w:t>ем базовых принципов работы аудиоустройств</w:t>
      </w:r>
    </w:p>
    <w:p w14:paraId="21A1309C" w14:textId="3FD2A08C" w:rsidR="00FE1023" w:rsidRPr="005F197F" w:rsidRDefault="00FE1023" w:rsidP="00FE1023">
      <w:pPr>
        <w:pStyle w:val="a0"/>
        <w:ind w:left="720" w:firstLine="0"/>
      </w:pPr>
      <w:r>
        <w:br w:type="column"/>
      </w:r>
    </w:p>
    <w:p w14:paraId="26B181A3" w14:textId="252F6F4A" w:rsidR="009A51DF" w:rsidRDefault="00657646" w:rsidP="000B529F">
      <w:pPr>
        <w:pStyle w:val="Heading1"/>
        <w:numPr>
          <w:ilvl w:val="0"/>
          <w:numId w:val="15"/>
        </w:numPr>
      </w:pPr>
      <w:bookmarkStart w:id="12" w:name="_Toc72439364"/>
      <w:r>
        <w:t>ВЫПОЛНЕНИЕ ПРОГРАММЫ</w:t>
      </w:r>
      <w:bookmarkEnd w:id="12"/>
    </w:p>
    <w:p w14:paraId="1F33E6F1" w14:textId="77777777" w:rsidR="00657646" w:rsidRPr="00657646" w:rsidRDefault="00657646" w:rsidP="00657646">
      <w:pPr>
        <w:rPr>
          <w:lang w:val="en-US"/>
        </w:rPr>
      </w:pPr>
    </w:p>
    <w:p w14:paraId="7EFBC05B" w14:textId="4F0C148B" w:rsidR="009A51DF" w:rsidRDefault="00BB465F" w:rsidP="00657646">
      <w:pPr>
        <w:pStyle w:val="Heading2"/>
      </w:pPr>
      <w:bookmarkStart w:id="13" w:name="_Toc72439365"/>
      <w:r>
        <w:t>Установка программы</w:t>
      </w:r>
      <w:bookmarkEnd w:id="13"/>
    </w:p>
    <w:p w14:paraId="350AC002" w14:textId="31D311FC" w:rsidR="00657646" w:rsidRPr="00BB465F" w:rsidRDefault="00BB465F" w:rsidP="00657646">
      <w:pPr>
        <w:pStyle w:val="a0"/>
      </w:pPr>
      <w:r>
        <w:t xml:space="preserve">Для установки программы необходимо скопировать файл программы </w:t>
      </w:r>
      <w:r w:rsidRPr="00BB465F">
        <w:t>(.</w:t>
      </w:r>
      <w:proofErr w:type="spellStart"/>
      <w:r>
        <w:rPr>
          <w:lang w:val="en-US"/>
        </w:rPr>
        <w:t>vst</w:t>
      </w:r>
      <w:proofErr w:type="spellEnd"/>
      <w:r w:rsidRPr="00BB465F">
        <w:t xml:space="preserve">3) </w:t>
      </w:r>
      <w:r>
        <w:t xml:space="preserve">в директорию для </w:t>
      </w:r>
      <w:r>
        <w:rPr>
          <w:lang w:val="en-US"/>
        </w:rPr>
        <w:t>VST</w:t>
      </w:r>
      <w:r w:rsidRPr="00BB465F">
        <w:t xml:space="preserve">3 </w:t>
      </w:r>
      <w:r>
        <w:t xml:space="preserve">плагинов. Эта директория зависит от </w:t>
      </w:r>
      <w:r>
        <w:rPr>
          <w:lang w:val="en-US"/>
        </w:rPr>
        <w:t>DAW</w:t>
      </w:r>
      <w:r w:rsidRPr="00BB465F">
        <w:t xml:space="preserve">, </w:t>
      </w:r>
      <w:r>
        <w:t xml:space="preserve">поэтому можно выбрать, прочитав Руководство оператора к выбранной </w:t>
      </w:r>
      <w:r>
        <w:rPr>
          <w:lang w:val="en-US"/>
        </w:rPr>
        <w:t>DAW</w:t>
      </w:r>
      <w:r w:rsidRPr="00BB465F">
        <w:t xml:space="preserve">. </w:t>
      </w:r>
      <w:r>
        <w:t xml:space="preserve">Однако, в большинстве случаев эта директория находится в папке </w:t>
      </w:r>
      <w:r w:rsidRPr="00BB465F">
        <w:t>“</w:t>
      </w:r>
      <w:r w:rsidRPr="00BB465F">
        <w:rPr>
          <w:lang w:val="en-US"/>
        </w:rPr>
        <w:t>C</w:t>
      </w:r>
      <w:r w:rsidRPr="00BB465F">
        <w:t>:\</w:t>
      </w:r>
      <w:r w:rsidRPr="00BB465F">
        <w:rPr>
          <w:lang w:val="en-US"/>
        </w:rPr>
        <w:t>Program</w:t>
      </w:r>
      <w:r w:rsidRPr="00BB465F">
        <w:t xml:space="preserve"> </w:t>
      </w:r>
      <w:r w:rsidRPr="00BB465F">
        <w:rPr>
          <w:lang w:val="en-US"/>
        </w:rPr>
        <w:t>Files</w:t>
      </w:r>
      <w:r w:rsidRPr="00BB465F">
        <w:t>\</w:t>
      </w:r>
      <w:r w:rsidRPr="00BB465F">
        <w:rPr>
          <w:lang w:val="en-US"/>
        </w:rPr>
        <w:t>Common</w:t>
      </w:r>
      <w:r w:rsidRPr="00BB465F">
        <w:t xml:space="preserve"> </w:t>
      </w:r>
      <w:r w:rsidRPr="00BB465F">
        <w:rPr>
          <w:lang w:val="en-US"/>
        </w:rPr>
        <w:t>Files</w:t>
      </w:r>
      <w:r w:rsidRPr="00BB465F">
        <w:t>\</w:t>
      </w:r>
      <w:r w:rsidRPr="00BB465F">
        <w:rPr>
          <w:lang w:val="en-US"/>
        </w:rPr>
        <w:t>VST</w:t>
      </w:r>
      <w:r w:rsidRPr="00BB465F">
        <w:t>3”.</w:t>
      </w:r>
    </w:p>
    <w:p w14:paraId="79B07B6E" w14:textId="627EC88B" w:rsidR="00657646" w:rsidRDefault="00657646" w:rsidP="00657646">
      <w:pPr>
        <w:pStyle w:val="Heading2"/>
      </w:pPr>
      <w:bookmarkStart w:id="14" w:name="_Toc72439366"/>
      <w:r>
        <w:t>Запуск программы</w:t>
      </w:r>
      <w:bookmarkEnd w:id="14"/>
    </w:p>
    <w:p w14:paraId="1B0F53AE" w14:textId="0B420D44" w:rsidR="009A51DF" w:rsidRPr="001E1A0D" w:rsidRDefault="00BB465F" w:rsidP="00746D74">
      <w:pPr>
        <w:pStyle w:val="a0"/>
      </w:pPr>
      <w:r>
        <w:t xml:space="preserve">Программа является плагином, поэтому для её запуска нужна основная программа – </w:t>
      </w:r>
      <w:r>
        <w:rPr>
          <w:lang w:val="en-US"/>
        </w:rPr>
        <w:t>DAW</w:t>
      </w:r>
      <w:r w:rsidRPr="00BB465F">
        <w:t xml:space="preserve">. </w:t>
      </w:r>
      <w:r>
        <w:t xml:space="preserve">В разных </w:t>
      </w:r>
      <w:r>
        <w:rPr>
          <w:lang w:val="en-US"/>
        </w:rPr>
        <w:t>DAW</w:t>
      </w:r>
      <w:r w:rsidRPr="00BB465F">
        <w:t xml:space="preserve"> </w:t>
      </w:r>
      <w:r>
        <w:t xml:space="preserve">добавление плагинов может быть организовано по-разному, поэтому это необходимо посмотреть в </w:t>
      </w:r>
      <w:r w:rsidR="001E1A0D">
        <w:t>соответствующем Руководстве оператора</w:t>
      </w:r>
      <w:r>
        <w:t>. Однако</w:t>
      </w:r>
      <w:r w:rsidRPr="00BB465F">
        <w:t>,</w:t>
      </w:r>
      <w:r>
        <w:t xml:space="preserve"> в большинстве </w:t>
      </w:r>
      <w:r>
        <w:rPr>
          <w:lang w:val="en-US"/>
        </w:rPr>
        <w:t>DAW</w:t>
      </w:r>
      <w:r w:rsidRPr="00BB465F">
        <w:t xml:space="preserve"> </w:t>
      </w:r>
      <w:r>
        <w:t xml:space="preserve">есть специальный список применяемых к </w:t>
      </w:r>
      <w:r w:rsidR="001E1A0D">
        <w:t>аудиопотоку</w:t>
      </w:r>
      <w:r>
        <w:t xml:space="preserve"> эффектов, в который </w:t>
      </w:r>
      <w:r w:rsidR="001E1A0D">
        <w:t xml:space="preserve">необходимо добавить </w:t>
      </w:r>
      <w:r w:rsidR="001E1A0D">
        <w:rPr>
          <w:lang w:val="en-US"/>
        </w:rPr>
        <w:t>Stereo</w:t>
      </w:r>
      <w:r w:rsidR="001E1A0D" w:rsidRPr="001E1A0D">
        <w:t xml:space="preserve"> </w:t>
      </w:r>
      <w:r w:rsidR="001E1A0D">
        <w:rPr>
          <w:lang w:val="en-US"/>
        </w:rPr>
        <w:t>Plugin</w:t>
      </w:r>
      <w:r w:rsidR="001E1A0D" w:rsidRPr="001E1A0D">
        <w:t>.</w:t>
      </w:r>
    </w:p>
    <w:p w14:paraId="30B9C32D" w14:textId="5B347B22" w:rsidR="00BB465F" w:rsidRPr="00BB465F" w:rsidRDefault="00BB465F" w:rsidP="00746D74">
      <w:pPr>
        <w:pStyle w:val="a0"/>
      </w:pPr>
      <w:r>
        <w:t>Перед добавлением плагина на список эффектов необходимо убедиться, что</w:t>
      </w:r>
      <w:r w:rsidRPr="00BB465F">
        <w:t xml:space="preserve"> </w:t>
      </w:r>
      <w:r>
        <w:t xml:space="preserve">программа была установлена в правильную директорию и </w:t>
      </w:r>
      <w:r>
        <w:rPr>
          <w:lang w:val="en-US"/>
        </w:rPr>
        <w:t>DAW</w:t>
      </w:r>
      <w:r w:rsidRPr="00BB465F">
        <w:t xml:space="preserve"> </w:t>
      </w:r>
      <w:r>
        <w:t xml:space="preserve">нашла её после запуска. При необходимости нужно вызвать процедуру сканирования директорий в </w:t>
      </w:r>
      <w:r>
        <w:rPr>
          <w:lang w:val="en-US"/>
        </w:rPr>
        <w:t>DAW</w:t>
      </w:r>
      <w:r>
        <w:t xml:space="preserve"> вручную</w:t>
      </w:r>
      <w:r w:rsidRPr="00BB465F">
        <w:t>.</w:t>
      </w:r>
    </w:p>
    <w:p w14:paraId="3609F987" w14:textId="4179709E" w:rsidR="009A51DF" w:rsidRDefault="001E1A0D" w:rsidP="009A51DF">
      <w:pPr>
        <w:pStyle w:val="Heading2"/>
        <w:rPr>
          <w:lang w:val="en-US"/>
        </w:rPr>
      </w:pPr>
      <w:bookmarkStart w:id="15" w:name="_Toc72439367"/>
      <w:r>
        <w:t>Интерфейс программы</w:t>
      </w:r>
      <w:bookmarkEnd w:id="15"/>
    </w:p>
    <w:p w14:paraId="7CBBC988" w14:textId="0BEE55E4" w:rsidR="007B528A" w:rsidRPr="007B528A" w:rsidRDefault="00FD67E0" w:rsidP="00FD67E0">
      <w:pPr>
        <w:pStyle w:val="a0"/>
      </w:pPr>
      <w:r w:rsidRPr="001E1A0D">
        <w:rPr>
          <w:noProof/>
        </w:rPr>
        <w:drawing>
          <wp:anchor distT="0" distB="0" distL="114300" distR="114300" simplePos="0" relativeHeight="251682816" behindDoc="0" locked="0" layoutInCell="1" allowOverlap="1" wp14:anchorId="6A5B5ACD" wp14:editId="41E9E90F">
            <wp:simplePos x="0" y="0"/>
            <wp:positionH relativeFrom="column">
              <wp:posOffset>543560</wp:posOffset>
            </wp:positionH>
            <wp:positionV relativeFrom="paragraph">
              <wp:posOffset>229093</wp:posOffset>
            </wp:positionV>
            <wp:extent cx="2385695" cy="199326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227BA3" wp14:editId="55D0EABE">
                <wp:simplePos x="0" y="0"/>
                <wp:positionH relativeFrom="margin">
                  <wp:posOffset>652619</wp:posOffset>
                </wp:positionH>
                <wp:positionV relativeFrom="paragraph">
                  <wp:posOffset>2203880</wp:posOffset>
                </wp:positionV>
                <wp:extent cx="2466975" cy="310515"/>
                <wp:effectExtent l="0" t="0" r="9525" b="0"/>
                <wp:wrapTopAndBottom/>
                <wp:docPr id="5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6CF3B" w14:textId="4A280241" w:rsidR="001E1A0D" w:rsidRPr="00FD67E0" w:rsidRDefault="001E1A0D" w:rsidP="00FD67E0">
                            <w:pPr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 xml:space="preserve">Рисунок </w:t>
                            </w:r>
                            <w:r w:rsidRPr="00FD67E0">
                              <w:rPr>
                                <w:rFonts w:cs="Times New Roman"/>
                                <w:lang w:val="en-US"/>
                              </w:rPr>
                              <w:t>1</w:t>
                            </w:r>
                            <w:r w:rsidRPr="00FD67E0">
                              <w:rPr>
                                <w:rFonts w:cs="Times New Roman"/>
                              </w:rPr>
                              <w:t>. Интерфейс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227BA3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51.4pt;margin-top:173.55pt;width:194.25pt;height:24.45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" fillcolor="white [3201]" stroked="f" strokeweight=".5pt">
                <v:textbox>
                  <w:txbxContent>
                    <w:p w14:paraId="3CF6CF3B" w14:textId="4A280241" w:rsidR="001E1A0D" w:rsidRPr="00FD67E0" w:rsidRDefault="001E1A0D" w:rsidP="00FD67E0">
                      <w:pPr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 xml:space="preserve">Рисунок </w:t>
                      </w:r>
                      <w:r w:rsidRPr="00FD67E0">
                        <w:rPr>
                          <w:rFonts w:cs="Times New Roman"/>
                          <w:lang w:val="en-US"/>
                        </w:rPr>
                        <w:t>1</w:t>
                      </w:r>
                      <w:r w:rsidRPr="00FD67E0">
                        <w:rPr>
                          <w:rFonts w:cs="Times New Roman"/>
                        </w:rPr>
                        <w:t>. Интерфейс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B528A">
        <w:t>П</w:t>
      </w:r>
      <w:r w:rsidR="001E1A0D">
        <w:t>осле запуска программы будет отображен интерфейс следующего вида</w:t>
      </w:r>
      <w:r w:rsidR="001E1A0D" w:rsidRPr="001E1A0D">
        <w:t>: (</w:t>
      </w:r>
      <w:r w:rsidR="001E1A0D">
        <w:t>рис.1)</w:t>
      </w:r>
    </w:p>
    <w:p w14:paraId="45243468" w14:textId="5161CDFD" w:rsidR="00746B9C" w:rsidRPr="00F34544" w:rsidRDefault="001E1A0D" w:rsidP="00746B9C">
      <w:r>
        <w:t xml:space="preserve">В нём </w:t>
      </w:r>
      <w:r w:rsidR="00FD67E0">
        <w:t>есть 6 регуляторов различных параметров преобразований (</w:t>
      </w:r>
      <w:r w:rsidR="00FD67E0">
        <w:rPr>
          <w:lang w:val="en-US"/>
        </w:rPr>
        <w:t>Strength</w:t>
      </w:r>
      <w:r w:rsidR="00FD67E0" w:rsidRPr="00FD67E0">
        <w:t xml:space="preserve">, </w:t>
      </w:r>
      <w:r w:rsidR="00FD67E0">
        <w:rPr>
          <w:lang w:val="en-US"/>
        </w:rPr>
        <w:t>Frequency</w:t>
      </w:r>
      <w:r w:rsidR="00FD67E0" w:rsidRPr="00FD67E0">
        <w:t xml:space="preserve"> </w:t>
      </w:r>
      <w:r w:rsidR="00FD67E0">
        <w:rPr>
          <w:lang w:val="en-US"/>
        </w:rPr>
        <w:t>spread</w:t>
      </w:r>
      <w:r w:rsidR="00FD67E0" w:rsidRPr="00FD67E0">
        <w:t xml:space="preserve">, </w:t>
      </w:r>
      <w:r w:rsidR="00FD67E0">
        <w:rPr>
          <w:lang w:val="en-US"/>
        </w:rPr>
        <w:t>Attack</w:t>
      </w:r>
      <w:r w:rsidR="00FD67E0" w:rsidRPr="00FD67E0">
        <w:t xml:space="preserve">, </w:t>
      </w:r>
      <w:r w:rsidR="00FD67E0">
        <w:rPr>
          <w:lang w:val="en-US"/>
        </w:rPr>
        <w:t>Noise</w:t>
      </w:r>
      <w:r w:rsidR="00FD67E0" w:rsidRPr="00FD67E0">
        <w:t xml:space="preserve">, </w:t>
      </w:r>
      <w:r w:rsidR="00FD67E0">
        <w:rPr>
          <w:lang w:val="en-US"/>
        </w:rPr>
        <w:t>Left</w:t>
      </w:r>
      <w:r w:rsidR="00FD67E0" w:rsidRPr="00FD67E0">
        <w:t xml:space="preserve"> </w:t>
      </w:r>
      <w:r w:rsidR="00FD67E0">
        <w:rPr>
          <w:lang w:val="en-US"/>
        </w:rPr>
        <w:t>cutoff</w:t>
      </w:r>
      <w:r w:rsidR="00FD67E0" w:rsidRPr="00FD67E0">
        <w:t xml:space="preserve">, </w:t>
      </w:r>
      <w:r w:rsidR="00FD67E0">
        <w:rPr>
          <w:lang w:val="en-US"/>
        </w:rPr>
        <w:t>Right</w:t>
      </w:r>
      <w:r w:rsidR="00FD67E0" w:rsidRPr="00FD67E0">
        <w:t xml:space="preserve"> </w:t>
      </w:r>
      <w:r w:rsidR="00FD67E0">
        <w:rPr>
          <w:lang w:val="en-US"/>
        </w:rPr>
        <w:t>cutoff</w:t>
      </w:r>
      <w:r w:rsidR="00FD67E0" w:rsidRPr="00FD67E0">
        <w:t xml:space="preserve">), </w:t>
      </w:r>
      <w:r w:rsidR="00FD67E0">
        <w:t xml:space="preserve">визуализация текущей формы преобразования, а также кнопки </w:t>
      </w:r>
      <w:r w:rsidR="00FD67E0">
        <w:rPr>
          <w:lang w:val="en-US"/>
        </w:rPr>
        <w:t>bypass</w:t>
      </w:r>
      <w:r w:rsidR="00FD67E0" w:rsidRPr="00FD67E0">
        <w:t xml:space="preserve"> </w:t>
      </w:r>
      <w:r w:rsidR="00FD67E0">
        <w:t xml:space="preserve">и </w:t>
      </w:r>
      <w:r w:rsidR="00FD67E0">
        <w:rPr>
          <w:lang w:val="en-US"/>
        </w:rPr>
        <w:t>Dynamic</w:t>
      </w:r>
      <w:r w:rsidR="00FD67E0" w:rsidRPr="00FD67E0">
        <w:t xml:space="preserve"> </w:t>
      </w:r>
      <w:r w:rsidR="00FD67E0">
        <w:rPr>
          <w:lang w:val="en-US"/>
        </w:rPr>
        <w:t>Split</w:t>
      </w:r>
      <w:r>
        <w:t xml:space="preserve">. Верхняя панель может меняться в зависимости от выбранной </w:t>
      </w:r>
      <w:r>
        <w:rPr>
          <w:lang w:val="en-US"/>
        </w:rPr>
        <w:t>DAW</w:t>
      </w:r>
      <w:r w:rsidR="00F34544" w:rsidRPr="00F34544">
        <w:t>.</w:t>
      </w:r>
    </w:p>
    <w:p w14:paraId="6C5BB292" w14:textId="32DDDC23" w:rsidR="007B528A" w:rsidRDefault="00FD67E0" w:rsidP="00FD67E0">
      <w:pPr>
        <w:pStyle w:val="Heading2"/>
      </w:pPr>
      <w:bookmarkStart w:id="16" w:name="_Toc72439368"/>
      <w:r>
        <w:t>Использование программы</w:t>
      </w:r>
      <w:bookmarkEnd w:id="16"/>
    </w:p>
    <w:p w14:paraId="14DE731E" w14:textId="7E7F1EB5" w:rsidR="007B528A" w:rsidRDefault="00FD67E0" w:rsidP="007B528A">
      <w:pPr>
        <w:pStyle w:val="Heading3"/>
      </w:pPr>
      <w:bookmarkStart w:id="17" w:name="_Toc72439369"/>
      <w:r>
        <w:t>Использование визуализации</w:t>
      </w:r>
      <w:bookmarkEnd w:id="17"/>
    </w:p>
    <w:p w14:paraId="73E029D4" w14:textId="1F892B1A" w:rsidR="002B1F73" w:rsidRDefault="007B528A" w:rsidP="002B1F73">
      <w:pPr>
        <w:pStyle w:val="a0"/>
      </w:pPr>
      <w:r>
        <w:t xml:space="preserve">В </w:t>
      </w:r>
      <w:r w:rsidR="00FD67E0">
        <w:t xml:space="preserve">программе реализована визуализация </w:t>
      </w:r>
      <w:r w:rsidR="00B604F4">
        <w:t>текущего преобразования (рис. 2). В ней синим цветом изображен фильтр</w:t>
      </w:r>
      <w:r w:rsidR="002B1F73">
        <w:t xml:space="preserve"> частот, который попадут в левый аудиопоток. В нём вдоль </w:t>
      </w:r>
      <w:r w:rsidR="002B1F73">
        <w:lastRenderedPageBreak/>
        <w:t>горизонтальной оси</w:t>
      </w:r>
      <w:r w:rsidR="002B1F73" w:rsidRPr="002B1F73">
        <w:t xml:space="preserve"> </w:t>
      </w:r>
      <w:r w:rsidR="002B1F73">
        <w:t>расположены слева направо частоты (шкала с логарифмическим распределением). Вдоль вертикальной шкалы отображена сила фильтрации соответствующих частот, где значения снизу означают полную фильтрацию соответствующих частот, а значения сверху – сохранение частоты в выходном звуке. Аналогичная информация показана на красном графике для правой аудиодорожке.</w:t>
      </w:r>
    </w:p>
    <w:p w14:paraId="6C4757B0" w14:textId="23B999B0" w:rsidR="002B1F73" w:rsidRDefault="002B1F73" w:rsidP="002B1F73">
      <w:pPr>
        <w:pStyle w:val="a0"/>
      </w:pPr>
      <w:r>
        <w:t>Серым цветом на визуализации показывается текущий звук, который будет отфильтрован. Горизонтальная шкала также отображает частоты и является логарифмической. Вертикальная же ось показывает громкость данной частоты в данный момент времени.</w:t>
      </w:r>
    </w:p>
    <w:p w14:paraId="2249A784" w14:textId="125FB03B" w:rsidR="002B1F73" w:rsidRDefault="002B1F73" w:rsidP="002B1F73">
      <w:pPr>
        <w:pStyle w:val="a0"/>
      </w:pPr>
      <w:r>
        <w:t>К график</w:t>
      </w:r>
      <w:r w:rsidR="00B267AC">
        <w:t>ам</w:t>
      </w:r>
      <w:r>
        <w:t xml:space="preserve"> применяется сглаживание как по оси частот, так и по оси времени, для </w:t>
      </w:r>
      <w:r w:rsidR="00B267AC">
        <w:t>избегания</w:t>
      </w:r>
      <w:r>
        <w:t xml:space="preserve"> </w:t>
      </w:r>
      <w:r w:rsidR="00B267AC">
        <w:t>мелькания изображения.</w:t>
      </w:r>
    </w:p>
    <w:p w14:paraId="7BF88B77" w14:textId="1EA788EF" w:rsidR="00B267AC" w:rsidRPr="002B1F73" w:rsidRDefault="00B267AC" w:rsidP="002B1F73">
      <w:pPr>
        <w:pStyle w:val="a0"/>
      </w:pPr>
      <w:r>
        <w:t>Визуализация может применяться для того, чтобы лучше понимать, как работает алгоритм плагина, а также чтобы подстраивать параметры под конкретный звук.</w:t>
      </w:r>
    </w:p>
    <w:p w14:paraId="3DE4CE13" w14:textId="7220B958" w:rsidR="00B604F4" w:rsidRDefault="00B604F4" w:rsidP="00FD67E0">
      <w:pPr>
        <w:pStyle w:val="a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626B26" wp14:editId="7C1A1FF0">
                <wp:simplePos x="0" y="0"/>
                <wp:positionH relativeFrom="margin">
                  <wp:posOffset>641783</wp:posOffset>
                </wp:positionH>
                <wp:positionV relativeFrom="paragraph">
                  <wp:posOffset>2041924</wp:posOffset>
                </wp:positionV>
                <wp:extent cx="2466975" cy="310515"/>
                <wp:effectExtent l="0" t="0" r="9525" b="0"/>
                <wp:wrapTopAndBottom/>
                <wp:docPr id="10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AB5B4" w14:textId="1A32EB16" w:rsidR="00B604F4" w:rsidRPr="00B604F4" w:rsidRDefault="00B604F4" w:rsidP="00B604F4">
                            <w:pPr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 xml:space="preserve">Рисунок </w:t>
                            </w:r>
                            <w:r>
                              <w:rPr>
                                <w:rFonts w:cs="Times New Roman"/>
                              </w:rPr>
                              <w:t>2. Пример визуализации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626B26" id="_x0000_s1027" type="#_x0000_t202" style="position:absolute;left:0;text-align:left;margin-left:50.55pt;margin-top:160.8pt;width:194.25pt;height:24.45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" fillcolor="white [3201]" stroked="f" strokeweight=".5pt">
                <v:textbox>
                  <w:txbxContent>
                    <w:p w14:paraId="66CAB5B4" w14:textId="1A32EB16" w:rsidR="00B604F4" w:rsidRPr="00B604F4" w:rsidRDefault="00B604F4" w:rsidP="00B604F4">
                      <w:pPr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 xml:space="preserve">Рисунок </w:t>
                      </w:r>
                      <w:r>
                        <w:rPr>
                          <w:rFonts w:cs="Times New Roman"/>
                        </w:rPr>
                        <w:t>2. Пример визуализации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604F4">
        <w:rPr>
          <w:noProof/>
        </w:rPr>
        <w:drawing>
          <wp:inline distT="0" distB="0" distL="0" distR="0" wp14:anchorId="1114B35C" wp14:editId="62319C66">
            <wp:extent cx="2694387" cy="1993574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4387" cy="199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18FD" w14:textId="6B058820" w:rsidR="007B528A" w:rsidRDefault="00B267AC" w:rsidP="007B528A">
      <w:pPr>
        <w:pStyle w:val="Heading3"/>
      </w:pPr>
      <w:bookmarkStart w:id="18" w:name="_Toc72439370"/>
      <w:r>
        <w:t>Регулирование силы действия эффекта</w:t>
      </w:r>
      <w:bookmarkEnd w:id="18"/>
    </w:p>
    <w:p w14:paraId="1C325612" w14:textId="1F1802A5" w:rsidR="002E0133" w:rsidRPr="00B267AC" w:rsidRDefault="00B267AC" w:rsidP="002E0133">
      <w:pPr>
        <w:pStyle w:val="a0"/>
      </w:pPr>
      <w:r>
        <w:t xml:space="preserve">Регулирование силы действия эффекта осуществляется с помощью регулятора </w:t>
      </w:r>
      <w:r w:rsidRPr="00B267AC">
        <w:t>“</w:t>
      </w:r>
      <w:r>
        <w:rPr>
          <w:lang w:val="en-US"/>
        </w:rPr>
        <w:t>Strength</w:t>
      </w:r>
      <w:r w:rsidRPr="00B267AC">
        <w:t>”. (</w:t>
      </w:r>
      <w:r>
        <w:t>рис.3)</w:t>
      </w:r>
    </w:p>
    <w:p w14:paraId="083AB5D9" w14:textId="5B69B2BE" w:rsidR="002E0133" w:rsidRDefault="00B267AC" w:rsidP="002E0133">
      <w:pPr>
        <w:pStyle w:val="a0"/>
      </w:pPr>
      <w:r w:rsidRPr="00B267AC">
        <w:rPr>
          <w:noProof/>
        </w:rPr>
        <w:drawing>
          <wp:anchor distT="0" distB="0" distL="114300" distR="114300" simplePos="0" relativeHeight="251693056" behindDoc="0" locked="0" layoutInCell="1" allowOverlap="1" wp14:anchorId="6F46531A" wp14:editId="00002683">
            <wp:simplePos x="0" y="0"/>
            <wp:positionH relativeFrom="column">
              <wp:posOffset>4810716</wp:posOffset>
            </wp:positionH>
            <wp:positionV relativeFrom="paragraph">
              <wp:posOffset>64573</wp:posOffset>
            </wp:positionV>
            <wp:extent cx="829945" cy="945515"/>
            <wp:effectExtent l="0" t="0" r="8255" b="698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94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67AC">
        <w:rPr>
          <w:noProof/>
        </w:rPr>
        <w:drawing>
          <wp:anchor distT="0" distB="0" distL="114300" distR="114300" simplePos="0" relativeHeight="251687936" behindDoc="0" locked="0" layoutInCell="1" allowOverlap="1" wp14:anchorId="55B06AA5" wp14:editId="28A6F4FE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862330" cy="995045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58"/>
                    <a:stretch/>
                  </pic:blipFill>
                  <pic:spPr bwMode="auto">
                    <a:xfrm>
                      <a:off x="0" y="0"/>
                      <a:ext cx="862330" cy="995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078EB9" wp14:editId="36B5BAF8">
                <wp:simplePos x="0" y="0"/>
                <wp:positionH relativeFrom="margin">
                  <wp:align>center</wp:align>
                </wp:positionH>
                <wp:positionV relativeFrom="paragraph">
                  <wp:posOffset>1010461</wp:posOffset>
                </wp:positionV>
                <wp:extent cx="1544955" cy="588010"/>
                <wp:effectExtent l="0" t="0" r="0" b="2540"/>
                <wp:wrapTopAndBottom/>
                <wp:docPr id="26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955" cy="588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FA054" w14:textId="34A6A189" w:rsidR="00B267AC" w:rsidRDefault="00B267AC" w:rsidP="00B267AC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 xml:space="preserve">Рисунок </w:t>
                            </w:r>
                            <w:r>
                              <w:rPr>
                                <w:rFonts w:cs="Times New Roman"/>
                              </w:rPr>
                              <w:t>4. Регулятор силы эффекта. Среднее положение</w:t>
                            </w:r>
                          </w:p>
                          <w:p w14:paraId="06F68053" w14:textId="77777777" w:rsidR="00B267AC" w:rsidRPr="00B604F4" w:rsidRDefault="00B267AC" w:rsidP="00B267AC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78EB9" id="_x0000_s1028" type="#_x0000_t202" style="position:absolute;left:0;text-align:left;margin-left:0;margin-top:79.55pt;width:121.65pt;height:46.3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" fillcolor="white [3201]" stroked="f" strokeweight=".5pt">
                <v:textbox>
                  <w:txbxContent>
                    <w:p w14:paraId="3F3FA054" w14:textId="34A6A189" w:rsidR="00B267AC" w:rsidRDefault="00B267AC" w:rsidP="00B267AC">
                      <w:pPr>
                        <w:spacing w:line="240" w:lineRule="auto"/>
                        <w:jc w:val="center"/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 xml:space="preserve">Рисунок </w:t>
                      </w:r>
                      <w:r>
                        <w:rPr>
                          <w:rFonts w:cs="Times New Roman"/>
                        </w:rPr>
                        <w:t>4. Регулятор силы эффекта. Среднее положение</w:t>
                      </w:r>
                    </w:p>
                    <w:p w14:paraId="06F68053" w14:textId="77777777" w:rsidR="00B267AC" w:rsidRPr="00B604F4" w:rsidRDefault="00B267AC" w:rsidP="00B267AC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941C2B" wp14:editId="669A3B1B">
                <wp:simplePos x="0" y="0"/>
                <wp:positionH relativeFrom="margin">
                  <wp:posOffset>-50427</wp:posOffset>
                </wp:positionH>
                <wp:positionV relativeFrom="paragraph">
                  <wp:posOffset>999775</wp:posOffset>
                </wp:positionV>
                <wp:extent cx="1791970" cy="661670"/>
                <wp:effectExtent l="0" t="0" r="0" b="5080"/>
                <wp:wrapTopAndBottom/>
                <wp:docPr id="22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1970" cy="661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EA31C" w14:textId="0BE46B0E" w:rsidR="00B267AC" w:rsidRDefault="00B267AC" w:rsidP="00B267AC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 xml:space="preserve">Рисунок </w:t>
                            </w:r>
                            <w:r w:rsidRPr="00B267AC">
                              <w:rPr>
                                <w:rFonts w:cs="Times New Roman"/>
                              </w:rPr>
                              <w:t>3</w:t>
                            </w:r>
                            <w:r>
                              <w:rPr>
                                <w:rFonts w:cs="Times New Roman"/>
                              </w:rPr>
                              <w:t>. Регулятор силы эффекта. Минимальное положение</w:t>
                            </w:r>
                          </w:p>
                          <w:p w14:paraId="37051F48" w14:textId="77777777" w:rsidR="00B267AC" w:rsidRPr="00B604F4" w:rsidRDefault="00B267AC" w:rsidP="00B267AC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41C2B" id="_x0000_s1029" type="#_x0000_t202" style="position:absolute;left:0;text-align:left;margin-left:-3.95pt;margin-top:78.7pt;width:141.1pt;height:52.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" fillcolor="white [3201]" stroked="f" strokeweight=".5pt">
                <v:textbox>
                  <w:txbxContent>
                    <w:p w14:paraId="1EDEA31C" w14:textId="0BE46B0E" w:rsidR="00B267AC" w:rsidRDefault="00B267AC" w:rsidP="00B267AC">
                      <w:pPr>
                        <w:spacing w:line="240" w:lineRule="auto"/>
                        <w:jc w:val="center"/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 xml:space="preserve">Рисунок </w:t>
                      </w:r>
                      <w:r w:rsidRPr="00B267AC">
                        <w:rPr>
                          <w:rFonts w:cs="Times New Roman"/>
                        </w:rPr>
                        <w:t>3</w:t>
                      </w:r>
                      <w:r>
                        <w:rPr>
                          <w:rFonts w:cs="Times New Roman"/>
                        </w:rPr>
                        <w:t>. Регулятор силы эффекта. Минимальное положение</w:t>
                      </w:r>
                    </w:p>
                    <w:p w14:paraId="37051F48" w14:textId="77777777" w:rsidR="00B267AC" w:rsidRPr="00B604F4" w:rsidRDefault="00B267AC" w:rsidP="00B267AC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FFA49C" wp14:editId="125CD2B2">
                <wp:simplePos x="0" y="0"/>
                <wp:positionH relativeFrom="margin">
                  <wp:posOffset>4042345</wp:posOffset>
                </wp:positionH>
                <wp:positionV relativeFrom="paragraph">
                  <wp:posOffset>1060932</wp:posOffset>
                </wp:positionV>
                <wp:extent cx="2435225" cy="440055"/>
                <wp:effectExtent l="0" t="0" r="3175" b="0"/>
                <wp:wrapTopAndBottom/>
                <wp:docPr id="2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225" cy="44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11D0D" w14:textId="778FE799" w:rsidR="00B267AC" w:rsidRDefault="00B267AC" w:rsidP="00B267AC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 xml:space="preserve">Рисунок </w:t>
                            </w:r>
                            <w:r>
                              <w:rPr>
                                <w:rFonts w:cs="Times New Roman"/>
                              </w:rPr>
                              <w:t>5. Регулятор силы эффекта. Максимальное положение</w:t>
                            </w:r>
                          </w:p>
                          <w:p w14:paraId="5EE43E7B" w14:textId="77777777" w:rsidR="00B267AC" w:rsidRPr="00B604F4" w:rsidRDefault="00B267AC" w:rsidP="00B267AC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FA49C" id="_x0000_s1030" type="#_x0000_t202" style="position:absolute;left:0;text-align:left;margin-left:318.3pt;margin-top:83.55pt;width:191.75pt;height:34.6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" fillcolor="white [3201]" stroked="f" strokeweight=".5pt">
                <v:textbox>
                  <w:txbxContent>
                    <w:p w14:paraId="2BA11D0D" w14:textId="778FE799" w:rsidR="00B267AC" w:rsidRDefault="00B267AC" w:rsidP="00B267AC">
                      <w:pPr>
                        <w:spacing w:line="240" w:lineRule="auto"/>
                        <w:jc w:val="center"/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 xml:space="preserve">Рисунок </w:t>
                      </w:r>
                      <w:r>
                        <w:rPr>
                          <w:rFonts w:cs="Times New Roman"/>
                        </w:rPr>
                        <w:t>5. Регулятор силы эффекта. Максимальное положение</w:t>
                      </w:r>
                    </w:p>
                    <w:p w14:paraId="5EE43E7B" w14:textId="77777777" w:rsidR="00B267AC" w:rsidRPr="00B604F4" w:rsidRDefault="00B267AC" w:rsidP="00B267AC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267AC">
        <w:rPr>
          <w:noProof/>
        </w:rPr>
        <w:drawing>
          <wp:inline distT="0" distB="0" distL="0" distR="0" wp14:anchorId="14F56D4C" wp14:editId="3D4FCDEB">
            <wp:extent cx="849747" cy="992505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0798" r="12516"/>
                    <a:stretch/>
                  </pic:blipFill>
                  <pic:spPr bwMode="auto">
                    <a:xfrm>
                      <a:off x="0" y="0"/>
                      <a:ext cx="849747" cy="992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006E3" w14:textId="365F944A" w:rsidR="00266076" w:rsidRDefault="00B267AC">
      <w:r>
        <w:tab/>
        <w:t>На нём левое (минимальное) положение означает полное отсутствие стерео (рис.3). В этом случае левый и правый аудиопотоки не будут отличаться. В среднем положении стереоэффект будет применяться с силой в 100%. (рис.4) В максимальном положении – с силой в 200%.</w:t>
      </w:r>
      <w:r w:rsidR="00F91DB1">
        <w:t xml:space="preserve"> (рис. 5). </w:t>
      </w:r>
      <w:r w:rsidR="00266076">
        <w:t>Рекомендуется устанавливать силу эффекта больше, чем 100% с осторожностью, поскольку это огрубляет фильтр, делая его менее плавным. В результате выходной звук может получиться нереалистичным.</w:t>
      </w:r>
    </w:p>
    <w:p w14:paraId="4DBB84A2" w14:textId="5959262F" w:rsidR="00266076" w:rsidRDefault="00266076" w:rsidP="00266076">
      <w:pPr>
        <w:pStyle w:val="Heading3"/>
      </w:pPr>
      <w:bookmarkStart w:id="19" w:name="_Toc72439371"/>
      <w:r>
        <w:lastRenderedPageBreak/>
        <w:t>Регулирование распределения частот</w:t>
      </w:r>
      <w:bookmarkEnd w:id="19"/>
    </w:p>
    <w:p w14:paraId="4C1AD023" w14:textId="48B3D7F2" w:rsidR="00266076" w:rsidRPr="00266076" w:rsidRDefault="00266076" w:rsidP="00266076">
      <w:pPr>
        <w:pStyle w:val="a0"/>
      </w:pPr>
      <w:r>
        <w:t xml:space="preserve">За регулирование распределения частот отвечает регулятор </w:t>
      </w:r>
      <w:r w:rsidRPr="00266076">
        <w:t>“</w:t>
      </w:r>
      <w:r>
        <w:rPr>
          <w:lang w:val="en-US"/>
        </w:rPr>
        <w:t>Frequency</w:t>
      </w:r>
      <w:r w:rsidRPr="00266076">
        <w:t xml:space="preserve"> </w:t>
      </w:r>
      <w:r>
        <w:rPr>
          <w:lang w:val="en-US"/>
        </w:rPr>
        <w:t>spread</w:t>
      </w:r>
      <w:r w:rsidRPr="00266076">
        <w:t xml:space="preserve">”. </w:t>
      </w:r>
      <w:r w:rsidR="00F91DB1">
        <w:t xml:space="preserve">(рис. 6) </w:t>
      </w:r>
      <w:r>
        <w:t>Распределение частот происходит на основе синусоидальной функции, и с помощью данного регулятора можно изменять частоту колебаний волны. Для достижения наибольшего стереоэффекта необходимо установить этому регулятору максимальное значение, при котором у звука всё ещё сохраняется естественность звучания. При использовании данного регулятора рекомендуется смотреть на визуализацию распределения частот (</w:t>
      </w:r>
      <w:r w:rsidRPr="00266076">
        <w:t>3.4.1).</w:t>
      </w:r>
    </w:p>
    <w:p w14:paraId="20EE7CD4" w14:textId="018FA8CE" w:rsidR="00266076" w:rsidRDefault="00266076" w:rsidP="00266076">
      <w:pPr>
        <w:pStyle w:val="a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D705D1" wp14:editId="5FF901A2">
                <wp:simplePos x="0" y="0"/>
                <wp:positionH relativeFrom="margin">
                  <wp:posOffset>-200025</wp:posOffset>
                </wp:positionH>
                <wp:positionV relativeFrom="paragraph">
                  <wp:posOffset>1029335</wp:posOffset>
                </wp:positionV>
                <wp:extent cx="2435225" cy="440055"/>
                <wp:effectExtent l="0" t="0" r="3175" b="0"/>
                <wp:wrapTopAndBottom/>
                <wp:docPr id="30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225" cy="44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D3564" w14:textId="066F1631" w:rsidR="00266076" w:rsidRPr="00266076" w:rsidRDefault="00266076" w:rsidP="00266076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>Рисунок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 xml:space="preserve"> 6</w:t>
                            </w:r>
                            <w:r>
                              <w:rPr>
                                <w:rFonts w:cs="Times New Roman"/>
                              </w:rPr>
                              <w:t>. Регулятор распределения частот</w:t>
                            </w:r>
                          </w:p>
                          <w:p w14:paraId="20963F7B" w14:textId="77777777" w:rsidR="00266076" w:rsidRPr="00B604F4" w:rsidRDefault="00266076" w:rsidP="00266076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705D1" id="_x0000_s1031" type="#_x0000_t202" style="position:absolute;left:0;text-align:left;margin-left:-15.75pt;margin-top:81.05pt;width:191.75pt;height:34.6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" fillcolor="white [3201]" stroked="f" strokeweight=".5pt">
                <v:textbox>
                  <w:txbxContent>
                    <w:p w14:paraId="691D3564" w14:textId="066F1631" w:rsidR="00266076" w:rsidRPr="00266076" w:rsidRDefault="00266076" w:rsidP="00266076">
                      <w:pPr>
                        <w:spacing w:line="240" w:lineRule="auto"/>
                        <w:jc w:val="center"/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>Рисунок</w:t>
                      </w:r>
                      <w:r>
                        <w:rPr>
                          <w:rFonts w:cs="Times New Roman"/>
                          <w:lang w:val="en-US"/>
                        </w:rPr>
                        <w:t xml:space="preserve"> 6</w:t>
                      </w:r>
                      <w:r>
                        <w:rPr>
                          <w:rFonts w:cs="Times New Roman"/>
                        </w:rPr>
                        <w:t>. Регулятор распределения частот</w:t>
                      </w:r>
                    </w:p>
                    <w:p w14:paraId="20963F7B" w14:textId="77777777" w:rsidR="00266076" w:rsidRPr="00B604F4" w:rsidRDefault="00266076" w:rsidP="00266076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66076">
        <w:rPr>
          <w:noProof/>
        </w:rPr>
        <w:drawing>
          <wp:inline distT="0" distB="0" distL="0" distR="0" wp14:anchorId="63473343" wp14:editId="3D866F27">
            <wp:extent cx="1190701" cy="986581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90701" cy="98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5807" w14:textId="3D2F5082" w:rsidR="00266076" w:rsidRPr="00266076" w:rsidRDefault="00266076" w:rsidP="00266076">
      <w:pPr>
        <w:pStyle w:val="a0"/>
      </w:pPr>
    </w:p>
    <w:p w14:paraId="1BEA8E39" w14:textId="22D1A9A0" w:rsidR="00266076" w:rsidRDefault="00266076" w:rsidP="00266076">
      <w:pPr>
        <w:pStyle w:val="Heading3"/>
      </w:pPr>
      <w:bookmarkStart w:id="20" w:name="_Toc72439372"/>
      <w:r>
        <w:t>Использование динамического и статического режима распределения частот</w:t>
      </w:r>
      <w:bookmarkEnd w:id="20"/>
    </w:p>
    <w:p w14:paraId="60652136" w14:textId="68A0226E" w:rsidR="00266076" w:rsidRDefault="00266076" w:rsidP="00266076">
      <w:pPr>
        <w:pStyle w:val="a0"/>
      </w:pPr>
      <w:r>
        <w:t>В программе реализовано два способа распределять частоты</w:t>
      </w:r>
      <w:r w:rsidRPr="00266076">
        <w:t xml:space="preserve">: </w:t>
      </w:r>
      <w:r>
        <w:t>динамический и статический. В динамическом синусоидальная функция</w:t>
      </w:r>
      <w:r w:rsidR="008E39BF">
        <w:t xml:space="preserve"> (которая используется для распределения частот)</w:t>
      </w:r>
      <w:r>
        <w:t xml:space="preserve"> будет изменяться в зависимости от громкости звука в тех или иных частотах, стремясь сделать итоговую громкость на левой и правой аудиодорожках одинаковой. В статическом режиме функция распределения будет колебаться равномерно по всем частотам. </w:t>
      </w:r>
    </w:p>
    <w:p w14:paraId="3F96C3AF" w14:textId="04C79231" w:rsidR="00266076" w:rsidRPr="008E39BF" w:rsidRDefault="00266076" w:rsidP="00266076">
      <w:pPr>
        <w:pStyle w:val="a0"/>
      </w:pPr>
      <w:r>
        <w:t xml:space="preserve">Включение динамического режима происходит с помощью кнопки </w:t>
      </w:r>
      <w:r w:rsidRPr="00266076">
        <w:t>“</w:t>
      </w:r>
      <w:r>
        <w:rPr>
          <w:lang w:val="en-US"/>
        </w:rPr>
        <w:t>Dynamic</w:t>
      </w:r>
      <w:r w:rsidRPr="00266076">
        <w:t xml:space="preserve"> </w:t>
      </w:r>
      <w:r>
        <w:rPr>
          <w:lang w:val="en-US"/>
        </w:rPr>
        <w:t>split</w:t>
      </w:r>
      <w:r w:rsidRPr="00266076">
        <w:t>” (</w:t>
      </w:r>
      <w:r>
        <w:t>рис.7).</w:t>
      </w:r>
    </w:p>
    <w:p w14:paraId="206D2CD5" w14:textId="3F7094EA" w:rsidR="00266076" w:rsidRDefault="005001CD" w:rsidP="00266076">
      <w:pPr>
        <w:pStyle w:val="a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526AA3" wp14:editId="6C5E6598">
                <wp:simplePos x="0" y="0"/>
                <wp:positionH relativeFrom="margin">
                  <wp:posOffset>-210185</wp:posOffset>
                </wp:positionH>
                <wp:positionV relativeFrom="paragraph">
                  <wp:posOffset>307340</wp:posOffset>
                </wp:positionV>
                <wp:extent cx="2435225" cy="440055"/>
                <wp:effectExtent l="0" t="0" r="3175" b="0"/>
                <wp:wrapTopAndBottom/>
                <wp:docPr id="32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225" cy="44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A7BDF" w14:textId="65A8D0FF" w:rsidR="00266076" w:rsidRPr="00423A64" w:rsidRDefault="00266076" w:rsidP="00266076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>Рисунок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</w:rPr>
                              <w:t xml:space="preserve">7. </w:t>
                            </w:r>
                            <w:r w:rsidR="00423A64">
                              <w:rPr>
                                <w:rFonts w:cs="Times New Roman"/>
                              </w:rPr>
                              <w:t>Включенный динамический режим</w:t>
                            </w:r>
                          </w:p>
                          <w:p w14:paraId="471EDE32" w14:textId="77777777" w:rsidR="00266076" w:rsidRPr="00B604F4" w:rsidRDefault="00266076" w:rsidP="00266076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26AA3" id="_x0000_s1032" type="#_x0000_t202" style="position:absolute;left:0;text-align:left;margin-left:-16.55pt;margin-top:24.2pt;width:191.75pt;height:34.6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" fillcolor="white [3201]" stroked="f" strokeweight=".5pt">
                <v:textbox>
                  <w:txbxContent>
                    <w:p w14:paraId="236A7BDF" w14:textId="65A8D0FF" w:rsidR="00266076" w:rsidRPr="00423A64" w:rsidRDefault="00266076" w:rsidP="00266076">
                      <w:pPr>
                        <w:spacing w:line="240" w:lineRule="auto"/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FD67E0">
                        <w:rPr>
                          <w:rFonts w:cs="Times New Roman"/>
                        </w:rPr>
                        <w:t>Рисунок</w:t>
                      </w:r>
                      <w:r>
                        <w:rPr>
                          <w:rFonts w:cs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/>
                        </w:rPr>
                        <w:t xml:space="preserve">7. </w:t>
                      </w:r>
                      <w:r w:rsidR="00423A64">
                        <w:rPr>
                          <w:rFonts w:cs="Times New Roman"/>
                        </w:rPr>
                        <w:t>Включенный динамический режим</w:t>
                      </w:r>
                    </w:p>
                    <w:p w14:paraId="471EDE32" w14:textId="77777777" w:rsidR="00266076" w:rsidRPr="00B604F4" w:rsidRDefault="00266076" w:rsidP="00266076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001CD">
        <w:rPr>
          <w:noProof/>
          <w:lang w:val="en-US"/>
        </w:rPr>
        <w:drawing>
          <wp:anchor distT="0" distB="0" distL="114300" distR="114300" simplePos="0" relativeHeight="251698176" behindDoc="0" locked="0" layoutInCell="1" allowOverlap="1" wp14:anchorId="1474AE7F" wp14:editId="32D61E71">
            <wp:simplePos x="0" y="0"/>
            <wp:positionH relativeFrom="column">
              <wp:posOffset>3276184</wp:posOffset>
            </wp:positionH>
            <wp:positionV relativeFrom="paragraph">
              <wp:posOffset>5803</wp:posOffset>
            </wp:positionV>
            <wp:extent cx="857250" cy="95250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6076" w:rsidRPr="00266076">
        <w:rPr>
          <w:noProof/>
          <w:lang w:val="en-US"/>
        </w:rPr>
        <w:drawing>
          <wp:inline distT="0" distB="0" distL="0" distR="0" wp14:anchorId="09127349" wp14:editId="5846A85E">
            <wp:extent cx="1183897" cy="30618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83897" cy="30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624C" w14:textId="671734C1" w:rsidR="008E39BF" w:rsidRDefault="005001CD" w:rsidP="008E39BF">
      <w:pPr>
        <w:pStyle w:val="a0"/>
        <w:ind w:firstLine="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4EE9B9" wp14:editId="32AE740A">
                <wp:simplePos x="0" y="0"/>
                <wp:positionH relativeFrom="margin">
                  <wp:posOffset>2545255</wp:posOffset>
                </wp:positionH>
                <wp:positionV relativeFrom="paragraph">
                  <wp:posOffset>574653</wp:posOffset>
                </wp:positionV>
                <wp:extent cx="2435225" cy="440055"/>
                <wp:effectExtent l="0" t="0" r="3175" b="0"/>
                <wp:wrapTopAndBottom/>
                <wp:docPr id="34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225" cy="44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4F909" w14:textId="762F4260" w:rsidR="005001CD" w:rsidRPr="00E36B61" w:rsidRDefault="005001CD" w:rsidP="005001CD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>Рисунок</w:t>
                            </w:r>
                            <w:r w:rsidRPr="005001CD">
                              <w:rPr>
                                <w:rFonts w:cs="Times New Roman"/>
                              </w:rPr>
                              <w:t xml:space="preserve"> 8</w:t>
                            </w:r>
                            <w:r>
                              <w:rPr>
                                <w:rFonts w:cs="Times New Roman"/>
                              </w:rPr>
                              <w:t>. Регулятор скорости реакции на звук</w:t>
                            </w:r>
                          </w:p>
                          <w:p w14:paraId="05A2C004" w14:textId="77777777" w:rsidR="005001CD" w:rsidRPr="00B604F4" w:rsidRDefault="005001CD" w:rsidP="005001CD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EE9B9" id="_x0000_s1033" type="#_x0000_t202" style="position:absolute;left:0;text-align:left;margin-left:200.4pt;margin-top:45.25pt;width:191.75pt;height:34.6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" fillcolor="white [3201]" stroked="f" strokeweight=".5pt">
                <v:textbox>
                  <w:txbxContent>
                    <w:p w14:paraId="7E14F909" w14:textId="762F4260" w:rsidR="005001CD" w:rsidRPr="00E36B61" w:rsidRDefault="005001CD" w:rsidP="005001CD">
                      <w:pPr>
                        <w:spacing w:line="240" w:lineRule="auto"/>
                        <w:jc w:val="center"/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>Рисунок</w:t>
                      </w:r>
                      <w:r w:rsidRPr="005001CD">
                        <w:rPr>
                          <w:rFonts w:cs="Times New Roman"/>
                        </w:rPr>
                        <w:t xml:space="preserve"> 8</w:t>
                      </w:r>
                      <w:r>
                        <w:rPr>
                          <w:rFonts w:cs="Times New Roman"/>
                        </w:rPr>
                        <w:t>. Регулятор скорости реакции на звук</w:t>
                      </w:r>
                    </w:p>
                    <w:p w14:paraId="05A2C004" w14:textId="77777777" w:rsidR="005001CD" w:rsidRPr="00B604F4" w:rsidRDefault="005001CD" w:rsidP="005001CD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E39BF">
        <w:rPr>
          <w:lang w:val="en-US"/>
        </w:rPr>
        <w:tab/>
      </w:r>
    </w:p>
    <w:p w14:paraId="1C83A0E6" w14:textId="7C8CD9D6" w:rsidR="008E39BF" w:rsidRDefault="008E39BF" w:rsidP="008E39BF">
      <w:pPr>
        <w:pStyle w:val="a0"/>
        <w:ind w:firstLine="0"/>
      </w:pPr>
      <w:r>
        <w:tab/>
        <w:t xml:space="preserve">Во время включенного динамического режима становится активным регулятор </w:t>
      </w:r>
      <w:r w:rsidRPr="008E39BF">
        <w:t>“</w:t>
      </w:r>
      <w:r>
        <w:rPr>
          <w:lang w:val="en-US"/>
        </w:rPr>
        <w:t>Attack</w:t>
      </w:r>
      <w:r w:rsidRPr="008E39BF">
        <w:t>”.</w:t>
      </w:r>
      <w:r w:rsidR="00F91DB1">
        <w:t xml:space="preserve"> (рис. 8).</w:t>
      </w:r>
      <w:r w:rsidRPr="008E39BF">
        <w:t xml:space="preserve"> </w:t>
      </w:r>
      <w:r>
        <w:t xml:space="preserve">Он позволяет регулировать скорость реакции </w:t>
      </w:r>
      <w:r w:rsidR="00395303">
        <w:t>динамического режима на изменения частот звука. При этом более высокие значения означают более медленную реакцию. Нулевое значение позволяет достичь мгновенной реакции на изменения в параметрах звука.</w:t>
      </w:r>
    </w:p>
    <w:p w14:paraId="6E304AE0" w14:textId="46A584C4" w:rsidR="008E39BF" w:rsidRPr="00E36B61" w:rsidRDefault="00395303" w:rsidP="008E39BF">
      <w:pPr>
        <w:pStyle w:val="a0"/>
        <w:ind w:firstLine="0"/>
      </w:pPr>
      <w:r>
        <w:tab/>
        <w:t>Для использования визуализации в динамическом режиме необходимо включить проигрывание звука через в плагин, потому что в противном случае визуализация будет показывать нулевые значения.</w:t>
      </w:r>
    </w:p>
    <w:p w14:paraId="4711D39C" w14:textId="56E32313" w:rsidR="00266076" w:rsidRDefault="00395303" w:rsidP="00266076">
      <w:pPr>
        <w:pStyle w:val="Heading3"/>
      </w:pPr>
      <w:bookmarkStart w:id="21" w:name="_Toc72439373"/>
      <w:r>
        <w:t>Использование регулятора шума</w:t>
      </w:r>
      <w:bookmarkEnd w:id="21"/>
    </w:p>
    <w:p w14:paraId="62C581DE" w14:textId="15AB0FE6" w:rsidR="00395303" w:rsidRPr="00E36B61" w:rsidRDefault="00F91DB1" w:rsidP="00395303">
      <w:pPr>
        <w:pStyle w:val="a0"/>
      </w:pPr>
      <w:r>
        <w:t>Помимо распределения частот, основанного на синусоидальной функции, в плагине присутствует возможность случайного распределения частот. Оно включается с помощью специального регулятора</w:t>
      </w:r>
      <w:r w:rsidRPr="00417211">
        <w:t xml:space="preserve"> “</w:t>
      </w:r>
      <w:r>
        <w:rPr>
          <w:lang w:val="en-US"/>
        </w:rPr>
        <w:t>Noise</w:t>
      </w:r>
      <w:r w:rsidRPr="00417211">
        <w:t>”</w:t>
      </w:r>
      <w:r w:rsidR="00417211">
        <w:t xml:space="preserve"> (рис. 9). С увеличением силы шума будет уменьшаться сила альтернативного синусоидального метода (происходит взвешенное усреднение значений).</w:t>
      </w:r>
    </w:p>
    <w:p w14:paraId="0201B762" w14:textId="1CC7E201" w:rsidR="00F91DB1" w:rsidRPr="00F91DB1" w:rsidRDefault="00F91DB1" w:rsidP="00417211">
      <w:pPr>
        <w:pStyle w:val="a0"/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48D865" wp14:editId="08F676CA">
                <wp:simplePos x="0" y="0"/>
                <wp:positionH relativeFrom="margin">
                  <wp:posOffset>-281940</wp:posOffset>
                </wp:positionH>
                <wp:positionV relativeFrom="paragraph">
                  <wp:posOffset>1039495</wp:posOffset>
                </wp:positionV>
                <wp:extent cx="2435225" cy="304800"/>
                <wp:effectExtent l="0" t="0" r="3175" b="0"/>
                <wp:wrapTopAndBottom/>
                <wp:docPr id="36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61D46" w14:textId="6AB16C6E" w:rsidR="00F91DB1" w:rsidRPr="00F91DB1" w:rsidRDefault="00F91DB1" w:rsidP="00F91DB1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>Рисунок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 xml:space="preserve"> </w:t>
                            </w:r>
                            <w:r w:rsidR="00417211">
                              <w:rPr>
                                <w:rFonts w:cs="Times New Roman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rFonts w:cs="Times New Roman"/>
                              </w:rPr>
                              <w:t>. Регулятор шума</w:t>
                            </w:r>
                          </w:p>
                          <w:p w14:paraId="11FDE18C" w14:textId="77777777" w:rsidR="00F91DB1" w:rsidRPr="00B604F4" w:rsidRDefault="00F91DB1" w:rsidP="00F91DB1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8D865" id="_x0000_s1034" type="#_x0000_t202" style="position:absolute;left:0;text-align:left;margin-left:-22.2pt;margin-top:81.85pt;width:191.75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" fillcolor="white [3201]" stroked="f" strokeweight=".5pt">
                <v:textbox>
                  <w:txbxContent>
                    <w:p w14:paraId="37E61D46" w14:textId="6AB16C6E" w:rsidR="00F91DB1" w:rsidRPr="00F91DB1" w:rsidRDefault="00F91DB1" w:rsidP="00F91DB1">
                      <w:pPr>
                        <w:spacing w:line="240" w:lineRule="auto"/>
                        <w:jc w:val="center"/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>Рисунок</w:t>
                      </w:r>
                      <w:r>
                        <w:rPr>
                          <w:rFonts w:cs="Times New Roman"/>
                          <w:lang w:val="en-US"/>
                        </w:rPr>
                        <w:t xml:space="preserve"> </w:t>
                      </w:r>
                      <w:r w:rsidR="00417211">
                        <w:rPr>
                          <w:rFonts w:cs="Times New Roman"/>
                          <w:lang w:val="en-US"/>
                        </w:rPr>
                        <w:t>9</w:t>
                      </w:r>
                      <w:r>
                        <w:rPr>
                          <w:rFonts w:cs="Times New Roman"/>
                        </w:rPr>
                        <w:t>. Регулятор шума</w:t>
                      </w:r>
                    </w:p>
                    <w:p w14:paraId="11FDE18C" w14:textId="77777777" w:rsidR="00F91DB1" w:rsidRPr="00B604F4" w:rsidRDefault="00F91DB1" w:rsidP="00F91DB1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91DB1">
        <w:rPr>
          <w:noProof/>
          <w:lang w:val="en-US"/>
        </w:rPr>
        <w:drawing>
          <wp:inline distT="0" distB="0" distL="0" distR="0" wp14:anchorId="2C20E9B6" wp14:editId="05B2C7E2">
            <wp:extent cx="925345" cy="1000189"/>
            <wp:effectExtent l="0" t="0" r="825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25345" cy="100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09D8" w14:textId="6999334F" w:rsidR="00395303" w:rsidRPr="00395303" w:rsidRDefault="00395303" w:rsidP="00395303">
      <w:pPr>
        <w:pStyle w:val="a0"/>
      </w:pPr>
      <w:r>
        <w:t>Рекомендуется использовать данный регулятор для добавления естественности к звуку. Также он может использоваться для звуков, в которых изначально есть какие-то колебания, например, для струнных инструментов.</w:t>
      </w:r>
    </w:p>
    <w:p w14:paraId="61321F66" w14:textId="2427B4FC" w:rsidR="00266076" w:rsidRDefault="0021552C" w:rsidP="00266076">
      <w:pPr>
        <w:pStyle w:val="Heading3"/>
      </w:pPr>
      <w:bookmarkStart w:id="22" w:name="_Toc72439374"/>
      <w:r>
        <w:t>Использование эффекта на определенном отрезке частот</w:t>
      </w:r>
      <w:bookmarkEnd w:id="22"/>
    </w:p>
    <w:p w14:paraId="2256F001" w14:textId="010D5A7D" w:rsidR="0021552C" w:rsidRPr="00E36B61" w:rsidRDefault="0021552C" w:rsidP="0021552C">
      <w:pPr>
        <w:pStyle w:val="a0"/>
      </w:pPr>
      <w:r>
        <w:t xml:space="preserve">В некоторых случаях может потребоваться возможность применить стереоэффект только к отдельному отрезку частот. Для решения этой проблемы в плагине созданы регуляторы </w:t>
      </w:r>
      <w:r w:rsidRPr="0021552C">
        <w:t>“</w:t>
      </w:r>
      <w:r>
        <w:rPr>
          <w:lang w:val="en-US"/>
        </w:rPr>
        <w:t>Left</w:t>
      </w:r>
      <w:r w:rsidRPr="0021552C">
        <w:t xml:space="preserve"> </w:t>
      </w:r>
      <w:r>
        <w:rPr>
          <w:lang w:val="en-US"/>
        </w:rPr>
        <w:t>cutoff</w:t>
      </w:r>
      <w:r w:rsidRPr="0021552C">
        <w:t xml:space="preserve">” </w:t>
      </w:r>
      <w:r>
        <w:t xml:space="preserve">и </w:t>
      </w:r>
      <w:r w:rsidRPr="0021552C">
        <w:t>“</w:t>
      </w:r>
      <w:r>
        <w:rPr>
          <w:lang w:val="en-US"/>
        </w:rPr>
        <w:t>Right</w:t>
      </w:r>
      <w:r w:rsidRPr="0021552C">
        <w:t xml:space="preserve"> </w:t>
      </w:r>
      <w:r>
        <w:rPr>
          <w:lang w:val="en-US"/>
        </w:rPr>
        <w:t>cutoff</w:t>
      </w:r>
      <w:r w:rsidRPr="0021552C">
        <w:t>”</w:t>
      </w:r>
      <w:r>
        <w:t xml:space="preserve"> (рис. 10).</w:t>
      </w:r>
    </w:p>
    <w:p w14:paraId="0E597C24" w14:textId="06ECC476" w:rsidR="0021552C" w:rsidRPr="0021552C" w:rsidRDefault="0021552C" w:rsidP="0021552C">
      <w:pPr>
        <w:pStyle w:val="a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A7E78B" wp14:editId="0A53B976">
                <wp:simplePos x="0" y="0"/>
                <wp:positionH relativeFrom="margin">
                  <wp:posOffset>228524</wp:posOffset>
                </wp:positionH>
                <wp:positionV relativeFrom="paragraph">
                  <wp:posOffset>1000239</wp:posOffset>
                </wp:positionV>
                <wp:extent cx="2435225" cy="304800"/>
                <wp:effectExtent l="0" t="0" r="3175" b="0"/>
                <wp:wrapTopAndBottom/>
                <wp:docPr id="38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E72A4" w14:textId="2D072AB5" w:rsidR="0021552C" w:rsidRPr="00F91DB1" w:rsidRDefault="0021552C" w:rsidP="0021552C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>Рисунок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</w:rPr>
                              <w:t>10. Регулятор шума</w:t>
                            </w:r>
                          </w:p>
                          <w:p w14:paraId="6FF0DF35" w14:textId="77777777" w:rsidR="0021552C" w:rsidRPr="00B604F4" w:rsidRDefault="0021552C" w:rsidP="0021552C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7E78B" id="_x0000_s1035" type="#_x0000_t202" style="position:absolute;left:0;text-align:left;margin-left:18pt;margin-top:78.75pt;width:191.75pt;height:2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" fillcolor="white [3201]" stroked="f" strokeweight=".5pt">
                <v:textbox>
                  <w:txbxContent>
                    <w:p w14:paraId="6B2E72A4" w14:textId="2D072AB5" w:rsidR="0021552C" w:rsidRPr="00F91DB1" w:rsidRDefault="0021552C" w:rsidP="0021552C">
                      <w:pPr>
                        <w:spacing w:line="240" w:lineRule="auto"/>
                        <w:jc w:val="center"/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>Рисунок</w:t>
                      </w:r>
                      <w:r>
                        <w:rPr>
                          <w:rFonts w:cs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/>
                        </w:rPr>
                        <w:t>10. Регулятор шума</w:t>
                      </w:r>
                    </w:p>
                    <w:p w14:paraId="6FF0DF35" w14:textId="77777777" w:rsidR="0021552C" w:rsidRPr="00B604F4" w:rsidRDefault="0021552C" w:rsidP="0021552C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1552C">
        <w:rPr>
          <w:noProof/>
          <w:lang w:val="en-US"/>
        </w:rPr>
        <w:drawing>
          <wp:inline distT="0" distB="0" distL="0" distR="0" wp14:anchorId="462A4E06" wp14:editId="60000C93">
            <wp:extent cx="1925534" cy="97977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25534" cy="97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BE30" w14:textId="77777777" w:rsidR="0027112B" w:rsidRDefault="00DB6D65" w:rsidP="0027112B">
      <w:pPr>
        <w:pStyle w:val="a0"/>
      </w:pPr>
      <w:r>
        <w:t xml:space="preserve">Регулятор </w:t>
      </w:r>
      <w:r w:rsidRPr="00DB6D65">
        <w:t>“</w:t>
      </w:r>
      <w:r>
        <w:rPr>
          <w:lang w:val="en-US"/>
        </w:rPr>
        <w:t>Left</w:t>
      </w:r>
      <w:r w:rsidRPr="00DB6D65">
        <w:t xml:space="preserve"> </w:t>
      </w:r>
      <w:r>
        <w:rPr>
          <w:lang w:val="en-US"/>
        </w:rPr>
        <w:t>cutoff</w:t>
      </w:r>
      <w:r w:rsidRPr="00DB6D65">
        <w:t xml:space="preserve">” </w:t>
      </w:r>
      <w:r>
        <w:t xml:space="preserve">позволяет указать левую частоту, начиная с которой будет применяться стереоэффект, а </w:t>
      </w:r>
      <w:r w:rsidRPr="00DB6D65">
        <w:t>“</w:t>
      </w:r>
      <w:r>
        <w:rPr>
          <w:lang w:val="en-US"/>
        </w:rPr>
        <w:t>Right</w:t>
      </w:r>
      <w:r w:rsidRPr="00DB6D65">
        <w:t xml:space="preserve"> </w:t>
      </w:r>
      <w:r>
        <w:rPr>
          <w:lang w:val="en-US"/>
        </w:rPr>
        <w:t>cutoff</w:t>
      </w:r>
      <w:r w:rsidRPr="00DB6D65">
        <w:t xml:space="preserve">” </w:t>
      </w:r>
      <w:r>
        <w:t>– частоту, до которой применяется стереоэффект. За пределами этих границ звук будет в режиме моно.</w:t>
      </w:r>
      <w:r w:rsidR="0027112B">
        <w:t xml:space="preserve"> При этом на регуляторах используется логарифмическая шкала таким образом, что</w:t>
      </w:r>
      <w:r w:rsidR="0027112B" w:rsidRPr="0027112B">
        <w:t xml:space="preserve">: </w:t>
      </w:r>
      <w:r w:rsidR="0027112B">
        <w:t>в крайне левом положении находится частота 1 Герц, в среднем положении – 1000 Герц, в крайне правом – 15000 Герц.</w:t>
      </w:r>
      <w:r>
        <w:t xml:space="preserve"> По умолчанию </w:t>
      </w:r>
      <w:r w:rsidR="0027112B">
        <w:t>стереоэффект применяется ко всему пространству частот.</w:t>
      </w:r>
    </w:p>
    <w:p w14:paraId="12B21AC0" w14:textId="77777777" w:rsidR="0027112B" w:rsidRDefault="0027112B" w:rsidP="0027112B">
      <w:pPr>
        <w:pStyle w:val="Heading3"/>
      </w:pPr>
      <w:bookmarkStart w:id="23" w:name="_Toc72439375"/>
      <w:r>
        <w:t>Временное отключение действия плагина</w:t>
      </w:r>
      <w:bookmarkEnd w:id="23"/>
    </w:p>
    <w:p w14:paraId="1F6E61AA" w14:textId="349191C1" w:rsidR="0027112B" w:rsidRPr="00E36B61" w:rsidRDefault="004B17FA" w:rsidP="0027112B">
      <w:pPr>
        <w:pStyle w:val="a0"/>
      </w:pPr>
      <w:r w:rsidRPr="004B17FA">
        <w:rPr>
          <w:noProof/>
        </w:rPr>
        <w:drawing>
          <wp:anchor distT="0" distB="0" distL="114300" distR="114300" simplePos="0" relativeHeight="251709440" behindDoc="1" locked="0" layoutInCell="1" allowOverlap="1" wp14:anchorId="60E73A21" wp14:editId="287495B3">
            <wp:simplePos x="0" y="0"/>
            <wp:positionH relativeFrom="column">
              <wp:posOffset>3413238</wp:posOffset>
            </wp:positionH>
            <wp:positionV relativeFrom="paragraph">
              <wp:posOffset>513190</wp:posOffset>
            </wp:positionV>
            <wp:extent cx="1760707" cy="674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707" cy="67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112B">
        <w:t xml:space="preserve">В интерфейсе программы есть специальная кнопка </w:t>
      </w:r>
      <w:r w:rsidR="0027112B" w:rsidRPr="0027112B">
        <w:t>“</w:t>
      </w:r>
      <w:r w:rsidR="0027112B">
        <w:rPr>
          <w:lang w:val="en-US"/>
        </w:rPr>
        <w:t>bypass</w:t>
      </w:r>
      <w:r w:rsidR="0027112B" w:rsidRPr="0027112B">
        <w:t>” (</w:t>
      </w:r>
      <w:r w:rsidR="0027112B">
        <w:t>рис.</w:t>
      </w:r>
      <w:r w:rsidR="004D73FD">
        <w:t xml:space="preserve"> </w:t>
      </w:r>
      <w:r w:rsidR="0027112B">
        <w:t xml:space="preserve">11). При нажатии на неё всё действие стереоэффекта будет прекращено. Эта функция может использоваться для сравнения звука до применения </w:t>
      </w:r>
      <w:proofErr w:type="spellStart"/>
      <w:r w:rsidR="0027112B">
        <w:t>аудиоплагина</w:t>
      </w:r>
      <w:proofErr w:type="spellEnd"/>
      <w:r w:rsidR="0027112B">
        <w:t xml:space="preserve"> и после</w:t>
      </w:r>
      <w:r w:rsidR="004B3917">
        <w:t>.</w:t>
      </w:r>
    </w:p>
    <w:p w14:paraId="332683CE" w14:textId="31AE1EB3" w:rsidR="005D5CB7" w:rsidRDefault="004B17FA" w:rsidP="0027112B">
      <w:pPr>
        <w:pStyle w:val="a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DC7F3B" wp14:editId="558BB250">
                <wp:simplePos x="0" y="0"/>
                <wp:positionH relativeFrom="margin">
                  <wp:posOffset>2803109</wp:posOffset>
                </wp:positionH>
                <wp:positionV relativeFrom="paragraph">
                  <wp:posOffset>569048</wp:posOffset>
                </wp:positionV>
                <wp:extent cx="2913380" cy="288925"/>
                <wp:effectExtent l="0" t="0" r="1270" b="0"/>
                <wp:wrapTopAndBottom/>
                <wp:docPr id="4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3380" cy="28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65050" w14:textId="40C6B06C" w:rsidR="004B17FA" w:rsidRPr="004B17FA" w:rsidRDefault="004B17FA" w:rsidP="004B17FA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>Рисунок</w:t>
                            </w:r>
                            <w:r w:rsidRPr="0027112B">
                              <w:rPr>
                                <w:rFonts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</w:rPr>
                              <w:t>11.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</w:rPr>
                              <w:t>Всплывающая подсказка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C7F3B" id="_x0000_s1036" type="#_x0000_t202" style="position:absolute;left:0;text-align:left;margin-left:220.7pt;margin-top:44.8pt;width:229.4pt;height:22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" fillcolor="white [3201]" stroked="f" strokeweight=".5pt">
                <v:textbox>
                  <w:txbxContent>
                    <w:p w14:paraId="1F165050" w14:textId="40C6B06C" w:rsidR="004B17FA" w:rsidRPr="004B17FA" w:rsidRDefault="004B17FA" w:rsidP="004B17FA">
                      <w:pPr>
                        <w:spacing w:line="240" w:lineRule="auto"/>
                        <w:jc w:val="center"/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>Рисунок</w:t>
                      </w:r>
                      <w:r w:rsidRPr="0027112B">
                        <w:rPr>
                          <w:rFonts w:cs="Times New Roman"/>
                        </w:rPr>
                        <w:t xml:space="preserve"> </w:t>
                      </w:r>
                      <w:r>
                        <w:rPr>
                          <w:rFonts w:cs="Times New Roman"/>
                        </w:rPr>
                        <w:t>11.</w:t>
                      </w:r>
                      <w:r>
                        <w:rPr>
                          <w:rFonts w:cs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/>
                        </w:rPr>
                        <w:t>Всплывающая подсказка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36B61" w:rsidRPr="0027112B">
        <w:rPr>
          <w:noProof/>
        </w:rPr>
        <w:drawing>
          <wp:anchor distT="0" distB="0" distL="114300" distR="114300" simplePos="0" relativeHeight="251707392" behindDoc="0" locked="0" layoutInCell="1" allowOverlap="1" wp14:anchorId="2CDFE376" wp14:editId="09483BCA">
            <wp:simplePos x="0" y="0"/>
            <wp:positionH relativeFrom="column">
              <wp:posOffset>906500</wp:posOffset>
            </wp:positionH>
            <wp:positionV relativeFrom="paragraph">
              <wp:posOffset>6350</wp:posOffset>
            </wp:positionV>
            <wp:extent cx="1182370" cy="386080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37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73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0D4E15" wp14:editId="30D01319">
                <wp:simplePos x="0" y="0"/>
                <wp:positionH relativeFrom="margin">
                  <wp:posOffset>27987</wp:posOffset>
                </wp:positionH>
                <wp:positionV relativeFrom="paragraph">
                  <wp:posOffset>406206</wp:posOffset>
                </wp:positionV>
                <wp:extent cx="2913380" cy="408305"/>
                <wp:effectExtent l="0" t="0" r="1270" b="0"/>
                <wp:wrapTopAndBottom/>
                <wp:docPr id="41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3380" cy="408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DED22" w14:textId="2F55AE8A" w:rsidR="0027112B" w:rsidRPr="00F91DB1" w:rsidRDefault="0027112B" w:rsidP="0027112B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>Рисунок</w:t>
                            </w:r>
                            <w:r w:rsidRPr="0027112B">
                              <w:rPr>
                                <w:rFonts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</w:rPr>
                              <w:t>10. Кнопка выключения плагина. В данный момент плагин работает.</w:t>
                            </w:r>
                          </w:p>
                          <w:p w14:paraId="1C6EE8A7" w14:textId="77777777" w:rsidR="0027112B" w:rsidRPr="00B604F4" w:rsidRDefault="0027112B" w:rsidP="0027112B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D4E15" id="_x0000_s1037" type="#_x0000_t202" style="position:absolute;left:0;text-align:left;margin-left:2.2pt;margin-top:32pt;width:229.4pt;height:32.1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" fillcolor="white [3201]" stroked="f" strokeweight=".5pt">
                <v:textbox>
                  <w:txbxContent>
                    <w:p w14:paraId="25ADED22" w14:textId="2F55AE8A" w:rsidR="0027112B" w:rsidRPr="00F91DB1" w:rsidRDefault="0027112B" w:rsidP="0027112B">
                      <w:pPr>
                        <w:spacing w:line="240" w:lineRule="auto"/>
                        <w:jc w:val="center"/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>Рисунок</w:t>
                      </w:r>
                      <w:r w:rsidRPr="0027112B">
                        <w:rPr>
                          <w:rFonts w:cs="Times New Roman"/>
                        </w:rPr>
                        <w:t xml:space="preserve"> </w:t>
                      </w:r>
                      <w:r>
                        <w:rPr>
                          <w:rFonts w:cs="Times New Roman"/>
                        </w:rPr>
                        <w:t>10. Кнопка выключения плагина. В данный момент плагин работает.</w:t>
                      </w:r>
                    </w:p>
                    <w:p w14:paraId="1C6EE8A7" w14:textId="77777777" w:rsidR="0027112B" w:rsidRPr="00B604F4" w:rsidRDefault="0027112B" w:rsidP="0027112B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D481270" w14:textId="44C3078E" w:rsidR="00E36B61" w:rsidRDefault="00E36B61" w:rsidP="00E36B61">
      <w:pPr>
        <w:pStyle w:val="Heading3"/>
        <w:rPr>
          <w:lang w:val="en-US"/>
        </w:rPr>
      </w:pPr>
      <w:bookmarkStart w:id="24" w:name="_Toc72439376"/>
      <w:r>
        <w:t>Использование подсказок</w:t>
      </w:r>
      <w:bookmarkEnd w:id="24"/>
    </w:p>
    <w:p w14:paraId="19618AE8" w14:textId="36DF6E27" w:rsidR="00E36B61" w:rsidRDefault="004B17FA" w:rsidP="00E36B61">
      <w:pPr>
        <w:pStyle w:val="a0"/>
      </w:pPr>
      <w:r>
        <w:t>При наведении на элементы интерфейса будут показываться всплывающие подсказки. (рис.11). С их помощью пользователь может узнать более подробную информацию о действии тех или иных регуляторов и кнопок.</w:t>
      </w:r>
    </w:p>
    <w:p w14:paraId="748D4367" w14:textId="510867A3" w:rsidR="004B17FA" w:rsidRPr="004B17FA" w:rsidRDefault="004B17FA" w:rsidP="00E36B61">
      <w:pPr>
        <w:pStyle w:val="a0"/>
      </w:pPr>
    </w:p>
    <w:p w14:paraId="1378FB97" w14:textId="74C8DBE1" w:rsidR="00E36B61" w:rsidRPr="00D845F1" w:rsidRDefault="00E36B61">
      <w:r>
        <w:br w:type="page"/>
      </w:r>
    </w:p>
    <w:p w14:paraId="7098BA13" w14:textId="77777777" w:rsidR="00E36B61" w:rsidRPr="00E36B61" w:rsidRDefault="00E36B61" w:rsidP="00E36B61">
      <w:pPr>
        <w:pStyle w:val="a0"/>
      </w:pPr>
    </w:p>
    <w:p w14:paraId="3B5F571A" w14:textId="56D3F4B5" w:rsidR="009A51DF" w:rsidRDefault="00962AC4" w:rsidP="000B529F">
      <w:pPr>
        <w:pStyle w:val="Heading1"/>
        <w:numPr>
          <w:ilvl w:val="0"/>
          <w:numId w:val="15"/>
        </w:numPr>
      </w:pPr>
      <w:bookmarkStart w:id="25" w:name="_Toc72439377"/>
      <w:r>
        <w:t>СООБЩЕНИЯ ОПЕРАТОРУ</w:t>
      </w:r>
      <w:bookmarkEnd w:id="25"/>
    </w:p>
    <w:p w14:paraId="422EF92F" w14:textId="017B2C06" w:rsidR="005F52D9" w:rsidRPr="00962AC4" w:rsidRDefault="00962AC4" w:rsidP="00962AC4">
      <w:pPr>
        <w:pStyle w:val="a0"/>
      </w:pPr>
      <w:r>
        <w:t>В данной программе сообщений оператору не предусмотрено.</w:t>
      </w:r>
    </w:p>
    <w:p w14:paraId="1F1A5C77" w14:textId="77777777" w:rsidR="005F52D9" w:rsidRDefault="005F52D9" w:rsidP="005F52D9">
      <w:pPr>
        <w:tabs>
          <w:tab w:val="left" w:pos="1167"/>
        </w:tabs>
      </w:pPr>
      <w:r>
        <w:tab/>
      </w:r>
    </w:p>
    <w:p w14:paraId="5159F348" w14:textId="77777777" w:rsidR="005F52D9" w:rsidRDefault="005F52D9" w:rsidP="005F52D9">
      <w:pPr>
        <w:tabs>
          <w:tab w:val="left" w:pos="1841"/>
        </w:tabs>
      </w:pPr>
      <w:r>
        <w:tab/>
      </w:r>
    </w:p>
    <w:p w14:paraId="78AE9C20" w14:textId="77777777" w:rsidR="006210C8" w:rsidRDefault="006210C8" w:rsidP="00AC5E5D">
      <w:pPr>
        <w:pStyle w:val="a0"/>
        <w:ind w:firstLine="0"/>
        <w:sectPr w:rsidR="006210C8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5DA88084" w14:textId="77777777" w:rsidR="009E2619" w:rsidRPr="00095285" w:rsidRDefault="009D4E75" w:rsidP="009D4E75">
      <w:pPr>
        <w:pStyle w:val="Heading1"/>
      </w:pPr>
      <w:bookmarkStart w:id="26" w:name="_Toc72439378"/>
      <w:r>
        <w:lastRenderedPageBreak/>
        <w:t xml:space="preserve">ПРИЛОЖЕНИЕ 1 </w:t>
      </w:r>
      <w:r>
        <w:br/>
      </w:r>
      <w:r w:rsidR="006210C8" w:rsidRPr="00095285">
        <w:t>ТЕРМИНОЛОГИЯ</w:t>
      </w:r>
      <w:bookmarkEnd w:id="26"/>
      <w:r w:rsidR="009E2619">
        <w:t xml:space="preserve"> </w:t>
      </w:r>
    </w:p>
    <w:p w14:paraId="687A1E04" w14:textId="77777777" w:rsidR="00A3252A" w:rsidRPr="004A22F1" w:rsidRDefault="00A3252A" w:rsidP="00A3252A">
      <w:pPr>
        <w:pStyle w:val="a0"/>
        <w:rPr>
          <w:b/>
          <w:noProof/>
        </w:rPr>
      </w:pPr>
      <w:r w:rsidRPr="004A22F1">
        <w:rPr>
          <w:b/>
          <w:noProof/>
        </w:rPr>
        <w:t xml:space="preserve">VST (Virtual Studio Technology)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формат зависимых от среды выполнения (native) плагинов реального времени, которые подключаются к звуковым редакторам, секвенсорам, цифровым звуковым рабочим станциям.</w:t>
      </w:r>
    </w:p>
    <w:p w14:paraId="2FDE6F2C" w14:textId="77777777" w:rsidR="00A3252A" w:rsidRPr="004A22F1" w:rsidRDefault="00A3252A" w:rsidP="00A3252A">
      <w:pPr>
        <w:pStyle w:val="a0"/>
        <w:rPr>
          <w:noProof/>
        </w:rPr>
      </w:pPr>
      <w:r w:rsidRPr="004A22F1">
        <w:rPr>
          <w:b/>
          <w:noProof/>
        </w:rPr>
        <w:t xml:space="preserve">Аудиопоток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звуковая волна, представленная в электронном виде.</w:t>
      </w:r>
    </w:p>
    <w:p w14:paraId="035BBE29" w14:textId="77777777" w:rsidR="00A3252A" w:rsidRPr="004A22F1" w:rsidRDefault="00A3252A" w:rsidP="00A3252A">
      <w:pPr>
        <w:pStyle w:val="a0"/>
        <w:rPr>
          <w:b/>
          <w:noProof/>
        </w:rPr>
      </w:pPr>
      <w:r w:rsidRPr="004A22F1">
        <w:rPr>
          <w:b/>
          <w:noProof/>
        </w:rPr>
        <w:t xml:space="preserve">Аудиоплагин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программа в специальном формате, которая расширяет или улучшает функционал работы со звуком в другой программе.</w:t>
      </w:r>
    </w:p>
    <w:p w14:paraId="719ACFD5" w14:textId="77777777" w:rsidR="00A3252A" w:rsidRPr="004A22F1" w:rsidRDefault="00A3252A" w:rsidP="00A3252A">
      <w:pPr>
        <w:pStyle w:val="a0"/>
        <w:rPr>
          <w:noProof/>
        </w:rPr>
      </w:pPr>
      <w:r w:rsidRPr="004A22F1">
        <w:rPr>
          <w:b/>
          <w:noProof/>
        </w:rPr>
        <w:t xml:space="preserve">Моно-звук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звук, представленный в виде одного канала.</w:t>
      </w:r>
    </w:p>
    <w:p w14:paraId="5B240D45" w14:textId="77777777" w:rsidR="00A3252A" w:rsidRPr="004A22F1" w:rsidRDefault="00A3252A" w:rsidP="00A3252A">
      <w:pPr>
        <w:pStyle w:val="a0"/>
        <w:rPr>
          <w:noProof/>
        </w:rPr>
      </w:pPr>
      <w:r w:rsidRPr="004A22F1">
        <w:rPr>
          <w:b/>
          <w:noProof/>
        </w:rPr>
        <w:t xml:space="preserve">Стерео-звук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звук, представленный в виде двух каналов, которые воспроизводятся раздельными динамиками.</w:t>
      </w:r>
    </w:p>
    <w:p w14:paraId="111E09AE" w14:textId="77777777" w:rsidR="00A3252A" w:rsidRPr="004A22F1" w:rsidRDefault="00A3252A" w:rsidP="00A3252A">
      <w:pPr>
        <w:pStyle w:val="a0"/>
        <w:rPr>
          <w:b/>
          <w:noProof/>
        </w:rPr>
      </w:pPr>
      <w:r w:rsidRPr="004A22F1">
        <w:rPr>
          <w:b/>
          <w:noProof/>
        </w:rPr>
        <w:t xml:space="preserve">Цифровая звуковая рабочая станция / DAW (Digital Audio Workstation)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компьютерная система, предназначенная для записи, хранения, редактирования и воспроизведения цифрового звука.</w:t>
      </w:r>
    </w:p>
    <w:p w14:paraId="301EC2A0" w14:textId="25DBAD41" w:rsidR="00086574" w:rsidRDefault="00086574">
      <w:r>
        <w:br w:type="page"/>
      </w:r>
    </w:p>
    <w:p w14:paraId="6B48B317" w14:textId="336BE405" w:rsidR="00066C4E" w:rsidRPr="00086574" w:rsidRDefault="00066C4E" w:rsidP="00066C4E">
      <w:pPr>
        <w:pStyle w:val="Heading1"/>
        <w:rPr>
          <w:color w:val="auto"/>
          <w:w w:val="105"/>
        </w:rPr>
      </w:pPr>
      <w:bookmarkStart w:id="27" w:name="_Toc72438546"/>
      <w:bookmarkStart w:id="28" w:name="_Toc72438744"/>
      <w:bookmarkStart w:id="29" w:name="_Toc72439379"/>
      <w:r w:rsidRPr="00952159">
        <w:rPr>
          <w:color w:val="auto"/>
        </w:rPr>
        <w:lastRenderedPageBreak/>
        <w:t xml:space="preserve">ПРИЛОЖЕНИЕ </w:t>
      </w:r>
      <w:r>
        <w:rPr>
          <w:color w:val="auto"/>
          <w:lang w:val="en-US"/>
        </w:rPr>
        <w:t>2</w:t>
      </w:r>
      <w:r w:rsidRPr="00952159">
        <w:rPr>
          <w:color w:val="auto"/>
        </w:rPr>
        <w:br/>
      </w:r>
      <w:r w:rsidRPr="00952159">
        <w:rPr>
          <w:color w:val="auto"/>
          <w:w w:val="105"/>
        </w:rPr>
        <w:t>СПИСОК ИСПОЛЬЗУЕМОЙ ЛИТЕРАТУРЫ</w:t>
      </w:r>
      <w:bookmarkEnd w:id="27"/>
      <w:bookmarkEnd w:id="28"/>
      <w:bookmarkEnd w:id="29"/>
    </w:p>
    <w:p w14:paraId="015815F7" w14:textId="26D8E665" w:rsidR="00086574" w:rsidRPr="004A22F1" w:rsidRDefault="00086574" w:rsidP="00086574">
      <w:pPr>
        <w:pStyle w:val="a0"/>
        <w:numPr>
          <w:ilvl w:val="0"/>
          <w:numId w:val="26"/>
        </w:numPr>
        <w:rPr>
          <w:noProof/>
        </w:rPr>
      </w:pPr>
      <w:r w:rsidRPr="00086574">
        <w:rPr>
          <w:noProof/>
          <w:lang w:val="en-US"/>
        </w:rPr>
        <w:t>VST</w:t>
      </w:r>
      <w:r w:rsidRPr="00066C4E">
        <w:rPr>
          <w:noProof/>
          <w:lang w:val="en-US"/>
        </w:rPr>
        <w:t xml:space="preserve">3: </w:t>
      </w:r>
      <w:r w:rsidRPr="00086574">
        <w:rPr>
          <w:noProof/>
          <w:lang w:val="en-US"/>
        </w:rPr>
        <w:t>New</w:t>
      </w:r>
      <w:r w:rsidRPr="00066C4E">
        <w:rPr>
          <w:noProof/>
          <w:lang w:val="en-US"/>
        </w:rPr>
        <w:t xml:space="preserve"> </w:t>
      </w:r>
      <w:r w:rsidRPr="00086574">
        <w:rPr>
          <w:noProof/>
          <w:lang w:val="en-US"/>
        </w:rPr>
        <w:t>Standard</w:t>
      </w:r>
      <w:r w:rsidRPr="00066C4E">
        <w:rPr>
          <w:noProof/>
          <w:lang w:val="en-US"/>
        </w:rPr>
        <w:t xml:space="preserve"> </w:t>
      </w:r>
      <w:r w:rsidRPr="00086574">
        <w:rPr>
          <w:noProof/>
          <w:lang w:val="en-US"/>
        </w:rPr>
        <w:t>for</w:t>
      </w:r>
      <w:r w:rsidRPr="00066C4E">
        <w:rPr>
          <w:noProof/>
          <w:lang w:val="en-US"/>
        </w:rPr>
        <w:t xml:space="preserve"> </w:t>
      </w:r>
      <w:r w:rsidRPr="00086574">
        <w:rPr>
          <w:noProof/>
          <w:lang w:val="en-US"/>
        </w:rPr>
        <w:t>Virtual</w:t>
      </w:r>
      <w:r w:rsidRPr="00066C4E">
        <w:rPr>
          <w:noProof/>
          <w:lang w:val="en-US"/>
        </w:rPr>
        <w:t xml:space="preserve"> </w:t>
      </w:r>
      <w:r w:rsidRPr="00086574">
        <w:rPr>
          <w:noProof/>
          <w:lang w:val="en-US"/>
        </w:rPr>
        <w:t>Studio</w:t>
      </w:r>
      <w:r w:rsidRPr="00066C4E">
        <w:rPr>
          <w:noProof/>
          <w:lang w:val="en-US"/>
        </w:rPr>
        <w:t xml:space="preserve"> </w:t>
      </w:r>
      <w:r w:rsidRPr="00086574">
        <w:rPr>
          <w:noProof/>
          <w:lang w:val="en-US"/>
        </w:rPr>
        <w:t>Technology</w:t>
      </w:r>
      <w:r w:rsidRPr="00066C4E">
        <w:rPr>
          <w:noProof/>
          <w:lang w:val="en-US"/>
        </w:rPr>
        <w:t xml:space="preserve"> [</w:t>
      </w:r>
      <w:r w:rsidRPr="004A22F1">
        <w:rPr>
          <w:noProof/>
        </w:rPr>
        <w:t>Электронный</w:t>
      </w:r>
      <w:r w:rsidRPr="00066C4E">
        <w:rPr>
          <w:noProof/>
          <w:lang w:val="en-US"/>
        </w:rPr>
        <w:t xml:space="preserve"> </w:t>
      </w:r>
      <w:r w:rsidRPr="004A22F1">
        <w:rPr>
          <w:noProof/>
        </w:rPr>
        <w:t>ресурс</w:t>
      </w:r>
      <w:r w:rsidRPr="00066C4E">
        <w:rPr>
          <w:noProof/>
          <w:lang w:val="en-US"/>
        </w:rPr>
        <w:t xml:space="preserve">] / </w:t>
      </w:r>
      <w:r>
        <w:rPr>
          <w:noProof/>
          <w:lang w:val="en-US"/>
        </w:rPr>
        <w:t>Steinberg</w:t>
      </w:r>
      <w:r w:rsidRPr="00066C4E">
        <w:rPr>
          <w:noProof/>
          <w:lang w:val="en-US"/>
        </w:rPr>
        <w:t xml:space="preserve">. </w:t>
      </w:r>
      <w:r w:rsidRPr="004A22F1">
        <w:rPr>
          <w:noProof/>
        </w:rPr>
        <w:t xml:space="preserve">Режим доступа: </w:t>
      </w:r>
      <w:hyperlink r:id="rId34" w:history="1">
        <w:r w:rsidRPr="004F07EA">
          <w:rPr>
            <w:rStyle w:val="Hyperlink"/>
          </w:rPr>
          <w:t>https://www.steinberg.net/en/company/technologies/vst3.html</w:t>
        </w:r>
      </w:hyperlink>
      <w:r w:rsidRPr="004A22F1">
        <w:rPr>
          <w:noProof/>
        </w:rPr>
        <w:t>, свободный (дата обращения: 17.05.2021).</w:t>
      </w:r>
    </w:p>
    <w:p w14:paraId="77925CF8" w14:textId="58A8BAE4" w:rsidR="00086574" w:rsidRDefault="00086574" w:rsidP="00086574">
      <w:pPr>
        <w:pStyle w:val="a0"/>
        <w:numPr>
          <w:ilvl w:val="0"/>
          <w:numId w:val="26"/>
        </w:numPr>
        <w:sectPr w:rsidR="00086574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tbl>
      <w:tblPr>
        <w:tblStyle w:val="NormalTable0"/>
        <w:tblpPr w:leftFromText="180" w:rightFromText="180" w:vertAnchor="text" w:horzAnchor="page" w:tblpXSpec="center" w:tblpY="4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814"/>
        <w:gridCol w:w="814"/>
        <w:gridCol w:w="814"/>
        <w:gridCol w:w="814"/>
        <w:gridCol w:w="1154"/>
        <w:gridCol w:w="1381"/>
        <w:gridCol w:w="1381"/>
        <w:gridCol w:w="814"/>
        <w:gridCol w:w="814"/>
      </w:tblGrid>
      <w:tr w:rsidR="007F1EDF" w14:paraId="2892C1EF" w14:textId="77777777" w:rsidTr="007F1EDF">
        <w:trPr>
          <w:trHeight w:val="268"/>
        </w:trPr>
        <w:tc>
          <w:tcPr>
            <w:tcW w:w="9331" w:type="dxa"/>
            <w:gridSpan w:val="10"/>
          </w:tcPr>
          <w:p w14:paraId="271D42A7" w14:textId="77777777" w:rsidR="007F1EDF" w:rsidRDefault="007F1EDF" w:rsidP="007F1EDF">
            <w:pPr>
              <w:pStyle w:val="TableParagraph"/>
              <w:spacing w:line="236" w:lineRule="exact"/>
              <w:ind w:left="3199" w:right="3192"/>
              <w:jc w:val="center"/>
            </w:pPr>
            <w:proofErr w:type="spellStart"/>
            <w:r>
              <w:rPr>
                <w:w w:val="105"/>
              </w:rPr>
              <w:lastRenderedPageBreak/>
              <w:t>Лист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регистрации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изменений</w:t>
            </w:r>
            <w:proofErr w:type="spellEnd"/>
          </w:p>
        </w:tc>
      </w:tr>
      <w:tr w:rsidR="007F1EDF" w14:paraId="1CAA866D" w14:textId="77777777" w:rsidTr="007F1EDF">
        <w:trPr>
          <w:trHeight w:val="1623"/>
        </w:trPr>
        <w:tc>
          <w:tcPr>
            <w:tcW w:w="3787" w:type="dxa"/>
            <w:gridSpan w:val="5"/>
          </w:tcPr>
          <w:p w14:paraId="2126A952" w14:textId="77777777" w:rsidR="007F1EDF" w:rsidRDefault="007F1EDF" w:rsidP="007F1EDF">
            <w:pPr>
              <w:pStyle w:val="TableParagraph"/>
              <w:rPr>
                <w:rFonts w:ascii="Georgia"/>
                <w:b/>
                <w:sz w:val="28"/>
              </w:rPr>
            </w:pPr>
          </w:p>
          <w:p w14:paraId="633A6ACE" w14:textId="77777777" w:rsidR="007F1EDF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</w:rPr>
            </w:pPr>
          </w:p>
          <w:p w14:paraId="53204DA2" w14:textId="77777777" w:rsidR="007F1EDF" w:rsidRDefault="007F1EDF" w:rsidP="007F1EDF">
            <w:pPr>
              <w:pStyle w:val="TableParagraph"/>
              <w:ind w:left="632"/>
            </w:pPr>
            <w:proofErr w:type="spellStart"/>
            <w:r>
              <w:rPr>
                <w:w w:val="105"/>
              </w:rPr>
              <w:t>Номера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листов</w:t>
            </w:r>
            <w:proofErr w:type="spellEnd"/>
            <w:r>
              <w:rPr>
                <w:w w:val="105"/>
              </w:rPr>
              <w:t xml:space="preserve"> (</w:t>
            </w:r>
            <w:proofErr w:type="spellStart"/>
            <w:r>
              <w:rPr>
                <w:w w:val="105"/>
              </w:rPr>
              <w:t>страниц</w:t>
            </w:r>
            <w:proofErr w:type="spellEnd"/>
            <w:r>
              <w:rPr>
                <w:w w:val="105"/>
              </w:rPr>
              <w:t>)</w:t>
            </w:r>
          </w:p>
        </w:tc>
        <w:tc>
          <w:tcPr>
            <w:tcW w:w="1154" w:type="dxa"/>
          </w:tcPr>
          <w:p w14:paraId="194F0FCE" w14:textId="77777777" w:rsidR="007F1EDF" w:rsidRPr="00C92975" w:rsidRDefault="007F1EDF" w:rsidP="007F1EDF">
            <w:pPr>
              <w:pStyle w:val="TableParagraph"/>
              <w:spacing w:before="118" w:line="256" w:lineRule="auto"/>
              <w:ind w:left="132" w:right="150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Всего листов </w:t>
            </w:r>
            <w:r w:rsidRPr="00C92975">
              <w:rPr>
                <w:spacing w:val="-1"/>
                <w:w w:val="105"/>
                <w:lang w:val="ru-RU"/>
              </w:rPr>
              <w:t xml:space="preserve">(страниц </w:t>
            </w:r>
            <w:r w:rsidRPr="00C92975">
              <w:rPr>
                <w:w w:val="105"/>
                <w:lang w:val="ru-RU"/>
              </w:rPr>
              <w:t>в     докум.)</w:t>
            </w:r>
          </w:p>
        </w:tc>
        <w:tc>
          <w:tcPr>
            <w:tcW w:w="1381" w:type="dxa"/>
          </w:tcPr>
          <w:p w14:paraId="091DFE0C" w14:textId="77777777" w:rsidR="007F1EDF" w:rsidRPr="00C92975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5EA7CC47" w14:textId="77777777" w:rsidR="007F1EDF" w:rsidRDefault="007F1EDF" w:rsidP="007F1EDF">
            <w:pPr>
              <w:pStyle w:val="TableParagraph"/>
              <w:spacing w:before="207" w:line="256" w:lineRule="auto"/>
              <w:ind w:left="122" w:firstLine="423"/>
            </w:pPr>
            <w:r>
              <w:t xml:space="preserve">№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1381" w:type="dxa"/>
          </w:tcPr>
          <w:p w14:paraId="6654A94A" w14:textId="77777777" w:rsidR="007F1EDF" w:rsidRPr="00C92975" w:rsidRDefault="007F1EDF" w:rsidP="007F1EDF">
            <w:pPr>
              <w:pStyle w:val="TableParagraph"/>
              <w:spacing w:line="236" w:lineRule="exact"/>
              <w:ind w:left="170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>Входящий</w:t>
            </w:r>
          </w:p>
          <w:p w14:paraId="58EF727E" w14:textId="77777777" w:rsidR="007F1EDF" w:rsidRPr="00C92975" w:rsidRDefault="007F1EDF" w:rsidP="007F1EDF">
            <w:pPr>
              <w:pStyle w:val="TableParagraph"/>
              <w:spacing w:before="1" w:line="270" w:lineRule="atLeast"/>
              <w:ind w:left="122" w:right="132" w:firstLine="9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№     </w:t>
            </w:r>
            <w:r w:rsidRPr="00C92975">
              <w:rPr>
                <w:lang w:val="ru-RU"/>
              </w:rPr>
              <w:t xml:space="preserve">сопроводит </w:t>
            </w:r>
            <w:proofErr w:type="spellStart"/>
            <w:r w:rsidRPr="00C92975">
              <w:rPr>
                <w:w w:val="105"/>
                <w:lang w:val="ru-RU"/>
              </w:rPr>
              <w:t>ельного</w:t>
            </w:r>
            <w:proofErr w:type="spellEnd"/>
            <w:r w:rsidRPr="00C92975">
              <w:rPr>
                <w:w w:val="105"/>
                <w:lang w:val="ru-RU"/>
              </w:rPr>
              <w:t xml:space="preserve"> докум. и дата</w:t>
            </w:r>
          </w:p>
        </w:tc>
        <w:tc>
          <w:tcPr>
            <w:tcW w:w="814" w:type="dxa"/>
          </w:tcPr>
          <w:p w14:paraId="75083A37" w14:textId="77777777" w:rsidR="007F1EDF" w:rsidRPr="00C92975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57AE4624" w14:textId="77777777" w:rsidR="007F1EDF" w:rsidRPr="00C92975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53C5BE26" w14:textId="77777777" w:rsidR="007F1EDF" w:rsidRDefault="007F1EDF" w:rsidP="007F1EDF">
            <w:pPr>
              <w:pStyle w:val="TableParagraph"/>
              <w:ind w:left="122"/>
            </w:pPr>
            <w:proofErr w:type="spellStart"/>
            <w:r>
              <w:rPr>
                <w:w w:val="105"/>
              </w:rPr>
              <w:t>Подп</w:t>
            </w:r>
            <w:proofErr w:type="spellEnd"/>
            <w:r>
              <w:rPr>
                <w:w w:val="105"/>
              </w:rPr>
              <w:t>.</w:t>
            </w:r>
          </w:p>
        </w:tc>
        <w:tc>
          <w:tcPr>
            <w:tcW w:w="814" w:type="dxa"/>
          </w:tcPr>
          <w:p w14:paraId="641CA74C" w14:textId="77777777" w:rsidR="007F1EDF" w:rsidRDefault="007F1EDF" w:rsidP="007F1EDF">
            <w:pPr>
              <w:pStyle w:val="TableParagraph"/>
              <w:rPr>
                <w:rFonts w:ascii="Georgia"/>
                <w:b/>
                <w:sz w:val="28"/>
              </w:rPr>
            </w:pPr>
          </w:p>
          <w:p w14:paraId="3A4AF33D" w14:textId="77777777" w:rsidR="007F1EDF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</w:rPr>
            </w:pPr>
          </w:p>
          <w:p w14:paraId="686242D3" w14:textId="77777777" w:rsidR="007F1EDF" w:rsidRDefault="007F1EDF" w:rsidP="007F1EDF">
            <w:pPr>
              <w:pStyle w:val="TableParagraph"/>
              <w:ind w:left="122"/>
            </w:pPr>
            <w:proofErr w:type="spellStart"/>
            <w:r>
              <w:rPr>
                <w:w w:val="110"/>
              </w:rPr>
              <w:t>Дата</w:t>
            </w:r>
            <w:proofErr w:type="spellEnd"/>
          </w:p>
        </w:tc>
      </w:tr>
      <w:tr w:rsidR="007F1EDF" w14:paraId="7149D807" w14:textId="77777777" w:rsidTr="007F1EDF">
        <w:trPr>
          <w:trHeight w:val="1037"/>
        </w:trPr>
        <w:tc>
          <w:tcPr>
            <w:tcW w:w="531" w:type="dxa"/>
            <w:textDirection w:val="btLr"/>
          </w:tcPr>
          <w:p w14:paraId="54F3BB0B" w14:textId="77777777" w:rsidR="007F1EDF" w:rsidRDefault="007F1EDF" w:rsidP="007F1EDF">
            <w:pPr>
              <w:pStyle w:val="TableParagraph"/>
              <w:spacing w:before="67"/>
              <w:ind w:left="80"/>
            </w:pPr>
            <w:proofErr w:type="spellStart"/>
            <w:r>
              <w:rPr>
                <w:w w:val="105"/>
              </w:rPr>
              <w:t>Изм</w:t>
            </w:r>
            <w:proofErr w:type="spellEnd"/>
            <w:r>
              <w:rPr>
                <w:w w:val="105"/>
              </w:rPr>
              <w:t>.</w:t>
            </w:r>
          </w:p>
        </w:tc>
        <w:tc>
          <w:tcPr>
            <w:tcW w:w="814" w:type="dxa"/>
            <w:textDirection w:val="btLr"/>
          </w:tcPr>
          <w:p w14:paraId="255B7EB9" w14:textId="77777777" w:rsidR="007F1EDF" w:rsidRDefault="007F1EDF" w:rsidP="007F1EDF">
            <w:pPr>
              <w:pStyle w:val="TableParagraph"/>
              <w:spacing w:before="106" w:line="256" w:lineRule="auto"/>
              <w:ind w:left="306" w:hanging="226"/>
            </w:pPr>
            <w:proofErr w:type="spellStart"/>
            <w:r>
              <w:t>Изменен</w:t>
            </w:r>
            <w:proofErr w:type="spellEnd"/>
            <w:r>
              <w:t xml:space="preserve"> </w:t>
            </w:r>
            <w:proofErr w:type="spellStart"/>
            <w:r>
              <w:rPr>
                <w:w w:val="105"/>
              </w:rPr>
              <w:t>ных</w:t>
            </w:r>
            <w:proofErr w:type="spellEnd"/>
          </w:p>
        </w:tc>
        <w:tc>
          <w:tcPr>
            <w:tcW w:w="814" w:type="dxa"/>
            <w:textDirection w:val="btLr"/>
          </w:tcPr>
          <w:p w14:paraId="42193DFF" w14:textId="77777777" w:rsidR="007F1EDF" w:rsidRDefault="007F1EDF" w:rsidP="007F1EDF">
            <w:pPr>
              <w:pStyle w:val="TableParagraph"/>
              <w:spacing w:before="106" w:line="256" w:lineRule="auto"/>
              <w:ind w:left="294" w:right="120" w:hanging="214"/>
            </w:pPr>
            <w:proofErr w:type="spellStart"/>
            <w:r>
              <w:rPr>
                <w:w w:val="105"/>
              </w:rPr>
              <w:t>Заменен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ных</w:t>
            </w:r>
            <w:proofErr w:type="spellEnd"/>
          </w:p>
        </w:tc>
        <w:tc>
          <w:tcPr>
            <w:tcW w:w="814" w:type="dxa"/>
            <w:textDirection w:val="btLr"/>
          </w:tcPr>
          <w:p w14:paraId="5D6C41B7" w14:textId="77777777" w:rsidR="007F1EDF" w:rsidRDefault="007F1EDF" w:rsidP="007F1EDF">
            <w:pPr>
              <w:pStyle w:val="TableParagraph"/>
              <w:spacing w:before="67"/>
              <w:ind w:left="80"/>
            </w:pPr>
            <w:proofErr w:type="spellStart"/>
            <w:r>
              <w:rPr>
                <w:w w:val="105"/>
              </w:rPr>
              <w:t>Новых</w:t>
            </w:r>
            <w:proofErr w:type="spellEnd"/>
          </w:p>
        </w:tc>
        <w:tc>
          <w:tcPr>
            <w:tcW w:w="814" w:type="dxa"/>
            <w:textDirection w:val="btLr"/>
          </w:tcPr>
          <w:p w14:paraId="1D2200C5" w14:textId="77777777" w:rsidR="007F1EDF" w:rsidRDefault="007F1EDF" w:rsidP="007F1EDF">
            <w:pPr>
              <w:pStyle w:val="TableParagraph"/>
              <w:spacing w:before="106" w:line="256" w:lineRule="auto"/>
              <w:ind w:left="80" w:right="-24" w:firstLine="105"/>
            </w:pPr>
            <w:proofErr w:type="spellStart"/>
            <w:r>
              <w:rPr>
                <w:w w:val="105"/>
              </w:rPr>
              <w:t>Аннули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рованных</w:t>
            </w:r>
            <w:proofErr w:type="spellEnd"/>
          </w:p>
        </w:tc>
        <w:tc>
          <w:tcPr>
            <w:tcW w:w="1154" w:type="dxa"/>
          </w:tcPr>
          <w:p w14:paraId="3C843FA3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88A214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62BDBE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B9F82A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1645627" w14:textId="77777777" w:rsidR="007F1EDF" w:rsidRDefault="007F1EDF" w:rsidP="007F1EDF">
            <w:pPr>
              <w:pStyle w:val="TableParagraph"/>
            </w:pPr>
          </w:p>
        </w:tc>
      </w:tr>
      <w:tr w:rsidR="007F1EDF" w14:paraId="1D207D24" w14:textId="77777777" w:rsidTr="007F1EDF">
        <w:trPr>
          <w:trHeight w:val="388"/>
        </w:trPr>
        <w:tc>
          <w:tcPr>
            <w:tcW w:w="531" w:type="dxa"/>
          </w:tcPr>
          <w:p w14:paraId="38F177C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8D1B9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A67FA7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01AC0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319D34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B6895C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645D9F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0C8A6B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CAF775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832B4A" w14:textId="77777777" w:rsidR="007F1EDF" w:rsidRDefault="007F1EDF" w:rsidP="007F1EDF">
            <w:pPr>
              <w:pStyle w:val="TableParagraph"/>
            </w:pPr>
          </w:p>
        </w:tc>
      </w:tr>
      <w:tr w:rsidR="007F1EDF" w14:paraId="48AB3CBF" w14:textId="77777777" w:rsidTr="007F1EDF">
        <w:trPr>
          <w:trHeight w:val="388"/>
        </w:trPr>
        <w:tc>
          <w:tcPr>
            <w:tcW w:w="531" w:type="dxa"/>
          </w:tcPr>
          <w:p w14:paraId="026D9DF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51653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A5DFE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18C873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2C86C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23B377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4CAB7E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FFDE83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AC1806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C670EAF" w14:textId="77777777" w:rsidR="007F1EDF" w:rsidRDefault="007F1EDF" w:rsidP="007F1EDF">
            <w:pPr>
              <w:pStyle w:val="TableParagraph"/>
            </w:pPr>
          </w:p>
        </w:tc>
      </w:tr>
      <w:tr w:rsidR="007F1EDF" w14:paraId="2474AE77" w14:textId="77777777" w:rsidTr="007F1EDF">
        <w:trPr>
          <w:trHeight w:val="388"/>
        </w:trPr>
        <w:tc>
          <w:tcPr>
            <w:tcW w:w="531" w:type="dxa"/>
          </w:tcPr>
          <w:p w14:paraId="6C4637E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CDAEAC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56D18E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56021A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3F7695E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5921E5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1A34F6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12A84D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737760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5B8251E" w14:textId="77777777" w:rsidR="007F1EDF" w:rsidRDefault="007F1EDF" w:rsidP="007F1EDF">
            <w:pPr>
              <w:pStyle w:val="TableParagraph"/>
            </w:pPr>
          </w:p>
        </w:tc>
      </w:tr>
      <w:tr w:rsidR="007F1EDF" w14:paraId="2B18932F" w14:textId="77777777" w:rsidTr="007F1EDF">
        <w:trPr>
          <w:trHeight w:val="388"/>
        </w:trPr>
        <w:tc>
          <w:tcPr>
            <w:tcW w:w="531" w:type="dxa"/>
          </w:tcPr>
          <w:p w14:paraId="2B55D86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75BEB1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C55CA7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45D2A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BB06309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08D4137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AFC2CE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7535DE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44550E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23DE21F" w14:textId="77777777" w:rsidR="007F1EDF" w:rsidRDefault="007F1EDF" w:rsidP="007F1EDF">
            <w:pPr>
              <w:pStyle w:val="TableParagraph"/>
            </w:pPr>
          </w:p>
        </w:tc>
      </w:tr>
      <w:tr w:rsidR="007F1EDF" w14:paraId="2B886A32" w14:textId="77777777" w:rsidTr="007F1EDF">
        <w:trPr>
          <w:trHeight w:val="388"/>
        </w:trPr>
        <w:tc>
          <w:tcPr>
            <w:tcW w:w="531" w:type="dxa"/>
          </w:tcPr>
          <w:p w14:paraId="68D3365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9D846E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25C91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A04CC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5AE2478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4B9CF9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75D659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51013C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4D26CD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A54D04" w14:textId="77777777" w:rsidR="007F1EDF" w:rsidRDefault="007F1EDF" w:rsidP="007F1EDF">
            <w:pPr>
              <w:pStyle w:val="TableParagraph"/>
            </w:pPr>
          </w:p>
        </w:tc>
      </w:tr>
      <w:tr w:rsidR="007F1EDF" w14:paraId="57AAC011" w14:textId="77777777" w:rsidTr="007F1EDF">
        <w:trPr>
          <w:trHeight w:val="388"/>
        </w:trPr>
        <w:tc>
          <w:tcPr>
            <w:tcW w:w="531" w:type="dxa"/>
          </w:tcPr>
          <w:p w14:paraId="2B5ECE8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F265DD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DEA2B6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B8F569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4F9F910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4D4873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8554AB5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B20054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676601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6500A5F" w14:textId="77777777" w:rsidR="007F1EDF" w:rsidRDefault="007F1EDF" w:rsidP="007F1EDF">
            <w:pPr>
              <w:pStyle w:val="TableParagraph"/>
            </w:pPr>
          </w:p>
        </w:tc>
      </w:tr>
      <w:tr w:rsidR="007F1EDF" w14:paraId="16564E3E" w14:textId="77777777" w:rsidTr="007F1EDF">
        <w:trPr>
          <w:trHeight w:val="388"/>
        </w:trPr>
        <w:tc>
          <w:tcPr>
            <w:tcW w:w="531" w:type="dxa"/>
          </w:tcPr>
          <w:p w14:paraId="4C97390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074584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A6B6A3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D7AD2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E1BA3B1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56378F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423A5D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69F1A4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0BFED7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E058F46" w14:textId="77777777" w:rsidR="007F1EDF" w:rsidRDefault="007F1EDF" w:rsidP="007F1EDF">
            <w:pPr>
              <w:pStyle w:val="TableParagraph"/>
            </w:pPr>
          </w:p>
        </w:tc>
      </w:tr>
      <w:tr w:rsidR="007F1EDF" w14:paraId="065BA615" w14:textId="77777777" w:rsidTr="007F1EDF">
        <w:trPr>
          <w:trHeight w:val="388"/>
        </w:trPr>
        <w:tc>
          <w:tcPr>
            <w:tcW w:w="531" w:type="dxa"/>
          </w:tcPr>
          <w:p w14:paraId="08046F5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D30867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A37AF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B1399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CFBF461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8DB1DD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91534A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D909E5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0173CA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67DE233" w14:textId="77777777" w:rsidR="007F1EDF" w:rsidRDefault="007F1EDF" w:rsidP="007F1EDF">
            <w:pPr>
              <w:pStyle w:val="TableParagraph"/>
            </w:pPr>
          </w:p>
        </w:tc>
      </w:tr>
      <w:tr w:rsidR="007F1EDF" w14:paraId="0DA616E8" w14:textId="77777777" w:rsidTr="007F1EDF">
        <w:trPr>
          <w:trHeight w:val="388"/>
        </w:trPr>
        <w:tc>
          <w:tcPr>
            <w:tcW w:w="531" w:type="dxa"/>
          </w:tcPr>
          <w:p w14:paraId="04FF282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BB446A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E07FA8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32379F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30ADFE8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33CA5C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8B02BE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991966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14505C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FFB7AE3" w14:textId="77777777" w:rsidR="007F1EDF" w:rsidRDefault="007F1EDF" w:rsidP="007F1EDF">
            <w:pPr>
              <w:pStyle w:val="TableParagraph"/>
            </w:pPr>
          </w:p>
        </w:tc>
      </w:tr>
      <w:tr w:rsidR="007F1EDF" w14:paraId="1D9D1649" w14:textId="77777777" w:rsidTr="007F1EDF">
        <w:trPr>
          <w:trHeight w:val="388"/>
        </w:trPr>
        <w:tc>
          <w:tcPr>
            <w:tcW w:w="531" w:type="dxa"/>
          </w:tcPr>
          <w:p w14:paraId="37C97DD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EDD72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A64E86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C33EE4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495BEE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C58AB8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0B838E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66AA80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4BC759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CF85336" w14:textId="77777777" w:rsidR="007F1EDF" w:rsidRDefault="007F1EDF" w:rsidP="007F1EDF">
            <w:pPr>
              <w:pStyle w:val="TableParagraph"/>
            </w:pPr>
          </w:p>
        </w:tc>
      </w:tr>
      <w:tr w:rsidR="007F1EDF" w14:paraId="2B9B8B58" w14:textId="77777777" w:rsidTr="007F1EDF">
        <w:trPr>
          <w:trHeight w:val="388"/>
        </w:trPr>
        <w:tc>
          <w:tcPr>
            <w:tcW w:w="531" w:type="dxa"/>
          </w:tcPr>
          <w:p w14:paraId="2E6CB5E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B8C22E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A24080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353F38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6B1F109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3378B73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918CA3D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7134E2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AAA907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C747AE5" w14:textId="77777777" w:rsidR="007F1EDF" w:rsidRDefault="007F1EDF" w:rsidP="007F1EDF">
            <w:pPr>
              <w:pStyle w:val="TableParagraph"/>
            </w:pPr>
          </w:p>
        </w:tc>
      </w:tr>
      <w:tr w:rsidR="007F1EDF" w14:paraId="0B96B963" w14:textId="77777777" w:rsidTr="007F1EDF">
        <w:trPr>
          <w:trHeight w:val="388"/>
        </w:trPr>
        <w:tc>
          <w:tcPr>
            <w:tcW w:w="531" w:type="dxa"/>
          </w:tcPr>
          <w:p w14:paraId="093D74E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5B9A14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D6CC37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09449B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3DC808A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D3C1B8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5F8EB6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96A99E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99F904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96DFD2E" w14:textId="77777777" w:rsidR="007F1EDF" w:rsidRDefault="007F1EDF" w:rsidP="007F1EDF">
            <w:pPr>
              <w:pStyle w:val="TableParagraph"/>
            </w:pPr>
          </w:p>
        </w:tc>
      </w:tr>
      <w:tr w:rsidR="007F1EDF" w14:paraId="61969152" w14:textId="77777777" w:rsidTr="007F1EDF">
        <w:trPr>
          <w:trHeight w:val="388"/>
        </w:trPr>
        <w:tc>
          <w:tcPr>
            <w:tcW w:w="531" w:type="dxa"/>
          </w:tcPr>
          <w:p w14:paraId="3052BF3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17D856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774A38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0B15DE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F6C899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1E7267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BBAACE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388947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B4F5B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E4469AB" w14:textId="77777777" w:rsidR="007F1EDF" w:rsidRDefault="007F1EDF" w:rsidP="007F1EDF">
            <w:pPr>
              <w:pStyle w:val="TableParagraph"/>
            </w:pPr>
          </w:p>
        </w:tc>
      </w:tr>
      <w:tr w:rsidR="007F1EDF" w14:paraId="63A35F29" w14:textId="77777777" w:rsidTr="007F1EDF">
        <w:trPr>
          <w:trHeight w:val="388"/>
        </w:trPr>
        <w:tc>
          <w:tcPr>
            <w:tcW w:w="531" w:type="dxa"/>
          </w:tcPr>
          <w:p w14:paraId="6851EC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9EDB1E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ECF818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9A7F26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B0A35C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31BDD22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A34319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F5EEDE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7DAA44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DCB89E" w14:textId="77777777" w:rsidR="007F1EDF" w:rsidRDefault="007F1EDF" w:rsidP="007F1EDF">
            <w:pPr>
              <w:pStyle w:val="TableParagraph"/>
            </w:pPr>
          </w:p>
        </w:tc>
      </w:tr>
      <w:tr w:rsidR="007F1EDF" w14:paraId="559DEF96" w14:textId="77777777" w:rsidTr="007F1EDF">
        <w:trPr>
          <w:trHeight w:val="388"/>
        </w:trPr>
        <w:tc>
          <w:tcPr>
            <w:tcW w:w="531" w:type="dxa"/>
          </w:tcPr>
          <w:p w14:paraId="0D8698F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FA6F2E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C06F9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B85C33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59E8972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E0B8F1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C7D336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A2AE72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AF2244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66757BE" w14:textId="77777777" w:rsidR="007F1EDF" w:rsidRDefault="007F1EDF" w:rsidP="007F1EDF">
            <w:pPr>
              <w:pStyle w:val="TableParagraph"/>
            </w:pPr>
          </w:p>
        </w:tc>
      </w:tr>
      <w:tr w:rsidR="007F1EDF" w14:paraId="02A9D998" w14:textId="77777777" w:rsidTr="007F1EDF">
        <w:trPr>
          <w:trHeight w:val="388"/>
        </w:trPr>
        <w:tc>
          <w:tcPr>
            <w:tcW w:w="531" w:type="dxa"/>
          </w:tcPr>
          <w:p w14:paraId="26FD25F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8A6FBE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919BD9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B8AC49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5A5797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831166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E346CC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C3D79C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D75108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F07A0A0" w14:textId="77777777" w:rsidR="007F1EDF" w:rsidRDefault="007F1EDF" w:rsidP="007F1EDF">
            <w:pPr>
              <w:pStyle w:val="TableParagraph"/>
            </w:pPr>
          </w:p>
        </w:tc>
      </w:tr>
      <w:tr w:rsidR="007F1EDF" w14:paraId="7264BF4D" w14:textId="77777777" w:rsidTr="007F1EDF">
        <w:trPr>
          <w:trHeight w:val="388"/>
        </w:trPr>
        <w:tc>
          <w:tcPr>
            <w:tcW w:w="531" w:type="dxa"/>
          </w:tcPr>
          <w:p w14:paraId="490D49E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DD9DB4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BEC70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6E732C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E93320A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FF3833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BFEEB0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D8ADE3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37B645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C5CD60" w14:textId="77777777" w:rsidR="007F1EDF" w:rsidRDefault="007F1EDF" w:rsidP="007F1EDF">
            <w:pPr>
              <w:pStyle w:val="TableParagraph"/>
            </w:pPr>
          </w:p>
        </w:tc>
      </w:tr>
      <w:tr w:rsidR="007F1EDF" w14:paraId="39D5A4EF" w14:textId="77777777" w:rsidTr="007F1EDF">
        <w:trPr>
          <w:trHeight w:val="388"/>
        </w:trPr>
        <w:tc>
          <w:tcPr>
            <w:tcW w:w="531" w:type="dxa"/>
          </w:tcPr>
          <w:p w14:paraId="1E0BEE9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ACD46B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01E99D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101CD1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D26A7DA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F02399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3698A7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2F1BAE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E9B977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20F8E5F" w14:textId="77777777" w:rsidR="007F1EDF" w:rsidRDefault="007F1EDF" w:rsidP="007F1EDF">
            <w:pPr>
              <w:pStyle w:val="TableParagraph"/>
            </w:pPr>
          </w:p>
        </w:tc>
      </w:tr>
      <w:tr w:rsidR="007F1EDF" w14:paraId="254977D2" w14:textId="77777777" w:rsidTr="007F1EDF">
        <w:trPr>
          <w:trHeight w:val="388"/>
        </w:trPr>
        <w:tc>
          <w:tcPr>
            <w:tcW w:w="531" w:type="dxa"/>
          </w:tcPr>
          <w:p w14:paraId="5425372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2C25E5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5AAE54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82AF0A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25EBC9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775ADB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897376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C353B0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126D98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A74FE37" w14:textId="77777777" w:rsidR="007F1EDF" w:rsidRDefault="007F1EDF" w:rsidP="007F1EDF">
            <w:pPr>
              <w:pStyle w:val="TableParagraph"/>
            </w:pPr>
          </w:p>
        </w:tc>
      </w:tr>
      <w:tr w:rsidR="007F1EDF" w14:paraId="0786D1CC" w14:textId="77777777" w:rsidTr="007F1EDF">
        <w:trPr>
          <w:trHeight w:val="388"/>
        </w:trPr>
        <w:tc>
          <w:tcPr>
            <w:tcW w:w="531" w:type="dxa"/>
          </w:tcPr>
          <w:p w14:paraId="0E86861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9D2C8D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66ED71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53D522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C86B8F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772475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62811F3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A45715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19FD2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112C11A" w14:textId="77777777" w:rsidR="007F1EDF" w:rsidRDefault="007F1EDF" w:rsidP="007F1EDF">
            <w:pPr>
              <w:pStyle w:val="TableParagraph"/>
            </w:pPr>
          </w:p>
        </w:tc>
      </w:tr>
      <w:tr w:rsidR="007F1EDF" w14:paraId="32F0924C" w14:textId="77777777" w:rsidTr="007F1EDF">
        <w:trPr>
          <w:trHeight w:val="388"/>
        </w:trPr>
        <w:tc>
          <w:tcPr>
            <w:tcW w:w="531" w:type="dxa"/>
          </w:tcPr>
          <w:p w14:paraId="5A2B404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84E7E7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657B4A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DB9BDA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9ACE9B0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98DC5E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EEDF4E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9D90E6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0B0A2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D91F1A9" w14:textId="77777777" w:rsidR="007F1EDF" w:rsidRDefault="007F1EDF" w:rsidP="007F1EDF">
            <w:pPr>
              <w:pStyle w:val="TableParagraph"/>
            </w:pPr>
          </w:p>
        </w:tc>
      </w:tr>
      <w:tr w:rsidR="007F1EDF" w14:paraId="3ADCE3EB" w14:textId="77777777" w:rsidTr="007F1EDF">
        <w:trPr>
          <w:trHeight w:val="388"/>
        </w:trPr>
        <w:tc>
          <w:tcPr>
            <w:tcW w:w="531" w:type="dxa"/>
          </w:tcPr>
          <w:p w14:paraId="5229466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47E9A4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7F0C2B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A6A160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2DB216B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0B9DE5C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384F05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E0411E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D302A9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BDE512D" w14:textId="77777777" w:rsidR="007F1EDF" w:rsidRDefault="007F1EDF" w:rsidP="007F1EDF">
            <w:pPr>
              <w:pStyle w:val="TableParagraph"/>
            </w:pPr>
          </w:p>
        </w:tc>
      </w:tr>
      <w:tr w:rsidR="007F1EDF" w14:paraId="41F52AC7" w14:textId="77777777" w:rsidTr="007F1EDF">
        <w:trPr>
          <w:trHeight w:val="388"/>
        </w:trPr>
        <w:tc>
          <w:tcPr>
            <w:tcW w:w="531" w:type="dxa"/>
          </w:tcPr>
          <w:p w14:paraId="47208D8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6E2681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6C0BB8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AE6530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10CF80F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995253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9C1EA6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F4949A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9B714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B554998" w14:textId="77777777" w:rsidR="007F1EDF" w:rsidRDefault="007F1EDF" w:rsidP="007F1EDF">
            <w:pPr>
              <w:pStyle w:val="TableParagraph"/>
            </w:pPr>
          </w:p>
        </w:tc>
      </w:tr>
      <w:tr w:rsidR="007F1EDF" w14:paraId="0D4CF3DB" w14:textId="77777777" w:rsidTr="007F1EDF">
        <w:trPr>
          <w:trHeight w:val="388"/>
        </w:trPr>
        <w:tc>
          <w:tcPr>
            <w:tcW w:w="531" w:type="dxa"/>
          </w:tcPr>
          <w:p w14:paraId="7576F71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FF3508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464429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55BCA6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D710E6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541C9B3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7E3BAC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68173E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F49532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B086D10" w14:textId="77777777" w:rsidR="007F1EDF" w:rsidRDefault="007F1EDF" w:rsidP="007F1EDF">
            <w:pPr>
              <w:pStyle w:val="TableParagraph"/>
            </w:pPr>
          </w:p>
        </w:tc>
      </w:tr>
      <w:tr w:rsidR="007F1EDF" w14:paraId="0A138769" w14:textId="77777777" w:rsidTr="007F1EDF">
        <w:trPr>
          <w:trHeight w:val="388"/>
        </w:trPr>
        <w:tc>
          <w:tcPr>
            <w:tcW w:w="531" w:type="dxa"/>
          </w:tcPr>
          <w:p w14:paraId="5C33C18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894D90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1577C4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446636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B5FB962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257DE7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FFD2FA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F19DFA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EA5D62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B161AEC" w14:textId="77777777" w:rsidR="007F1EDF" w:rsidRDefault="007F1EDF" w:rsidP="007F1EDF">
            <w:pPr>
              <w:pStyle w:val="TableParagraph"/>
            </w:pPr>
          </w:p>
        </w:tc>
      </w:tr>
      <w:tr w:rsidR="007F1EDF" w14:paraId="3EDA35EC" w14:textId="77777777" w:rsidTr="007F1EDF">
        <w:trPr>
          <w:trHeight w:val="388"/>
        </w:trPr>
        <w:tc>
          <w:tcPr>
            <w:tcW w:w="531" w:type="dxa"/>
          </w:tcPr>
          <w:p w14:paraId="2A3E790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B69A2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D44870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8FC447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0DAB8C2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1EEC12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F756E8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71E1E1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97430A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97BD655" w14:textId="77777777" w:rsidR="007F1EDF" w:rsidRDefault="007F1EDF" w:rsidP="007F1EDF">
            <w:pPr>
              <w:pStyle w:val="TableParagraph"/>
            </w:pPr>
          </w:p>
        </w:tc>
      </w:tr>
      <w:tr w:rsidR="007F1EDF" w14:paraId="51809B49" w14:textId="77777777" w:rsidTr="007F1EDF">
        <w:trPr>
          <w:trHeight w:val="388"/>
        </w:trPr>
        <w:tc>
          <w:tcPr>
            <w:tcW w:w="531" w:type="dxa"/>
          </w:tcPr>
          <w:p w14:paraId="54537DA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08E84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AC3DFD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76FBC4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49618CC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3D424EB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3D3494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BAE1CF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19A7EE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036D30" w14:textId="77777777" w:rsidR="007F1EDF" w:rsidRDefault="007F1EDF" w:rsidP="007F1EDF">
            <w:pPr>
              <w:pStyle w:val="TableParagraph"/>
            </w:pPr>
          </w:p>
        </w:tc>
      </w:tr>
    </w:tbl>
    <w:p w14:paraId="4DD218FC" w14:textId="77777777" w:rsidR="00B02C85" w:rsidRDefault="00B02C85" w:rsidP="00B02C85">
      <w:pPr>
        <w:pStyle w:val="Heading1"/>
      </w:pPr>
      <w:bookmarkStart w:id="30" w:name="_Toc72439380"/>
      <w:r w:rsidRPr="00B02C85">
        <w:t>ЛИСТ</w:t>
      </w:r>
      <w:r>
        <w:rPr>
          <w:w w:val="105"/>
        </w:rPr>
        <w:t xml:space="preserve"> РЕГИСТРАЦИИ ИЗМЕНЕНИЙ</w:t>
      </w:r>
      <w:bookmarkEnd w:id="30"/>
    </w:p>
    <w:p w14:paraId="101550BE" w14:textId="77777777" w:rsidR="007F1EDF" w:rsidRPr="00160691" w:rsidRDefault="007F1EDF" w:rsidP="00B02C85">
      <w:pPr>
        <w:pStyle w:val="a0"/>
        <w:ind w:left="360" w:firstLine="0"/>
      </w:pPr>
    </w:p>
    <w:sectPr w:rsidR="007F1EDF" w:rsidRPr="00160691" w:rsidSect="009E2619">
      <w:footerReference w:type="default" r:id="rId35"/>
      <w:pgSz w:w="11906" w:h="16838"/>
      <w:pgMar w:top="1134" w:right="850" w:bottom="1134" w:left="1701" w:header="510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28B66" w14:textId="77777777" w:rsidR="008832BD" w:rsidRDefault="008832BD" w:rsidP="00037718">
      <w:pPr>
        <w:spacing w:after="0" w:line="240" w:lineRule="auto"/>
      </w:pPr>
      <w:r>
        <w:separator/>
      </w:r>
    </w:p>
  </w:endnote>
  <w:endnote w:type="continuationSeparator" w:id="0">
    <w:p w14:paraId="4E005C63" w14:textId="77777777" w:rsidR="008832BD" w:rsidRDefault="008832BD" w:rsidP="0003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01"/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119"/>
      <w:gridCol w:w="1417"/>
      <w:gridCol w:w="1560"/>
      <w:gridCol w:w="1559"/>
      <w:gridCol w:w="1417"/>
    </w:tblGrid>
    <w:tr w:rsidR="00213022" w:rsidRPr="00213022" w14:paraId="16E854E8" w14:textId="77777777" w:rsidTr="00003ED7">
      <w:trPr>
        <w:trHeight w:val="268"/>
      </w:trPr>
      <w:tc>
        <w:tcPr>
          <w:tcW w:w="3119" w:type="dxa"/>
        </w:tcPr>
        <w:p w14:paraId="4D41D77B" w14:textId="77777777" w:rsidR="00213022" w:rsidRPr="00213022" w:rsidRDefault="00213022" w:rsidP="00213022">
          <w:pPr>
            <w:rPr>
              <w:rFonts w:eastAsia="Times New Roman" w:cs="Times New Roman"/>
              <w:sz w:val="18"/>
              <w:lang w:val="ru-RU"/>
            </w:rPr>
          </w:pPr>
        </w:p>
      </w:tc>
      <w:tc>
        <w:tcPr>
          <w:tcW w:w="1417" w:type="dxa"/>
        </w:tcPr>
        <w:p w14:paraId="71F46624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  <w:tc>
        <w:tcPr>
          <w:tcW w:w="1560" w:type="dxa"/>
        </w:tcPr>
        <w:p w14:paraId="47FF78D3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  <w:tc>
        <w:tcPr>
          <w:tcW w:w="1559" w:type="dxa"/>
        </w:tcPr>
        <w:p w14:paraId="2ECB1956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  <w:tc>
        <w:tcPr>
          <w:tcW w:w="1417" w:type="dxa"/>
        </w:tcPr>
        <w:p w14:paraId="4097B42F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</w:tr>
    <w:tr w:rsidR="00213022" w:rsidRPr="00213022" w14:paraId="6A4A5FF5" w14:textId="77777777" w:rsidTr="00003ED7">
      <w:trPr>
        <w:trHeight w:val="268"/>
      </w:trPr>
      <w:tc>
        <w:tcPr>
          <w:tcW w:w="3119" w:type="dxa"/>
        </w:tcPr>
        <w:p w14:paraId="6A0DF5FC" w14:textId="77777777" w:rsidR="00213022" w:rsidRPr="00213022" w:rsidRDefault="00213022" w:rsidP="00213022">
          <w:pPr>
            <w:spacing w:line="236" w:lineRule="exact"/>
            <w:ind w:left="122"/>
            <w:rPr>
              <w:rFonts w:eastAsia="Times New Roman" w:cs="Times New Roman"/>
            </w:rPr>
          </w:pPr>
          <w:bookmarkStart w:id="1" w:name="_bookmark46"/>
          <w:bookmarkEnd w:id="1"/>
          <w:proofErr w:type="spellStart"/>
          <w:r w:rsidRPr="00213022">
            <w:rPr>
              <w:rFonts w:eastAsia="Times New Roman" w:cs="Times New Roman"/>
              <w:w w:val="105"/>
            </w:rPr>
            <w:t>Изм</w:t>
          </w:r>
          <w:proofErr w:type="spellEnd"/>
          <w:r w:rsidRPr="00213022">
            <w:rPr>
              <w:rFonts w:eastAsia="Times New Roman" w:cs="Times New Roman"/>
              <w:w w:val="105"/>
            </w:rPr>
            <w:t>.</w:t>
          </w:r>
        </w:p>
      </w:tc>
      <w:tc>
        <w:tcPr>
          <w:tcW w:w="1417" w:type="dxa"/>
        </w:tcPr>
        <w:p w14:paraId="34A2BD1C" w14:textId="77777777" w:rsidR="00213022" w:rsidRPr="00213022" w:rsidRDefault="00213022" w:rsidP="00213022">
          <w:pPr>
            <w:spacing w:line="236" w:lineRule="exact"/>
            <w:ind w:left="122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Лист</w:t>
          </w:r>
          <w:proofErr w:type="spellEnd"/>
        </w:p>
      </w:tc>
      <w:tc>
        <w:tcPr>
          <w:tcW w:w="1560" w:type="dxa"/>
        </w:tcPr>
        <w:p w14:paraId="623D989C" w14:textId="77777777" w:rsidR="00213022" w:rsidRPr="00213022" w:rsidRDefault="00213022" w:rsidP="00213022">
          <w:pPr>
            <w:spacing w:line="236" w:lineRule="exact"/>
            <w:ind w:left="121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</w:rPr>
            <w:t xml:space="preserve">№ </w:t>
          </w:r>
          <w:proofErr w:type="spellStart"/>
          <w:r w:rsidRPr="00213022">
            <w:rPr>
              <w:rFonts w:eastAsia="Times New Roman" w:cs="Times New Roman"/>
            </w:rPr>
            <w:t>докум</w:t>
          </w:r>
          <w:proofErr w:type="spellEnd"/>
          <w:r w:rsidRPr="00213022">
            <w:rPr>
              <w:rFonts w:eastAsia="Times New Roman" w:cs="Times New Roman"/>
            </w:rPr>
            <w:t>.</w:t>
          </w:r>
        </w:p>
      </w:tc>
      <w:tc>
        <w:tcPr>
          <w:tcW w:w="1559" w:type="dxa"/>
        </w:tcPr>
        <w:p w14:paraId="701496C6" w14:textId="77777777" w:rsidR="00213022" w:rsidRPr="00213022" w:rsidRDefault="00213022" w:rsidP="00213022">
          <w:pPr>
            <w:spacing w:line="236" w:lineRule="exact"/>
            <w:ind w:left="121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Подп</w:t>
          </w:r>
          <w:proofErr w:type="spellEnd"/>
          <w:r w:rsidRPr="00213022">
            <w:rPr>
              <w:rFonts w:eastAsia="Times New Roman" w:cs="Times New Roman"/>
              <w:w w:val="105"/>
            </w:rPr>
            <w:t>.</w:t>
          </w:r>
        </w:p>
      </w:tc>
      <w:tc>
        <w:tcPr>
          <w:tcW w:w="1417" w:type="dxa"/>
        </w:tcPr>
        <w:p w14:paraId="60E91EAB" w14:textId="77777777" w:rsidR="00213022" w:rsidRPr="00213022" w:rsidRDefault="00213022" w:rsidP="00213022">
          <w:pPr>
            <w:spacing w:line="236" w:lineRule="exact"/>
            <w:ind w:left="121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10"/>
            </w:rPr>
            <w:t>Дата</w:t>
          </w:r>
          <w:proofErr w:type="spellEnd"/>
        </w:p>
      </w:tc>
    </w:tr>
    <w:tr w:rsidR="00213022" w:rsidRPr="00213022" w14:paraId="5DDC4744" w14:textId="77777777" w:rsidTr="00003ED7">
      <w:trPr>
        <w:trHeight w:val="268"/>
      </w:trPr>
      <w:tc>
        <w:tcPr>
          <w:tcW w:w="3119" w:type="dxa"/>
        </w:tcPr>
        <w:p w14:paraId="4250320A" w14:textId="7E58D300" w:rsidR="00213022" w:rsidRPr="00213022" w:rsidRDefault="00213022" w:rsidP="00213022">
          <w:pPr>
            <w:spacing w:line="236" w:lineRule="exact"/>
            <w:ind w:left="122"/>
            <w:rPr>
              <w:rFonts w:eastAsia="Times New Roman" w:cs="Times New Roman"/>
              <w:lang w:val="ru-RU"/>
            </w:rPr>
          </w:pPr>
          <w:r w:rsidRPr="00213022">
            <w:rPr>
              <w:rFonts w:eastAsia="Times New Roman" w:cs="Times New Roman"/>
              <w:w w:val="105"/>
            </w:rPr>
            <w:t>RU.17701729.</w:t>
          </w:r>
          <w:r w:rsidR="00033C4D">
            <w:rPr>
              <w:rFonts w:eastAsia="Times New Roman" w:cs="Times New Roman"/>
              <w:w w:val="105"/>
            </w:rPr>
            <w:t>05.02</w:t>
          </w:r>
          <w:r w:rsidRPr="00213022">
            <w:rPr>
              <w:rFonts w:eastAsia="Times New Roman" w:cs="Times New Roman"/>
              <w:w w:val="105"/>
            </w:rPr>
            <w:t xml:space="preserve">-01 </w:t>
          </w:r>
          <w:r>
            <w:rPr>
              <w:rFonts w:eastAsia="Times New Roman" w:cs="Times New Roman"/>
              <w:w w:val="105"/>
              <w:lang w:val="ru-RU"/>
            </w:rPr>
            <w:t>34</w:t>
          </w:r>
          <w:r w:rsidRPr="00213022">
            <w:rPr>
              <w:rFonts w:eastAsia="Times New Roman" w:cs="Times New Roman"/>
              <w:w w:val="105"/>
              <w:lang w:val="ru-RU"/>
            </w:rPr>
            <w:t xml:space="preserve"> 01-1</w:t>
          </w:r>
        </w:p>
      </w:tc>
      <w:tc>
        <w:tcPr>
          <w:tcW w:w="1417" w:type="dxa"/>
        </w:tcPr>
        <w:p w14:paraId="199C8306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  <w:tc>
        <w:tcPr>
          <w:tcW w:w="1560" w:type="dxa"/>
        </w:tcPr>
        <w:p w14:paraId="245B4B68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  <w:tc>
        <w:tcPr>
          <w:tcW w:w="1559" w:type="dxa"/>
        </w:tcPr>
        <w:p w14:paraId="5D68A088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  <w:tc>
        <w:tcPr>
          <w:tcW w:w="1417" w:type="dxa"/>
        </w:tcPr>
        <w:p w14:paraId="11E373C0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</w:tr>
    <w:tr w:rsidR="00213022" w:rsidRPr="00213022" w14:paraId="1244FC6F" w14:textId="77777777" w:rsidTr="00003ED7">
      <w:trPr>
        <w:trHeight w:val="268"/>
      </w:trPr>
      <w:tc>
        <w:tcPr>
          <w:tcW w:w="3119" w:type="dxa"/>
        </w:tcPr>
        <w:p w14:paraId="66A6F695" w14:textId="77777777" w:rsidR="00213022" w:rsidRPr="00213022" w:rsidRDefault="00213022" w:rsidP="00213022">
          <w:pPr>
            <w:spacing w:line="236" w:lineRule="exact"/>
            <w:ind w:left="122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Инв</w:t>
          </w:r>
          <w:proofErr w:type="spellEnd"/>
          <w:r w:rsidRPr="00213022">
            <w:rPr>
              <w:rFonts w:eastAsia="Times New Roman" w:cs="Times New Roman"/>
              <w:w w:val="105"/>
            </w:rPr>
            <w:t xml:space="preserve">. № </w:t>
          </w:r>
          <w:proofErr w:type="spellStart"/>
          <w:r w:rsidRPr="00213022">
            <w:rPr>
              <w:rFonts w:eastAsia="Times New Roman" w:cs="Times New Roman"/>
              <w:w w:val="105"/>
            </w:rPr>
            <w:t>подл</w:t>
          </w:r>
          <w:proofErr w:type="spellEnd"/>
          <w:r w:rsidRPr="00213022">
            <w:rPr>
              <w:rFonts w:eastAsia="Times New Roman" w:cs="Times New Roman"/>
              <w:w w:val="105"/>
            </w:rPr>
            <w:t>.</w:t>
          </w:r>
        </w:p>
      </w:tc>
      <w:tc>
        <w:tcPr>
          <w:tcW w:w="1417" w:type="dxa"/>
        </w:tcPr>
        <w:p w14:paraId="2E4EAE23" w14:textId="77777777" w:rsidR="00213022" w:rsidRPr="00213022" w:rsidRDefault="00213022" w:rsidP="00213022">
          <w:pPr>
            <w:spacing w:line="236" w:lineRule="exact"/>
            <w:ind w:left="122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Подп</w:t>
          </w:r>
          <w:proofErr w:type="spellEnd"/>
          <w:r w:rsidRPr="00213022">
            <w:rPr>
              <w:rFonts w:eastAsia="Times New Roman" w:cs="Times New Roman"/>
              <w:w w:val="105"/>
            </w:rPr>
            <w:t xml:space="preserve">. и </w:t>
          </w:r>
          <w:proofErr w:type="spellStart"/>
          <w:r w:rsidRPr="00213022">
            <w:rPr>
              <w:rFonts w:eastAsia="Times New Roman" w:cs="Times New Roman"/>
              <w:w w:val="105"/>
            </w:rPr>
            <w:t>дата</w:t>
          </w:r>
          <w:proofErr w:type="spellEnd"/>
        </w:p>
      </w:tc>
      <w:tc>
        <w:tcPr>
          <w:tcW w:w="1560" w:type="dxa"/>
        </w:tcPr>
        <w:p w14:paraId="1B7B3FCC" w14:textId="77777777" w:rsidR="00213022" w:rsidRPr="00213022" w:rsidRDefault="00213022" w:rsidP="00213022">
          <w:pPr>
            <w:spacing w:line="236" w:lineRule="exact"/>
            <w:ind w:left="121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Взам</w:t>
          </w:r>
          <w:proofErr w:type="spellEnd"/>
          <w:r w:rsidRPr="00213022">
            <w:rPr>
              <w:rFonts w:eastAsia="Times New Roman" w:cs="Times New Roman"/>
              <w:w w:val="105"/>
            </w:rPr>
            <w:t xml:space="preserve">. </w:t>
          </w:r>
          <w:proofErr w:type="spellStart"/>
          <w:r w:rsidRPr="00213022">
            <w:rPr>
              <w:rFonts w:eastAsia="Times New Roman" w:cs="Times New Roman"/>
              <w:w w:val="105"/>
            </w:rPr>
            <w:t>инв</w:t>
          </w:r>
          <w:proofErr w:type="spellEnd"/>
          <w:r w:rsidRPr="00213022">
            <w:rPr>
              <w:rFonts w:eastAsia="Times New Roman" w:cs="Times New Roman"/>
              <w:w w:val="105"/>
            </w:rPr>
            <w:t>. №</w:t>
          </w:r>
        </w:p>
      </w:tc>
      <w:tc>
        <w:tcPr>
          <w:tcW w:w="1559" w:type="dxa"/>
        </w:tcPr>
        <w:p w14:paraId="624B28BC" w14:textId="77777777" w:rsidR="00213022" w:rsidRPr="00213022" w:rsidRDefault="00213022" w:rsidP="00213022">
          <w:pPr>
            <w:spacing w:line="236" w:lineRule="exact"/>
            <w:ind w:left="121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Инв</w:t>
          </w:r>
          <w:proofErr w:type="spellEnd"/>
          <w:r w:rsidRPr="00213022">
            <w:rPr>
              <w:rFonts w:eastAsia="Times New Roman" w:cs="Times New Roman"/>
              <w:w w:val="105"/>
            </w:rPr>
            <w:t xml:space="preserve">. № </w:t>
          </w:r>
          <w:proofErr w:type="spellStart"/>
          <w:r w:rsidRPr="00213022">
            <w:rPr>
              <w:rFonts w:eastAsia="Times New Roman" w:cs="Times New Roman"/>
              <w:w w:val="105"/>
            </w:rPr>
            <w:t>дубл</w:t>
          </w:r>
          <w:proofErr w:type="spellEnd"/>
          <w:r w:rsidRPr="00213022">
            <w:rPr>
              <w:rFonts w:eastAsia="Times New Roman" w:cs="Times New Roman"/>
              <w:w w:val="105"/>
            </w:rPr>
            <w:t>.</w:t>
          </w:r>
        </w:p>
      </w:tc>
      <w:tc>
        <w:tcPr>
          <w:tcW w:w="1417" w:type="dxa"/>
        </w:tcPr>
        <w:p w14:paraId="786693E7" w14:textId="77777777" w:rsidR="00213022" w:rsidRPr="00213022" w:rsidRDefault="00213022" w:rsidP="00213022">
          <w:pPr>
            <w:spacing w:line="236" w:lineRule="exact"/>
            <w:ind w:left="121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Подп</w:t>
          </w:r>
          <w:proofErr w:type="spellEnd"/>
          <w:r w:rsidRPr="00213022">
            <w:rPr>
              <w:rFonts w:eastAsia="Times New Roman" w:cs="Times New Roman"/>
              <w:w w:val="105"/>
            </w:rPr>
            <w:t xml:space="preserve">. и </w:t>
          </w:r>
          <w:proofErr w:type="spellStart"/>
          <w:r w:rsidRPr="00213022">
            <w:rPr>
              <w:rFonts w:eastAsia="Times New Roman" w:cs="Times New Roman"/>
              <w:w w:val="105"/>
            </w:rPr>
            <w:t>дата</w:t>
          </w:r>
          <w:proofErr w:type="spellEnd"/>
        </w:p>
      </w:tc>
    </w:tr>
  </w:tbl>
  <w:p w14:paraId="13E03D7F" w14:textId="77777777" w:rsidR="00962AC4" w:rsidRPr="00574F5B" w:rsidRDefault="00962AC4" w:rsidP="00750E08">
    <w:pPr>
      <w:pStyle w:val="Footer"/>
      <w:rPr>
        <w:b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60132" w14:textId="77777777" w:rsidR="00962AC4" w:rsidRPr="00574F5B" w:rsidRDefault="00962AC4">
    <w:pPr>
      <w:pStyle w:val="Footer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45E6C" w14:textId="77777777" w:rsidR="008832BD" w:rsidRDefault="008832BD" w:rsidP="00037718">
      <w:pPr>
        <w:spacing w:after="0" w:line="240" w:lineRule="auto"/>
      </w:pPr>
      <w:r>
        <w:separator/>
      </w:r>
    </w:p>
  </w:footnote>
  <w:footnote w:type="continuationSeparator" w:id="0">
    <w:p w14:paraId="3B74DFC6" w14:textId="77777777" w:rsidR="008832BD" w:rsidRDefault="008832BD" w:rsidP="0003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5AA98" w14:textId="77777777" w:rsidR="00962AC4" w:rsidRDefault="00962AC4" w:rsidP="003E7EBB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29E6C" w14:textId="77777777" w:rsidR="00962AC4" w:rsidRDefault="00962AC4" w:rsidP="008742A7">
    <w:pPr>
      <w:pStyle w:val="Header"/>
    </w:pPr>
  </w:p>
  <w:p w14:paraId="61446C73" w14:textId="77777777" w:rsidR="00962AC4" w:rsidRDefault="00962AC4" w:rsidP="003E7EBB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18401235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51D4F9E" w14:textId="77777777" w:rsidR="00962AC4" w:rsidRPr="00574F5B" w:rsidRDefault="00962AC4" w:rsidP="00574F5B">
        <w:pPr>
          <w:pStyle w:val="a0"/>
          <w:tabs>
            <w:tab w:val="center" w:pos="5032"/>
            <w:tab w:val="left" w:pos="5559"/>
          </w:tabs>
          <w:jc w:val="left"/>
          <w:rPr>
            <w:b/>
          </w:rPr>
        </w:pPr>
        <w:r>
          <w:rPr>
            <w:b/>
          </w:rPr>
          <w:tab/>
        </w:r>
        <w:r w:rsidRPr="00574F5B">
          <w:rPr>
            <w:rStyle w:val="a1"/>
            <w:b/>
          </w:rPr>
          <w:fldChar w:fldCharType="begin"/>
        </w:r>
        <w:r w:rsidRPr="00574F5B">
          <w:rPr>
            <w:rStyle w:val="a1"/>
            <w:b/>
          </w:rPr>
          <w:instrText>PAGE   \* MERGEFORMAT</w:instrText>
        </w:r>
        <w:r w:rsidRPr="00574F5B">
          <w:rPr>
            <w:rStyle w:val="a1"/>
            <w:b/>
          </w:rPr>
          <w:fldChar w:fldCharType="separate"/>
        </w:r>
        <w:r w:rsidR="0039707D">
          <w:rPr>
            <w:rStyle w:val="a1"/>
            <w:b/>
            <w:noProof/>
          </w:rPr>
          <w:t>12</w:t>
        </w:r>
        <w:r w:rsidRPr="00574F5B">
          <w:rPr>
            <w:rStyle w:val="a1"/>
            <w:b/>
          </w:rPr>
          <w:fldChar w:fldCharType="end"/>
        </w:r>
        <w:r>
          <w:rPr>
            <w:rStyle w:val="a1"/>
            <w:b/>
          </w:rPr>
          <w:tab/>
        </w:r>
      </w:p>
      <w:p w14:paraId="308447E0" w14:textId="64936E7B" w:rsidR="00962AC4" w:rsidRPr="00574F5B" w:rsidRDefault="00962AC4" w:rsidP="00574F5B">
        <w:pPr>
          <w:pStyle w:val="a0"/>
          <w:jc w:val="center"/>
          <w:rPr>
            <w:b/>
            <w:noProof/>
          </w:rPr>
        </w:pPr>
        <w:r w:rsidRPr="00C93570">
          <w:rPr>
            <w:b/>
            <w:sz w:val="28"/>
          </w:rPr>
          <w:t>RU.17701729.</w:t>
        </w:r>
        <w:r w:rsidR="00033C4D">
          <w:rPr>
            <w:b/>
            <w:sz w:val="28"/>
          </w:rPr>
          <w:t>05.02</w:t>
        </w:r>
        <w:r>
          <w:rPr>
            <w:b/>
            <w:sz w:val="28"/>
          </w:rPr>
          <w:t>-01 34 01-</w:t>
        </w:r>
        <w:r w:rsidRPr="00C93570">
          <w:rPr>
            <w:b/>
            <w:sz w:val="28"/>
          </w:rPr>
          <w:t>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1325"/>
    <w:multiLevelType w:val="hybridMultilevel"/>
    <w:tmpl w:val="00146DD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1F66CA"/>
    <w:multiLevelType w:val="hybridMultilevel"/>
    <w:tmpl w:val="37BCB01A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F774D"/>
    <w:multiLevelType w:val="hybridMultilevel"/>
    <w:tmpl w:val="9FCCD53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F013F3"/>
    <w:multiLevelType w:val="multilevel"/>
    <w:tmpl w:val="52A4E3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E7960F4"/>
    <w:multiLevelType w:val="multilevel"/>
    <w:tmpl w:val="9DBE1932"/>
    <w:lvl w:ilvl="0">
      <w:start w:val="1"/>
      <w:numFmt w:val="decimal"/>
      <w:pStyle w:val="a"/>
      <w:suff w:val="space"/>
      <w:lvlText w:val="ПРИЛОЖЕНИЕ %1"/>
      <w:lvlJc w:val="right"/>
      <w:pPr>
        <w:ind w:left="0" w:firstLine="288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EE92ADC"/>
    <w:multiLevelType w:val="hybridMultilevel"/>
    <w:tmpl w:val="FE105F34"/>
    <w:lvl w:ilvl="0" w:tplc="A712EB28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6" w15:restartNumberingAfterBreak="0">
    <w:nsid w:val="0EFF6D7E"/>
    <w:multiLevelType w:val="hybridMultilevel"/>
    <w:tmpl w:val="082A704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5EB0FF0"/>
    <w:multiLevelType w:val="hybridMultilevel"/>
    <w:tmpl w:val="6CCC4250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6BA1AF0"/>
    <w:multiLevelType w:val="hybridMultilevel"/>
    <w:tmpl w:val="8DF45D3A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8B04C71"/>
    <w:multiLevelType w:val="hybridMultilevel"/>
    <w:tmpl w:val="09266C9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B7B7D82"/>
    <w:multiLevelType w:val="hybridMultilevel"/>
    <w:tmpl w:val="4CF83232"/>
    <w:lvl w:ilvl="0" w:tplc="824892EA">
      <w:start w:val="1"/>
      <w:numFmt w:val="decimal"/>
      <w:lvlText w:val="%1)"/>
      <w:lvlJc w:val="left"/>
      <w:pPr>
        <w:ind w:left="18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204335E"/>
    <w:multiLevelType w:val="hybridMultilevel"/>
    <w:tmpl w:val="97B8DE48"/>
    <w:lvl w:ilvl="0" w:tplc="4C2832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737026"/>
    <w:multiLevelType w:val="hybridMultilevel"/>
    <w:tmpl w:val="559EF6A8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B81577"/>
    <w:multiLevelType w:val="hybridMultilevel"/>
    <w:tmpl w:val="79C040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66738"/>
    <w:multiLevelType w:val="hybridMultilevel"/>
    <w:tmpl w:val="344A43C0"/>
    <w:lvl w:ilvl="0" w:tplc="A9129718">
      <w:start w:val="1"/>
      <w:numFmt w:val="decimal"/>
      <w:lvlText w:val="%1)"/>
      <w:lvlJc w:val="left"/>
      <w:pPr>
        <w:ind w:left="1399" w:hanging="266"/>
      </w:pPr>
      <w:rPr>
        <w:rFonts w:ascii="Times New Roman" w:eastAsia="Times New Roman" w:hAnsi="Times New Roman" w:cs="Times New Roman" w:hint="default"/>
        <w:w w:val="105"/>
        <w:sz w:val="22"/>
        <w:szCs w:val="22"/>
      </w:rPr>
    </w:lvl>
    <w:lvl w:ilvl="1" w:tplc="00368636">
      <w:numFmt w:val="bullet"/>
      <w:lvlText w:val="•"/>
      <w:lvlJc w:val="left"/>
      <w:pPr>
        <w:ind w:left="2410" w:hanging="266"/>
      </w:pPr>
      <w:rPr>
        <w:rFonts w:hint="default"/>
      </w:rPr>
    </w:lvl>
    <w:lvl w:ilvl="2" w:tplc="5E5A4020">
      <w:numFmt w:val="bullet"/>
      <w:lvlText w:val="•"/>
      <w:lvlJc w:val="left"/>
      <w:pPr>
        <w:ind w:left="3420" w:hanging="266"/>
      </w:pPr>
      <w:rPr>
        <w:rFonts w:hint="default"/>
      </w:rPr>
    </w:lvl>
    <w:lvl w:ilvl="3" w:tplc="60B224BC">
      <w:numFmt w:val="bullet"/>
      <w:lvlText w:val="•"/>
      <w:lvlJc w:val="left"/>
      <w:pPr>
        <w:ind w:left="4430" w:hanging="266"/>
      </w:pPr>
      <w:rPr>
        <w:rFonts w:hint="default"/>
      </w:rPr>
    </w:lvl>
    <w:lvl w:ilvl="4" w:tplc="C7FC8B52">
      <w:numFmt w:val="bullet"/>
      <w:lvlText w:val="•"/>
      <w:lvlJc w:val="left"/>
      <w:pPr>
        <w:ind w:left="5440" w:hanging="266"/>
      </w:pPr>
      <w:rPr>
        <w:rFonts w:hint="default"/>
      </w:rPr>
    </w:lvl>
    <w:lvl w:ilvl="5" w:tplc="34E48B76">
      <w:numFmt w:val="bullet"/>
      <w:lvlText w:val="•"/>
      <w:lvlJc w:val="left"/>
      <w:pPr>
        <w:ind w:left="6450" w:hanging="266"/>
      </w:pPr>
      <w:rPr>
        <w:rFonts w:hint="default"/>
      </w:rPr>
    </w:lvl>
    <w:lvl w:ilvl="6" w:tplc="AC944508">
      <w:numFmt w:val="bullet"/>
      <w:lvlText w:val="•"/>
      <w:lvlJc w:val="left"/>
      <w:pPr>
        <w:ind w:left="7460" w:hanging="266"/>
      </w:pPr>
      <w:rPr>
        <w:rFonts w:hint="default"/>
      </w:rPr>
    </w:lvl>
    <w:lvl w:ilvl="7" w:tplc="AEAEC38E">
      <w:numFmt w:val="bullet"/>
      <w:lvlText w:val="•"/>
      <w:lvlJc w:val="left"/>
      <w:pPr>
        <w:ind w:left="8470" w:hanging="266"/>
      </w:pPr>
      <w:rPr>
        <w:rFonts w:hint="default"/>
      </w:rPr>
    </w:lvl>
    <w:lvl w:ilvl="8" w:tplc="9B0CCB20">
      <w:numFmt w:val="bullet"/>
      <w:lvlText w:val="•"/>
      <w:lvlJc w:val="left"/>
      <w:pPr>
        <w:ind w:left="9480" w:hanging="266"/>
      </w:pPr>
      <w:rPr>
        <w:rFonts w:hint="default"/>
      </w:rPr>
    </w:lvl>
  </w:abstractNum>
  <w:abstractNum w:abstractNumId="15" w15:restartNumberingAfterBreak="0">
    <w:nsid w:val="320E711E"/>
    <w:multiLevelType w:val="hybridMultilevel"/>
    <w:tmpl w:val="9E245CF8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6" w15:restartNumberingAfterBreak="0">
    <w:nsid w:val="323F50F7"/>
    <w:multiLevelType w:val="hybridMultilevel"/>
    <w:tmpl w:val="C4D498D8"/>
    <w:lvl w:ilvl="0" w:tplc="824892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5F7CF8"/>
    <w:multiLevelType w:val="hybridMultilevel"/>
    <w:tmpl w:val="2BEEA0BA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D842EE9"/>
    <w:multiLevelType w:val="hybridMultilevel"/>
    <w:tmpl w:val="21425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C83543"/>
    <w:multiLevelType w:val="hybridMultilevel"/>
    <w:tmpl w:val="842C0B46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8158C4"/>
    <w:multiLevelType w:val="hybridMultilevel"/>
    <w:tmpl w:val="557003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74D078F"/>
    <w:multiLevelType w:val="hybridMultilevel"/>
    <w:tmpl w:val="D658979A"/>
    <w:lvl w:ilvl="0" w:tplc="04190001">
      <w:start w:val="1"/>
      <w:numFmt w:val="bullet"/>
      <w:lvlText w:val=""/>
      <w:lvlJc w:val="left"/>
      <w:pPr>
        <w:ind w:left="11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22" w15:restartNumberingAfterBreak="0">
    <w:nsid w:val="54B57E1C"/>
    <w:multiLevelType w:val="hybridMultilevel"/>
    <w:tmpl w:val="555AB52A"/>
    <w:lvl w:ilvl="0" w:tplc="A712EB2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F871412"/>
    <w:multiLevelType w:val="hybridMultilevel"/>
    <w:tmpl w:val="85FC802E"/>
    <w:lvl w:ilvl="0" w:tplc="5FB642E4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24" w15:restartNumberingAfterBreak="0">
    <w:nsid w:val="657E6067"/>
    <w:multiLevelType w:val="hybridMultilevel"/>
    <w:tmpl w:val="379EFDC6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76734B1"/>
    <w:multiLevelType w:val="hybridMultilevel"/>
    <w:tmpl w:val="557851EC"/>
    <w:lvl w:ilvl="0" w:tplc="778E16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BDE7E20"/>
    <w:multiLevelType w:val="hybridMultilevel"/>
    <w:tmpl w:val="3200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4"/>
  </w:num>
  <w:num w:numId="3">
    <w:abstractNumId w:val="18"/>
  </w:num>
  <w:num w:numId="4">
    <w:abstractNumId w:val="21"/>
  </w:num>
  <w:num w:numId="5">
    <w:abstractNumId w:val="10"/>
  </w:num>
  <w:num w:numId="6">
    <w:abstractNumId w:val="9"/>
  </w:num>
  <w:num w:numId="7">
    <w:abstractNumId w:val="2"/>
  </w:num>
  <w:num w:numId="8">
    <w:abstractNumId w:val="6"/>
  </w:num>
  <w:num w:numId="9">
    <w:abstractNumId w:val="24"/>
  </w:num>
  <w:num w:numId="10">
    <w:abstractNumId w:val="1"/>
  </w:num>
  <w:num w:numId="11">
    <w:abstractNumId w:val="12"/>
  </w:num>
  <w:num w:numId="12">
    <w:abstractNumId w:val="7"/>
  </w:num>
  <w:num w:numId="13">
    <w:abstractNumId w:val="11"/>
  </w:num>
  <w:num w:numId="14">
    <w:abstractNumId w:val="0"/>
  </w:num>
  <w:num w:numId="15">
    <w:abstractNumId w:val="3"/>
  </w:num>
  <w:num w:numId="16">
    <w:abstractNumId w:val="4"/>
  </w:num>
  <w:num w:numId="17">
    <w:abstractNumId w:val="16"/>
  </w:num>
  <w:num w:numId="18">
    <w:abstractNumId w:val="23"/>
  </w:num>
  <w:num w:numId="19">
    <w:abstractNumId w:val="15"/>
  </w:num>
  <w:num w:numId="20">
    <w:abstractNumId w:val="20"/>
  </w:num>
  <w:num w:numId="21">
    <w:abstractNumId w:val="13"/>
  </w:num>
  <w:num w:numId="22">
    <w:abstractNumId w:val="8"/>
  </w:num>
  <w:num w:numId="23">
    <w:abstractNumId w:val="5"/>
  </w:num>
  <w:num w:numId="24">
    <w:abstractNumId w:val="22"/>
  </w:num>
  <w:num w:numId="25">
    <w:abstractNumId w:val="17"/>
  </w:num>
  <w:num w:numId="26">
    <w:abstractNumId w:val="25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2BC"/>
    <w:rsid w:val="0000312B"/>
    <w:rsid w:val="00021090"/>
    <w:rsid w:val="00033C4D"/>
    <w:rsid w:val="00037718"/>
    <w:rsid w:val="00066C4E"/>
    <w:rsid w:val="00067A55"/>
    <w:rsid w:val="00070ADB"/>
    <w:rsid w:val="00072E17"/>
    <w:rsid w:val="00075B2F"/>
    <w:rsid w:val="00076058"/>
    <w:rsid w:val="00080017"/>
    <w:rsid w:val="00086574"/>
    <w:rsid w:val="00090DCA"/>
    <w:rsid w:val="00092380"/>
    <w:rsid w:val="00095285"/>
    <w:rsid w:val="000B529F"/>
    <w:rsid w:val="000F3639"/>
    <w:rsid w:val="000F509C"/>
    <w:rsid w:val="00127339"/>
    <w:rsid w:val="00135703"/>
    <w:rsid w:val="00160691"/>
    <w:rsid w:val="00184749"/>
    <w:rsid w:val="0018788A"/>
    <w:rsid w:val="001D4FD0"/>
    <w:rsid w:val="001E1A0D"/>
    <w:rsid w:val="002040F5"/>
    <w:rsid w:val="00213022"/>
    <w:rsid w:val="0021552C"/>
    <w:rsid w:val="002236F9"/>
    <w:rsid w:val="0022704B"/>
    <w:rsid w:val="00232EE7"/>
    <w:rsid w:val="00236503"/>
    <w:rsid w:val="00266076"/>
    <w:rsid w:val="00270BAD"/>
    <w:rsid w:val="0027112B"/>
    <w:rsid w:val="002B1F73"/>
    <w:rsid w:val="002B7D30"/>
    <w:rsid w:val="002E0133"/>
    <w:rsid w:val="002E27D9"/>
    <w:rsid w:val="002E3689"/>
    <w:rsid w:val="002E3CB3"/>
    <w:rsid w:val="00304EA7"/>
    <w:rsid w:val="00326C6B"/>
    <w:rsid w:val="00331EBE"/>
    <w:rsid w:val="0035136A"/>
    <w:rsid w:val="00354027"/>
    <w:rsid w:val="00354C03"/>
    <w:rsid w:val="00365BB8"/>
    <w:rsid w:val="00395303"/>
    <w:rsid w:val="0039707D"/>
    <w:rsid w:val="003C6CEA"/>
    <w:rsid w:val="003D2E8E"/>
    <w:rsid w:val="003E0057"/>
    <w:rsid w:val="003E7DBC"/>
    <w:rsid w:val="003E7EBB"/>
    <w:rsid w:val="003F1E5A"/>
    <w:rsid w:val="003F401A"/>
    <w:rsid w:val="00417211"/>
    <w:rsid w:val="00423A64"/>
    <w:rsid w:val="00456841"/>
    <w:rsid w:val="004656A8"/>
    <w:rsid w:val="00480B88"/>
    <w:rsid w:val="004B17FA"/>
    <w:rsid w:val="004B3917"/>
    <w:rsid w:val="004B5188"/>
    <w:rsid w:val="004B6272"/>
    <w:rsid w:val="004C4E31"/>
    <w:rsid w:val="004D73FD"/>
    <w:rsid w:val="004E2B6F"/>
    <w:rsid w:val="004E67A0"/>
    <w:rsid w:val="004F536C"/>
    <w:rsid w:val="004F72A1"/>
    <w:rsid w:val="005001CD"/>
    <w:rsid w:val="00522B46"/>
    <w:rsid w:val="00523576"/>
    <w:rsid w:val="00527F18"/>
    <w:rsid w:val="00543853"/>
    <w:rsid w:val="0056433A"/>
    <w:rsid w:val="00564EC4"/>
    <w:rsid w:val="00567785"/>
    <w:rsid w:val="00574F5B"/>
    <w:rsid w:val="0057775C"/>
    <w:rsid w:val="00591345"/>
    <w:rsid w:val="00592207"/>
    <w:rsid w:val="005946A9"/>
    <w:rsid w:val="005B47F1"/>
    <w:rsid w:val="005B68E1"/>
    <w:rsid w:val="005C503A"/>
    <w:rsid w:val="005C6DD4"/>
    <w:rsid w:val="005C7CD5"/>
    <w:rsid w:val="005D2C6A"/>
    <w:rsid w:val="005D5CB7"/>
    <w:rsid w:val="005F197F"/>
    <w:rsid w:val="005F2A34"/>
    <w:rsid w:val="005F52D9"/>
    <w:rsid w:val="006052E6"/>
    <w:rsid w:val="00611ECD"/>
    <w:rsid w:val="006210C8"/>
    <w:rsid w:val="00634F18"/>
    <w:rsid w:val="00635A34"/>
    <w:rsid w:val="006376DD"/>
    <w:rsid w:val="00640763"/>
    <w:rsid w:val="00642FB2"/>
    <w:rsid w:val="00645E7B"/>
    <w:rsid w:val="0065028E"/>
    <w:rsid w:val="00650D2C"/>
    <w:rsid w:val="00657646"/>
    <w:rsid w:val="00660471"/>
    <w:rsid w:val="00690F37"/>
    <w:rsid w:val="006966C8"/>
    <w:rsid w:val="006A7068"/>
    <w:rsid w:val="006B19BC"/>
    <w:rsid w:val="006B29A3"/>
    <w:rsid w:val="006C5AE3"/>
    <w:rsid w:val="006C6799"/>
    <w:rsid w:val="006C76CE"/>
    <w:rsid w:val="006E0D99"/>
    <w:rsid w:val="006F1AF7"/>
    <w:rsid w:val="00710FA4"/>
    <w:rsid w:val="0071508E"/>
    <w:rsid w:val="0073284B"/>
    <w:rsid w:val="007356B1"/>
    <w:rsid w:val="00736625"/>
    <w:rsid w:val="007416CF"/>
    <w:rsid w:val="00746B9C"/>
    <w:rsid w:val="00746D74"/>
    <w:rsid w:val="00750E08"/>
    <w:rsid w:val="007510AB"/>
    <w:rsid w:val="00756B6A"/>
    <w:rsid w:val="007937B3"/>
    <w:rsid w:val="007B3C22"/>
    <w:rsid w:val="007B528A"/>
    <w:rsid w:val="007C704E"/>
    <w:rsid w:val="007D0332"/>
    <w:rsid w:val="007D4B6C"/>
    <w:rsid w:val="007E0F89"/>
    <w:rsid w:val="007F1EDF"/>
    <w:rsid w:val="008037BF"/>
    <w:rsid w:val="008152FE"/>
    <w:rsid w:val="00826123"/>
    <w:rsid w:val="00841E63"/>
    <w:rsid w:val="00847681"/>
    <w:rsid w:val="00847762"/>
    <w:rsid w:val="008742A7"/>
    <w:rsid w:val="00882D0E"/>
    <w:rsid w:val="008830D7"/>
    <w:rsid w:val="008832BD"/>
    <w:rsid w:val="008B5B5C"/>
    <w:rsid w:val="008C1248"/>
    <w:rsid w:val="008C3EE5"/>
    <w:rsid w:val="008C6BC9"/>
    <w:rsid w:val="008D51A9"/>
    <w:rsid w:val="008E39BF"/>
    <w:rsid w:val="008E3C46"/>
    <w:rsid w:val="008E43C6"/>
    <w:rsid w:val="008F1687"/>
    <w:rsid w:val="009141D0"/>
    <w:rsid w:val="0094064D"/>
    <w:rsid w:val="00953FB8"/>
    <w:rsid w:val="00962AC4"/>
    <w:rsid w:val="00972E3C"/>
    <w:rsid w:val="00973B57"/>
    <w:rsid w:val="009A51DF"/>
    <w:rsid w:val="009C2BF6"/>
    <w:rsid w:val="009C7A00"/>
    <w:rsid w:val="009D07F6"/>
    <w:rsid w:val="009D44BA"/>
    <w:rsid w:val="009D4E75"/>
    <w:rsid w:val="009E2619"/>
    <w:rsid w:val="009E641F"/>
    <w:rsid w:val="00A17D58"/>
    <w:rsid w:val="00A3252A"/>
    <w:rsid w:val="00A4633F"/>
    <w:rsid w:val="00A776AD"/>
    <w:rsid w:val="00A80134"/>
    <w:rsid w:val="00A9584A"/>
    <w:rsid w:val="00AA2C9A"/>
    <w:rsid w:val="00AC3B74"/>
    <w:rsid w:val="00AC5E5D"/>
    <w:rsid w:val="00AD14E8"/>
    <w:rsid w:val="00AE35B9"/>
    <w:rsid w:val="00AE6ACB"/>
    <w:rsid w:val="00B02C85"/>
    <w:rsid w:val="00B164CA"/>
    <w:rsid w:val="00B2606B"/>
    <w:rsid w:val="00B267AC"/>
    <w:rsid w:val="00B4154F"/>
    <w:rsid w:val="00B425E5"/>
    <w:rsid w:val="00B604F4"/>
    <w:rsid w:val="00B630E7"/>
    <w:rsid w:val="00B70214"/>
    <w:rsid w:val="00B91CBE"/>
    <w:rsid w:val="00B935B8"/>
    <w:rsid w:val="00BB1877"/>
    <w:rsid w:val="00BB465F"/>
    <w:rsid w:val="00BC1A04"/>
    <w:rsid w:val="00BD3106"/>
    <w:rsid w:val="00BD3A3C"/>
    <w:rsid w:val="00BE2B02"/>
    <w:rsid w:val="00C17E27"/>
    <w:rsid w:val="00C23FAD"/>
    <w:rsid w:val="00C46B09"/>
    <w:rsid w:val="00C511BD"/>
    <w:rsid w:val="00C672BC"/>
    <w:rsid w:val="00C67E71"/>
    <w:rsid w:val="00CA5D05"/>
    <w:rsid w:val="00CD10D3"/>
    <w:rsid w:val="00CD7683"/>
    <w:rsid w:val="00CE13CD"/>
    <w:rsid w:val="00CF6F81"/>
    <w:rsid w:val="00CF7109"/>
    <w:rsid w:val="00D228E4"/>
    <w:rsid w:val="00D25559"/>
    <w:rsid w:val="00D32F13"/>
    <w:rsid w:val="00D845F1"/>
    <w:rsid w:val="00D94C3D"/>
    <w:rsid w:val="00DA0A6A"/>
    <w:rsid w:val="00DB12AE"/>
    <w:rsid w:val="00DB6D65"/>
    <w:rsid w:val="00DC5EC5"/>
    <w:rsid w:val="00DD6150"/>
    <w:rsid w:val="00DF5D2F"/>
    <w:rsid w:val="00DF6417"/>
    <w:rsid w:val="00DF7CED"/>
    <w:rsid w:val="00E008EC"/>
    <w:rsid w:val="00E0419E"/>
    <w:rsid w:val="00E06E0F"/>
    <w:rsid w:val="00E07876"/>
    <w:rsid w:val="00E07DB7"/>
    <w:rsid w:val="00E1246B"/>
    <w:rsid w:val="00E35959"/>
    <w:rsid w:val="00E36B61"/>
    <w:rsid w:val="00E91446"/>
    <w:rsid w:val="00E923F7"/>
    <w:rsid w:val="00EA0AD9"/>
    <w:rsid w:val="00EB46B3"/>
    <w:rsid w:val="00EB756C"/>
    <w:rsid w:val="00EE6C37"/>
    <w:rsid w:val="00EF6C0C"/>
    <w:rsid w:val="00EF7CE9"/>
    <w:rsid w:val="00F12CEF"/>
    <w:rsid w:val="00F16117"/>
    <w:rsid w:val="00F24082"/>
    <w:rsid w:val="00F34544"/>
    <w:rsid w:val="00F521BF"/>
    <w:rsid w:val="00F56F05"/>
    <w:rsid w:val="00F63E2B"/>
    <w:rsid w:val="00F65D99"/>
    <w:rsid w:val="00F74BCB"/>
    <w:rsid w:val="00F91DB1"/>
    <w:rsid w:val="00FA3D06"/>
    <w:rsid w:val="00FC2486"/>
    <w:rsid w:val="00FC62CC"/>
    <w:rsid w:val="00FD67E0"/>
    <w:rsid w:val="00FD6BA4"/>
    <w:rsid w:val="00FE1023"/>
    <w:rsid w:val="00FF3403"/>
    <w:rsid w:val="00FF4724"/>
    <w:rsid w:val="053AB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D2907"/>
  <w15:docId w15:val="{08AE61E9-8BDD-4B7D-B467-8E0260D17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28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76DD"/>
    <w:pPr>
      <w:keepNext/>
      <w:keepLines/>
      <w:suppressAutoHyphens/>
      <w:spacing w:before="120" w:after="120" w:line="360" w:lineRule="auto"/>
      <w:contextualSpacing/>
      <w:jc w:val="center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97F"/>
    <w:pPr>
      <w:keepNext/>
      <w:keepLines/>
      <w:numPr>
        <w:ilvl w:val="1"/>
        <w:numId w:val="15"/>
      </w:numPr>
      <w:suppressAutoHyphens/>
      <w:spacing w:before="120" w:after="120" w:line="360" w:lineRule="auto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D2E8E"/>
    <w:pPr>
      <w:numPr>
        <w:ilvl w:val="2"/>
      </w:numPr>
      <w:spacing w:before="240" w:after="6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19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619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19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2619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619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619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76D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3FB8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F197F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718"/>
  </w:style>
  <w:style w:type="paragraph" w:styleId="Footer">
    <w:name w:val="footer"/>
    <w:basedOn w:val="Normal"/>
    <w:link w:val="Foot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718"/>
  </w:style>
  <w:style w:type="paragraph" w:customStyle="1" w:styleId="a0">
    <w:name w:val="ОБЫЧНЫЙ"/>
    <w:basedOn w:val="Normal"/>
    <w:link w:val="a1"/>
    <w:qFormat/>
    <w:rsid w:val="00690F37"/>
    <w:pPr>
      <w:spacing w:after="120" w:line="240" w:lineRule="auto"/>
      <w:ind w:firstLine="709"/>
      <w:jc w:val="both"/>
    </w:pPr>
  </w:style>
  <w:style w:type="paragraph" w:styleId="BodyText">
    <w:name w:val="Body Text"/>
    <w:basedOn w:val="Normal"/>
    <w:link w:val="BodyTextChar"/>
    <w:uiPriority w:val="1"/>
    <w:qFormat/>
    <w:rsid w:val="006376DD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n-US"/>
    </w:rPr>
  </w:style>
  <w:style w:type="character" w:customStyle="1" w:styleId="a1">
    <w:name w:val="ОБЫЧНЫЙ Знак"/>
    <w:basedOn w:val="DefaultParagraphFont"/>
    <w:link w:val="a0"/>
    <w:rsid w:val="00690F37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376DD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6376DD"/>
    <w:pPr>
      <w:widowControl w:val="0"/>
      <w:autoSpaceDE w:val="0"/>
      <w:autoSpaceDN w:val="0"/>
      <w:spacing w:before="21" w:after="0" w:line="240" w:lineRule="auto"/>
      <w:ind w:left="2133" w:hanging="319"/>
    </w:pPr>
    <w:rPr>
      <w:rFonts w:eastAsia="Times New Roman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7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A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7A0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2E8E"/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3C4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1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61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E26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6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6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7">
    <w:name w:val="заг 7"/>
    <w:basedOn w:val="Heading7"/>
    <w:link w:val="70"/>
    <w:rsid w:val="00634F18"/>
    <w:pPr>
      <w:ind w:left="1298" w:hanging="1298"/>
      <w:jc w:val="right"/>
    </w:pPr>
    <w:rPr>
      <w:rFonts w:ascii="Times New Roman" w:hAnsi="Times New Roman"/>
      <w:b/>
      <w:color w:val="000000" w:themeColor="text1"/>
    </w:rPr>
  </w:style>
  <w:style w:type="paragraph" w:customStyle="1" w:styleId="a">
    <w:name w:val="Приложение"/>
    <w:basedOn w:val="Heading1"/>
    <w:link w:val="a2"/>
    <w:qFormat/>
    <w:rsid w:val="00DA0A6A"/>
    <w:pPr>
      <w:numPr>
        <w:numId w:val="16"/>
      </w:numPr>
    </w:pPr>
  </w:style>
  <w:style w:type="character" w:customStyle="1" w:styleId="70">
    <w:name w:val="заг 7 Знак"/>
    <w:basedOn w:val="Heading1Char"/>
    <w:link w:val="7"/>
    <w:rsid w:val="00634F18"/>
    <w:rPr>
      <w:rFonts w:ascii="Times New Roman" w:eastAsiaTheme="majorEastAsia" w:hAnsi="Times New Roman" w:cstheme="majorBidi"/>
      <w:b/>
      <w:i/>
      <w:iCs/>
      <w:color w:val="000000" w:themeColor="text1"/>
      <w:sz w:val="24"/>
      <w:szCs w:val="32"/>
    </w:rPr>
  </w:style>
  <w:style w:type="table" w:customStyle="1" w:styleId="NormalTable0">
    <w:name w:val="Normal Table0"/>
    <w:uiPriority w:val="2"/>
    <w:semiHidden/>
    <w:unhideWhenUsed/>
    <w:qFormat/>
    <w:rsid w:val="00B02C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2">
    <w:name w:val="Приложение Знак"/>
    <w:basedOn w:val="Heading1Char"/>
    <w:link w:val="a"/>
    <w:rsid w:val="00DA0A6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TableParagraph">
    <w:name w:val="Table Paragraph"/>
    <w:basedOn w:val="Normal"/>
    <w:uiPriority w:val="1"/>
    <w:qFormat/>
    <w:rsid w:val="00B02C85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05"/>
    <w:rPr>
      <w:rFonts w:ascii="Segoe UI" w:hAnsi="Segoe UI" w:cs="Segoe UI"/>
      <w:sz w:val="18"/>
      <w:szCs w:val="18"/>
    </w:rPr>
  </w:style>
  <w:style w:type="table" w:customStyle="1" w:styleId="NormalTable01">
    <w:name w:val="Normal Table01"/>
    <w:uiPriority w:val="2"/>
    <w:semiHidden/>
    <w:unhideWhenUsed/>
    <w:qFormat/>
    <w:rsid w:val="0021302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0865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header" Target="header1.xml"/><Relationship Id="rId26" Type="http://schemas.openxmlformats.org/officeDocument/2006/relationships/image" Target="media/image10.png"/><Relationship Id="rId21" Type="http://schemas.openxmlformats.org/officeDocument/2006/relationships/footer" Target="footer1.xml"/><Relationship Id="rId34" Type="http://schemas.openxmlformats.org/officeDocument/2006/relationships/hyperlink" Target="https://www.steinberg.net/en/company/technologies/vst3.htm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3.xm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31" Type="http://schemas.openxmlformats.org/officeDocument/2006/relationships/image" Target="media/image1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progr\unity_game_coursework1\docs\&#1096;&#1072;&#1073;&#1083;&#1086;&#1085;2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20T16:30:56.4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110 343 64 0 0,'0'0'1098'0'0,"5"-7"-733"0"0,30 3-185 0 0,-34 4-170 0 0,35 0 25 0 0,-15-1 637 0 0,-25-1-675 0 0,0 1-1 0 0,-1 0 1 0 0,1 1-1 0 0,0-1 1 0 0,-1 1-1 0 0,0 0 1 0 0,0 0-1 0 0,1 0 1 0 0,0 1-1 0 0,-1 0 1 0 0,1 0-1 0 0,-7 2 1 0 0,-16 6-30 0 0,17-6 20 0 0,0 1 0 0 0,0 0 0 0 0,1 0-1 0 0,-1 1 1 0 0,1 0 0 0 0,0 0-1 0 0,1 1 1 0 0,-13 10 0 0 0,19-14 9 0 0,1 1 0 0 0,-1-1 1 0 0,0 0-1 0 0,1 0 0 0 0,0 0 0 0 0,-1 0 1 0 0,1 1-1 0 0,0-1 0 0 0,0 0 1 0 0,0 1-1 0 0,0-1 0 0 0,1 1 0 0 0,-2 4 1 0 0,0 5-11 0 0,1-11 1 0 0,14 39-123 0 0,-12-38 132 0 0,1 1 1 0 0,0-1 0 0 0,0 0 0 0 0,0 0 0 0 0,0 0 0 0 0,0 0 0 0 0,1 0-1 0 0,-1 0 1 0 0,1 0 0 0 0,-1-1 0 0 0,1 1 0 0 0,-1-1 0 0 0,1 0 0 0 0,0 0 0 0 0,0 1-1 0 0,0-1 1 0 0,0 0 0 0 0,-1-1 0 0 0,1 1 0 0 0,0-1 0 0 0,0 0 0 0 0,6 0 0 0 0,-1 1-5 0 0,-5-1 7 0 0,-1-1 0 0 0,1 1 0 0 0,-1 0 1 0 0,1-1-1 0 0,-1 0 0 0 0,0 0 0 0 0,1-1 0 0 0,-1 1 0 0 0,0 0 0 0 0,0 0 0 0 0,1 0 0 0 0,-1-1 0 0 0,0 1 1 0 0,3-4-1 0 0,-1 2 0 0 0,0-1 0 0 0,0 0 0 0 0,0 0 0 0 0,0-1 0 0 0,4-7 1 0 0,9-14-21 0 0,25-30 1 0 0,4-5 1 0 0,13-11 14 0 0,50-41-8 0 0,-86 89-3 0 0,-13 14 16 0 0,-1 0 0 0 0,1 1 0 0 0,1 0 0 0 0,0 1 0 0 0,21-14-1 0 0,-12 14 19 0 0,-21 16 16 0 0,-3 3-22 0 0,-2 8 0 0 0,-1-1 1 0 0,0-1-1 0 0,-1 0 0 0 0,-13 20 1 0 0,-4 9 10 0 0,-13 24-24 0 0,-16 37 36 0 0,48-93-39 0 0,2-2 0 0 0,0 1 1 0 0,1 0-1 0 0,0 0 0 0 0,-1 15 1 0 0,4-27 1 0 0,0 1 0 0 0,0-1 1 0 0,0 0-1 0 0,0 1 0 0 0,0-1 1 0 0,1 0-1 0 0,-1 0 0 0 0,0 1 1 0 0,1-1-1 0 0,-1 0 1 0 0,1 0-1 0 0,0 1 0 0 0,-1-1 1 0 0,1 0-1 0 0,0 0 0 0 0,0 0 1 0 0,0 0-1 0 0,-1 0 0 0 0,1 0 1 0 0,0 0-1 0 0,0 0 1 0 0,0-1-1 0 0,1 1 0 0 0,-1 0 1 0 0,0-1-1 0 0,0 1 0 0 0,0 1 1 0 0,1-2-1 0 0,-1 1 0 0 0,0-1 1 0 0,0 0-1 0 0,1 1 1 0 0,-1-1-1 0 0,0 0 0 0 0,1 0 1 0 0,0 0-1 0 0,2 0 1 0 0,1 0 0 0 0,-1 0 0 0 0,0 0 0 0 0,0-1 1 0 0,0 1-1 0 0,0-1 0 0 0,0-1 0 0 0,0 0 0 0 0,6-1 0 0 0,11-10 3 0 0,0 0-1 0 0,-1-1 1 0 0,0-1-1 0 0,-1-1 1 0 0,0 0-1 0 0,-2-2 1 0 0,0-1-1 0 0,19-25 1 0 0,11-26 11 0 0,42-78 0 0 0,-84 140-16 0 0,40-84 73 0 0,-39 76 326 0 0,-6 15-386 0 0,0 1 0 0 0,-1 0 0 0 0,1 0 0 0 0,0 0 0 0 0,0 0 0 0 0,0 0-1 0 0,0-1 1 0 0,-1 1 0 0 0,1 0 0 0 0,0 0 0 0 0,0 0 0 0 0,0 0-1 0 0,-1 0 1 0 0,1 0 0 0 0,0 0 0 0 0,0 0 0 0 0,0 0 0 0 0,-1 0 0 0 0,1 0-1 0 0,0 0 1 0 0,0 0 0 0 0,0 0 0 0 0,-1 0 0 0 0,1 0 0 0 0,0 0-1 0 0,0 0 1 0 0,-1 0 0 0 0,1 0 0 0 0,0 0 0 0 0,0 0 0 0 0,0 0-1 0 0,-1 0 1 0 0,1 0 0 0 0,0 0 0 0 0,0 1 0 0 0,0-1 0 0 0,0 0 0 0 0,-1 0-1 0 0,-2 2 6 0 0,1 0-1 0 0,-1-1 0 0 0,1 1 0 0 0,-1 0 0 0 0,1 1 1 0 0,0-1-1 0 0,0 0 0 0 0,0 1 0 0 0,-2 2 1 0 0,-41 71-177 0 0,-101 187-301 0 0,144-260 461 0 0,-22 54-51 0 0,23-52 43 0 0,-1 0-1 0 0,1 0 0 0 0,0 0 0 0 0,0 0 1 0 0,0 0-1 0 0,1 1 0 0 0,0-1 0 0 0,0 0 1 0 0,1 8-1 0 0,0-11 7 0 0,0 0-1 0 0,-1 0 1 0 0,1 0 0 0 0,0 0 0 0 0,0 0 0 0 0,0 0-1 0 0,0-1 1 0 0,0 1 0 0 0,1 0 0 0 0,-1-1-1 0 0,1 1 1 0 0,-1-1 0 0 0,1 1 0 0 0,-1-1 0 0 0,1 1-1 0 0,0-1 1 0 0,-1 0 0 0 0,1 0 0 0 0,0 0 0 0 0,0 0-1 0 0,0 0 1 0 0,0 0 0 0 0,0-1 0 0 0,0 1-1 0 0,0-1 1 0 0,0 0 0 0 0,0 1 0 0 0,3-1 0 0 0,0 0-4 0 0,1 0 1 0 0,-1 0-1 0 0,0 0 1 0 0,0 0-1 0 0,0-1 1 0 0,0 0-1 0 0,0 0 1 0 0,0-1-1 0 0,0 1 1 0 0,7-5-1 0 0,1-1 5 0 0,0-2 0 0 0,-1 0-1 0 0,0 0 1 0 0,0-1 0 0 0,-1 0-1 0 0,0-1 1 0 0,-1 0 0 0 0,14-19-1 0 0,3-13 22 0 0,29-56-1 0 0,3-4-34 0 0,22-33 40 0 0,-75 124 231 0 0,-9 14-30 0 0,-10 15-101 0 0,12-16-154 0 0,-19 30-46 0 0,0 0-1 0 0,-15 35 1 0 0,2-3-10 0 0,13-29 53 0 0,2 3 0 0 0,1-1 0 0 0,-13 45 0 0 0,29-78 30 0 0,0 0 0 0 0,0 1 0 0 0,1-1-1 0 0,-1 0 1 0 0,1 1 0 0 0,0-1 0 0 0,0 0 0 0 0,0 1 0 0 0,0-1-1 0 0,1 1 1 0 0,-1-1 0 0 0,1 0 0 0 0,0 0 0 0 0,1 5-1 0 0,-1-7-3 0 0,0 1-1 0 0,0-1 1 0 0,0 0 0 0 0,0 1-1 0 0,0-1 1 0 0,0 0-1 0 0,1 0 1 0 0,-1 0-1 0 0,0 0 1 0 0,1 0-1 0 0,-1 0 1 0 0,1 0-1 0 0,-1 0 1 0 0,1 0-1 0 0,-1-1 1 0 0,1 1-1 0 0,0-1 1 0 0,-1 1-1 0 0,1-1 1 0 0,0 0-1 0 0,-1 1 1 0 0,1-1-1 0 0,0 0 1 0 0,0 0 0 0 0,-1 0-1 0 0,1-1 1 0 0,0 1-1 0 0,-1 0 1 0 0,1 0-1 0 0,0-1 1 0 0,1 0-1 0 0,7-2-170 0 0,-1 0-1 0 0,0-1 0 0 0,0 0 1 0 0,16-8-1 0 0,-24 11 119 0 0,-1 1 16 0 0,0 0 43 0 0,0 0 0 0 0,0-1 0 0 0,0 1 0 0 0,1 0 0 0 0,-1 0 0 0 0,0 0 0 0 0,0-1 0 0 0,0 1 0 0 0,0 0 0 0 0,0 0-1 0 0,1 0 1 0 0,-1 0 0 0 0,0 0 0 0 0,0-1 0 0 0,0 1 0 0 0,0 0 0 0 0,1 0 0 0 0,-1 0 0 0 0,0 0 0 0 0,0 0 0 0 0,0 0 0 0 0,1 0 0 0 0,-1 0 0 0 0,0 0 0 0 0,0 0 0 0 0,0 0 0 0 0,1 0 0 0 0,-1 0 0 0 0,0 0 0 0 0,0 0-1 0 0,0 0 1 0 0,1 0 0 0 0,-1 0 0 0 0,0 0 0 0 0,0 0 0 0 0,0 0 0 0 0,1 0 0 0 0,-1 0 0 0 0,0 0 0 0 0,0 0 0 0 0,0 1 0 0 0,1-1 0 0 0,-1 0 0 0 0,14 6 4 0 0,-10-4 17 0 0,2-3 2 0 0,-1 0 1 0 0,1 0 0 0 0,-1-1-1 0 0,0 1 1 0 0,0-1 0 0 0,0 0-1 0 0,0-1 1 0 0,0 1 0 0 0,0-1-1 0 0,0 0 1 0 0,-1 0 0 0 0,0-1-1 0 0,1 1 1 0 0,5-7-1 0 0,-1 0 23 0 0,0 1-1 0 0,-1-3 0 0 0,1 2 1 0 0,-2-1-1 0 0,8-14 0 0 0,-14 24-36 0 0,0-1-1 0 0,0 0 1 0 0,0 1-1 0 0,0-1 1 0 0,-1 0-1 0 0,1 0 1 0 0,-1 0-1 0 0,1 1 1 0 0,-1-1-1 0 0,0 0 0 0 0,1 0 1 0 0,-1 0-1 0 0,0 0 1 0 0,0 0-1 0 0,-1 0 1 0 0,1 0-1 0 0,-1-2 1 0 0,1 3-9 0 0,-1-1 1 0 0,0 1 0 0 0,0 0 0 0 0,0 0 0 0 0,0 1-1 0 0,0-1 1 0 0,0 0 0 0 0,0 0 0 0 0,0 0 0 0 0,0 1 0 0 0,0-1-1 0 0,-1 0 1 0 0,1 1 0 0 0,0-1 0 0 0,0 1 0 0 0,-1 0-1 0 0,1-1 1 0 0,0 1 0 0 0,0 0 0 0 0,-1 0 0 0 0,1 0 0 0 0,0 0-1 0 0,-1 0 1 0 0,1 0 0 0 0,-2 0 0 0 0,-4 1-8 0 0,1-1 0 0 0,-1 2 0 0 0,0-1 0 0 0,1 1 0 0 0,-1 0 0 0 0,1 0 0 0 0,-1 1 0 0 0,1-1 0 0 0,-8 6 0 0 0,2-1-11 0 0,1 1 0 0 0,-1 0 0 0 0,-15 15 0 0 0,26-22 20 0 0,-1 1 0 0 0,0-1 0 0 0,0 1 0 0 0,1-1 0 0 0,-1 1 0 0 0,0 0 0 0 0,1 0 0 0 0,0 0 0 0 0,-2 0 1 0 0,2 0-1 0 0,0 0 0 0 0,0 0 0 0 0,0 0 0 0 0,0 0 0 0 0,0 0 0 0 0,1 1 0 0 0,-1-1 0 0 0,1 1 0 0 0,0 0 0 0 0,-1-1 0 0 0,1 0 0 0 0,0 1 0 0 0,0-1 1 0 0,0 0-1 0 0,1 1 0 0 0,0 3 0 0 0,-1-5-1 0 0,1 0 1 0 0,-1 0-1 0 0,0 0 1 0 0,1 0-1 0 0,-1 0 1 0 0,1-1-1 0 0,-1 1 1 0 0,1 0-1 0 0,-1 0 1 0 0,1-1-1 0 0,0 1 1 0 0,1 0-1 0 0,-2-1 1 0 0,1 1-1 0 0,0-1 0 0 0,0 1 1 0 0,-1 0-1 0 0,1-1 1 0 0,0 0-1 0 0,0 1 1 0 0,0-1-1 0 0,1 1 1 0 0,1-1 0 0 0,0 1 0 0 0,-1-1 0 0 0,1 0 0 0 0,0 0 0 0 0,0 0 0 0 0,-1 0 0 0 0,6-1 0 0 0,0 0 2 0 0,-1-1 0 0 0,1-1-1 0 0,-1 1 1 0 0,0-1 0 0 0,7-4-1 0 0,2-2-14 0 0,-1-2-1 0 0,0-1 1 0 0,0 1-1 0 0,-1-2 1 0 0,13-14-1 0 0,-26 26 136 0 0,-12 15-50 0 0,8-11-54 0 0,1 0 0 0 0,0 1 0 0 0,0-1 0 0 0,0 1 0 0 0,0-1 0 0 0,1 1 0 0 0,-1 0 0 0 0,1 0 0 0 0,0 0 0 0 0,0 0 0 0 0,0 6 0 0 0,-3 9 18 0 0,4-18-38 0 0,0 0-1 0 0,-1 0 0 0 0,1 0 1 0 0,0 0-1 0 0,0 0 0 0 0,1 0 1 0 0,-1 0-1 0 0,0 0 0 0 0,0-1 1 0 0,0 1-1 0 0,1 0 1 0 0,-1 0-1 0 0,0 0 0 0 0,1 0 1 0 0,-1 0-1 0 0,1 0 0 0 0,-1-1 1 0 0,1 1-1 0 0,-1 0 1 0 0,1 0-1 0 0,-1-1 0 0 0,1 1 1 0 0,0 0-1 0 0,0-1 0 0 0,-1 1 1 0 0,1-1-1 0 0,0 1 1 0 0,0-1-1 0 0,0 1 0 0 0,-1-1 1 0 0,1 1-1 0 0,0-1 0 0 0,0 0 1 0 0,0 0-1 0 0,0 1 1 0 0,0-1-1 0 0,0 0 0 0 0,0 0 1 0 0,0 0-1 0 0,0 0 0 0 0,0 0 1 0 0,0 0-1 0 0,-1 0 1 0 0,1 0-1 0 0,0-1 0 0 0,0 1 1 0 0,0 0-1 0 0,0-1 0 0 0,0 1 1 0 0,1-1-1 0 0,9-3-19 0 0,0-1 1 0 0,0 0-1 0 0,0 0 0 0 0,16-12 0 0 0,-15 8 4 0 0,0 2 0 0 0,24-10 0 0 0,-27 12 9 0 0,-7 4 6 0 0,0 0 0 0 0,0 0 1 0 0,1 0-1 0 0,-1 0 1 0 0,0 0-1 0 0,1 0 1 0 0,-1 1-1 0 0,1-1 0 0 0,-1 1 1 0 0,1 0-1 0 0,3-1 1 0 0,-6 1 4 0 0,0 0 0 0 0,1 0 0 0 0,-1 0 0 0 0,0 0 0 0 0,2 1 0 0 0,-2-1 0 0 0,0 0 0 0 0,1 0 0 0 0,-1 0 0 0 0,0 0 1 0 0,1 0-1 0 0,-1 0 0 0 0,0 0 0 0 0,1 1 0 0 0,-1-1 0 0 0,0 0 0 0 0,0 0 0 0 0,1 0 0 0 0,-1 1 0 0 0,0-1 0 0 0,0 0 0 0 0,1 0 0 0 0,-1 1 0 0 0,0-1 0 0 0,0 0 1 0 0,0 0-1 0 0,0 1 0 0 0,1-1 0 0 0,-1 0 0 0 0,0 1 0 0 0,0-1 0 0 0,0 0 0 0 0,0 1 0 0 0,-2 13 152 0 0,1-12-143 0 0,1-1 0 0 0,-1 0 0 0 0,1 1 0 0 0,-1-1 0 0 0,1 0 0 0 0,-1 0 0 0 0,-1 0-1 0 0,1 0 1 0 0,0 0 0 0 0,1 0 0 0 0,-1 0 0 0 0,0 0 0 0 0,0 0 0 0 0,0 0 0 0 0,-1 1 0 0 0,1-1 0 0 0,0-1 0 0 0,0 1 0 0 0,-2 0-1 0 0,76-17-1042 0 0,-20 4 933 0 0,7 1 42 0 0,84-5 1 0 0,-104 12 237 0 0,-38 4 760 0 0,-7 0-888 0 0,-21 1-61 0 0,16 1-90 0 0,0-1 0 0 0,0 0 0 0 0,0-1 0 0 0,0-1 0 0 0,0 1 0 0 0,0-2 0 0 0,0 1 0 0 0,0-1 0 0 0,-14-5 0 0 0,18 4-230 0 0</inkml:trace>
  <inkml:trace contextRef="#ctx0" brushRef="#br0" timeOffset="510.53">1627 359 4 0 0,'-76'27'459'0'0,"-81"26"-1"0"0,125-45-742 0 0,30-8 42 0 0</inkml:trace>
  <inkml:trace contextRef="#ctx0" brushRef="#br0" timeOffset="1025.55">1856 498 8 0 0,'42'7'119'0'0,"49"15"0"0"0,-29-6 24 0 0,-61-16-50 0 0,7 2 239 0 0,-4 0 43 0 0,-6-1 303 0 0,-375 70-643 0 0,-157 39-250 0 0,513-106 211 0 0,-384 77-113 0 0,330-74 228 0 0,0-3 0 0 0,-85-7 1 0 0,68-7-170 0 0,40 4-48 0 0,51 6 94 0 0,0 0 1 0 0,-1 0-1 0 0,1-1 0 0 0,0 1 0 0 0,0 0 1 0 0,0 0-1 0 0,0 0 0 0 0,0-1 1 0 0,0 1-1 0 0,0-1 0 0 0,0 1 0 0 0,0 0 1 0 0,0-1-1 0 0,0 0 0 0 0,0 1 0 0 0,0-1 1 0 0,0 0-1 0 0,1 1 0 0 0,-1-1 0 0 0,0 0 1 0 0,0 0-1 0 0,1 0 0 0 0,-1 0 0 0 0,0 0 1 0 0,1 1-1 0 0,-1-1 0 0 0,1 0 0 0 0,0 0 1 0 0,-1-1-1 0 0,1 1 0 0 0,0 0 1 0 0,-1 0-1 0 0,1 0 0 0 0,0 0 0 0 0,0 0 1 0 0,0 0-1 0 0,0 0 0 0 0,0 0 0 0 0,0 0 1 0 0,0 0-1 0 0,0-1 0 0 0,1 1 0 0 0,-1 0 1 0 0,0 0-1 0 0,1-1 0 0 0,1-4-61 0 0,0 1 1 0 0,0-1-1 0 0,1 1 0 0 0,0 0 0 0 0,0 0 1 0 0,4-7-1 0 0,-5 10-191 0 0,3-1 21 0 0</inkml:trace>
  <inkml:trace contextRef="#ctx0" brushRef="#br0" timeOffset="1423.49">267 552 100 0 0,'0'0'214'0'0,"3"-17"259"0"0,10 14-441 0 0,-1 1 1 0 0,1 0-1 0 0,0 0 1 0 0,0 2 0 0 0,-1 0-1 0 0,1 0 1 0 0,22 4-1 0 0,9-1 39 0 0,194-2 45 0 0,0-10-1 0 0,-2-12 1 0 0,275-56 0 0 0,-344 45 70 0 0,162-34 132 0 0,-297 57-353 0 0,6 0-126 0 0,0-3 1 0 0,43-19 0 0 0,-76 28-438 0 0,1-1 51 0 0</inkml:trace>
  <inkml:trace contextRef="#ctx0" brushRef="#br0" timeOffset="1856.13">1340 496 24 0 0,'52'-17'156'0'0,"2"5"4"0"0,-3-6-36 0 0,-1 0-4 0 0,-13 3-8 0 0,11-7-16 0 0,1-1-44 0 0,-16 6-64 0 0,0 0-128 0 0,-5 3-152 0 0,-2-3 72 0 0</inkml:trace>
  <inkml:trace contextRef="#ctx0" brushRef="#br0" timeOffset="2441.31">307 654 212 0 0,'-2'0'123'0'0,"0"0"0"0"0,0 0 0 0 0,0 0 0 0 0,-1 0 0 0 0,1 0 0 0 0,0 0 0 0 0,0 0 1 0 0,0-1-1 0 0,-3 0 0 0 0,-6-1 192 0 0,10 1-232 0 0,-17-7 154 0 0,-26-15-141 0 0,44 23-99 0 0,1 0 1 0 0,-1 0-1 0 0,0 0 0 0 0,0 0 1 0 0,1 0-1 0 0,-1 0 0 0 0,0 0 0 0 0,0-1 1 0 0,1 1-1 0 0,-1 0 0 0 0,0 0 0 0 0,0 0 1 0 0,0 0-1 0 0,1-1 0 0 0,-1 1 0 0 0,0 0 1 0 0,0 0-1 0 0,0-1 0 0 0,0 1 1 0 0,0 0-1 0 0,0 0 0 0 0,1 0 0 0 0,-1-1 1 0 0,0 1-1 0 0,0 0 0 0 0,0 0 0 0 0,0-1 1 0 0,0 1-1 0 0,0 0 0 0 0,0-1 0 0 0,0 1 1 0 0,0 0-1 0 0,0 0 0 0 0,0-1 1 0 0,0 1-1 0 0,0 0 0 0 0,0 0 0 0 0,0-1 1 0 0,-1 1-1 0 0,1 0 0 0 0,0 0 0 0 0,0-1 1 0 0,0 1-1 0 0,0 0 0 0 0,0 0 0 0 0,-1 0 1 0 0,1-1-1 0 0,0 1 0 0 0,0 0 1 0 0,0 0-1 0 0,-1 0 0 0 0,1 0 0 0 0,0-1 1 0 0,0 1-1 0 0,0 0 0 0 0,-1 0 0 0 0,1 0 1 0 0,0 0-1 0 0,-1 0 0 0 0,36-9 32 0 0,-18 5-10 0 0,475-133 195 0 0,-328 94-440 0 0,-46 14-785 0 0,-56 15 428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20T16:31:02.7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17 196 0 0,'0'0'1707'0'0,"2"3"-1698"0"0,9 17 71 0 0,-10-19 30 0 0,-1-1-104 0 0,0 0 0 0 0,0 0 0 0 0,0 0-1 0 0,1 0 1 0 0,-1 0 0 0 0,0 0 0 0 0,0 0 0 0 0,0 1-1 0 0,0-1 1 0 0,0 0 0 0 0,0 0 0 0 0,0 0 0 0 0,0 0-1 0 0,0 0 1 0 0,0 1 0 0 0,0-1 0 0 0,1 0 0 0 0,-1 0-1 0 0,0 0 1 0 0,0 0 0 0 0,0 1 0 0 0,0-1-1 0 0,0 0 1 0 0,0 0 0 0 0,0 0 0 0 0,0 0 0 0 0,0 0-1 0 0,0 1 1 0 0,-1-1 0 0 0,1 0 0 0 0,0 0 0 0 0,0 0-1 0 0,0 0 1 0 0,0 1 0 0 0,0-1 0 0 0,0 0 0 0 0,0 0-1 0 0,0 0 1 0 0,0 0 0 0 0,0 0 0 0 0,-1 0 0 0 0,1 1-1 0 0,0-1 1 0 0,0 0 0 0 0,0 0 0 0 0,0 0 0 0 0,0 0-1 0 0,0 0 1 0 0,-1 0 0 0 0,1 0 0 0 0,0 0 0 0 0,-53-6 38 0 0,52 6-49 0 0,1 0 1 0 0,0 0 0 0 0,-1 0 0 0 0,1 0 0 0 0,0 0 0 0 0,0 0 0 0 0,0 0 0 0 0,-1 0 0 0 0,1 0 0 0 0,0 0 0 0 0,0 0 0 0 0,0 0 0 0 0,0 0 0 0 0,-1 0 0 0 0,1 0 0 0 0,0 0 0 0 0,0 0 0 0 0,0 0 0 0 0,-1 0 0 0 0,1 0 0 0 0,0 0 0 0 0,0-1 0 0 0,0 1 0 0 0,0 0 0 0 0,-1 0 0 0 0,1 0 0 0 0,0 0 0 0 0,0 0-1 0 0,0 0 1 0 0,0 0 0 0 0,0-1 0 0 0,0 1 0 0 0,-1 0 0 0 0,1 0 0 0 0,0 0 0 0 0,0 0 0 0 0,0-1 0 0 0,0 1 0 0 0,0 0 0 0 0,0 0 0 0 0,0 0 0 0 0,0 0 0 0 0,0-1 0 0 0,0 1 0 0 0,0 0 0 0 0,0 0 0 0 0,0 0 0 0 0,0-1 0 0 0,3-2-2 0 0,0 0 1 0 0,0 0-1 0 0,0 0 0 0 0,0 0 0 0 0,1 1 0 0 0,-1-1 1 0 0,1 1-1 0 0,0 0 0 0 0,0 0 0 0 0,-1 0 0 0 0,1 1 0 0 0,1-1 1 0 0,-1 1-1 0 0,0 0 0 0 0,0 0 0 0 0,0 1 0 0 0,0-1 1 0 0,1 1-1 0 0,-1 0 0 0 0,8 0 0 0 0,-11 1 7 0 0,1-1 0 0 0,-1 1 0 0 0,1-1 0 0 0,-1 1-1 0 0,1 0 1 0 0,-1-1 0 0 0,0 1 0 0 0,1 0 0 0 0,-1 0 0 0 0,0 0-1 0 0,0 0 1 0 0,1 0 0 0 0,-1 0 0 0 0,0 0 0 0 0,0 0 0 0 0,0 1-1 0 0,0-1 1 0 0,-1 0 0 0 0,2 2 0 0 0,0 1-2 0 0,-1-1 0 0 0,0 1 0 0 0,0 0 0 0 0,0-1 0 0 0,0 1 0 0 0,-1 0 0 0 0,1 6 1 0 0,-1 2 1 0 0,-1 0 1 0 0,0-1 0 0 0,0 1-1 0 0,-5 15 1 0 0,2-14 10 0 0,0 1-1 0 0,-1-1 0 0 0,-8 17 1 0 0,10-25 5 0 0,0 0-1 0 0,0 0 1 0 0,0 0 0 0 0,-1 0-1 0 0,0-1 1 0 0,1 0 0 0 0,-1 0-1 0 0,-1 0 1 0 0,1 0 0 0 0,-9 5 0 0 0,-29 13-85 0 0,41-22 65 0 0,0 0 2 0 0,1 0 0 0 0,0 0 0 0 0,0 0 1 0 0,-1 0-1 0 0,1 1 0 0 0,0-1 0 0 0,0 0 0 0 0,0 0 0 0 0,-1 0 0 0 0,1 0 1 0 0,0 0-1 0 0,0 0 0 0 0,0 1 0 0 0,-1-1 0 0 0,1 0 0 0 0,0 0 1 0 0,0 0-1 0 0,0 0 0 0 0,0 1 0 0 0,0-1 0 0 0,-1 0 0 0 0,1 0 0 0 0,0 0 1 0 0,0 1-1 0 0,0-1 0 0 0,0 0 0 0 0,0 0 0 0 0,0 1 0 0 0,0-1 1 0 0,0 0-1 0 0,0 0 0 0 0,0 0 0 0 0,0 1 0 0 0,0-1 0 0 0,0 0 0 0 0,0 0 1 0 0,0 1-1 0 0,0-1 0 0 0,0 0 0 0 0,0 0 0 0 0,0 1 0 0 0,0-1 1 0 0,0 0-1 0 0,0 0 0 0 0,1 0 0 0 0,-1 1 0 0 0,0-1 0 0 0,0 0 1 0 0,0 0-1 0 0,10 12-62 0 0,-5-10 61 0 0,0-1 0 0 0,0 0 0 0 0,1 0 0 0 0,-1 0 0 0 0,0 0-1 0 0,1-1 1 0 0,-1 0 0 0 0,0 0 0 0 0,1 0 0 0 0,-1-1 0 0 0,0 1 0 0 0,1-1 0 0 0,-1-1-1 0 0,0 1 1 0 0,0-1 0 0 0,0 0 0 0 0,0 0 0 0 0,0 0 0 0 0,6-4 0 0 0,-1-1 8 0 0,0 0 0 0 0,0 0 0 0 0,0-1 0 0 0,-1-1 0 0 0,0 1 1 0 0,-1-1-1 0 0,10-14 0 0 0,6-3 21 0 0,-23 25-17 0 0,6-8 58 0 0,-6 8-2 0 0,0 4-86 0 0,0-1 24 0 0,2 6 7 0 0,0 0 0 0 0,1 0 0 0 0,-1-1-1 0 0,2 1 1 0 0,7 11 0 0 0,-9-17-6 0 0,-1 1 0 0 0,0-1-1 0 0,1 0 1 0 0,0 0 0 0 0,-1 0-1 0 0,1 0 1 0 0,0 0 0 0 0,0 0-1 0 0,0-1 1 0 0,0 1 0 0 0,0-1-1 0 0,0 0 1 0 0,0 0 0 0 0,1 0-1 0 0,-1-1 1 0 0,0 1 0 0 0,1-1-1 0 0,-1 1 1 0 0,0-1 0 0 0,1 0 0 0 0,3-1-1 0 0,-4 1 1 0 0,0 0-1 0 0,1-1 1 0 0,-1 1 0 0 0,0-1-1 0 0,1 0 1 0 0,-1 0-1 0 0,0 0 1 0 0,0-1 0 0 0,0 1-1 0 0,0-1 1 0 0,0 0 0 0 0,0 1-1 0 0,-1-1 1 0 0,1 0-1 0 0,0-1 1 0 0,-1 1 0 0 0,0 0-1 0 0,1-1 1 0 0,-1 0-1 0 0,0 1 1 0 0,0-1 0 0 0,0 0-1 0 0,-1 0 1 0 0,1 0-1 0 0,-1 0 1 0 0,2-4 0 0 0,-1 0 6 0 0,-1 0 0 0 0,1 0 0 0 0,-1-1 0 0 0,-1 1-1 0 0,1-1 1 0 0,-1 1 0 0 0,0-2 0 0 0,-1 2 0 0 0,0 0 0 0 0,0-1 0 0 0,-3-8 0 0 0,2 10 13 0 0,0-1-1 0 0,0 0 0 0 0,-1 1 1 0 0,0-1-1 0 0,0 1 1 0 0,-5-8-1 0 0,6 12-15 0 0,1 1 1 0 0,0-1-1 0 0,0 0 0 0 0,-1 1 1 0 0,1 0-1 0 0,-1-1 0 0 0,1 1 0 0 0,-1 0 1 0 0,1-1-1 0 0,-1 1 0 0 0,0 0 1 0 0,0 0-1 0 0,1 1 0 0 0,-1-1 0 0 0,0 0 1 0 0,0 1-1 0 0,0-1 0 0 0,0 1 1 0 0,0-1-1 0 0,0 1 0 0 0,0 0 0 0 0,0 0 1 0 0,0 0-1 0 0,0 0 0 0 0,-4 1 1 0 0,2 0-18 0 0,1 1 1 0 0,-1 0-1 0 0,0 0 1 0 0,1 1 0 0 0,-1-1-1 0 0,1 1 1 0 0,0 0-1 0 0,-1 0 1 0 0,1 0 0 0 0,1 0-1 0 0,-1 0 1 0 0,0 1 0 0 0,1-1-1 0 0,0 1 1 0 0,0-1-1 0 0,-3 9 1 0 0,1-3-352 0 0,1 0-1 0 0,0 1 1 0 0,1-1-1 0 0,-3 19 1 0 0,4-16-329 0 0</inkml:trace>
  <inkml:trace contextRef="#ctx0" brushRef="#br0" timeOffset="1589.97">1083 195 180 0 0,'0'0'1387'0'0,"1"3"-1362"0"0,0 3-2 0 0,1 1-1 0 0,0-1 0 0 0,1 0 1 0 0,3 7-1 0 0,-3-9 6 0 0,-2-2-26 0 0,0-1-1 0 0,0 1 1 0 0,0-1 0 0 0,0 1 0 0 0,1-1 0 0 0,-1 0-1 0 0,0 1 1 0 0,1-1 0 0 0,-1 0 0 0 0,1 0 0 0 0,-1 0-1 0 0,1 0 1 0 0,-1 0 0 0 0,1 0 0 0 0,0 0 0 0 0,0-1-1 0 0,-1 1 1 0 0,1-1 0 0 0,0 1 0 0 0,0-1 0 0 0,0 0-1 0 0,-1 1 1 0 0,1-1 0 0 0,4 0 0 0 0,-4-1-1 0 0,1 1 0 0 0,0-1 1 0 0,0 1-1 0 0,0-1 0 0 0,0 0 1 0 0,-1 0-1 0 0,1 0 0 0 0,0 0 1 0 0,-1 0-1 0 0,1-1 0 0 0,-1 1 1 0 0,1-1-1 0 0,-1 0 0 0 0,0 1 1 0 0,1-1-1 0 0,-1 0 0 0 0,3-5 1 0 0,3-3 4 0 0,-1 0 1 0 0,12-21-1 0 0,-8 11 14 0 0,25-46 44 0 0,-35 65-34 0 0,0-3-18 0 0,-1 4-10 0 0,0 0-1 0 0,0 0 0 0 0,0 0 0 0 0,0 0 1 0 0,0 0-1 0 0,0 0 0 0 0,0 0 1 0 0,-1 0-1 0 0,1 0 0 0 0,0 0 1 0 0,0 1-1 0 0,0-1 0 0 0,0 0 1 0 0,0 0-1 0 0,0 0 0 0 0,0 0 0 0 0,0 0 1 0 0,0 0-1 0 0,0 0 0 0 0,0 0 1 0 0,0 0-1 0 0,0 0 0 0 0,0 0 1 0 0,0 0-1 0 0,0 0 0 0 0,-1 0 0 0 0,1 0 1 0 0,0 0-1 0 0,0 0 0 0 0,0 0 1 0 0,0 0-1 0 0,0 0 0 0 0,0 0 1 0 0,0 0-1 0 0,0-1 0 0 0,0 1 1 0 0,0 0-1 0 0,0 0 0 0 0,0 0 0 0 0,0 0 1 0 0,0 0-1 0 0,0 0 0 0 0,0 0 1 0 0,0 0-1 0 0,0 0 0 0 0,0 0 1 0 0,-1 0-1 0 0,1 0 0 0 0,-2 3-2 0 0,1 0 1 0 0,-1 0-1 0 0,0 0 0 0 0,1 0 0 0 0,-1 0 0 0 0,1 0 1 0 0,0 1-1 0 0,0-1 0 0 0,0 0 0 0 0,1 1 0 0 0,-1-1 1 0 0,1 1-1 0 0,0-1 0 0 0,0 1 0 0 0,0-1 1 0 0,0 2-1 0 0,1-2 0 0 0,-1 1 0 0 0,1-1 0 0 0,0 0 1 0 0,0 1-1 0 0,0-1 0 0 0,0 0 0 0 0,1 0 0 0 0,-1 0 1 0 0,1 0-1 0 0,0 0 0 0 0,0 0 0 0 0,0 0 0 0 0,0 0 1 0 0,1-1-1 0 0,-1 1 0 0 0,1-1 0 0 0,-1 0 1 0 0,1 1-1 0 0,0-1 0 0 0,4 2 0 0 0,-2-1 4 0 0,-1-1 0 0 0,1 1 1 0 0,0-1-1 0 0,-1 0 0 0 0,1 0 0 0 0,0-1 0 0 0,0 0 0 0 0,0 0 0 0 0,0 0 0 0 0,0 0 0 0 0,7 0 1 0 0,2-2 11 0 0,-11 1-11 0 0,-1-1 0 0 0,0 1 0 0 0,1 0 0 0 0,-1 0-1 0 0,1-1 1 0 0,-1 0 0 0 0,0 1 0 0 0,1-1 0 0 0,-1 0 0 0 0,0 0 0 0 0,0 0 0 0 0,0 0-1 0 0,0-1 1 0 0,0 1 0 0 0,0 0 0 0 0,0-1 0 0 0,0 0 0 0 0,0 1 0 0 0,-1-1 0 0 0,1 0-1 0 0,-1 0 1 0 0,3-3 0 0 0,8-16 38 0 0,-12 20-36 0 0,3-7 45 0 0,-1 4-12 0 0,0 5-15 0 0,3 24 58 0 0,-2 0 0 0 0,-1-1 0 0 0,0 27 0 0 0,4-18-1665 0 0,-6-32 1002 0 0</inkml:trace>
  <inkml:trace contextRef="#ctx0" brushRef="#br0" timeOffset="2830.86">1715 132 168 0 0,'20'11'869'0'0,"-19"-11"-812"0"0,0 1-1 0 0,0 0 1 0 0,0-1 0 0 0,0 1 0 0 0,0 0-1 0 0,1-1 1 0 0,-1 2 0 0 0,0-2 0 0 0,0 0-1 0 0,1 0 1 0 0,-1 1 0 0 0,0-1 0 0 0,0 0 0 0 0,1 0-1 0 0,-1 0 1 0 0,0 0 0 0 0,1 0 0 0 0,-1 0-1 0 0,0-1 1 0 0,0 1 0 0 0,1 0 0 0 0,-1-2-1 0 0,0 2 1 0 0,0-1 0 0 0,0 1 0 0 0,2-2 0 0 0,-1 1 111 0 0,-14-14-4 0 0,9 12-149 0 0,-1 0-1 0 0,1 0 1 0 0,-1 0 0 0 0,0 0 0 0 0,0 0 0 0 0,0 1 0 0 0,0 0 0 0 0,0 0 0 0 0,-1 0 0 0 0,1 0 0 0 0,-1 1 0 0 0,1-1-1 0 0,-1 1 1 0 0,1 0 0 0 0,-1 1 0 0 0,-7-1 0 0 0,4 1-15 0 0,1 0 0 0 0,0 0 0 0 0,-1 1 1 0 0,1 0-1 0 0,0 0 0 0 0,0 1 0 0 0,0 0 0 0 0,0 0 0 0 0,-10 5 0 0 0,15-6-3 0 0,-1 0 0 0 0,1 1 1 0 0,0-1-1 0 0,-1 1 0 0 0,1 0 0 0 0,0-1 0 0 0,0 1 0 0 0,0 0 0 0 0,0 0 0 0 0,0 0 0 0 0,1 1 0 0 0,-1-1 0 0 0,1 0 0 0 0,-1 1 0 0 0,1-1 1 0 0,0 1-1 0 0,0-1 0 0 0,0 2 0 0 0,0-1 0 0 0,0-1 0 0 0,1 1 0 0 0,-1 0 0 0 0,1 0 0 0 0,-1-1 0 0 0,1 1 0 0 0,0 0 0 0 0,0 0 0 0 0,1-1 1 0 0,-1 1-1 0 0,1 0 0 0 0,-1 0 0 0 0,1-1 0 0 0,0 1 0 0 0,2 4 0 0 0,-1-3 3 0 0,-1 0 0 0 0,2 0 1 0 0,-1-1-1 0 0,0 1 0 0 0,1-1 0 0 0,-1 0 1 0 0,1 0-1 0 0,0 0 0 0 0,0 0 0 0 0,1 0 0 0 0,-1 0 1 0 0,0-1-1 0 0,1 0 0 0 0,0 1 0 0 0,-1-2 1 0 0,1 1-1 0 0,0 0 0 0 0,0-1 0 0 0,0 1 0 0 0,0-1 1 0 0,0 0-1 0 0,0-1 0 0 0,1 1 0 0 0,6 0 1 0 0,25-8-223 0 0,-35 7 158 0 0,12 7-268 0 0,-13-6 298 0 0,0 29-82 0 0,0-28 113 0 0,0 0 0 0 0,0-1 0 0 0,0 1 0 0 0,0 0 0 0 0,1 0 0 0 0,-1 0 0 0 0,0-1 1 0 0,1 1-1 0 0,0 0 0 0 0,-1-1 0 0 0,1 1 0 0 0,0 0 0 0 0,0-1 0 0 0,0 1 0 0 0,0-1 0 0 0,0 1 1 0 0,0-1-1 0 0,0 0 0 0 0,0 1 0 0 0,1-1 0 0 0,-1 0 0 0 0,0 0 0 0 0,1 0 0 0 0,-1 0 1 0 0,1 0-1 0 0,0 0 0 0 0,-1 0 0 0 0,1-1 0 0 0,0 1 0 0 0,-1 0 0 0 0,3 0 0 0 0,1-1-4 0 0,-1 0-1 0 0,0 0 1 0 0,0 0 0 0 0,0-1-1 0 0,0 1 1 0 0,0-1-1 0 0,0 0 1 0 0,0 0-1 0 0,0-1 1 0 0,0 1-1 0 0,0-1 1 0 0,7-3-1 0 0,57-34-98 0 0,-67 38 86 0 0,12 1-74 0 0,5 15 122 0 0,-17-13-24 0 0,1 0 0 0 0,-1-1-1 0 0,1 1 1 0 0,0-1 0 0 0,0 1 0 0 0,0-1-1 0 0,-1 1 1 0 0,1-1 0 0 0,0 0 0 0 0,1 0-1 0 0,-1 0 1 0 0,0 0 0 0 0,0-1 0 0 0,0 1 0 0 0,1 0-1 0 0,-1-1 1 0 0,0 0 0 0 0,1 1 0 0 0,-1-1-1 0 0,0 0 1 0 0,1 0 0 0 0,-1 0 0 0 0,0-1-1 0 0,3 0 1 0 0,0 0 5 0 0,1-1-1 0 0,-1 0 1 0 0,0 0-1 0 0,0-1 1 0 0,0 1-1 0 0,0-1 0 0 0,0 0 1 0 0,-1-1-1 0 0,1 1 1 0 0,-1-1-1 0 0,0 0 1 0 0,0 0-1 0 0,-1 0 1 0 0,1 0-1 0 0,-1-1 1 0 0,5-8-1 0 0,-4 6 0 0 0,0 0 0 0 0,0-1-1 0 0,-1 0 1 0 0,-1 0 0 0 0,1 0-1 0 0,-1 0 1 0 0,0 0 0 0 0,-1 0-1 0 0,0 0 1 0 0,0-18 0 0 0,-1 23-3 0 0,0 0 0 0 0,-1 0 0 0 0,1 0 0 0 0,-1 0 0 0 0,0 0 0 0 0,0 0 0 0 0,0 0 0 0 0,0 0 0 0 0,-1 0 0 0 0,1 0 0 0 0,-1 0 0 0 0,1 1 0 0 0,-1-1 0 0 0,0 1 0 0 0,0-1 0 0 0,0 1 0 0 0,0 0 0 0 0,-1 0 0 0 0,1 0 0 0 0,-1 0 0 0 0,1 0 0 0 0,-1 0 0 0 0,0 1 0 0 0,1-1 0 0 0,-1 1 0 0 0,0 0 0 0 0,0 0 0 0 0,0 0 0 0 0,0 0 0 0 0,0 1 0 0 0,0-1 1 0 0,0 1-1 0 0,-4-1 0 0 0,4 1 4 0 0,-1-1 1 0 0,0 1 0 0 0,1 0 0 0 0,-1 0-1 0 0,0 0 1 0 0,0 0 0 0 0,1 1 0 0 0,-1-1-1 0 0,1 1 1 0 0,-1 0 0 0 0,0 0-1 0 0,-3 2 1 0 0,6-2-11 0 0,1 0 1 0 0,-1-1-1 0 0,0 1 0 0 0,1 0 1 0 0,-1 0-1 0 0,0 0 0 0 0,1-1 0 0 0,-1 1 1 0 0,1 0-1 0 0,0 0 0 0 0,-1 0 0 0 0,1 0 1 0 0,0 0-1 0 0,-1 0 0 0 0,1 0 0 0 0,0 0 1 0 0,0 0-1 0 0,0 0 0 0 0,0 0 1 0 0,0 0-1 0 0,0 0 0 0 0,0 0 0 0 0,0 0 1 0 0,0 0-1 0 0,0 0 0 0 0,1 0 0 0 0,-1 0 1 0 0,1 1-1 0 0,13 19-8 0 0,14 3 21 0 0,-24-21 6 0 0,1-1 0 0 0,-1 1-1 0 0,0 0 1 0 0,-1 1 0 0 0,1-1 0 0 0,0 1 0 0 0,-1-1-1 0 0,0 1 1 0 0,0 0 0 0 0,0 0 0 0 0,-1 1-1 0 0,1-1 1 0 0,2 7 0 0 0,-2 2 48 0 0,0 0 1 0 0,-1 0-1 0 0,0 0 0 0 0,-1 1 1 0 0,-1-1-1 0 0,-2 23 0 0 0,2 21-1853 0 0,0-50 977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0391dc-28c6-4fdc-b4a1-5ef0b4f283d8">024a1d18-e7da-48be-b865-f746861e720d</ReferenceId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E8D243DE2FA4F95B7D3F9C514D675" ma:contentTypeVersion="3" ma:contentTypeDescription="Create a new document." ma:contentTypeScope="" ma:versionID="c1ba7d3bd7ff7ad1e8b427a5ce98d8f4">
  <xsd:schema xmlns:xsd="http://www.w3.org/2001/XMLSchema" xmlns:xs="http://www.w3.org/2001/XMLSchema" xmlns:p="http://schemas.microsoft.com/office/2006/metadata/properties" xmlns:ns2="a50391dc-28c6-4fdc-b4a1-5ef0b4f283d8" targetNamespace="http://schemas.microsoft.com/office/2006/metadata/properties" ma:root="true" ma:fieldsID="fa52bb66a31df606c5f1ea53cf203baf" ns2:_="">
    <xsd:import namespace="a50391dc-28c6-4fdc-b4a1-5ef0b4f283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91dc-28c6-4fdc-b4a1-5ef0b4f28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9C8648-BFC9-4FDE-AC2E-065C16AD6E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4EE5F5-5460-42A5-AF70-EC066A8C2A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7EBF57-D57A-4E3A-B553-110B2D715D97}">
  <ds:schemaRefs>
    <ds:schemaRef ds:uri="http://schemas.microsoft.com/office/2006/metadata/properties"/>
    <ds:schemaRef ds:uri="http://schemas.microsoft.com/office/infopath/2007/PartnerControls"/>
    <ds:schemaRef ds:uri="a50391dc-28c6-4fdc-b4a1-5ef0b4f283d8"/>
  </ds:schemaRefs>
</ds:datastoreItem>
</file>

<file path=customXml/itemProps4.xml><?xml version="1.0" encoding="utf-8"?>
<ds:datastoreItem xmlns:ds="http://schemas.openxmlformats.org/officeDocument/2006/customXml" ds:itemID="{12891850-80CF-4491-B941-8A4601716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91dc-28c6-4fdc-b4a1-5ef0b4f28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шаблон2.dotx</Template>
  <TotalTime>21</TotalTime>
  <Pages>13</Pages>
  <Words>2127</Words>
  <Characters>12129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14228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Sergey</dc:creator>
  <cp:lastModifiedBy>Шестаков Михаил Сергеевич</cp:lastModifiedBy>
  <cp:revision>14</cp:revision>
  <cp:lastPrinted>2019-04-27T13:53:00Z</cp:lastPrinted>
  <dcterms:created xsi:type="dcterms:W3CDTF">2021-05-20T17:06:00Z</dcterms:created>
  <dcterms:modified xsi:type="dcterms:W3CDTF">2021-05-20T18:48:00Z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0x010100D70E8D243DE2FA4F95B7D3F9C514D675</vt:lpwstr>
  </property>
</Properties>
</file>