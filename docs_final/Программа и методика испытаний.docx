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F43AA" w14:textId="77777777" w:rsidR="00CF6F81" w:rsidRPr="00595492" w:rsidRDefault="00CF6F81" w:rsidP="00CF6F81">
      <w:pPr>
        <w:spacing w:after="0" w:line="240" w:lineRule="auto"/>
        <w:jc w:val="center"/>
        <w:rPr>
          <w:rFonts w:cs="Times New Roman"/>
          <w:b/>
          <w:sz w:val="24"/>
          <w:szCs w:val="24"/>
        </w:rPr>
      </w:pPr>
      <w:r w:rsidRPr="00595492">
        <w:rPr>
          <w:rFonts w:cs="Times New Roman"/>
          <w:b/>
          <w:sz w:val="24"/>
          <w:szCs w:val="24"/>
        </w:rPr>
        <w:t>ПРАВИТЕЛЬСТВО РОССИЙСКОЙ ФЕДЕРАЦИИ</w:t>
      </w:r>
    </w:p>
    <w:p w14:paraId="3C83C546" w14:textId="77777777" w:rsidR="00CF6F81" w:rsidRPr="00595492" w:rsidRDefault="00CF6F81" w:rsidP="00CF6F81">
      <w:pPr>
        <w:spacing w:after="0" w:line="240" w:lineRule="auto"/>
        <w:jc w:val="center"/>
        <w:rPr>
          <w:rFonts w:cs="Times New Roman"/>
          <w:b/>
          <w:sz w:val="24"/>
          <w:szCs w:val="24"/>
        </w:rPr>
      </w:pPr>
      <w:r w:rsidRPr="00595492">
        <w:rPr>
          <w:rFonts w:cs="Times New Roman"/>
          <w:b/>
          <w:sz w:val="24"/>
          <w:szCs w:val="24"/>
        </w:rPr>
        <w:t>НАЦИОНАЛЬНЫЙ ИССЛЕДОВАТЕЛЬСКИЙ УНИВЕРСИТЕТ</w:t>
      </w:r>
    </w:p>
    <w:p w14:paraId="2633D34A" w14:textId="77777777" w:rsidR="00CF6F81" w:rsidRDefault="00CF6F81" w:rsidP="00CF6F81">
      <w:pPr>
        <w:spacing w:after="0" w:line="240" w:lineRule="auto"/>
        <w:jc w:val="center"/>
        <w:rPr>
          <w:rFonts w:cs="Times New Roman"/>
          <w:b/>
          <w:sz w:val="24"/>
          <w:szCs w:val="24"/>
        </w:rPr>
      </w:pPr>
      <w:r w:rsidRPr="00595492">
        <w:rPr>
          <w:rFonts w:cs="Times New Roman"/>
          <w:b/>
          <w:sz w:val="24"/>
          <w:szCs w:val="24"/>
        </w:rPr>
        <w:t>«ВЫСШАЯ ШКОЛА ЭКОНОМИКИ»</w:t>
      </w:r>
    </w:p>
    <w:p w14:paraId="2D3D94F3" w14:textId="77777777" w:rsidR="00CF6F81" w:rsidRPr="00595492" w:rsidRDefault="00CF6F81" w:rsidP="00CF6F81">
      <w:pPr>
        <w:spacing w:after="0" w:line="240" w:lineRule="auto"/>
        <w:jc w:val="center"/>
        <w:rPr>
          <w:rFonts w:cs="Times New Roman"/>
          <w:b/>
          <w:sz w:val="24"/>
          <w:szCs w:val="24"/>
        </w:rPr>
      </w:pPr>
    </w:p>
    <w:p w14:paraId="2E880AAA" w14:textId="77777777" w:rsidR="00CF6F81" w:rsidRPr="00595492" w:rsidRDefault="00CF6F81" w:rsidP="00CF6F81">
      <w:pPr>
        <w:spacing w:after="0" w:line="240" w:lineRule="auto"/>
        <w:jc w:val="center"/>
        <w:rPr>
          <w:rFonts w:cs="Times New Roman"/>
          <w:sz w:val="24"/>
          <w:szCs w:val="24"/>
        </w:rPr>
      </w:pPr>
      <w:r w:rsidRPr="00595492">
        <w:rPr>
          <w:rFonts w:cs="Times New Roman"/>
          <w:sz w:val="24"/>
          <w:szCs w:val="24"/>
        </w:rPr>
        <w:t>Факультет компьютерных наук</w:t>
      </w:r>
    </w:p>
    <w:p w14:paraId="340DF42D" w14:textId="77777777" w:rsidR="00CF6F81" w:rsidRPr="00595492" w:rsidRDefault="00072E17" w:rsidP="00CF6F81">
      <w:pPr>
        <w:spacing w:after="120" w:line="240" w:lineRule="auto"/>
        <w:jc w:val="center"/>
        <w:rPr>
          <w:rFonts w:cs="Times New Roman"/>
          <w:sz w:val="24"/>
          <w:szCs w:val="24"/>
        </w:rPr>
      </w:pPr>
      <w:r w:rsidRPr="00072E17">
        <w:rPr>
          <w:rFonts w:cs="Times New Roman"/>
          <w:sz w:val="24"/>
          <w:szCs w:val="24"/>
        </w:rPr>
        <w:t xml:space="preserve"> </w:t>
      </w:r>
      <w:r w:rsidRPr="00030762">
        <w:rPr>
          <w:rFonts w:cs="Times New Roman"/>
          <w:sz w:val="24"/>
          <w:szCs w:val="24"/>
        </w:rPr>
        <w:t>Образовательная программа бакалавриата «Программная инженерия»</w:t>
      </w:r>
    </w:p>
    <w:p w14:paraId="165D22B7" w14:textId="77777777" w:rsidR="00CF6F81" w:rsidRDefault="00CF6F81" w:rsidP="00CF6F81">
      <w:pPr>
        <w:jc w:val="center"/>
      </w:pPr>
    </w:p>
    <w:tbl>
      <w:tblPr>
        <w:tblStyle w:val="TableGrid"/>
        <w:tblW w:w="9497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03"/>
        <w:gridCol w:w="442"/>
        <w:gridCol w:w="4252"/>
      </w:tblGrid>
      <w:tr w:rsidR="00CF6F81" w:rsidRPr="00AC3B74" w14:paraId="3CFA5FA7" w14:textId="77777777" w:rsidTr="004656A8">
        <w:tc>
          <w:tcPr>
            <w:tcW w:w="4803" w:type="dxa"/>
          </w:tcPr>
          <w:p w14:paraId="0E097B15" w14:textId="77777777" w:rsidR="00CF6F81" w:rsidRDefault="00CF6F81" w:rsidP="004656A8">
            <w:pPr>
              <w:ind w:firstLine="0"/>
              <w:jc w:val="center"/>
            </w:pPr>
            <w:r w:rsidRPr="005A20E5">
              <w:t>СОГЛАСОВАНО</w:t>
            </w:r>
          </w:p>
          <w:p w14:paraId="3E089FB1" w14:textId="77777777" w:rsidR="00381851" w:rsidRPr="004A22F1" w:rsidRDefault="00381851" w:rsidP="00381851">
            <w:pPr>
              <w:ind w:firstLine="0"/>
              <w:jc w:val="center"/>
              <w:rPr>
                <w:noProof/>
              </w:rPr>
            </w:pPr>
            <w:r w:rsidRPr="004A22F1">
              <w:rPr>
                <w:noProof/>
              </w:rPr>
              <w:t>Руководитель проекта,</w:t>
            </w:r>
          </w:p>
          <w:p w14:paraId="6BE317D3" w14:textId="77777777" w:rsidR="00381851" w:rsidRPr="004A22F1" w:rsidRDefault="00381851" w:rsidP="00381851">
            <w:pPr>
              <w:ind w:firstLine="0"/>
              <w:jc w:val="center"/>
              <w:rPr>
                <w:noProof/>
              </w:rPr>
            </w:pPr>
            <w:r w:rsidRPr="004A22F1">
              <w:rPr>
                <w:noProof/>
              </w:rPr>
              <w:t>профессор департамента больших</w:t>
            </w:r>
          </w:p>
          <w:p w14:paraId="0215E148" w14:textId="77777777" w:rsidR="00381851" w:rsidRPr="004A22F1" w:rsidRDefault="00381851" w:rsidP="00381851">
            <w:pPr>
              <w:ind w:firstLine="0"/>
              <w:jc w:val="center"/>
              <w:rPr>
                <w:noProof/>
              </w:rPr>
            </w:pPr>
            <w:r w:rsidRPr="004A22F1">
              <w:rPr>
                <w:noProof/>
              </w:rPr>
              <w:t>данных и информационного поиска</w:t>
            </w:r>
          </w:p>
          <w:p w14:paraId="1C7042BA" w14:textId="77777777" w:rsidR="00381851" w:rsidRPr="004A22F1" w:rsidRDefault="00381851" w:rsidP="00381851">
            <w:pPr>
              <w:ind w:firstLine="0"/>
              <w:jc w:val="center"/>
              <w:rPr>
                <w:noProof/>
              </w:rPr>
            </w:pPr>
            <w:r w:rsidRPr="004A22F1">
              <w:rPr>
                <w:noProof/>
              </w:rPr>
              <w:t>ФКН, доктор физ.-мат. наук</w:t>
            </w:r>
          </w:p>
          <w:p w14:paraId="6EFE3850" w14:textId="77777777" w:rsidR="00B427C4" w:rsidRDefault="00B427C4" w:rsidP="004656A8">
            <w:pPr>
              <w:ind w:firstLine="0"/>
              <w:jc w:val="center"/>
              <w:rPr>
                <w:color w:val="FF0000"/>
              </w:rPr>
            </w:pPr>
          </w:p>
          <w:p w14:paraId="29C33FB0" w14:textId="4EDB231F" w:rsidR="00B427C4" w:rsidRPr="00072E17" w:rsidRDefault="00CD4249" w:rsidP="004656A8">
            <w:pPr>
              <w:ind w:firstLine="0"/>
              <w:jc w:val="center"/>
              <w:rPr>
                <w:color w:val="FF0000"/>
              </w:rPr>
            </w:pPr>
            <w:r w:rsidRPr="00CD4249">
              <w:rPr>
                <w:noProof/>
                <w:color w:val="FF0000"/>
              </w:rPr>
              <mc:AlternateContent>
                <mc:Choice Requires="wpi">
                  <w:drawing>
                    <wp:anchor distT="0" distB="0" distL="114300" distR="114300" simplePos="0" relativeHeight="251704320" behindDoc="0" locked="0" layoutInCell="1" allowOverlap="1" wp14:anchorId="64C69408" wp14:editId="67B4FD28">
                      <wp:simplePos x="0" y="0"/>
                      <wp:positionH relativeFrom="column">
                        <wp:posOffset>391160</wp:posOffset>
                      </wp:positionH>
                      <wp:positionV relativeFrom="paragraph">
                        <wp:posOffset>50165</wp:posOffset>
                      </wp:positionV>
                      <wp:extent cx="890270" cy="247015"/>
                      <wp:effectExtent l="38100" t="38100" r="0" b="57785"/>
                      <wp:wrapNone/>
                      <wp:docPr id="3" name="Ink 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90270" cy="24701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0DB61AA0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3" o:spid="_x0000_s1026" type="#_x0000_t75" style="position:absolute;margin-left:30.1pt;margin-top:3.25pt;width:71.5pt;height:20.8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">
                      <v:imagedata r:id="rId12" o:title=""/>
                    </v:shape>
                  </w:pict>
                </mc:Fallback>
              </mc:AlternateContent>
            </w:r>
          </w:p>
          <w:p w14:paraId="2935B46B" w14:textId="2FEDBF92" w:rsidR="00CF6F81" w:rsidRPr="007F1EDF" w:rsidRDefault="0073284B" w:rsidP="004656A8">
            <w:pPr>
              <w:ind w:firstLine="0"/>
              <w:jc w:val="center"/>
              <w:rPr>
                <w:color w:val="000000" w:themeColor="text1"/>
              </w:rPr>
            </w:pPr>
            <w:r w:rsidRPr="007F1EDF">
              <w:rPr>
                <w:color w:val="000000" w:themeColor="text1"/>
              </w:rPr>
              <w:t xml:space="preserve">___________________ </w:t>
            </w:r>
            <w:r w:rsidR="00FB4D3E" w:rsidRPr="004A22F1">
              <w:rPr>
                <w:noProof/>
              </w:rPr>
              <w:t>А. Б. Шаповал</w:t>
            </w:r>
          </w:p>
          <w:p w14:paraId="0C574391" w14:textId="31DB3BA7" w:rsidR="00CF6F81" w:rsidRDefault="00CD4249" w:rsidP="009E06FA">
            <w:pPr>
              <w:ind w:firstLine="0"/>
              <w:jc w:val="center"/>
            </w:pPr>
            <w:r w:rsidRPr="00CD4249">
              <w:rPr>
                <w:noProof/>
                <w:color w:val="FF0000"/>
              </w:rPr>
              <mc:AlternateContent>
                <mc:Choice Requires="wpi">
                  <w:drawing>
                    <wp:anchor distT="0" distB="0" distL="114300" distR="114300" simplePos="0" relativeHeight="251705344" behindDoc="0" locked="0" layoutInCell="1" allowOverlap="1" wp14:anchorId="300B5517" wp14:editId="1711762E">
                      <wp:simplePos x="0" y="0"/>
                      <wp:positionH relativeFrom="column">
                        <wp:posOffset>625348</wp:posOffset>
                      </wp:positionH>
                      <wp:positionV relativeFrom="paragraph">
                        <wp:posOffset>24718</wp:posOffset>
                      </wp:positionV>
                      <wp:extent cx="734860" cy="141050"/>
                      <wp:effectExtent l="38100" t="38100" r="46355" b="49530"/>
                      <wp:wrapNone/>
                      <wp:docPr id="23" name="Ink 2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34860" cy="14105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4958857" id="Ink 23" o:spid="_x0000_s1026" type="#_x0000_t75" style="position:absolute;margin-left:48.55pt;margin-top:1.25pt;width:59.25pt;height:12.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">
                      <v:imagedata r:id="rId14" o:title=""/>
                    </v:shape>
                  </w:pict>
                </mc:Fallback>
              </mc:AlternateContent>
            </w:r>
            <w:r w:rsidR="006C6799">
              <w:t xml:space="preserve">«___» _____________ </w:t>
            </w:r>
            <w:r w:rsidR="009E06FA">
              <w:t>202</w:t>
            </w:r>
            <w:r w:rsidR="00FB4D3E">
              <w:t>1</w:t>
            </w:r>
            <w:r w:rsidR="00CF6F81">
              <w:t xml:space="preserve"> г.</w:t>
            </w:r>
          </w:p>
        </w:tc>
        <w:tc>
          <w:tcPr>
            <w:tcW w:w="442" w:type="dxa"/>
          </w:tcPr>
          <w:p w14:paraId="0AC7CB39" w14:textId="77777777" w:rsidR="00CF6F81" w:rsidRDefault="00CF6F81" w:rsidP="004656A8">
            <w:pPr>
              <w:ind w:firstLine="0"/>
              <w:jc w:val="center"/>
            </w:pPr>
          </w:p>
        </w:tc>
        <w:tc>
          <w:tcPr>
            <w:tcW w:w="4252" w:type="dxa"/>
          </w:tcPr>
          <w:p w14:paraId="2DCC105E" w14:textId="77777777" w:rsidR="00CF6F81" w:rsidRPr="006210C8" w:rsidRDefault="00CF6F81" w:rsidP="004656A8">
            <w:pPr>
              <w:ind w:firstLine="0"/>
              <w:jc w:val="center"/>
            </w:pPr>
            <w:r>
              <w:t>УТВЕРЖДАЮ</w:t>
            </w:r>
          </w:p>
          <w:p w14:paraId="089CA4A4" w14:textId="77777777" w:rsidR="00CF6F81" w:rsidRDefault="00CF6F81" w:rsidP="004656A8">
            <w:pPr>
              <w:ind w:firstLine="0"/>
              <w:jc w:val="center"/>
            </w:pPr>
            <w:r>
              <w:t>Академический руководитель образовательной программы «Программная инженерия»</w:t>
            </w:r>
          </w:p>
          <w:p w14:paraId="4703196D" w14:textId="6F2163CA" w:rsidR="00CF6F81" w:rsidRDefault="00CF6F81" w:rsidP="00B427C4">
            <w:pPr>
              <w:ind w:firstLine="0"/>
              <w:jc w:val="center"/>
            </w:pPr>
            <w:r>
              <w:t>профессор департамента программ</w:t>
            </w:r>
            <w:r w:rsidR="00B427C4">
              <w:t>ной инженерии, канд. техн. наук</w:t>
            </w:r>
          </w:p>
          <w:p w14:paraId="5CF34988" w14:textId="77777777" w:rsidR="00CF6F81" w:rsidRDefault="00CF6F81" w:rsidP="004656A8">
            <w:pPr>
              <w:ind w:firstLine="0"/>
              <w:jc w:val="center"/>
            </w:pPr>
          </w:p>
          <w:p w14:paraId="7C58C590" w14:textId="77777777" w:rsidR="00CF6F81" w:rsidRDefault="00CF6F81" w:rsidP="004656A8">
            <w:pPr>
              <w:ind w:firstLine="0"/>
              <w:jc w:val="center"/>
            </w:pPr>
            <w:r>
              <w:t>__________________ В.В. Шилов</w:t>
            </w:r>
          </w:p>
          <w:p w14:paraId="74A01960" w14:textId="0F6AD311" w:rsidR="00CF6F81" w:rsidRDefault="006C6799" w:rsidP="009E06FA">
            <w:pPr>
              <w:ind w:firstLine="0"/>
              <w:jc w:val="center"/>
            </w:pPr>
            <w:r>
              <w:t xml:space="preserve">«___» _____________ </w:t>
            </w:r>
            <w:r w:rsidR="009E06FA">
              <w:t>202</w:t>
            </w:r>
            <w:r w:rsidR="00FB4D3E">
              <w:t>1</w:t>
            </w:r>
            <w:r w:rsidR="00CF6F81">
              <w:t xml:space="preserve"> г.</w:t>
            </w:r>
          </w:p>
        </w:tc>
      </w:tr>
    </w:tbl>
    <w:p w14:paraId="6C34532C" w14:textId="77777777" w:rsidR="00CF6F81" w:rsidRDefault="00CF6F81" w:rsidP="00CF6F81">
      <w:pPr>
        <w:jc w:val="center"/>
      </w:pPr>
    </w:p>
    <w:tbl>
      <w:tblPr>
        <w:tblStyle w:val="TableGrid"/>
        <w:tblW w:w="11340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1"/>
        <w:gridCol w:w="4570"/>
        <w:gridCol w:w="4214"/>
        <w:gridCol w:w="1275"/>
      </w:tblGrid>
      <w:tr w:rsidR="00CF6F81" w14:paraId="76E05F56" w14:textId="77777777" w:rsidTr="004656A8">
        <w:tc>
          <w:tcPr>
            <w:tcW w:w="1281" w:type="dxa"/>
            <w:vMerge w:val="restart"/>
            <w:vAlign w:val="center"/>
          </w:tcPr>
          <w:tbl>
            <w:tblPr>
              <w:tblStyle w:val="TableGrid"/>
              <w:tblW w:w="856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CF6F81" w14:paraId="2E1A70F0" w14:textId="77777777" w:rsidTr="004656A8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2E67A018" w14:textId="77777777" w:rsidR="00CF6F81" w:rsidRPr="00811249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58757BC7" w14:textId="77777777" w:rsidR="00CF6F81" w:rsidRPr="00C23EB0" w:rsidRDefault="00CF6F81" w:rsidP="004656A8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CF6F81" w14:paraId="48A8BE45" w14:textId="77777777" w:rsidTr="004656A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476B7364" w14:textId="77777777" w:rsidR="00CF6F81" w:rsidRPr="00811249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Инв. № дубл.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03692C2" w14:textId="77777777" w:rsidR="00CF6F81" w:rsidRPr="00C23EB0" w:rsidRDefault="00CF6F81" w:rsidP="004656A8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CF6F81" w14:paraId="71D9E2AE" w14:textId="77777777" w:rsidTr="004656A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0C9833D7" w14:textId="77777777" w:rsidR="00CF6F81" w:rsidRPr="00811249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Взам.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460967A4" w14:textId="77777777" w:rsidR="00CF6F81" w:rsidRPr="00C23EB0" w:rsidRDefault="00CF6F81" w:rsidP="004656A8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CF6F81" w14:paraId="688CD956" w14:textId="77777777" w:rsidTr="004656A8">
              <w:trPr>
                <w:cantSplit/>
                <w:trHeight w:val="1659"/>
              </w:trPr>
              <w:tc>
                <w:tcPr>
                  <w:tcW w:w="459" w:type="dxa"/>
                  <w:textDirection w:val="btLr"/>
                  <w:vAlign w:val="center"/>
                </w:tcPr>
                <w:p w14:paraId="4EDA20D3" w14:textId="77777777" w:rsidR="00CF6F81" w:rsidRPr="00811249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12A22FC" w14:textId="77777777" w:rsidR="00CF6F81" w:rsidRPr="00C23EB0" w:rsidRDefault="00CF6F81" w:rsidP="004656A8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CF6F81" w14:paraId="6242C739" w14:textId="77777777" w:rsidTr="004656A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7E7AB67E" w14:textId="77777777" w:rsidR="00CF6F81" w:rsidRPr="00811249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811249"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44B80273" w14:textId="77777777" w:rsidR="00CF6F81" w:rsidRPr="00C23EB0" w:rsidRDefault="00CF6F81" w:rsidP="004656A8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</w:tbl>
          <w:p w14:paraId="36E1C08E" w14:textId="77777777" w:rsidR="00CF6F81" w:rsidRDefault="00CF6F81" w:rsidP="004656A8">
            <w:pPr>
              <w:ind w:left="317" w:right="-108" w:firstLine="0"/>
              <w:jc w:val="right"/>
              <w:rPr>
                <w:lang w:val="en-US"/>
              </w:rPr>
            </w:pPr>
          </w:p>
        </w:tc>
        <w:tc>
          <w:tcPr>
            <w:tcW w:w="10059" w:type="dxa"/>
            <w:gridSpan w:val="3"/>
          </w:tcPr>
          <w:p w14:paraId="0DA4E22D" w14:textId="77777777" w:rsidR="00CF6F81" w:rsidRPr="00067A55" w:rsidRDefault="00CF6F81" w:rsidP="004656A8">
            <w:pPr>
              <w:ind w:firstLine="0"/>
              <w:jc w:val="center"/>
              <w:rPr>
                <w:b/>
                <w:sz w:val="28"/>
              </w:rPr>
            </w:pPr>
          </w:p>
          <w:p w14:paraId="0985A2FB" w14:textId="77777777" w:rsidR="00CF6F81" w:rsidRPr="00067A55" w:rsidRDefault="00CF6F81" w:rsidP="004656A8">
            <w:pPr>
              <w:ind w:firstLine="0"/>
              <w:jc w:val="center"/>
              <w:rPr>
                <w:b/>
                <w:sz w:val="28"/>
              </w:rPr>
            </w:pPr>
          </w:p>
          <w:p w14:paraId="66CA275C" w14:textId="77777777" w:rsidR="00FA3D06" w:rsidRDefault="00FA3D06" w:rsidP="004656A8">
            <w:pPr>
              <w:ind w:firstLine="0"/>
              <w:jc w:val="center"/>
              <w:rPr>
                <w:b/>
                <w:sz w:val="28"/>
              </w:rPr>
            </w:pPr>
          </w:p>
          <w:p w14:paraId="5DC73B74" w14:textId="77777777" w:rsidR="00FB4D3E" w:rsidRPr="004A22F1" w:rsidRDefault="00FB4D3E" w:rsidP="00FB4D3E">
            <w:pPr>
              <w:ind w:firstLine="0"/>
              <w:jc w:val="center"/>
              <w:rPr>
                <w:b/>
                <w:noProof/>
                <w:sz w:val="28"/>
              </w:rPr>
            </w:pPr>
            <w:r w:rsidRPr="004A22F1">
              <w:rPr>
                <w:b/>
                <w:noProof/>
                <w:sz w:val="28"/>
              </w:rPr>
              <w:t>Аудиоплагин для создания стереозвука</w:t>
            </w:r>
          </w:p>
          <w:p w14:paraId="790B9D5F" w14:textId="77777777" w:rsidR="00CF6F81" w:rsidRPr="00067A55" w:rsidRDefault="00CF6F81" w:rsidP="004656A8">
            <w:pPr>
              <w:ind w:firstLine="0"/>
              <w:jc w:val="center"/>
              <w:rPr>
                <w:b/>
                <w:sz w:val="28"/>
              </w:rPr>
            </w:pPr>
          </w:p>
          <w:p w14:paraId="4DA1500E" w14:textId="0F5EA597" w:rsidR="00CF6F81" w:rsidRPr="00F51107" w:rsidRDefault="00F51107" w:rsidP="004656A8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Программа и методика испытаний</w:t>
            </w:r>
          </w:p>
          <w:p w14:paraId="4088FD61" w14:textId="77777777" w:rsidR="00CF6F81" w:rsidRPr="00067A55" w:rsidRDefault="00CF6F81" w:rsidP="004656A8">
            <w:pPr>
              <w:ind w:firstLine="0"/>
              <w:jc w:val="center"/>
              <w:rPr>
                <w:b/>
                <w:sz w:val="28"/>
              </w:rPr>
            </w:pPr>
          </w:p>
          <w:p w14:paraId="626D5956" w14:textId="77777777" w:rsidR="00CF6F81" w:rsidRDefault="00CF6F81" w:rsidP="004656A8">
            <w:pPr>
              <w:ind w:firstLine="0"/>
              <w:jc w:val="center"/>
              <w:rPr>
                <w:b/>
                <w:sz w:val="28"/>
              </w:rPr>
            </w:pPr>
            <w:r w:rsidRPr="00C93570">
              <w:rPr>
                <w:b/>
                <w:sz w:val="28"/>
              </w:rPr>
              <w:t>ЛИСТ УТВЕРЖДЕНИЯ</w:t>
            </w:r>
          </w:p>
          <w:p w14:paraId="1809360D" w14:textId="77777777" w:rsidR="00CF6F81" w:rsidRPr="00067A55" w:rsidRDefault="00CF6F81" w:rsidP="004656A8">
            <w:pPr>
              <w:ind w:firstLine="0"/>
              <w:jc w:val="center"/>
              <w:rPr>
                <w:b/>
                <w:sz w:val="28"/>
              </w:rPr>
            </w:pPr>
          </w:p>
          <w:p w14:paraId="346B433A" w14:textId="64C488C8" w:rsidR="00CF6F81" w:rsidRPr="00C93570" w:rsidRDefault="00CF6F81" w:rsidP="004656A8">
            <w:pPr>
              <w:ind w:firstLine="0"/>
              <w:jc w:val="center"/>
              <w:rPr>
                <w:b/>
                <w:sz w:val="28"/>
              </w:rPr>
            </w:pPr>
            <w:r w:rsidRPr="00C93570">
              <w:rPr>
                <w:b/>
                <w:sz w:val="28"/>
              </w:rPr>
              <w:t>RU.17701729.</w:t>
            </w:r>
            <w:r w:rsidR="00FB4D3E">
              <w:rPr>
                <w:b/>
                <w:sz w:val="28"/>
              </w:rPr>
              <w:t>05.02</w:t>
            </w:r>
            <w:r w:rsidRPr="00C93570">
              <w:rPr>
                <w:b/>
                <w:sz w:val="28"/>
              </w:rPr>
              <w:t xml:space="preserve">-01 </w:t>
            </w:r>
            <w:r w:rsidR="00F51107">
              <w:rPr>
                <w:b/>
                <w:sz w:val="28"/>
              </w:rPr>
              <w:t>51</w:t>
            </w:r>
            <w:r w:rsidRPr="00C93570">
              <w:rPr>
                <w:b/>
                <w:sz w:val="28"/>
              </w:rPr>
              <w:t xml:space="preserve"> 01-1-ЛУ</w:t>
            </w:r>
          </w:p>
          <w:p w14:paraId="11FECBE2" w14:textId="6953E683" w:rsidR="00CF6F81" w:rsidRPr="00067A55" w:rsidRDefault="00CF6F81" w:rsidP="004656A8">
            <w:pPr>
              <w:ind w:firstLine="0"/>
              <w:jc w:val="center"/>
              <w:rPr>
                <w:b/>
                <w:sz w:val="28"/>
              </w:rPr>
            </w:pPr>
          </w:p>
        </w:tc>
      </w:tr>
      <w:tr w:rsidR="00CF6F81" w14:paraId="13AFDC80" w14:textId="77777777" w:rsidTr="004656A8">
        <w:tc>
          <w:tcPr>
            <w:tcW w:w="1281" w:type="dxa"/>
            <w:vMerge/>
            <w:vAlign w:val="center"/>
          </w:tcPr>
          <w:p w14:paraId="18B655F7" w14:textId="77777777" w:rsidR="00CF6F81" w:rsidRPr="008A12A9" w:rsidRDefault="00CF6F81" w:rsidP="004656A8">
            <w:pPr>
              <w:ind w:firstLine="0"/>
              <w:jc w:val="right"/>
            </w:pPr>
          </w:p>
        </w:tc>
        <w:tc>
          <w:tcPr>
            <w:tcW w:w="4570" w:type="dxa"/>
            <w:vMerge w:val="restart"/>
          </w:tcPr>
          <w:p w14:paraId="260C919D" w14:textId="77777777" w:rsidR="00CF6F81" w:rsidRPr="008A12A9" w:rsidRDefault="00CF6F81" w:rsidP="004656A8">
            <w:pPr>
              <w:ind w:firstLine="0"/>
            </w:pPr>
          </w:p>
        </w:tc>
        <w:tc>
          <w:tcPr>
            <w:tcW w:w="5489" w:type="dxa"/>
            <w:gridSpan w:val="2"/>
          </w:tcPr>
          <w:p w14:paraId="4B3B064E" w14:textId="77777777" w:rsidR="00CF6F81" w:rsidRPr="008A12A9" w:rsidRDefault="00CF6F81" w:rsidP="004656A8">
            <w:pPr>
              <w:ind w:firstLine="0"/>
              <w:jc w:val="center"/>
            </w:pPr>
          </w:p>
          <w:p w14:paraId="326DC91C" w14:textId="62E3DD73" w:rsidR="00CF6F81" w:rsidRPr="008A12A9" w:rsidRDefault="00CF6F81" w:rsidP="004656A8">
            <w:pPr>
              <w:ind w:firstLine="0"/>
              <w:jc w:val="center"/>
            </w:pPr>
          </w:p>
          <w:p w14:paraId="38C90ACB" w14:textId="77777777" w:rsidR="00CF6F81" w:rsidRPr="008A12A9" w:rsidRDefault="00CF6F81" w:rsidP="004656A8">
            <w:pPr>
              <w:ind w:firstLine="0"/>
              <w:jc w:val="center"/>
            </w:pPr>
          </w:p>
        </w:tc>
      </w:tr>
      <w:tr w:rsidR="00CF6F81" w14:paraId="2F0FF377" w14:textId="77777777" w:rsidTr="004656A8">
        <w:tc>
          <w:tcPr>
            <w:tcW w:w="1281" w:type="dxa"/>
            <w:vMerge/>
            <w:vAlign w:val="center"/>
          </w:tcPr>
          <w:p w14:paraId="5CAACA4E" w14:textId="77777777" w:rsidR="00CF6F81" w:rsidRPr="008A12A9" w:rsidRDefault="00CF6F81" w:rsidP="004656A8">
            <w:pPr>
              <w:ind w:firstLine="0"/>
              <w:jc w:val="right"/>
            </w:pPr>
          </w:p>
        </w:tc>
        <w:tc>
          <w:tcPr>
            <w:tcW w:w="4570" w:type="dxa"/>
            <w:vMerge/>
          </w:tcPr>
          <w:p w14:paraId="1F1FE7D5" w14:textId="77777777" w:rsidR="00CF6F81" w:rsidRPr="008A12A9" w:rsidRDefault="00CF6F81" w:rsidP="004656A8">
            <w:pPr>
              <w:ind w:firstLine="0"/>
            </w:pPr>
          </w:p>
        </w:tc>
        <w:tc>
          <w:tcPr>
            <w:tcW w:w="5489" w:type="dxa"/>
            <w:gridSpan w:val="2"/>
          </w:tcPr>
          <w:p w14:paraId="260D9386" w14:textId="77777777" w:rsidR="00CF6F81" w:rsidRPr="00C636E5" w:rsidRDefault="00CF6F81" w:rsidP="004656A8">
            <w:pPr>
              <w:ind w:firstLine="0"/>
              <w:jc w:val="center"/>
            </w:pPr>
            <w:r w:rsidRPr="00C636E5">
              <w:t>Исполнитель</w:t>
            </w:r>
          </w:p>
          <w:p w14:paraId="71E1378B" w14:textId="06B0080C" w:rsidR="00CF6F81" w:rsidRPr="00037718" w:rsidRDefault="00037718" w:rsidP="004656A8">
            <w:pPr>
              <w:ind w:firstLine="0"/>
              <w:jc w:val="center"/>
            </w:pPr>
            <w:r>
              <w:t>студент группы</w:t>
            </w:r>
            <w:r w:rsidRPr="008742A7">
              <w:t xml:space="preserve"> </w:t>
            </w:r>
            <w:r>
              <w:t>БПИ 196</w:t>
            </w:r>
          </w:p>
          <w:p w14:paraId="681CD4B7" w14:textId="599365AA" w:rsidR="00CF6F81" w:rsidRPr="00C636E5" w:rsidRDefault="004B7848" w:rsidP="004656A8">
            <w:pPr>
              <w:ind w:firstLine="0"/>
              <w:jc w:val="center"/>
            </w:pPr>
            <w:r w:rsidRPr="004B7848">
              <w:rPr>
                <w:b/>
                <w:noProof/>
                <w:sz w:val="28"/>
              </w:rPr>
              <w:drawing>
                <wp:anchor distT="0" distB="0" distL="114300" distR="114300" simplePos="0" relativeHeight="251706368" behindDoc="0" locked="0" layoutInCell="1" allowOverlap="1" wp14:anchorId="2467FFE4" wp14:editId="3F043DB8">
                  <wp:simplePos x="0" y="0"/>
                  <wp:positionH relativeFrom="column">
                    <wp:posOffset>1505688</wp:posOffset>
                  </wp:positionH>
                  <wp:positionV relativeFrom="paragraph">
                    <wp:posOffset>12357</wp:posOffset>
                  </wp:positionV>
                  <wp:extent cx="376545" cy="151540"/>
                  <wp:effectExtent l="0" t="0" r="5080" b="1270"/>
                  <wp:wrapNone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489" t="17890" r="12126" b="12809"/>
                          <a:stretch/>
                        </pic:blipFill>
                        <pic:spPr bwMode="auto">
                          <a:xfrm>
                            <a:off x="0" y="0"/>
                            <a:ext cx="376545" cy="1515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F6F81" w:rsidRPr="00C636E5">
              <w:t>_____________________ /</w:t>
            </w:r>
            <w:r w:rsidR="002040F5">
              <w:t>М.С. Шестаков</w:t>
            </w:r>
            <w:r w:rsidR="00CF6F81" w:rsidRPr="00C636E5">
              <w:t xml:space="preserve"> /</w:t>
            </w:r>
          </w:p>
          <w:p w14:paraId="35196F2F" w14:textId="2E9F3AE8" w:rsidR="00CF6F81" w:rsidRPr="00F93527" w:rsidRDefault="004B7848" w:rsidP="004656A8">
            <w:pPr>
              <w:ind w:firstLine="0"/>
              <w:jc w:val="center"/>
            </w:pPr>
            <w:r w:rsidRPr="004B7848">
              <w:rPr>
                <w:noProof/>
              </w:rPr>
              <w:drawing>
                <wp:anchor distT="0" distB="0" distL="114300" distR="114300" simplePos="0" relativeHeight="251708416" behindDoc="0" locked="0" layoutInCell="1" allowOverlap="1" wp14:anchorId="4616871A" wp14:editId="3C5F452A">
                  <wp:simplePos x="0" y="0"/>
                  <wp:positionH relativeFrom="column">
                    <wp:posOffset>1142531</wp:posOffset>
                  </wp:positionH>
                  <wp:positionV relativeFrom="paragraph">
                    <wp:posOffset>4327</wp:posOffset>
                  </wp:positionV>
                  <wp:extent cx="406400" cy="148590"/>
                  <wp:effectExtent l="0" t="0" r="0" b="3810"/>
                  <wp:wrapNone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4850" b="-1"/>
                          <a:stretch/>
                        </pic:blipFill>
                        <pic:spPr bwMode="auto">
                          <a:xfrm>
                            <a:off x="0" y="0"/>
                            <a:ext cx="406400" cy="148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4B7848">
              <w:rPr>
                <w:noProof/>
              </w:rPr>
              <w:drawing>
                <wp:anchor distT="0" distB="0" distL="114300" distR="114300" simplePos="0" relativeHeight="251707392" behindDoc="0" locked="0" layoutInCell="1" allowOverlap="1" wp14:anchorId="43E1D7E3" wp14:editId="2FC2F691">
                  <wp:simplePos x="0" y="0"/>
                  <wp:positionH relativeFrom="column">
                    <wp:posOffset>490220</wp:posOffset>
                  </wp:positionH>
                  <wp:positionV relativeFrom="paragraph">
                    <wp:posOffset>1270</wp:posOffset>
                  </wp:positionV>
                  <wp:extent cx="248189" cy="168275"/>
                  <wp:effectExtent l="0" t="0" r="0" b="3175"/>
                  <wp:wrapNone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070" cy="16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F6F81" w:rsidRPr="00F93527">
              <w:t>«_</w:t>
            </w:r>
            <w:r w:rsidR="006C6799">
              <w:t xml:space="preserve">___»_______________________ </w:t>
            </w:r>
            <w:r w:rsidR="009E06FA">
              <w:t>202</w:t>
            </w:r>
            <w:r w:rsidR="00FB4D3E" w:rsidRPr="004B7848">
              <w:t>1</w:t>
            </w:r>
            <w:r w:rsidR="00CF6F81" w:rsidRPr="00F93527">
              <w:t xml:space="preserve"> г.</w:t>
            </w:r>
          </w:p>
          <w:p w14:paraId="2BCB3DD6" w14:textId="22615B22" w:rsidR="00CF6F81" w:rsidRPr="00F93527" w:rsidRDefault="00CF6F81" w:rsidP="004656A8">
            <w:pPr>
              <w:ind w:firstLine="0"/>
              <w:jc w:val="center"/>
            </w:pPr>
          </w:p>
        </w:tc>
      </w:tr>
      <w:tr w:rsidR="00CF6F81" w14:paraId="129E90E4" w14:textId="77777777" w:rsidTr="004656A8">
        <w:tc>
          <w:tcPr>
            <w:tcW w:w="1281" w:type="dxa"/>
            <w:vMerge/>
            <w:vAlign w:val="center"/>
          </w:tcPr>
          <w:p w14:paraId="11FBE2F7" w14:textId="77777777" w:rsidR="00CF6F81" w:rsidRPr="00F93527" w:rsidRDefault="00CF6F81" w:rsidP="004656A8">
            <w:pPr>
              <w:ind w:firstLine="0"/>
              <w:jc w:val="right"/>
            </w:pPr>
          </w:p>
        </w:tc>
        <w:tc>
          <w:tcPr>
            <w:tcW w:w="10059" w:type="dxa"/>
            <w:gridSpan w:val="3"/>
          </w:tcPr>
          <w:p w14:paraId="073EE331" w14:textId="0A693CE1" w:rsidR="00CF6F81" w:rsidRPr="00F93527" w:rsidRDefault="00CF6F81" w:rsidP="004656A8">
            <w:pPr>
              <w:ind w:firstLine="0"/>
              <w:jc w:val="center"/>
              <w:rPr>
                <w:b/>
              </w:rPr>
            </w:pPr>
          </w:p>
        </w:tc>
      </w:tr>
      <w:tr w:rsidR="00CF6F81" w14:paraId="3B0B489E" w14:textId="77777777" w:rsidTr="004656A8"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6829363E" w14:textId="77777777" w:rsidR="00CF6F81" w:rsidRPr="00F93527" w:rsidRDefault="00CF6F81" w:rsidP="004656A8">
            <w:pPr>
              <w:ind w:firstLine="0"/>
              <w:jc w:val="right"/>
            </w:pPr>
          </w:p>
        </w:tc>
        <w:tc>
          <w:tcPr>
            <w:tcW w:w="8784" w:type="dxa"/>
            <w:gridSpan w:val="2"/>
          </w:tcPr>
          <w:p w14:paraId="1012EA4D" w14:textId="5CB7DBF6" w:rsidR="00CF6F81" w:rsidRPr="004B7848" w:rsidRDefault="00CF6F81" w:rsidP="004656A8">
            <w:pPr>
              <w:ind w:firstLine="0"/>
              <w:jc w:val="center"/>
            </w:pPr>
          </w:p>
        </w:tc>
        <w:tc>
          <w:tcPr>
            <w:tcW w:w="1275" w:type="dxa"/>
            <w:vAlign w:val="center"/>
          </w:tcPr>
          <w:p w14:paraId="40B35687" w14:textId="77777777" w:rsidR="00CF6F81" w:rsidRPr="00556B74" w:rsidRDefault="00CF6F81" w:rsidP="004656A8">
            <w:pPr>
              <w:ind w:firstLine="0"/>
              <w:jc w:val="center"/>
            </w:pPr>
          </w:p>
        </w:tc>
      </w:tr>
    </w:tbl>
    <w:p w14:paraId="3AEDAB7E" w14:textId="08B79C95" w:rsidR="00CF6F81" w:rsidRPr="00595492" w:rsidRDefault="00CF6F81" w:rsidP="00CF6F81">
      <w:pPr>
        <w:jc w:val="center"/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t xml:space="preserve">Москва </w:t>
      </w:r>
      <w:r w:rsidRPr="00595492">
        <w:rPr>
          <w:rFonts w:cs="Times New Roman"/>
          <w:b/>
          <w:sz w:val="28"/>
        </w:rPr>
        <w:t>20</w:t>
      </w:r>
      <w:r w:rsidR="00C220A8">
        <w:rPr>
          <w:rFonts w:cs="Times New Roman"/>
          <w:b/>
          <w:sz w:val="28"/>
          <w:lang w:val="en-US"/>
        </w:rPr>
        <w:t>2</w:t>
      </w:r>
      <w:r w:rsidR="00FB4D3E">
        <w:rPr>
          <w:rFonts w:cs="Times New Roman"/>
          <w:b/>
          <w:sz w:val="28"/>
          <w:lang w:val="en-US"/>
        </w:rPr>
        <w:t>1</w:t>
      </w:r>
      <w:r w:rsidRPr="00595492">
        <w:rPr>
          <w:rFonts w:cs="Times New Roman"/>
          <w:b/>
          <w:sz w:val="28"/>
        </w:rPr>
        <w:br w:type="page"/>
      </w:r>
    </w:p>
    <w:p w14:paraId="4AD8CF4C" w14:textId="77777777" w:rsidR="004656A8" w:rsidRDefault="004656A8" w:rsidP="004656A8">
      <w:pPr>
        <w:pStyle w:val="Default"/>
        <w:jc w:val="center"/>
        <w:rPr>
          <w:sz w:val="28"/>
          <w:szCs w:val="28"/>
        </w:rPr>
        <w:sectPr w:rsidR="004656A8" w:rsidSect="00AC3B74">
          <w:headerReference w:type="default" r:id="rId18"/>
          <w:pgSz w:w="11906" w:h="16838"/>
          <w:pgMar w:top="1134" w:right="850" w:bottom="1134" w:left="1701" w:header="708" w:footer="708" w:gutter="0"/>
          <w:pgNumType w:start="3"/>
          <w:cols w:space="708"/>
          <w:docGrid w:linePitch="360"/>
        </w:sectPr>
      </w:pPr>
    </w:p>
    <w:tbl>
      <w:tblPr>
        <w:tblStyle w:val="TableGrid"/>
        <w:tblW w:w="11340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4531"/>
        <w:gridCol w:w="39"/>
        <w:gridCol w:w="1193"/>
        <w:gridCol w:w="3021"/>
        <w:gridCol w:w="1275"/>
      </w:tblGrid>
      <w:tr w:rsidR="00CF6F81" w14:paraId="049B0144" w14:textId="77777777" w:rsidTr="004656A8">
        <w:trPr>
          <w:gridBefore w:val="1"/>
          <w:wBefore w:w="1281" w:type="dxa"/>
        </w:trPr>
        <w:tc>
          <w:tcPr>
            <w:tcW w:w="4531" w:type="dxa"/>
          </w:tcPr>
          <w:p w14:paraId="7A957E3B" w14:textId="77777777" w:rsidR="00CF6F81" w:rsidRDefault="00CF6F81" w:rsidP="004656A8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УТВЕРЖДЕН </w:t>
            </w:r>
          </w:p>
          <w:p w14:paraId="5418A5A7" w14:textId="003342A9" w:rsidR="00CF6F81" w:rsidRDefault="00CF6F81" w:rsidP="00F51107">
            <w:pPr>
              <w:ind w:firstLine="0"/>
              <w:jc w:val="center"/>
            </w:pPr>
            <w:r>
              <w:rPr>
                <w:sz w:val="28"/>
                <w:szCs w:val="28"/>
              </w:rPr>
              <w:t>RU.17701729</w:t>
            </w:r>
            <w:r w:rsidRPr="007F1EDF">
              <w:rPr>
                <w:color w:val="000000" w:themeColor="text1"/>
                <w:sz w:val="28"/>
                <w:szCs w:val="28"/>
              </w:rPr>
              <w:t>.</w:t>
            </w:r>
            <w:r w:rsidR="00FB4D3E">
              <w:rPr>
                <w:color w:val="000000" w:themeColor="text1"/>
                <w:sz w:val="28"/>
                <w:szCs w:val="28"/>
              </w:rPr>
              <w:t>05.02</w:t>
            </w:r>
            <w:r>
              <w:rPr>
                <w:sz w:val="28"/>
                <w:szCs w:val="28"/>
              </w:rPr>
              <w:t xml:space="preserve">-01 </w:t>
            </w:r>
            <w:r w:rsidR="00F51107">
              <w:rPr>
                <w:sz w:val="28"/>
                <w:szCs w:val="28"/>
              </w:rPr>
              <w:t>51</w:t>
            </w:r>
            <w:r>
              <w:rPr>
                <w:sz w:val="28"/>
                <w:szCs w:val="28"/>
              </w:rPr>
              <w:t xml:space="preserve"> 01-1-ЛУ </w:t>
            </w:r>
          </w:p>
        </w:tc>
        <w:tc>
          <w:tcPr>
            <w:tcW w:w="1232" w:type="dxa"/>
            <w:gridSpan w:val="2"/>
          </w:tcPr>
          <w:p w14:paraId="5097DA33" w14:textId="77777777" w:rsidR="00CF6F81" w:rsidRDefault="00CF6F81" w:rsidP="004656A8">
            <w:pPr>
              <w:ind w:firstLine="0"/>
              <w:jc w:val="center"/>
            </w:pPr>
          </w:p>
        </w:tc>
        <w:tc>
          <w:tcPr>
            <w:tcW w:w="4296" w:type="dxa"/>
            <w:gridSpan w:val="2"/>
          </w:tcPr>
          <w:p w14:paraId="6C9AAAE5" w14:textId="77777777" w:rsidR="00CF6F81" w:rsidRDefault="00CF6F81" w:rsidP="004656A8">
            <w:pPr>
              <w:ind w:firstLine="0"/>
              <w:jc w:val="center"/>
            </w:pPr>
          </w:p>
        </w:tc>
      </w:tr>
      <w:tr w:rsidR="00CF6F81" w:rsidRPr="004F56B7" w14:paraId="205F9153" w14:textId="77777777" w:rsidTr="004656A8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TableGrid"/>
              <w:tblpPr w:leftFromText="180" w:rightFromText="180" w:vertAnchor="page" w:horzAnchor="margin" w:tblpXSpec="right" w:tblpY="3991"/>
              <w:tblOverlap w:val="never"/>
              <w:tblW w:w="856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CF6F81" w14:paraId="1CBD1D65" w14:textId="77777777" w:rsidTr="004656A8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498C3ABC" w14:textId="77777777" w:rsidR="00CF6F81" w:rsidRPr="001A50A5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3B61E82" w14:textId="77777777" w:rsidR="00CF6F81" w:rsidRDefault="00CF6F81" w:rsidP="004656A8">
                  <w:pPr>
                    <w:ind w:left="113" w:right="113" w:firstLine="0"/>
                    <w:jc w:val="center"/>
                  </w:pPr>
                </w:p>
              </w:tc>
            </w:tr>
            <w:tr w:rsidR="00CF6F81" w14:paraId="1CFB9AA4" w14:textId="77777777" w:rsidTr="004656A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1E1D8010" w14:textId="77777777" w:rsidR="00CF6F81" w:rsidRPr="001A50A5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 дубл.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6CC6AD84" w14:textId="77777777" w:rsidR="00CF6F81" w:rsidRDefault="00CF6F81" w:rsidP="004656A8">
                  <w:pPr>
                    <w:ind w:left="113" w:right="113" w:firstLine="0"/>
                    <w:jc w:val="center"/>
                  </w:pPr>
                </w:p>
              </w:tc>
            </w:tr>
            <w:tr w:rsidR="00CF6F81" w14:paraId="12075FE5" w14:textId="77777777" w:rsidTr="004656A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7B683873" w14:textId="77777777" w:rsidR="00CF6F81" w:rsidRPr="001A50A5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Взам.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684AA0CA" w14:textId="77777777" w:rsidR="00CF6F81" w:rsidRDefault="00CF6F81" w:rsidP="004656A8">
                  <w:pPr>
                    <w:ind w:left="113" w:right="113" w:firstLine="0"/>
                    <w:jc w:val="center"/>
                  </w:pPr>
                </w:p>
              </w:tc>
            </w:tr>
            <w:tr w:rsidR="00CF6F81" w14:paraId="3FA9981F" w14:textId="77777777" w:rsidTr="004656A8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3FF686FE" w14:textId="77777777" w:rsidR="00CF6F81" w:rsidRPr="001A50A5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6FA59DF4" w14:textId="77777777" w:rsidR="00CF6F81" w:rsidRDefault="00CF6F81" w:rsidP="004656A8">
                  <w:pPr>
                    <w:ind w:left="113" w:right="113" w:firstLine="0"/>
                    <w:jc w:val="center"/>
                  </w:pPr>
                </w:p>
              </w:tc>
            </w:tr>
            <w:tr w:rsidR="00CF6F81" w14:paraId="35DAC828" w14:textId="77777777" w:rsidTr="004656A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683DA81D" w14:textId="77777777" w:rsidR="00CF6F81" w:rsidRPr="001A50A5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0674BFC" w14:textId="77777777" w:rsidR="00CF6F81" w:rsidRDefault="00CF6F81" w:rsidP="004656A8">
                  <w:pPr>
                    <w:ind w:left="113" w:right="113" w:firstLine="0"/>
                    <w:jc w:val="center"/>
                  </w:pPr>
                </w:p>
              </w:tc>
            </w:tr>
          </w:tbl>
          <w:p w14:paraId="253D768E" w14:textId="77777777" w:rsidR="00CF6F81" w:rsidRDefault="00CF6F81" w:rsidP="004656A8">
            <w:pPr>
              <w:ind w:left="317" w:right="-108" w:firstLine="0"/>
              <w:jc w:val="right"/>
              <w:rPr>
                <w:lang w:val="en-US"/>
              </w:rPr>
            </w:pPr>
          </w:p>
          <w:p w14:paraId="41F9FF20" w14:textId="77777777" w:rsidR="00CF6F81" w:rsidRPr="00B12A81" w:rsidRDefault="00CF6F81" w:rsidP="004656A8">
            <w:pPr>
              <w:rPr>
                <w:lang w:val="en-US"/>
              </w:rPr>
            </w:pPr>
          </w:p>
          <w:p w14:paraId="2EBD4ACA" w14:textId="77777777" w:rsidR="00CF6F81" w:rsidRPr="00B12A81" w:rsidRDefault="00CF6F81" w:rsidP="004656A8">
            <w:pPr>
              <w:rPr>
                <w:lang w:val="en-US"/>
              </w:rPr>
            </w:pPr>
          </w:p>
          <w:p w14:paraId="2EEAEAE5" w14:textId="77777777" w:rsidR="00CF6F81" w:rsidRPr="00B12A81" w:rsidRDefault="00CF6F81" w:rsidP="004656A8">
            <w:pPr>
              <w:rPr>
                <w:lang w:val="en-US"/>
              </w:rPr>
            </w:pPr>
          </w:p>
          <w:p w14:paraId="05421FEC" w14:textId="77777777" w:rsidR="00CF6F81" w:rsidRPr="00B12A81" w:rsidRDefault="00CF6F81" w:rsidP="004656A8">
            <w:pPr>
              <w:rPr>
                <w:lang w:val="en-US"/>
              </w:rPr>
            </w:pPr>
          </w:p>
          <w:p w14:paraId="54CF5436" w14:textId="77777777" w:rsidR="00CF6F81" w:rsidRPr="00B12A81" w:rsidRDefault="00CF6F81" w:rsidP="004656A8">
            <w:pPr>
              <w:rPr>
                <w:lang w:val="en-US"/>
              </w:rPr>
            </w:pPr>
          </w:p>
          <w:p w14:paraId="30DE6D4A" w14:textId="77777777" w:rsidR="00CF6F81" w:rsidRDefault="00CF6F81" w:rsidP="004656A8"/>
          <w:p w14:paraId="60138945" w14:textId="77777777" w:rsidR="00CF6F81" w:rsidRDefault="00CF6F81" w:rsidP="004656A8"/>
          <w:p w14:paraId="688610A7" w14:textId="77777777" w:rsidR="00CF6F81" w:rsidRDefault="00CF6F81" w:rsidP="004656A8"/>
          <w:p w14:paraId="7A39C8C8" w14:textId="77777777" w:rsidR="00CF6F81" w:rsidRDefault="00CF6F81" w:rsidP="004656A8"/>
          <w:p w14:paraId="15D89300" w14:textId="77777777" w:rsidR="00CF6F81" w:rsidRDefault="00CF6F81" w:rsidP="004656A8"/>
          <w:p w14:paraId="308C21AC" w14:textId="77777777" w:rsidR="00CF6F81" w:rsidRPr="00B12A81" w:rsidRDefault="00CF6F81" w:rsidP="004656A8">
            <w:pPr>
              <w:ind w:firstLine="0"/>
            </w:pPr>
          </w:p>
        </w:tc>
        <w:tc>
          <w:tcPr>
            <w:tcW w:w="10059" w:type="dxa"/>
            <w:gridSpan w:val="5"/>
          </w:tcPr>
          <w:p w14:paraId="0AF47F95" w14:textId="77777777" w:rsidR="00CF6F81" w:rsidRDefault="00CF6F81" w:rsidP="00354027">
            <w:r>
              <w:tab/>
            </w:r>
          </w:p>
          <w:p w14:paraId="60CF1E2A" w14:textId="77777777" w:rsidR="00CF6F81" w:rsidRDefault="00CF6F81" w:rsidP="004656A8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14:paraId="04C52374" w14:textId="77777777" w:rsidR="00CF6F81" w:rsidRDefault="00CF6F81" w:rsidP="004656A8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14:paraId="19EDC5BA" w14:textId="77777777" w:rsidR="00CF6F81" w:rsidRDefault="00CF6F81" w:rsidP="004656A8">
            <w:pPr>
              <w:ind w:firstLine="0"/>
              <w:jc w:val="center"/>
              <w:rPr>
                <w:b/>
              </w:rPr>
            </w:pPr>
          </w:p>
          <w:p w14:paraId="51C726F8" w14:textId="77777777" w:rsidR="00CF6F81" w:rsidRDefault="00CF6F81" w:rsidP="004656A8">
            <w:pPr>
              <w:ind w:firstLine="0"/>
              <w:jc w:val="center"/>
              <w:rPr>
                <w:b/>
              </w:rPr>
            </w:pPr>
          </w:p>
          <w:p w14:paraId="602ECCFC" w14:textId="77777777" w:rsidR="00CF6F81" w:rsidRDefault="00CF6F81" w:rsidP="004656A8">
            <w:pPr>
              <w:ind w:firstLine="0"/>
              <w:jc w:val="center"/>
              <w:rPr>
                <w:b/>
              </w:rPr>
            </w:pPr>
          </w:p>
          <w:p w14:paraId="7E7AD807" w14:textId="77777777" w:rsidR="00CF6F81" w:rsidRDefault="00CF6F81" w:rsidP="004656A8">
            <w:pPr>
              <w:ind w:firstLine="0"/>
              <w:jc w:val="center"/>
              <w:rPr>
                <w:b/>
              </w:rPr>
            </w:pPr>
          </w:p>
          <w:p w14:paraId="49BE87BE" w14:textId="77777777" w:rsidR="00CF6F81" w:rsidRDefault="00CF6F81" w:rsidP="004656A8">
            <w:pPr>
              <w:ind w:firstLine="0"/>
              <w:jc w:val="center"/>
              <w:rPr>
                <w:b/>
              </w:rPr>
            </w:pPr>
          </w:p>
          <w:p w14:paraId="2D6A5FF6" w14:textId="77777777" w:rsidR="00CF6F81" w:rsidRDefault="00CF6F81" w:rsidP="004656A8">
            <w:pPr>
              <w:ind w:firstLine="0"/>
              <w:jc w:val="center"/>
              <w:rPr>
                <w:b/>
              </w:rPr>
            </w:pPr>
          </w:p>
          <w:p w14:paraId="64F03555" w14:textId="77777777" w:rsidR="00CF6F81" w:rsidRDefault="00CF6F81" w:rsidP="004656A8">
            <w:pPr>
              <w:ind w:firstLine="0"/>
              <w:jc w:val="center"/>
              <w:rPr>
                <w:b/>
              </w:rPr>
            </w:pPr>
          </w:p>
          <w:p w14:paraId="6E3AFD54" w14:textId="5AC3DB5D" w:rsidR="00F56F05" w:rsidRPr="00645899" w:rsidRDefault="006A014E" w:rsidP="006A014E">
            <w:pPr>
              <w:ind w:firstLine="0"/>
              <w:jc w:val="center"/>
              <w:rPr>
                <w:b/>
                <w:noProof/>
                <w:sz w:val="28"/>
              </w:rPr>
            </w:pPr>
            <w:r w:rsidRPr="004A22F1">
              <w:rPr>
                <w:b/>
                <w:noProof/>
                <w:sz w:val="28"/>
              </w:rPr>
              <w:t>Аудиоплагин для создания стереозвука</w:t>
            </w:r>
          </w:p>
          <w:p w14:paraId="68157E98" w14:textId="77777777" w:rsidR="00CF6F81" w:rsidRDefault="00CF6F81" w:rsidP="004656A8">
            <w:pPr>
              <w:ind w:firstLine="0"/>
              <w:jc w:val="center"/>
            </w:pPr>
          </w:p>
          <w:p w14:paraId="1BA66975" w14:textId="7F0C9D1B" w:rsidR="00CF6F81" w:rsidRPr="00C93570" w:rsidRDefault="00C220A8" w:rsidP="004656A8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Программа и методика испытаний</w:t>
            </w:r>
          </w:p>
          <w:p w14:paraId="5A2877FB" w14:textId="77777777" w:rsidR="00CF6F81" w:rsidRPr="00C93570" w:rsidRDefault="00CF6F81" w:rsidP="004656A8">
            <w:pPr>
              <w:ind w:firstLine="0"/>
              <w:jc w:val="center"/>
              <w:rPr>
                <w:b/>
              </w:rPr>
            </w:pPr>
          </w:p>
          <w:p w14:paraId="5D8FC727" w14:textId="58CD345A" w:rsidR="00CF6F81" w:rsidRPr="00C93570" w:rsidRDefault="00CF6F81" w:rsidP="004656A8">
            <w:pPr>
              <w:ind w:firstLine="0"/>
              <w:jc w:val="center"/>
              <w:rPr>
                <w:b/>
                <w:sz w:val="28"/>
              </w:rPr>
            </w:pPr>
            <w:r w:rsidRPr="00C93570">
              <w:rPr>
                <w:b/>
                <w:sz w:val="28"/>
              </w:rPr>
              <w:t>RU.17701729</w:t>
            </w:r>
            <w:r w:rsidRPr="007F1EDF">
              <w:rPr>
                <w:b/>
                <w:color w:val="000000" w:themeColor="text1"/>
                <w:sz w:val="28"/>
              </w:rPr>
              <w:t>.</w:t>
            </w:r>
            <w:r w:rsidR="00FB4D3E">
              <w:rPr>
                <w:b/>
                <w:color w:val="000000" w:themeColor="text1"/>
                <w:sz w:val="28"/>
              </w:rPr>
              <w:t>05.02</w:t>
            </w:r>
            <w:r w:rsidRPr="007F1EDF">
              <w:rPr>
                <w:b/>
                <w:color w:val="000000" w:themeColor="text1"/>
                <w:sz w:val="28"/>
              </w:rPr>
              <w:t xml:space="preserve">-01 </w:t>
            </w:r>
            <w:r w:rsidR="00F51107">
              <w:rPr>
                <w:b/>
                <w:sz w:val="28"/>
              </w:rPr>
              <w:t>51</w:t>
            </w:r>
            <w:r w:rsidRPr="00C93570">
              <w:rPr>
                <w:b/>
                <w:sz w:val="28"/>
              </w:rPr>
              <w:t xml:space="preserve"> 01-1</w:t>
            </w:r>
          </w:p>
          <w:p w14:paraId="6FD7FD61" w14:textId="77777777" w:rsidR="00CF6F81" w:rsidRDefault="00CF6F81" w:rsidP="004656A8">
            <w:pPr>
              <w:ind w:firstLine="0"/>
              <w:jc w:val="center"/>
              <w:rPr>
                <w:sz w:val="28"/>
              </w:rPr>
            </w:pPr>
          </w:p>
          <w:p w14:paraId="4C2066C0" w14:textId="0CEF8758" w:rsidR="00CF6F81" w:rsidRPr="00DA016D" w:rsidRDefault="00CF6F81" w:rsidP="004656A8">
            <w:pPr>
              <w:ind w:firstLine="0"/>
              <w:jc w:val="center"/>
              <w:rPr>
                <w:b/>
                <w:color w:val="000000" w:themeColor="text1"/>
                <w:sz w:val="28"/>
              </w:rPr>
            </w:pPr>
            <w:r>
              <w:rPr>
                <w:b/>
                <w:sz w:val="28"/>
              </w:rPr>
              <w:t xml:space="preserve">Листов </w:t>
            </w:r>
            <w:r w:rsidR="00381851">
              <w:rPr>
                <w:b/>
                <w:color w:val="000000" w:themeColor="text1"/>
                <w:sz w:val="28"/>
              </w:rPr>
              <w:t>1</w:t>
            </w:r>
            <w:r w:rsidR="00DA016D">
              <w:rPr>
                <w:b/>
                <w:color w:val="000000" w:themeColor="text1"/>
                <w:sz w:val="28"/>
              </w:rPr>
              <w:t>8</w:t>
            </w:r>
          </w:p>
          <w:p w14:paraId="1212BEFA" w14:textId="77777777" w:rsidR="00CF6F81" w:rsidRDefault="00CF6F81" w:rsidP="004656A8">
            <w:pPr>
              <w:ind w:firstLine="0"/>
              <w:jc w:val="center"/>
              <w:rPr>
                <w:sz w:val="28"/>
              </w:rPr>
            </w:pPr>
          </w:p>
          <w:p w14:paraId="74352D85" w14:textId="77777777" w:rsidR="00CF6F81" w:rsidRDefault="00CF6F81" w:rsidP="004656A8">
            <w:pPr>
              <w:ind w:firstLine="0"/>
              <w:jc w:val="center"/>
              <w:rPr>
                <w:sz w:val="28"/>
              </w:rPr>
            </w:pPr>
          </w:p>
          <w:p w14:paraId="37204A11" w14:textId="77777777" w:rsidR="00CF6F81" w:rsidRDefault="00CF6F81" w:rsidP="004656A8">
            <w:pPr>
              <w:ind w:firstLine="0"/>
              <w:jc w:val="center"/>
              <w:rPr>
                <w:sz w:val="28"/>
              </w:rPr>
            </w:pPr>
          </w:p>
          <w:p w14:paraId="6CC646AA" w14:textId="77777777" w:rsidR="00CF6F81" w:rsidRDefault="00CF6F81" w:rsidP="004656A8">
            <w:pPr>
              <w:ind w:firstLine="0"/>
              <w:jc w:val="center"/>
              <w:rPr>
                <w:sz w:val="28"/>
              </w:rPr>
            </w:pPr>
          </w:p>
          <w:p w14:paraId="0D91D575" w14:textId="77777777" w:rsidR="00CF6F81" w:rsidRDefault="00CF6F81" w:rsidP="004656A8">
            <w:pPr>
              <w:ind w:firstLine="0"/>
              <w:jc w:val="center"/>
              <w:rPr>
                <w:sz w:val="28"/>
              </w:rPr>
            </w:pPr>
          </w:p>
          <w:p w14:paraId="2EB699FC" w14:textId="77777777" w:rsidR="00CF6F81" w:rsidRDefault="00CF6F81" w:rsidP="00F56F05">
            <w:pPr>
              <w:ind w:firstLine="0"/>
              <w:jc w:val="left"/>
              <w:rPr>
                <w:sz w:val="28"/>
              </w:rPr>
            </w:pPr>
          </w:p>
          <w:p w14:paraId="2E3E2008" w14:textId="77777777" w:rsidR="00CF6F81" w:rsidRPr="004F56B7" w:rsidRDefault="00CF6F81" w:rsidP="004656A8">
            <w:pPr>
              <w:ind w:firstLine="0"/>
            </w:pPr>
          </w:p>
        </w:tc>
      </w:tr>
      <w:tr w:rsidR="00CF6F81" w:rsidRPr="004F56B7" w14:paraId="77E429D3" w14:textId="77777777" w:rsidTr="004656A8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0D56DC65" w14:textId="77777777" w:rsidR="00CF6F81" w:rsidRPr="004F56B7" w:rsidRDefault="00CF6F81" w:rsidP="004656A8">
            <w:pPr>
              <w:ind w:firstLine="0"/>
              <w:jc w:val="right"/>
            </w:pPr>
          </w:p>
        </w:tc>
        <w:tc>
          <w:tcPr>
            <w:tcW w:w="4570" w:type="dxa"/>
            <w:gridSpan w:val="2"/>
            <w:vMerge w:val="restart"/>
          </w:tcPr>
          <w:p w14:paraId="5851CDDB" w14:textId="77777777" w:rsidR="00CF6F81" w:rsidRPr="004F56B7" w:rsidRDefault="00CF6F81" w:rsidP="004656A8">
            <w:pPr>
              <w:ind w:firstLine="0"/>
            </w:pPr>
          </w:p>
        </w:tc>
        <w:tc>
          <w:tcPr>
            <w:tcW w:w="5489" w:type="dxa"/>
            <w:gridSpan w:val="3"/>
          </w:tcPr>
          <w:p w14:paraId="5553291E" w14:textId="77777777" w:rsidR="00CF6F81" w:rsidRDefault="00CF6F81" w:rsidP="004656A8">
            <w:pPr>
              <w:ind w:firstLine="0"/>
              <w:jc w:val="center"/>
            </w:pPr>
          </w:p>
          <w:p w14:paraId="725D4694" w14:textId="77777777" w:rsidR="00CF6F81" w:rsidRDefault="00CF6F81" w:rsidP="004656A8">
            <w:pPr>
              <w:ind w:firstLine="0"/>
              <w:jc w:val="center"/>
            </w:pPr>
          </w:p>
          <w:p w14:paraId="7F697E11" w14:textId="77777777" w:rsidR="00CF6F81" w:rsidRPr="00297DE2" w:rsidRDefault="00CF6F81" w:rsidP="004656A8">
            <w:pPr>
              <w:ind w:firstLine="0"/>
              <w:jc w:val="center"/>
            </w:pPr>
          </w:p>
          <w:p w14:paraId="0D165E5F" w14:textId="77777777" w:rsidR="00CF6F81" w:rsidRDefault="00CF6F81" w:rsidP="004656A8">
            <w:pPr>
              <w:ind w:firstLine="0"/>
              <w:jc w:val="center"/>
            </w:pPr>
          </w:p>
          <w:p w14:paraId="2E2F104B" w14:textId="77777777" w:rsidR="00CF6F81" w:rsidRDefault="00CF6F81" w:rsidP="004656A8">
            <w:pPr>
              <w:ind w:firstLine="0"/>
              <w:jc w:val="center"/>
            </w:pPr>
          </w:p>
          <w:p w14:paraId="5E90E669" w14:textId="77777777" w:rsidR="00CF6F81" w:rsidRPr="004F56B7" w:rsidRDefault="00CF6F81" w:rsidP="004656A8">
            <w:pPr>
              <w:ind w:firstLine="0"/>
              <w:jc w:val="center"/>
            </w:pPr>
          </w:p>
        </w:tc>
      </w:tr>
      <w:tr w:rsidR="00CF6F81" w:rsidRPr="004F56B7" w14:paraId="10D064B6" w14:textId="77777777" w:rsidTr="004656A8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07258223" w14:textId="77777777" w:rsidR="00CF6F81" w:rsidRPr="004F56B7" w:rsidRDefault="00CF6F81" w:rsidP="004656A8">
            <w:pPr>
              <w:ind w:firstLine="0"/>
              <w:jc w:val="right"/>
            </w:pPr>
          </w:p>
        </w:tc>
        <w:tc>
          <w:tcPr>
            <w:tcW w:w="4570" w:type="dxa"/>
            <w:gridSpan w:val="2"/>
            <w:vMerge/>
          </w:tcPr>
          <w:p w14:paraId="44FE1D34" w14:textId="77777777" w:rsidR="00CF6F81" w:rsidRPr="004F56B7" w:rsidRDefault="00CF6F81" w:rsidP="004656A8">
            <w:pPr>
              <w:ind w:firstLine="0"/>
            </w:pPr>
          </w:p>
        </w:tc>
        <w:tc>
          <w:tcPr>
            <w:tcW w:w="5489" w:type="dxa"/>
            <w:gridSpan w:val="3"/>
          </w:tcPr>
          <w:p w14:paraId="63B33F56" w14:textId="77777777" w:rsidR="00CF6F81" w:rsidRDefault="00CF6F81" w:rsidP="004656A8">
            <w:pPr>
              <w:ind w:firstLine="0"/>
              <w:jc w:val="center"/>
            </w:pPr>
          </w:p>
          <w:p w14:paraId="6E91B236" w14:textId="77777777" w:rsidR="00CF6F81" w:rsidRDefault="00CF6F81" w:rsidP="004656A8">
            <w:pPr>
              <w:ind w:firstLine="0"/>
              <w:jc w:val="center"/>
            </w:pPr>
          </w:p>
          <w:p w14:paraId="666EB800" w14:textId="77777777" w:rsidR="00CF6F81" w:rsidRDefault="00CF6F81" w:rsidP="004656A8">
            <w:pPr>
              <w:ind w:firstLine="0"/>
              <w:jc w:val="center"/>
            </w:pPr>
          </w:p>
          <w:p w14:paraId="4095D7E7" w14:textId="77777777" w:rsidR="00CF6F81" w:rsidRDefault="00CF6F81" w:rsidP="004656A8">
            <w:pPr>
              <w:ind w:firstLine="0"/>
              <w:jc w:val="center"/>
            </w:pPr>
          </w:p>
          <w:p w14:paraId="4F889514" w14:textId="77777777" w:rsidR="00CF6F81" w:rsidRDefault="00CF6F81" w:rsidP="004656A8">
            <w:pPr>
              <w:ind w:firstLine="0"/>
              <w:jc w:val="center"/>
            </w:pPr>
          </w:p>
          <w:p w14:paraId="45CC0A24" w14:textId="77777777" w:rsidR="00CF6F81" w:rsidRDefault="00CF6F81" w:rsidP="004656A8">
            <w:pPr>
              <w:ind w:firstLine="0"/>
              <w:jc w:val="center"/>
            </w:pPr>
          </w:p>
          <w:p w14:paraId="3FADD3CE" w14:textId="77777777" w:rsidR="00CF6F81" w:rsidRDefault="00CF6F81" w:rsidP="004656A8">
            <w:pPr>
              <w:ind w:firstLine="0"/>
              <w:jc w:val="center"/>
            </w:pPr>
          </w:p>
          <w:p w14:paraId="0AA35FAE" w14:textId="77777777" w:rsidR="00CF6F81" w:rsidRDefault="00CF6F81" w:rsidP="004656A8">
            <w:pPr>
              <w:ind w:firstLine="0"/>
            </w:pPr>
          </w:p>
          <w:p w14:paraId="389A4185" w14:textId="77777777" w:rsidR="00CF6F81" w:rsidRPr="004F56B7" w:rsidRDefault="00CF6F81" w:rsidP="004656A8">
            <w:pPr>
              <w:ind w:firstLine="0"/>
              <w:jc w:val="center"/>
            </w:pPr>
          </w:p>
        </w:tc>
      </w:tr>
      <w:tr w:rsidR="00CF6F81" w:rsidRPr="004F56B7" w14:paraId="2574942B" w14:textId="77777777" w:rsidTr="004656A8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25B441FB" w14:textId="77777777" w:rsidR="00CF6F81" w:rsidRPr="004F56B7" w:rsidRDefault="00CF6F81" w:rsidP="004656A8">
            <w:pPr>
              <w:ind w:firstLine="0"/>
              <w:jc w:val="right"/>
            </w:pPr>
          </w:p>
        </w:tc>
        <w:tc>
          <w:tcPr>
            <w:tcW w:w="10059" w:type="dxa"/>
            <w:gridSpan w:val="5"/>
          </w:tcPr>
          <w:p w14:paraId="0F5405F0" w14:textId="77777777" w:rsidR="00CF6F81" w:rsidRPr="00297DE2" w:rsidRDefault="00CF6F81" w:rsidP="004656A8">
            <w:pPr>
              <w:ind w:firstLine="0"/>
              <w:jc w:val="center"/>
              <w:rPr>
                <w:b/>
              </w:rPr>
            </w:pPr>
          </w:p>
        </w:tc>
      </w:tr>
      <w:tr w:rsidR="00CF6F81" w14:paraId="6780AE5A" w14:textId="77777777" w:rsidTr="004656A8">
        <w:tblPrEx>
          <w:tblCellMar>
            <w:left w:w="0" w:type="dxa"/>
            <w:right w:w="0" w:type="dxa"/>
          </w:tblCellMar>
        </w:tblPrEx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0464F025" w14:textId="77777777" w:rsidR="00CF6F81" w:rsidRPr="004F56B7" w:rsidRDefault="00CF6F81" w:rsidP="004656A8">
            <w:pPr>
              <w:ind w:firstLine="0"/>
              <w:jc w:val="right"/>
            </w:pPr>
          </w:p>
        </w:tc>
        <w:tc>
          <w:tcPr>
            <w:tcW w:w="8784" w:type="dxa"/>
            <w:gridSpan w:val="4"/>
          </w:tcPr>
          <w:p w14:paraId="2F5D6999" w14:textId="77777777" w:rsidR="00CF6F81" w:rsidRPr="001A50A5" w:rsidRDefault="00CF6F81" w:rsidP="004656A8">
            <w:pPr>
              <w:ind w:firstLine="0"/>
              <w:jc w:val="center"/>
            </w:pPr>
          </w:p>
        </w:tc>
        <w:tc>
          <w:tcPr>
            <w:tcW w:w="1275" w:type="dxa"/>
            <w:vAlign w:val="center"/>
          </w:tcPr>
          <w:p w14:paraId="2DA8E83A" w14:textId="77777777" w:rsidR="00CF6F81" w:rsidRDefault="00CF6F81" w:rsidP="004656A8">
            <w:pPr>
              <w:ind w:firstLine="0"/>
              <w:jc w:val="center"/>
            </w:pPr>
          </w:p>
          <w:p w14:paraId="43E1C426" w14:textId="77777777" w:rsidR="00CF6F81" w:rsidRDefault="00CF6F81" w:rsidP="004656A8">
            <w:pPr>
              <w:ind w:firstLine="0"/>
              <w:jc w:val="center"/>
            </w:pPr>
          </w:p>
          <w:p w14:paraId="472EBFCB" w14:textId="77777777" w:rsidR="00CF6F81" w:rsidRPr="00556B74" w:rsidRDefault="00CF6F81" w:rsidP="004656A8">
            <w:pPr>
              <w:ind w:firstLine="0"/>
              <w:jc w:val="center"/>
            </w:pPr>
          </w:p>
        </w:tc>
      </w:tr>
    </w:tbl>
    <w:p w14:paraId="4EADAA35" w14:textId="7761EEC4" w:rsidR="00953FB8" w:rsidRPr="00FB4D3E" w:rsidRDefault="00CF6F81" w:rsidP="00F56F05">
      <w:pPr>
        <w:jc w:val="center"/>
        <w:rPr>
          <w:rFonts w:cs="Times New Roman"/>
          <w:b/>
          <w:sz w:val="28"/>
          <w:lang w:val="en-US"/>
        </w:rPr>
      </w:pPr>
      <w:r>
        <w:rPr>
          <w:rFonts w:cs="Times New Roman"/>
          <w:b/>
          <w:sz w:val="28"/>
        </w:rPr>
        <w:t xml:space="preserve">Москва </w:t>
      </w:r>
      <w:r w:rsidR="00C220A8">
        <w:rPr>
          <w:rFonts w:cs="Times New Roman"/>
          <w:b/>
          <w:sz w:val="28"/>
        </w:rPr>
        <w:t>202</w:t>
      </w:r>
      <w:r w:rsidR="00FB4D3E">
        <w:rPr>
          <w:rFonts w:cs="Times New Roman"/>
          <w:b/>
          <w:sz w:val="28"/>
          <w:lang w:val="en-US"/>
        </w:rPr>
        <w:t>1</w:t>
      </w:r>
    </w:p>
    <w:p w14:paraId="7767823A" w14:textId="77777777" w:rsidR="008742A7" w:rsidRDefault="008742A7" w:rsidP="008742A7">
      <w:pPr>
        <w:pStyle w:val="Heading1"/>
        <w:ind w:left="360"/>
        <w:sectPr w:rsidR="008742A7" w:rsidSect="00AC3B74">
          <w:headerReference w:type="default" r:id="rId19"/>
          <w:pgSz w:w="11906" w:h="16838"/>
          <w:pgMar w:top="1134" w:right="850" w:bottom="1134" w:left="1701" w:header="708" w:footer="708" w:gutter="0"/>
          <w:pgNumType w:start="2"/>
          <w:cols w:space="708"/>
          <w:docGrid w:linePitch="360"/>
        </w:sectPr>
      </w:pPr>
    </w:p>
    <w:p w14:paraId="1C100244" w14:textId="77777777" w:rsidR="00953FB8" w:rsidRPr="00750E08" w:rsidRDefault="00690F37" w:rsidP="00750E08">
      <w:pPr>
        <w:pStyle w:val="a0"/>
        <w:jc w:val="center"/>
        <w:rPr>
          <w:b/>
          <w:sz w:val="24"/>
          <w:szCs w:val="24"/>
        </w:rPr>
      </w:pPr>
      <w:bookmarkStart w:id="0" w:name="_Toc25756523"/>
      <w:r w:rsidRPr="00750E08">
        <w:rPr>
          <w:b/>
          <w:sz w:val="24"/>
          <w:szCs w:val="24"/>
        </w:rPr>
        <w:lastRenderedPageBreak/>
        <w:t>СОДЕРЖАНИЕ</w:t>
      </w:r>
      <w:bookmarkEnd w:id="0"/>
      <w:r w:rsidR="00750E08">
        <w:rPr>
          <w:b/>
          <w:sz w:val="24"/>
          <w:szCs w:val="24"/>
        </w:rPr>
        <w:t>          </w:t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eastAsia="en-US"/>
        </w:rPr>
        <w:id w:val="-636885740"/>
        <w:docPartObj>
          <w:docPartGallery w:val="Table of Contents"/>
          <w:docPartUnique/>
        </w:docPartObj>
      </w:sdtPr>
      <w:sdtEndPr>
        <w:rPr>
          <w:rFonts w:ascii="Times New Roman" w:hAnsi="Times New Roman"/>
          <w:bCs/>
        </w:rPr>
      </w:sdtEndPr>
      <w:sdtContent>
        <w:p w14:paraId="320E9BE7" w14:textId="77777777" w:rsidR="003A718E" w:rsidRDefault="009C7A00" w:rsidP="00543853">
          <w:pPr>
            <w:pStyle w:val="TOCHeading"/>
            <w:rPr>
              <w:noProof/>
            </w:rPr>
          </w:pPr>
          <w:r>
            <w:t>Оглавление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757FB539" w14:textId="54AF243B" w:rsidR="003A718E" w:rsidRDefault="007C39F2">
          <w:pPr>
            <w:pStyle w:val="TOC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72439288" w:history="1">
            <w:r w:rsidR="003A718E" w:rsidRPr="004D0F97">
              <w:rPr>
                <w:rStyle w:val="Hyperlink"/>
                <w:noProof/>
              </w:rPr>
              <w:t>1.</w:t>
            </w:r>
            <w:r w:rsidR="003A718E"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="003A718E" w:rsidRPr="004D0F97">
              <w:rPr>
                <w:rStyle w:val="Hyperlink"/>
                <w:noProof/>
              </w:rPr>
              <w:t>ОБЪЕКТ ИСПЫТАНИЙ</w:t>
            </w:r>
            <w:r w:rsidR="003A718E">
              <w:rPr>
                <w:noProof/>
                <w:webHidden/>
              </w:rPr>
              <w:tab/>
            </w:r>
            <w:r w:rsidR="003A718E">
              <w:rPr>
                <w:noProof/>
                <w:webHidden/>
              </w:rPr>
              <w:fldChar w:fldCharType="begin"/>
            </w:r>
            <w:r w:rsidR="003A718E">
              <w:rPr>
                <w:noProof/>
                <w:webHidden/>
              </w:rPr>
              <w:instrText xml:space="preserve"> PAGEREF _Toc72439288 \h </w:instrText>
            </w:r>
            <w:r w:rsidR="003A718E">
              <w:rPr>
                <w:noProof/>
                <w:webHidden/>
              </w:rPr>
            </w:r>
            <w:r w:rsidR="003A718E">
              <w:rPr>
                <w:noProof/>
                <w:webHidden/>
              </w:rPr>
              <w:fldChar w:fldCharType="separate"/>
            </w:r>
            <w:r w:rsidR="003A718E">
              <w:rPr>
                <w:noProof/>
                <w:webHidden/>
              </w:rPr>
              <w:t>4</w:t>
            </w:r>
            <w:r w:rsidR="003A718E">
              <w:rPr>
                <w:noProof/>
                <w:webHidden/>
              </w:rPr>
              <w:fldChar w:fldCharType="end"/>
            </w:r>
          </w:hyperlink>
        </w:p>
        <w:p w14:paraId="3F583069" w14:textId="5F7404F9" w:rsidR="003A718E" w:rsidRDefault="007C39F2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72439289" w:history="1">
            <w:r w:rsidR="003A718E" w:rsidRPr="004D0F97">
              <w:rPr>
                <w:rStyle w:val="Hyperlink"/>
                <w:noProof/>
              </w:rPr>
              <w:t>1.1</w:t>
            </w:r>
            <w:r w:rsidR="003A718E"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="003A718E" w:rsidRPr="004D0F97">
              <w:rPr>
                <w:rStyle w:val="Hyperlink"/>
                <w:noProof/>
              </w:rPr>
              <w:t>Наименование</w:t>
            </w:r>
            <w:r w:rsidR="003A718E">
              <w:rPr>
                <w:noProof/>
                <w:webHidden/>
              </w:rPr>
              <w:tab/>
            </w:r>
            <w:r w:rsidR="003A718E">
              <w:rPr>
                <w:noProof/>
                <w:webHidden/>
              </w:rPr>
              <w:fldChar w:fldCharType="begin"/>
            </w:r>
            <w:r w:rsidR="003A718E">
              <w:rPr>
                <w:noProof/>
                <w:webHidden/>
              </w:rPr>
              <w:instrText xml:space="preserve"> PAGEREF _Toc72439289 \h </w:instrText>
            </w:r>
            <w:r w:rsidR="003A718E">
              <w:rPr>
                <w:noProof/>
                <w:webHidden/>
              </w:rPr>
            </w:r>
            <w:r w:rsidR="003A718E">
              <w:rPr>
                <w:noProof/>
                <w:webHidden/>
              </w:rPr>
              <w:fldChar w:fldCharType="separate"/>
            </w:r>
            <w:r w:rsidR="003A718E">
              <w:rPr>
                <w:noProof/>
                <w:webHidden/>
              </w:rPr>
              <w:t>4</w:t>
            </w:r>
            <w:r w:rsidR="003A718E">
              <w:rPr>
                <w:noProof/>
                <w:webHidden/>
              </w:rPr>
              <w:fldChar w:fldCharType="end"/>
            </w:r>
          </w:hyperlink>
        </w:p>
        <w:p w14:paraId="35460AC8" w14:textId="0C683380" w:rsidR="003A718E" w:rsidRDefault="007C39F2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72439290" w:history="1">
            <w:r w:rsidR="003A718E" w:rsidRPr="004D0F97">
              <w:rPr>
                <w:rStyle w:val="Hyperlink"/>
                <w:noProof/>
              </w:rPr>
              <w:t>1.2</w:t>
            </w:r>
            <w:r w:rsidR="003A718E"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="003A718E" w:rsidRPr="004D0F97">
              <w:rPr>
                <w:rStyle w:val="Hyperlink"/>
                <w:noProof/>
              </w:rPr>
              <w:t>Область применения</w:t>
            </w:r>
            <w:r w:rsidR="003A718E">
              <w:rPr>
                <w:noProof/>
                <w:webHidden/>
              </w:rPr>
              <w:tab/>
            </w:r>
            <w:r w:rsidR="003A718E">
              <w:rPr>
                <w:noProof/>
                <w:webHidden/>
              </w:rPr>
              <w:fldChar w:fldCharType="begin"/>
            </w:r>
            <w:r w:rsidR="003A718E">
              <w:rPr>
                <w:noProof/>
                <w:webHidden/>
              </w:rPr>
              <w:instrText xml:space="preserve"> PAGEREF _Toc72439290 \h </w:instrText>
            </w:r>
            <w:r w:rsidR="003A718E">
              <w:rPr>
                <w:noProof/>
                <w:webHidden/>
              </w:rPr>
            </w:r>
            <w:r w:rsidR="003A718E">
              <w:rPr>
                <w:noProof/>
                <w:webHidden/>
              </w:rPr>
              <w:fldChar w:fldCharType="separate"/>
            </w:r>
            <w:r w:rsidR="003A718E">
              <w:rPr>
                <w:noProof/>
                <w:webHidden/>
              </w:rPr>
              <w:t>4</w:t>
            </w:r>
            <w:r w:rsidR="003A718E">
              <w:rPr>
                <w:noProof/>
                <w:webHidden/>
              </w:rPr>
              <w:fldChar w:fldCharType="end"/>
            </w:r>
          </w:hyperlink>
        </w:p>
        <w:p w14:paraId="5B185DF1" w14:textId="6B9FEDC9" w:rsidR="003A718E" w:rsidRDefault="007C39F2">
          <w:pPr>
            <w:pStyle w:val="TOC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72439291" w:history="1">
            <w:r w:rsidR="003A718E" w:rsidRPr="004D0F97">
              <w:rPr>
                <w:rStyle w:val="Hyperlink"/>
                <w:noProof/>
              </w:rPr>
              <w:t>2.</w:t>
            </w:r>
            <w:r w:rsidR="003A718E"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="003A718E" w:rsidRPr="004D0F97">
              <w:rPr>
                <w:rStyle w:val="Hyperlink"/>
                <w:noProof/>
              </w:rPr>
              <w:t>ЦЕЛЬ ИСПЫТАНИЙ</w:t>
            </w:r>
            <w:r w:rsidR="003A718E">
              <w:rPr>
                <w:noProof/>
                <w:webHidden/>
              </w:rPr>
              <w:tab/>
            </w:r>
            <w:r w:rsidR="003A718E">
              <w:rPr>
                <w:noProof/>
                <w:webHidden/>
              </w:rPr>
              <w:fldChar w:fldCharType="begin"/>
            </w:r>
            <w:r w:rsidR="003A718E">
              <w:rPr>
                <w:noProof/>
                <w:webHidden/>
              </w:rPr>
              <w:instrText xml:space="preserve"> PAGEREF _Toc72439291 \h </w:instrText>
            </w:r>
            <w:r w:rsidR="003A718E">
              <w:rPr>
                <w:noProof/>
                <w:webHidden/>
              </w:rPr>
            </w:r>
            <w:r w:rsidR="003A718E">
              <w:rPr>
                <w:noProof/>
                <w:webHidden/>
              </w:rPr>
              <w:fldChar w:fldCharType="separate"/>
            </w:r>
            <w:r w:rsidR="003A718E">
              <w:rPr>
                <w:noProof/>
                <w:webHidden/>
              </w:rPr>
              <w:t>5</w:t>
            </w:r>
            <w:r w:rsidR="003A718E">
              <w:rPr>
                <w:noProof/>
                <w:webHidden/>
              </w:rPr>
              <w:fldChar w:fldCharType="end"/>
            </w:r>
          </w:hyperlink>
        </w:p>
        <w:p w14:paraId="50D8C4BC" w14:textId="659203C7" w:rsidR="003A718E" w:rsidRDefault="007C39F2">
          <w:pPr>
            <w:pStyle w:val="TOC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72439292" w:history="1">
            <w:r w:rsidR="003A718E" w:rsidRPr="004D0F97">
              <w:rPr>
                <w:rStyle w:val="Hyperlink"/>
                <w:noProof/>
              </w:rPr>
              <w:t>3.</w:t>
            </w:r>
            <w:r w:rsidR="003A718E"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="003A718E" w:rsidRPr="004D0F97">
              <w:rPr>
                <w:rStyle w:val="Hyperlink"/>
                <w:noProof/>
              </w:rPr>
              <w:t>ТРЕБОВАНИЯ К ПРОГРАММЕ</w:t>
            </w:r>
            <w:r w:rsidR="003A718E">
              <w:rPr>
                <w:noProof/>
                <w:webHidden/>
              </w:rPr>
              <w:tab/>
            </w:r>
            <w:r w:rsidR="003A718E">
              <w:rPr>
                <w:noProof/>
                <w:webHidden/>
              </w:rPr>
              <w:fldChar w:fldCharType="begin"/>
            </w:r>
            <w:r w:rsidR="003A718E">
              <w:rPr>
                <w:noProof/>
                <w:webHidden/>
              </w:rPr>
              <w:instrText xml:space="preserve"> PAGEREF _Toc72439292 \h </w:instrText>
            </w:r>
            <w:r w:rsidR="003A718E">
              <w:rPr>
                <w:noProof/>
                <w:webHidden/>
              </w:rPr>
            </w:r>
            <w:r w:rsidR="003A718E">
              <w:rPr>
                <w:noProof/>
                <w:webHidden/>
              </w:rPr>
              <w:fldChar w:fldCharType="separate"/>
            </w:r>
            <w:r w:rsidR="003A718E">
              <w:rPr>
                <w:noProof/>
                <w:webHidden/>
              </w:rPr>
              <w:t>6</w:t>
            </w:r>
            <w:r w:rsidR="003A718E">
              <w:rPr>
                <w:noProof/>
                <w:webHidden/>
              </w:rPr>
              <w:fldChar w:fldCharType="end"/>
            </w:r>
          </w:hyperlink>
        </w:p>
        <w:p w14:paraId="27004680" w14:textId="602DC316" w:rsidR="003A718E" w:rsidRDefault="007C39F2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72439293" w:history="1">
            <w:r w:rsidR="003A718E" w:rsidRPr="004D0F97">
              <w:rPr>
                <w:rStyle w:val="Hyperlink"/>
                <w:noProof/>
              </w:rPr>
              <w:t>3.1</w:t>
            </w:r>
            <w:r w:rsidR="003A718E"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="003A718E" w:rsidRPr="004D0F97">
              <w:rPr>
                <w:rStyle w:val="Hyperlink"/>
                <w:noProof/>
              </w:rPr>
              <w:t>Требование к функциональным характеристикам</w:t>
            </w:r>
            <w:r w:rsidR="003A718E">
              <w:rPr>
                <w:noProof/>
                <w:webHidden/>
              </w:rPr>
              <w:tab/>
            </w:r>
            <w:r w:rsidR="003A718E">
              <w:rPr>
                <w:noProof/>
                <w:webHidden/>
              </w:rPr>
              <w:fldChar w:fldCharType="begin"/>
            </w:r>
            <w:r w:rsidR="003A718E">
              <w:rPr>
                <w:noProof/>
                <w:webHidden/>
              </w:rPr>
              <w:instrText xml:space="preserve"> PAGEREF _Toc72439293 \h </w:instrText>
            </w:r>
            <w:r w:rsidR="003A718E">
              <w:rPr>
                <w:noProof/>
                <w:webHidden/>
              </w:rPr>
            </w:r>
            <w:r w:rsidR="003A718E">
              <w:rPr>
                <w:noProof/>
                <w:webHidden/>
              </w:rPr>
              <w:fldChar w:fldCharType="separate"/>
            </w:r>
            <w:r w:rsidR="003A718E">
              <w:rPr>
                <w:noProof/>
                <w:webHidden/>
              </w:rPr>
              <w:t>6</w:t>
            </w:r>
            <w:r w:rsidR="003A718E">
              <w:rPr>
                <w:noProof/>
                <w:webHidden/>
              </w:rPr>
              <w:fldChar w:fldCharType="end"/>
            </w:r>
          </w:hyperlink>
        </w:p>
        <w:p w14:paraId="509D6D0C" w14:textId="663AD18A" w:rsidR="003A718E" w:rsidRDefault="007C39F2">
          <w:pPr>
            <w:pStyle w:val="TOC3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72439294" w:history="1">
            <w:r w:rsidR="003A718E" w:rsidRPr="004D0F97">
              <w:rPr>
                <w:rStyle w:val="Hyperlink"/>
                <w:noProof/>
              </w:rPr>
              <w:t>3.1.1</w:t>
            </w:r>
            <w:r w:rsidR="003A718E"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="003A718E" w:rsidRPr="004D0F97">
              <w:rPr>
                <w:rStyle w:val="Hyperlink"/>
                <w:noProof/>
              </w:rPr>
              <w:t>Требования к составу выполняемых функций</w:t>
            </w:r>
            <w:r w:rsidR="003A718E">
              <w:rPr>
                <w:noProof/>
                <w:webHidden/>
              </w:rPr>
              <w:tab/>
            </w:r>
            <w:r w:rsidR="003A718E">
              <w:rPr>
                <w:noProof/>
                <w:webHidden/>
              </w:rPr>
              <w:fldChar w:fldCharType="begin"/>
            </w:r>
            <w:r w:rsidR="003A718E">
              <w:rPr>
                <w:noProof/>
                <w:webHidden/>
              </w:rPr>
              <w:instrText xml:space="preserve"> PAGEREF _Toc72439294 \h </w:instrText>
            </w:r>
            <w:r w:rsidR="003A718E">
              <w:rPr>
                <w:noProof/>
                <w:webHidden/>
              </w:rPr>
            </w:r>
            <w:r w:rsidR="003A718E">
              <w:rPr>
                <w:noProof/>
                <w:webHidden/>
              </w:rPr>
              <w:fldChar w:fldCharType="separate"/>
            </w:r>
            <w:r w:rsidR="003A718E">
              <w:rPr>
                <w:noProof/>
                <w:webHidden/>
              </w:rPr>
              <w:t>6</w:t>
            </w:r>
            <w:r w:rsidR="003A718E">
              <w:rPr>
                <w:noProof/>
                <w:webHidden/>
              </w:rPr>
              <w:fldChar w:fldCharType="end"/>
            </w:r>
          </w:hyperlink>
        </w:p>
        <w:p w14:paraId="426D4950" w14:textId="6480264E" w:rsidR="003A718E" w:rsidRDefault="007C39F2">
          <w:pPr>
            <w:pStyle w:val="TOC3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72439295" w:history="1">
            <w:r w:rsidR="003A718E" w:rsidRPr="004D0F97">
              <w:rPr>
                <w:rStyle w:val="Hyperlink"/>
                <w:noProof/>
              </w:rPr>
              <w:t>3.1.2</w:t>
            </w:r>
            <w:r w:rsidR="003A718E"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="003A718E" w:rsidRPr="004D0F97">
              <w:rPr>
                <w:rStyle w:val="Hyperlink"/>
                <w:noProof/>
              </w:rPr>
              <w:t>Требования к организации входных данных</w:t>
            </w:r>
            <w:r w:rsidR="003A718E">
              <w:rPr>
                <w:noProof/>
                <w:webHidden/>
              </w:rPr>
              <w:tab/>
            </w:r>
            <w:r w:rsidR="003A718E">
              <w:rPr>
                <w:noProof/>
                <w:webHidden/>
              </w:rPr>
              <w:fldChar w:fldCharType="begin"/>
            </w:r>
            <w:r w:rsidR="003A718E">
              <w:rPr>
                <w:noProof/>
                <w:webHidden/>
              </w:rPr>
              <w:instrText xml:space="preserve"> PAGEREF _Toc72439295 \h </w:instrText>
            </w:r>
            <w:r w:rsidR="003A718E">
              <w:rPr>
                <w:noProof/>
                <w:webHidden/>
              </w:rPr>
            </w:r>
            <w:r w:rsidR="003A718E">
              <w:rPr>
                <w:noProof/>
                <w:webHidden/>
              </w:rPr>
              <w:fldChar w:fldCharType="separate"/>
            </w:r>
            <w:r w:rsidR="003A718E">
              <w:rPr>
                <w:noProof/>
                <w:webHidden/>
              </w:rPr>
              <w:t>6</w:t>
            </w:r>
            <w:r w:rsidR="003A718E">
              <w:rPr>
                <w:noProof/>
                <w:webHidden/>
              </w:rPr>
              <w:fldChar w:fldCharType="end"/>
            </w:r>
          </w:hyperlink>
        </w:p>
        <w:p w14:paraId="75A267BD" w14:textId="5AFBD1DA" w:rsidR="003A718E" w:rsidRDefault="007C39F2">
          <w:pPr>
            <w:pStyle w:val="TOC3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72439296" w:history="1">
            <w:r w:rsidR="003A718E" w:rsidRPr="004D0F97">
              <w:rPr>
                <w:rStyle w:val="Hyperlink"/>
                <w:noProof/>
              </w:rPr>
              <w:t>3.1.3</w:t>
            </w:r>
            <w:r w:rsidR="003A718E"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="003A718E" w:rsidRPr="004D0F97">
              <w:rPr>
                <w:rStyle w:val="Hyperlink"/>
                <w:noProof/>
              </w:rPr>
              <w:t>Требования к организации выходных данных</w:t>
            </w:r>
            <w:r w:rsidR="003A718E">
              <w:rPr>
                <w:noProof/>
                <w:webHidden/>
              </w:rPr>
              <w:tab/>
            </w:r>
            <w:r w:rsidR="003A718E">
              <w:rPr>
                <w:noProof/>
                <w:webHidden/>
              </w:rPr>
              <w:fldChar w:fldCharType="begin"/>
            </w:r>
            <w:r w:rsidR="003A718E">
              <w:rPr>
                <w:noProof/>
                <w:webHidden/>
              </w:rPr>
              <w:instrText xml:space="preserve"> PAGEREF _Toc72439296 \h </w:instrText>
            </w:r>
            <w:r w:rsidR="003A718E">
              <w:rPr>
                <w:noProof/>
                <w:webHidden/>
              </w:rPr>
            </w:r>
            <w:r w:rsidR="003A718E">
              <w:rPr>
                <w:noProof/>
                <w:webHidden/>
              </w:rPr>
              <w:fldChar w:fldCharType="separate"/>
            </w:r>
            <w:r w:rsidR="003A718E">
              <w:rPr>
                <w:noProof/>
                <w:webHidden/>
              </w:rPr>
              <w:t>6</w:t>
            </w:r>
            <w:r w:rsidR="003A718E">
              <w:rPr>
                <w:noProof/>
                <w:webHidden/>
              </w:rPr>
              <w:fldChar w:fldCharType="end"/>
            </w:r>
          </w:hyperlink>
        </w:p>
        <w:p w14:paraId="7272AA27" w14:textId="2AAE550F" w:rsidR="003A718E" w:rsidRDefault="007C39F2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72439297" w:history="1">
            <w:r w:rsidR="003A718E" w:rsidRPr="004D0F97">
              <w:rPr>
                <w:rStyle w:val="Hyperlink"/>
                <w:noProof/>
              </w:rPr>
              <w:t>3.2</w:t>
            </w:r>
            <w:r w:rsidR="003A718E"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="003A718E" w:rsidRPr="004D0F97">
              <w:rPr>
                <w:rStyle w:val="Hyperlink"/>
                <w:noProof/>
              </w:rPr>
              <w:t>Требования к интерфейсу</w:t>
            </w:r>
            <w:r w:rsidR="003A718E">
              <w:rPr>
                <w:noProof/>
                <w:webHidden/>
              </w:rPr>
              <w:tab/>
            </w:r>
            <w:r w:rsidR="003A718E">
              <w:rPr>
                <w:noProof/>
                <w:webHidden/>
              </w:rPr>
              <w:fldChar w:fldCharType="begin"/>
            </w:r>
            <w:r w:rsidR="003A718E">
              <w:rPr>
                <w:noProof/>
                <w:webHidden/>
              </w:rPr>
              <w:instrText xml:space="preserve"> PAGEREF _Toc72439297 \h </w:instrText>
            </w:r>
            <w:r w:rsidR="003A718E">
              <w:rPr>
                <w:noProof/>
                <w:webHidden/>
              </w:rPr>
            </w:r>
            <w:r w:rsidR="003A718E">
              <w:rPr>
                <w:noProof/>
                <w:webHidden/>
              </w:rPr>
              <w:fldChar w:fldCharType="separate"/>
            </w:r>
            <w:r w:rsidR="003A718E">
              <w:rPr>
                <w:noProof/>
                <w:webHidden/>
              </w:rPr>
              <w:t>6</w:t>
            </w:r>
            <w:r w:rsidR="003A718E">
              <w:rPr>
                <w:noProof/>
                <w:webHidden/>
              </w:rPr>
              <w:fldChar w:fldCharType="end"/>
            </w:r>
          </w:hyperlink>
        </w:p>
        <w:p w14:paraId="33F69AF9" w14:textId="33494EE6" w:rsidR="003A718E" w:rsidRDefault="007C39F2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72439298" w:history="1">
            <w:r w:rsidR="003A718E" w:rsidRPr="004D0F97">
              <w:rPr>
                <w:rStyle w:val="Hyperlink"/>
                <w:noProof/>
              </w:rPr>
              <w:t>3.3</w:t>
            </w:r>
            <w:r w:rsidR="003A718E"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="003A718E" w:rsidRPr="004D0F97">
              <w:rPr>
                <w:rStyle w:val="Hyperlink"/>
                <w:noProof/>
              </w:rPr>
              <w:t>Требования к надежности</w:t>
            </w:r>
            <w:r w:rsidR="003A718E">
              <w:rPr>
                <w:noProof/>
                <w:webHidden/>
              </w:rPr>
              <w:tab/>
            </w:r>
            <w:r w:rsidR="003A718E">
              <w:rPr>
                <w:noProof/>
                <w:webHidden/>
              </w:rPr>
              <w:fldChar w:fldCharType="begin"/>
            </w:r>
            <w:r w:rsidR="003A718E">
              <w:rPr>
                <w:noProof/>
                <w:webHidden/>
              </w:rPr>
              <w:instrText xml:space="preserve"> PAGEREF _Toc72439298 \h </w:instrText>
            </w:r>
            <w:r w:rsidR="003A718E">
              <w:rPr>
                <w:noProof/>
                <w:webHidden/>
              </w:rPr>
            </w:r>
            <w:r w:rsidR="003A718E">
              <w:rPr>
                <w:noProof/>
                <w:webHidden/>
              </w:rPr>
              <w:fldChar w:fldCharType="separate"/>
            </w:r>
            <w:r w:rsidR="003A718E">
              <w:rPr>
                <w:noProof/>
                <w:webHidden/>
              </w:rPr>
              <w:t>7</w:t>
            </w:r>
            <w:r w:rsidR="003A718E">
              <w:rPr>
                <w:noProof/>
                <w:webHidden/>
              </w:rPr>
              <w:fldChar w:fldCharType="end"/>
            </w:r>
          </w:hyperlink>
        </w:p>
        <w:p w14:paraId="16A3FF3A" w14:textId="36DBC24E" w:rsidR="003A718E" w:rsidRDefault="007C39F2">
          <w:pPr>
            <w:pStyle w:val="TOC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72439299" w:history="1">
            <w:r w:rsidR="003A718E" w:rsidRPr="004D0F97">
              <w:rPr>
                <w:rStyle w:val="Hyperlink"/>
                <w:noProof/>
              </w:rPr>
              <w:t>4.</w:t>
            </w:r>
            <w:r w:rsidR="003A718E"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="003A718E" w:rsidRPr="004D0F97">
              <w:rPr>
                <w:rStyle w:val="Hyperlink"/>
                <w:noProof/>
              </w:rPr>
              <w:t>ТРЕБОВАНИЯ К ПРОГРАММНОЙ ДОКУМЕНТАЦИИ</w:t>
            </w:r>
            <w:r w:rsidR="003A718E">
              <w:rPr>
                <w:noProof/>
                <w:webHidden/>
              </w:rPr>
              <w:tab/>
            </w:r>
            <w:r w:rsidR="003A718E">
              <w:rPr>
                <w:noProof/>
                <w:webHidden/>
              </w:rPr>
              <w:fldChar w:fldCharType="begin"/>
            </w:r>
            <w:r w:rsidR="003A718E">
              <w:rPr>
                <w:noProof/>
                <w:webHidden/>
              </w:rPr>
              <w:instrText xml:space="preserve"> PAGEREF _Toc72439299 \h </w:instrText>
            </w:r>
            <w:r w:rsidR="003A718E">
              <w:rPr>
                <w:noProof/>
                <w:webHidden/>
              </w:rPr>
            </w:r>
            <w:r w:rsidR="003A718E">
              <w:rPr>
                <w:noProof/>
                <w:webHidden/>
              </w:rPr>
              <w:fldChar w:fldCharType="separate"/>
            </w:r>
            <w:r w:rsidR="003A718E">
              <w:rPr>
                <w:noProof/>
                <w:webHidden/>
              </w:rPr>
              <w:t>8</w:t>
            </w:r>
            <w:r w:rsidR="003A718E">
              <w:rPr>
                <w:noProof/>
                <w:webHidden/>
              </w:rPr>
              <w:fldChar w:fldCharType="end"/>
            </w:r>
          </w:hyperlink>
        </w:p>
        <w:p w14:paraId="2C831376" w14:textId="6C5750CF" w:rsidR="003A718E" w:rsidRDefault="007C39F2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72439300" w:history="1">
            <w:r w:rsidR="003A718E" w:rsidRPr="004D0F97">
              <w:rPr>
                <w:rStyle w:val="Hyperlink"/>
                <w:noProof/>
              </w:rPr>
              <w:t>4.1</w:t>
            </w:r>
            <w:r w:rsidR="003A718E"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="003A718E" w:rsidRPr="004D0F97">
              <w:rPr>
                <w:rStyle w:val="Hyperlink"/>
                <w:noProof/>
              </w:rPr>
              <w:t>Состав программной документации</w:t>
            </w:r>
            <w:r w:rsidR="003A718E">
              <w:rPr>
                <w:noProof/>
                <w:webHidden/>
              </w:rPr>
              <w:tab/>
            </w:r>
            <w:r w:rsidR="003A718E">
              <w:rPr>
                <w:noProof/>
                <w:webHidden/>
              </w:rPr>
              <w:fldChar w:fldCharType="begin"/>
            </w:r>
            <w:r w:rsidR="003A718E">
              <w:rPr>
                <w:noProof/>
                <w:webHidden/>
              </w:rPr>
              <w:instrText xml:space="preserve"> PAGEREF _Toc72439300 \h </w:instrText>
            </w:r>
            <w:r w:rsidR="003A718E">
              <w:rPr>
                <w:noProof/>
                <w:webHidden/>
              </w:rPr>
            </w:r>
            <w:r w:rsidR="003A718E">
              <w:rPr>
                <w:noProof/>
                <w:webHidden/>
              </w:rPr>
              <w:fldChar w:fldCharType="separate"/>
            </w:r>
            <w:r w:rsidR="003A718E">
              <w:rPr>
                <w:noProof/>
                <w:webHidden/>
              </w:rPr>
              <w:t>8</w:t>
            </w:r>
            <w:r w:rsidR="003A718E">
              <w:rPr>
                <w:noProof/>
                <w:webHidden/>
              </w:rPr>
              <w:fldChar w:fldCharType="end"/>
            </w:r>
          </w:hyperlink>
        </w:p>
        <w:p w14:paraId="3B8E62F8" w14:textId="61463263" w:rsidR="003A718E" w:rsidRDefault="007C39F2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72439301" w:history="1">
            <w:r w:rsidR="003A718E" w:rsidRPr="004D0F97">
              <w:rPr>
                <w:rStyle w:val="Hyperlink"/>
                <w:noProof/>
              </w:rPr>
              <w:t>4.2</w:t>
            </w:r>
            <w:r w:rsidR="003A718E"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="003A718E" w:rsidRPr="004D0F97">
              <w:rPr>
                <w:rStyle w:val="Hyperlink"/>
                <w:noProof/>
              </w:rPr>
              <w:t>Специальные требования к программной документации</w:t>
            </w:r>
            <w:r w:rsidR="003A718E">
              <w:rPr>
                <w:noProof/>
                <w:webHidden/>
              </w:rPr>
              <w:tab/>
            </w:r>
            <w:r w:rsidR="003A718E">
              <w:rPr>
                <w:noProof/>
                <w:webHidden/>
              </w:rPr>
              <w:fldChar w:fldCharType="begin"/>
            </w:r>
            <w:r w:rsidR="003A718E">
              <w:rPr>
                <w:noProof/>
                <w:webHidden/>
              </w:rPr>
              <w:instrText xml:space="preserve"> PAGEREF _Toc72439301 \h </w:instrText>
            </w:r>
            <w:r w:rsidR="003A718E">
              <w:rPr>
                <w:noProof/>
                <w:webHidden/>
              </w:rPr>
            </w:r>
            <w:r w:rsidR="003A718E">
              <w:rPr>
                <w:noProof/>
                <w:webHidden/>
              </w:rPr>
              <w:fldChar w:fldCharType="separate"/>
            </w:r>
            <w:r w:rsidR="003A718E">
              <w:rPr>
                <w:noProof/>
                <w:webHidden/>
              </w:rPr>
              <w:t>8</w:t>
            </w:r>
            <w:r w:rsidR="003A718E">
              <w:rPr>
                <w:noProof/>
                <w:webHidden/>
              </w:rPr>
              <w:fldChar w:fldCharType="end"/>
            </w:r>
          </w:hyperlink>
        </w:p>
        <w:p w14:paraId="60779A69" w14:textId="460326C4" w:rsidR="003A718E" w:rsidRDefault="007C39F2">
          <w:pPr>
            <w:pStyle w:val="TOC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72439302" w:history="1">
            <w:r w:rsidR="003A718E" w:rsidRPr="004D0F97">
              <w:rPr>
                <w:rStyle w:val="Hyperlink"/>
                <w:noProof/>
              </w:rPr>
              <w:t>5.</w:t>
            </w:r>
            <w:r w:rsidR="003A718E"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="003A718E" w:rsidRPr="004D0F97">
              <w:rPr>
                <w:rStyle w:val="Hyperlink"/>
                <w:noProof/>
              </w:rPr>
              <w:t>СРЕДСТВА И ПОРЯДОК ИСПЫТАНИЙ</w:t>
            </w:r>
            <w:r w:rsidR="003A718E">
              <w:rPr>
                <w:noProof/>
                <w:webHidden/>
              </w:rPr>
              <w:tab/>
            </w:r>
            <w:r w:rsidR="003A718E">
              <w:rPr>
                <w:noProof/>
                <w:webHidden/>
              </w:rPr>
              <w:fldChar w:fldCharType="begin"/>
            </w:r>
            <w:r w:rsidR="003A718E">
              <w:rPr>
                <w:noProof/>
                <w:webHidden/>
              </w:rPr>
              <w:instrText xml:space="preserve"> PAGEREF _Toc72439302 \h </w:instrText>
            </w:r>
            <w:r w:rsidR="003A718E">
              <w:rPr>
                <w:noProof/>
                <w:webHidden/>
              </w:rPr>
            </w:r>
            <w:r w:rsidR="003A718E">
              <w:rPr>
                <w:noProof/>
                <w:webHidden/>
              </w:rPr>
              <w:fldChar w:fldCharType="separate"/>
            </w:r>
            <w:r w:rsidR="003A718E">
              <w:rPr>
                <w:noProof/>
                <w:webHidden/>
              </w:rPr>
              <w:t>9</w:t>
            </w:r>
            <w:r w:rsidR="003A718E">
              <w:rPr>
                <w:noProof/>
                <w:webHidden/>
              </w:rPr>
              <w:fldChar w:fldCharType="end"/>
            </w:r>
          </w:hyperlink>
        </w:p>
        <w:p w14:paraId="676B9193" w14:textId="2D3A1817" w:rsidR="003A718E" w:rsidRDefault="007C39F2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72439303" w:history="1">
            <w:r w:rsidR="003A718E" w:rsidRPr="004D0F97">
              <w:rPr>
                <w:rStyle w:val="Hyperlink"/>
                <w:noProof/>
              </w:rPr>
              <w:t>5.1</w:t>
            </w:r>
            <w:r w:rsidR="003A718E"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="003A718E" w:rsidRPr="004D0F97">
              <w:rPr>
                <w:rStyle w:val="Hyperlink"/>
                <w:noProof/>
              </w:rPr>
              <w:t>Технические средства, используемые во время испытаний</w:t>
            </w:r>
            <w:r w:rsidR="003A718E">
              <w:rPr>
                <w:noProof/>
                <w:webHidden/>
              </w:rPr>
              <w:tab/>
            </w:r>
            <w:r w:rsidR="003A718E">
              <w:rPr>
                <w:noProof/>
                <w:webHidden/>
              </w:rPr>
              <w:fldChar w:fldCharType="begin"/>
            </w:r>
            <w:r w:rsidR="003A718E">
              <w:rPr>
                <w:noProof/>
                <w:webHidden/>
              </w:rPr>
              <w:instrText xml:space="preserve"> PAGEREF _Toc72439303 \h </w:instrText>
            </w:r>
            <w:r w:rsidR="003A718E">
              <w:rPr>
                <w:noProof/>
                <w:webHidden/>
              </w:rPr>
            </w:r>
            <w:r w:rsidR="003A718E">
              <w:rPr>
                <w:noProof/>
                <w:webHidden/>
              </w:rPr>
              <w:fldChar w:fldCharType="separate"/>
            </w:r>
            <w:r w:rsidR="003A718E">
              <w:rPr>
                <w:noProof/>
                <w:webHidden/>
              </w:rPr>
              <w:t>9</w:t>
            </w:r>
            <w:r w:rsidR="003A718E">
              <w:rPr>
                <w:noProof/>
                <w:webHidden/>
              </w:rPr>
              <w:fldChar w:fldCharType="end"/>
            </w:r>
          </w:hyperlink>
        </w:p>
        <w:p w14:paraId="24BC8FAB" w14:textId="267A63DD" w:rsidR="003A718E" w:rsidRDefault="007C39F2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72439304" w:history="1">
            <w:r w:rsidR="003A718E" w:rsidRPr="004D0F97">
              <w:rPr>
                <w:rStyle w:val="Hyperlink"/>
                <w:noProof/>
              </w:rPr>
              <w:t>5.2</w:t>
            </w:r>
            <w:r w:rsidR="003A718E"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="003A718E" w:rsidRPr="004D0F97">
              <w:rPr>
                <w:rStyle w:val="Hyperlink"/>
                <w:noProof/>
              </w:rPr>
              <w:t>Программные средства, используемые во время испытаний</w:t>
            </w:r>
            <w:r w:rsidR="003A718E">
              <w:rPr>
                <w:noProof/>
                <w:webHidden/>
              </w:rPr>
              <w:tab/>
            </w:r>
            <w:r w:rsidR="003A718E">
              <w:rPr>
                <w:noProof/>
                <w:webHidden/>
              </w:rPr>
              <w:fldChar w:fldCharType="begin"/>
            </w:r>
            <w:r w:rsidR="003A718E">
              <w:rPr>
                <w:noProof/>
                <w:webHidden/>
              </w:rPr>
              <w:instrText xml:space="preserve"> PAGEREF _Toc72439304 \h </w:instrText>
            </w:r>
            <w:r w:rsidR="003A718E">
              <w:rPr>
                <w:noProof/>
                <w:webHidden/>
              </w:rPr>
            </w:r>
            <w:r w:rsidR="003A718E">
              <w:rPr>
                <w:noProof/>
                <w:webHidden/>
              </w:rPr>
              <w:fldChar w:fldCharType="separate"/>
            </w:r>
            <w:r w:rsidR="003A718E">
              <w:rPr>
                <w:noProof/>
                <w:webHidden/>
              </w:rPr>
              <w:t>9</w:t>
            </w:r>
            <w:r w:rsidR="003A718E">
              <w:rPr>
                <w:noProof/>
                <w:webHidden/>
              </w:rPr>
              <w:fldChar w:fldCharType="end"/>
            </w:r>
          </w:hyperlink>
        </w:p>
        <w:p w14:paraId="70E04FBC" w14:textId="26ED9B70" w:rsidR="003A718E" w:rsidRDefault="007C39F2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72439305" w:history="1">
            <w:r w:rsidR="003A718E" w:rsidRPr="004D0F97">
              <w:rPr>
                <w:rStyle w:val="Hyperlink"/>
                <w:noProof/>
              </w:rPr>
              <w:t>5.3</w:t>
            </w:r>
            <w:r w:rsidR="003A718E"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="003A718E" w:rsidRPr="004D0F97">
              <w:rPr>
                <w:rStyle w:val="Hyperlink"/>
                <w:noProof/>
              </w:rPr>
              <w:t>Порядок проведения испытаний</w:t>
            </w:r>
            <w:r w:rsidR="003A718E">
              <w:rPr>
                <w:noProof/>
                <w:webHidden/>
              </w:rPr>
              <w:tab/>
            </w:r>
            <w:r w:rsidR="003A718E">
              <w:rPr>
                <w:noProof/>
                <w:webHidden/>
              </w:rPr>
              <w:fldChar w:fldCharType="begin"/>
            </w:r>
            <w:r w:rsidR="003A718E">
              <w:rPr>
                <w:noProof/>
                <w:webHidden/>
              </w:rPr>
              <w:instrText xml:space="preserve"> PAGEREF _Toc72439305 \h </w:instrText>
            </w:r>
            <w:r w:rsidR="003A718E">
              <w:rPr>
                <w:noProof/>
                <w:webHidden/>
              </w:rPr>
            </w:r>
            <w:r w:rsidR="003A718E">
              <w:rPr>
                <w:noProof/>
                <w:webHidden/>
              </w:rPr>
              <w:fldChar w:fldCharType="separate"/>
            </w:r>
            <w:r w:rsidR="003A718E">
              <w:rPr>
                <w:noProof/>
                <w:webHidden/>
              </w:rPr>
              <w:t>9</w:t>
            </w:r>
            <w:r w:rsidR="003A718E">
              <w:rPr>
                <w:noProof/>
                <w:webHidden/>
              </w:rPr>
              <w:fldChar w:fldCharType="end"/>
            </w:r>
          </w:hyperlink>
        </w:p>
        <w:p w14:paraId="685FDD79" w14:textId="704B3BBD" w:rsidR="003A718E" w:rsidRDefault="007C39F2">
          <w:pPr>
            <w:pStyle w:val="TOC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72439306" w:history="1">
            <w:r w:rsidR="003A718E" w:rsidRPr="004D0F97">
              <w:rPr>
                <w:rStyle w:val="Hyperlink"/>
                <w:noProof/>
              </w:rPr>
              <w:t>6.</w:t>
            </w:r>
            <w:r w:rsidR="003A718E"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="003A718E" w:rsidRPr="004D0F97">
              <w:rPr>
                <w:rStyle w:val="Hyperlink"/>
                <w:noProof/>
              </w:rPr>
              <w:t>МЕТОДЫ ИСПЫТАНИЙ</w:t>
            </w:r>
            <w:r w:rsidR="003A718E">
              <w:rPr>
                <w:noProof/>
                <w:webHidden/>
              </w:rPr>
              <w:tab/>
            </w:r>
            <w:r w:rsidR="003A718E">
              <w:rPr>
                <w:noProof/>
                <w:webHidden/>
              </w:rPr>
              <w:fldChar w:fldCharType="begin"/>
            </w:r>
            <w:r w:rsidR="003A718E">
              <w:rPr>
                <w:noProof/>
                <w:webHidden/>
              </w:rPr>
              <w:instrText xml:space="preserve"> PAGEREF _Toc72439306 \h </w:instrText>
            </w:r>
            <w:r w:rsidR="003A718E">
              <w:rPr>
                <w:noProof/>
                <w:webHidden/>
              </w:rPr>
            </w:r>
            <w:r w:rsidR="003A718E">
              <w:rPr>
                <w:noProof/>
                <w:webHidden/>
              </w:rPr>
              <w:fldChar w:fldCharType="separate"/>
            </w:r>
            <w:r w:rsidR="003A718E">
              <w:rPr>
                <w:noProof/>
                <w:webHidden/>
              </w:rPr>
              <w:t>10</w:t>
            </w:r>
            <w:r w:rsidR="003A718E">
              <w:rPr>
                <w:noProof/>
                <w:webHidden/>
              </w:rPr>
              <w:fldChar w:fldCharType="end"/>
            </w:r>
          </w:hyperlink>
        </w:p>
        <w:p w14:paraId="40C066AA" w14:textId="44F62A82" w:rsidR="003A718E" w:rsidRDefault="007C39F2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72439307" w:history="1">
            <w:r w:rsidR="003A718E" w:rsidRPr="004D0F97">
              <w:rPr>
                <w:rStyle w:val="Hyperlink"/>
                <w:noProof/>
              </w:rPr>
              <w:t>6.1</w:t>
            </w:r>
            <w:r w:rsidR="003A718E"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="003A718E" w:rsidRPr="004D0F97">
              <w:rPr>
                <w:rStyle w:val="Hyperlink"/>
                <w:noProof/>
              </w:rPr>
              <w:t>Испытание выполнения требований к программной документации</w:t>
            </w:r>
            <w:r w:rsidR="003A718E">
              <w:rPr>
                <w:noProof/>
                <w:webHidden/>
              </w:rPr>
              <w:tab/>
            </w:r>
            <w:r w:rsidR="003A718E">
              <w:rPr>
                <w:noProof/>
                <w:webHidden/>
              </w:rPr>
              <w:fldChar w:fldCharType="begin"/>
            </w:r>
            <w:r w:rsidR="003A718E">
              <w:rPr>
                <w:noProof/>
                <w:webHidden/>
              </w:rPr>
              <w:instrText xml:space="preserve"> PAGEREF _Toc72439307 \h </w:instrText>
            </w:r>
            <w:r w:rsidR="003A718E">
              <w:rPr>
                <w:noProof/>
                <w:webHidden/>
              </w:rPr>
            </w:r>
            <w:r w:rsidR="003A718E">
              <w:rPr>
                <w:noProof/>
                <w:webHidden/>
              </w:rPr>
              <w:fldChar w:fldCharType="separate"/>
            </w:r>
            <w:r w:rsidR="003A718E">
              <w:rPr>
                <w:noProof/>
                <w:webHidden/>
              </w:rPr>
              <w:t>10</w:t>
            </w:r>
            <w:r w:rsidR="003A718E">
              <w:rPr>
                <w:noProof/>
                <w:webHidden/>
              </w:rPr>
              <w:fldChar w:fldCharType="end"/>
            </w:r>
          </w:hyperlink>
        </w:p>
        <w:p w14:paraId="302F5D54" w14:textId="418A6088" w:rsidR="003A718E" w:rsidRDefault="007C39F2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72439308" w:history="1">
            <w:r w:rsidR="003A718E" w:rsidRPr="004D0F97">
              <w:rPr>
                <w:rStyle w:val="Hyperlink"/>
                <w:noProof/>
              </w:rPr>
              <w:t>6.2</w:t>
            </w:r>
            <w:r w:rsidR="003A718E"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="003A718E" w:rsidRPr="004D0F97">
              <w:rPr>
                <w:rStyle w:val="Hyperlink"/>
                <w:noProof/>
              </w:rPr>
              <w:t>Испытание выполнения требований к интерфейсу и функциональным характеристикам</w:t>
            </w:r>
            <w:r w:rsidR="003A718E">
              <w:rPr>
                <w:noProof/>
                <w:webHidden/>
              </w:rPr>
              <w:tab/>
            </w:r>
            <w:r w:rsidR="003A718E">
              <w:rPr>
                <w:noProof/>
                <w:webHidden/>
              </w:rPr>
              <w:fldChar w:fldCharType="begin"/>
            </w:r>
            <w:r w:rsidR="003A718E">
              <w:rPr>
                <w:noProof/>
                <w:webHidden/>
              </w:rPr>
              <w:instrText xml:space="preserve"> PAGEREF _Toc72439308 \h </w:instrText>
            </w:r>
            <w:r w:rsidR="003A718E">
              <w:rPr>
                <w:noProof/>
                <w:webHidden/>
              </w:rPr>
            </w:r>
            <w:r w:rsidR="003A718E">
              <w:rPr>
                <w:noProof/>
                <w:webHidden/>
              </w:rPr>
              <w:fldChar w:fldCharType="separate"/>
            </w:r>
            <w:r w:rsidR="003A718E">
              <w:rPr>
                <w:noProof/>
                <w:webHidden/>
              </w:rPr>
              <w:t>10</w:t>
            </w:r>
            <w:r w:rsidR="003A718E">
              <w:rPr>
                <w:noProof/>
                <w:webHidden/>
              </w:rPr>
              <w:fldChar w:fldCharType="end"/>
            </w:r>
          </w:hyperlink>
        </w:p>
        <w:p w14:paraId="241C23A1" w14:textId="38964A99" w:rsidR="003A718E" w:rsidRDefault="007C39F2">
          <w:pPr>
            <w:pStyle w:val="TOC3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72439309" w:history="1">
            <w:r w:rsidR="003A718E" w:rsidRPr="004D0F97">
              <w:rPr>
                <w:rStyle w:val="Hyperlink"/>
                <w:noProof/>
              </w:rPr>
              <w:t>6.2.1</w:t>
            </w:r>
            <w:r w:rsidR="003A718E"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="003A718E" w:rsidRPr="004D0F97">
              <w:rPr>
                <w:rStyle w:val="Hyperlink"/>
                <w:noProof/>
              </w:rPr>
              <w:t>Установка программы</w:t>
            </w:r>
            <w:r w:rsidR="003A718E">
              <w:rPr>
                <w:noProof/>
                <w:webHidden/>
              </w:rPr>
              <w:tab/>
            </w:r>
            <w:r w:rsidR="003A718E">
              <w:rPr>
                <w:noProof/>
                <w:webHidden/>
              </w:rPr>
              <w:fldChar w:fldCharType="begin"/>
            </w:r>
            <w:r w:rsidR="003A718E">
              <w:rPr>
                <w:noProof/>
                <w:webHidden/>
              </w:rPr>
              <w:instrText xml:space="preserve"> PAGEREF _Toc72439309 \h </w:instrText>
            </w:r>
            <w:r w:rsidR="003A718E">
              <w:rPr>
                <w:noProof/>
                <w:webHidden/>
              </w:rPr>
            </w:r>
            <w:r w:rsidR="003A718E">
              <w:rPr>
                <w:noProof/>
                <w:webHidden/>
              </w:rPr>
              <w:fldChar w:fldCharType="separate"/>
            </w:r>
            <w:r w:rsidR="003A718E">
              <w:rPr>
                <w:noProof/>
                <w:webHidden/>
              </w:rPr>
              <w:t>10</w:t>
            </w:r>
            <w:r w:rsidR="003A718E">
              <w:rPr>
                <w:noProof/>
                <w:webHidden/>
              </w:rPr>
              <w:fldChar w:fldCharType="end"/>
            </w:r>
          </w:hyperlink>
        </w:p>
        <w:p w14:paraId="668F8F3C" w14:textId="4414045C" w:rsidR="003A718E" w:rsidRDefault="007C39F2">
          <w:pPr>
            <w:pStyle w:val="TOC3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72439310" w:history="1">
            <w:r w:rsidR="003A718E" w:rsidRPr="004D0F97">
              <w:rPr>
                <w:rStyle w:val="Hyperlink"/>
                <w:noProof/>
              </w:rPr>
              <w:t>6.2.2</w:t>
            </w:r>
            <w:r w:rsidR="003A718E"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="003A718E" w:rsidRPr="004D0F97">
              <w:rPr>
                <w:rStyle w:val="Hyperlink"/>
                <w:noProof/>
              </w:rPr>
              <w:t>Подготовка звуковой станции к испытанию плагина</w:t>
            </w:r>
            <w:r w:rsidR="003A718E">
              <w:rPr>
                <w:noProof/>
                <w:webHidden/>
              </w:rPr>
              <w:tab/>
            </w:r>
            <w:r w:rsidR="003A718E">
              <w:rPr>
                <w:noProof/>
                <w:webHidden/>
              </w:rPr>
              <w:fldChar w:fldCharType="begin"/>
            </w:r>
            <w:r w:rsidR="003A718E">
              <w:rPr>
                <w:noProof/>
                <w:webHidden/>
              </w:rPr>
              <w:instrText xml:space="preserve"> PAGEREF _Toc72439310 \h </w:instrText>
            </w:r>
            <w:r w:rsidR="003A718E">
              <w:rPr>
                <w:noProof/>
                <w:webHidden/>
              </w:rPr>
            </w:r>
            <w:r w:rsidR="003A718E">
              <w:rPr>
                <w:noProof/>
                <w:webHidden/>
              </w:rPr>
              <w:fldChar w:fldCharType="separate"/>
            </w:r>
            <w:r w:rsidR="003A718E">
              <w:rPr>
                <w:noProof/>
                <w:webHidden/>
              </w:rPr>
              <w:t>10</w:t>
            </w:r>
            <w:r w:rsidR="003A718E">
              <w:rPr>
                <w:noProof/>
                <w:webHidden/>
              </w:rPr>
              <w:fldChar w:fldCharType="end"/>
            </w:r>
          </w:hyperlink>
        </w:p>
        <w:p w14:paraId="2C76D008" w14:textId="0656E4AA" w:rsidR="003A718E" w:rsidRDefault="007C39F2">
          <w:pPr>
            <w:pStyle w:val="TOC3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72439311" w:history="1">
            <w:r w:rsidR="003A718E" w:rsidRPr="004D0F97">
              <w:rPr>
                <w:rStyle w:val="Hyperlink"/>
                <w:noProof/>
              </w:rPr>
              <w:t>6.2.3</w:t>
            </w:r>
            <w:r w:rsidR="003A718E"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="003A718E" w:rsidRPr="004D0F97">
              <w:rPr>
                <w:rStyle w:val="Hyperlink"/>
                <w:noProof/>
              </w:rPr>
              <w:t>Открытие плагина в звуковой станции</w:t>
            </w:r>
            <w:r w:rsidR="003A718E">
              <w:rPr>
                <w:noProof/>
                <w:webHidden/>
              </w:rPr>
              <w:tab/>
            </w:r>
            <w:r w:rsidR="003A718E">
              <w:rPr>
                <w:noProof/>
                <w:webHidden/>
              </w:rPr>
              <w:fldChar w:fldCharType="begin"/>
            </w:r>
            <w:r w:rsidR="003A718E">
              <w:rPr>
                <w:noProof/>
                <w:webHidden/>
              </w:rPr>
              <w:instrText xml:space="preserve"> PAGEREF _Toc72439311 \h </w:instrText>
            </w:r>
            <w:r w:rsidR="003A718E">
              <w:rPr>
                <w:noProof/>
                <w:webHidden/>
              </w:rPr>
            </w:r>
            <w:r w:rsidR="003A718E">
              <w:rPr>
                <w:noProof/>
                <w:webHidden/>
              </w:rPr>
              <w:fldChar w:fldCharType="separate"/>
            </w:r>
            <w:r w:rsidR="003A718E">
              <w:rPr>
                <w:noProof/>
                <w:webHidden/>
              </w:rPr>
              <w:t>10</w:t>
            </w:r>
            <w:r w:rsidR="003A718E">
              <w:rPr>
                <w:noProof/>
                <w:webHidden/>
              </w:rPr>
              <w:fldChar w:fldCharType="end"/>
            </w:r>
          </w:hyperlink>
        </w:p>
        <w:p w14:paraId="65179793" w14:textId="52093C57" w:rsidR="003A718E" w:rsidRDefault="007C39F2">
          <w:pPr>
            <w:pStyle w:val="TOC3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72439312" w:history="1">
            <w:r w:rsidR="003A718E" w:rsidRPr="004D0F97">
              <w:rPr>
                <w:rStyle w:val="Hyperlink"/>
                <w:noProof/>
              </w:rPr>
              <w:t>6.2.4</w:t>
            </w:r>
            <w:r w:rsidR="003A718E"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="003A718E" w:rsidRPr="004D0F97">
              <w:rPr>
                <w:rStyle w:val="Hyperlink"/>
                <w:noProof/>
              </w:rPr>
              <w:t>Проверка элементов интерфейса</w:t>
            </w:r>
            <w:r w:rsidR="003A718E">
              <w:rPr>
                <w:noProof/>
                <w:webHidden/>
              </w:rPr>
              <w:tab/>
            </w:r>
            <w:r w:rsidR="003A718E">
              <w:rPr>
                <w:noProof/>
                <w:webHidden/>
              </w:rPr>
              <w:fldChar w:fldCharType="begin"/>
            </w:r>
            <w:r w:rsidR="003A718E">
              <w:rPr>
                <w:noProof/>
                <w:webHidden/>
              </w:rPr>
              <w:instrText xml:space="preserve"> PAGEREF _Toc72439312 \h </w:instrText>
            </w:r>
            <w:r w:rsidR="003A718E">
              <w:rPr>
                <w:noProof/>
                <w:webHidden/>
              </w:rPr>
            </w:r>
            <w:r w:rsidR="003A718E">
              <w:rPr>
                <w:noProof/>
                <w:webHidden/>
              </w:rPr>
              <w:fldChar w:fldCharType="separate"/>
            </w:r>
            <w:r w:rsidR="003A718E">
              <w:rPr>
                <w:noProof/>
                <w:webHidden/>
              </w:rPr>
              <w:t>11</w:t>
            </w:r>
            <w:r w:rsidR="003A718E">
              <w:rPr>
                <w:noProof/>
                <w:webHidden/>
              </w:rPr>
              <w:fldChar w:fldCharType="end"/>
            </w:r>
          </w:hyperlink>
        </w:p>
        <w:p w14:paraId="551EC5FB" w14:textId="65756187" w:rsidR="003A718E" w:rsidRDefault="007C39F2">
          <w:pPr>
            <w:pStyle w:val="TOC3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72439313" w:history="1">
            <w:r w:rsidR="003A718E" w:rsidRPr="004D0F97">
              <w:rPr>
                <w:rStyle w:val="Hyperlink"/>
                <w:noProof/>
              </w:rPr>
              <w:t>6.2.5</w:t>
            </w:r>
            <w:r w:rsidR="003A718E"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="003A718E" w:rsidRPr="004D0F97">
              <w:rPr>
                <w:rStyle w:val="Hyperlink"/>
                <w:noProof/>
              </w:rPr>
              <w:t>Проверка регулятора силы эффекта</w:t>
            </w:r>
            <w:r w:rsidR="003A718E">
              <w:rPr>
                <w:noProof/>
                <w:webHidden/>
              </w:rPr>
              <w:tab/>
            </w:r>
            <w:r w:rsidR="003A718E">
              <w:rPr>
                <w:noProof/>
                <w:webHidden/>
              </w:rPr>
              <w:fldChar w:fldCharType="begin"/>
            </w:r>
            <w:r w:rsidR="003A718E">
              <w:rPr>
                <w:noProof/>
                <w:webHidden/>
              </w:rPr>
              <w:instrText xml:space="preserve"> PAGEREF _Toc72439313 \h </w:instrText>
            </w:r>
            <w:r w:rsidR="003A718E">
              <w:rPr>
                <w:noProof/>
                <w:webHidden/>
              </w:rPr>
            </w:r>
            <w:r w:rsidR="003A718E">
              <w:rPr>
                <w:noProof/>
                <w:webHidden/>
              </w:rPr>
              <w:fldChar w:fldCharType="separate"/>
            </w:r>
            <w:r w:rsidR="003A718E">
              <w:rPr>
                <w:noProof/>
                <w:webHidden/>
              </w:rPr>
              <w:t>12</w:t>
            </w:r>
            <w:r w:rsidR="003A718E">
              <w:rPr>
                <w:noProof/>
                <w:webHidden/>
              </w:rPr>
              <w:fldChar w:fldCharType="end"/>
            </w:r>
          </w:hyperlink>
        </w:p>
        <w:p w14:paraId="189E1763" w14:textId="5BD7FF42" w:rsidR="003A718E" w:rsidRDefault="007C39F2">
          <w:pPr>
            <w:pStyle w:val="TOC3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72439314" w:history="1">
            <w:r w:rsidR="003A718E" w:rsidRPr="004D0F97">
              <w:rPr>
                <w:rStyle w:val="Hyperlink"/>
                <w:noProof/>
              </w:rPr>
              <w:t>6.2.6</w:t>
            </w:r>
            <w:r w:rsidR="003A718E"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="003A718E" w:rsidRPr="004D0F97">
              <w:rPr>
                <w:rStyle w:val="Hyperlink"/>
                <w:noProof/>
              </w:rPr>
              <w:t>Проверка регулятора распределения частот</w:t>
            </w:r>
            <w:r w:rsidR="003A718E">
              <w:rPr>
                <w:noProof/>
                <w:webHidden/>
              </w:rPr>
              <w:tab/>
            </w:r>
            <w:r w:rsidR="003A718E">
              <w:rPr>
                <w:noProof/>
                <w:webHidden/>
              </w:rPr>
              <w:fldChar w:fldCharType="begin"/>
            </w:r>
            <w:r w:rsidR="003A718E">
              <w:rPr>
                <w:noProof/>
                <w:webHidden/>
              </w:rPr>
              <w:instrText xml:space="preserve"> PAGEREF _Toc72439314 \h </w:instrText>
            </w:r>
            <w:r w:rsidR="003A718E">
              <w:rPr>
                <w:noProof/>
                <w:webHidden/>
              </w:rPr>
            </w:r>
            <w:r w:rsidR="003A718E">
              <w:rPr>
                <w:noProof/>
                <w:webHidden/>
              </w:rPr>
              <w:fldChar w:fldCharType="separate"/>
            </w:r>
            <w:r w:rsidR="003A718E">
              <w:rPr>
                <w:noProof/>
                <w:webHidden/>
              </w:rPr>
              <w:t>13</w:t>
            </w:r>
            <w:r w:rsidR="003A718E">
              <w:rPr>
                <w:noProof/>
                <w:webHidden/>
              </w:rPr>
              <w:fldChar w:fldCharType="end"/>
            </w:r>
          </w:hyperlink>
        </w:p>
        <w:p w14:paraId="03F3E558" w14:textId="5757D607" w:rsidR="003A718E" w:rsidRDefault="007C39F2">
          <w:pPr>
            <w:pStyle w:val="TOC3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72439315" w:history="1">
            <w:r w:rsidR="003A718E" w:rsidRPr="004D0F97">
              <w:rPr>
                <w:rStyle w:val="Hyperlink"/>
                <w:noProof/>
              </w:rPr>
              <w:t>6.2.7</w:t>
            </w:r>
            <w:r w:rsidR="003A718E"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="003A718E" w:rsidRPr="004D0F97">
              <w:rPr>
                <w:rStyle w:val="Hyperlink"/>
                <w:noProof/>
              </w:rPr>
              <w:t>Проверка динамического режима</w:t>
            </w:r>
            <w:r w:rsidR="003A718E">
              <w:rPr>
                <w:noProof/>
                <w:webHidden/>
              </w:rPr>
              <w:tab/>
            </w:r>
            <w:r w:rsidR="003A718E">
              <w:rPr>
                <w:noProof/>
                <w:webHidden/>
              </w:rPr>
              <w:fldChar w:fldCharType="begin"/>
            </w:r>
            <w:r w:rsidR="003A718E">
              <w:rPr>
                <w:noProof/>
                <w:webHidden/>
              </w:rPr>
              <w:instrText xml:space="preserve"> PAGEREF _Toc72439315 \h </w:instrText>
            </w:r>
            <w:r w:rsidR="003A718E">
              <w:rPr>
                <w:noProof/>
                <w:webHidden/>
              </w:rPr>
            </w:r>
            <w:r w:rsidR="003A718E">
              <w:rPr>
                <w:noProof/>
                <w:webHidden/>
              </w:rPr>
              <w:fldChar w:fldCharType="separate"/>
            </w:r>
            <w:r w:rsidR="003A718E">
              <w:rPr>
                <w:noProof/>
                <w:webHidden/>
              </w:rPr>
              <w:t>13</w:t>
            </w:r>
            <w:r w:rsidR="003A718E">
              <w:rPr>
                <w:noProof/>
                <w:webHidden/>
              </w:rPr>
              <w:fldChar w:fldCharType="end"/>
            </w:r>
          </w:hyperlink>
        </w:p>
        <w:p w14:paraId="3EB2132C" w14:textId="2132DC84" w:rsidR="003A718E" w:rsidRDefault="007C39F2">
          <w:pPr>
            <w:pStyle w:val="TOC3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72439316" w:history="1">
            <w:r w:rsidR="003A718E" w:rsidRPr="004D0F97">
              <w:rPr>
                <w:rStyle w:val="Hyperlink"/>
                <w:noProof/>
              </w:rPr>
              <w:t>6.2.8</w:t>
            </w:r>
            <w:r w:rsidR="003A718E"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="003A718E" w:rsidRPr="004D0F97">
              <w:rPr>
                <w:rStyle w:val="Hyperlink"/>
                <w:noProof/>
              </w:rPr>
              <w:t>Проверка регулятора шума</w:t>
            </w:r>
            <w:r w:rsidR="003A718E">
              <w:rPr>
                <w:noProof/>
                <w:webHidden/>
              </w:rPr>
              <w:tab/>
            </w:r>
            <w:r w:rsidR="003A718E">
              <w:rPr>
                <w:noProof/>
                <w:webHidden/>
              </w:rPr>
              <w:fldChar w:fldCharType="begin"/>
            </w:r>
            <w:r w:rsidR="003A718E">
              <w:rPr>
                <w:noProof/>
                <w:webHidden/>
              </w:rPr>
              <w:instrText xml:space="preserve"> PAGEREF _Toc72439316 \h </w:instrText>
            </w:r>
            <w:r w:rsidR="003A718E">
              <w:rPr>
                <w:noProof/>
                <w:webHidden/>
              </w:rPr>
            </w:r>
            <w:r w:rsidR="003A718E">
              <w:rPr>
                <w:noProof/>
                <w:webHidden/>
              </w:rPr>
              <w:fldChar w:fldCharType="separate"/>
            </w:r>
            <w:r w:rsidR="003A718E">
              <w:rPr>
                <w:noProof/>
                <w:webHidden/>
              </w:rPr>
              <w:t>14</w:t>
            </w:r>
            <w:r w:rsidR="003A718E">
              <w:rPr>
                <w:noProof/>
                <w:webHidden/>
              </w:rPr>
              <w:fldChar w:fldCharType="end"/>
            </w:r>
          </w:hyperlink>
        </w:p>
        <w:p w14:paraId="50964D49" w14:textId="650A57BD" w:rsidR="003A718E" w:rsidRDefault="007C39F2">
          <w:pPr>
            <w:pStyle w:val="TOC3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72439317" w:history="1">
            <w:r w:rsidR="003A718E" w:rsidRPr="004D0F97">
              <w:rPr>
                <w:rStyle w:val="Hyperlink"/>
                <w:noProof/>
              </w:rPr>
              <w:t>6.2.9</w:t>
            </w:r>
            <w:r w:rsidR="003A718E"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="003A718E" w:rsidRPr="004D0F97">
              <w:rPr>
                <w:rStyle w:val="Hyperlink"/>
                <w:noProof/>
              </w:rPr>
              <w:t>Проверка регуляторов левой и правой границы</w:t>
            </w:r>
            <w:r w:rsidR="003A718E">
              <w:rPr>
                <w:noProof/>
                <w:webHidden/>
              </w:rPr>
              <w:tab/>
            </w:r>
            <w:r w:rsidR="003A718E">
              <w:rPr>
                <w:noProof/>
                <w:webHidden/>
              </w:rPr>
              <w:fldChar w:fldCharType="begin"/>
            </w:r>
            <w:r w:rsidR="003A718E">
              <w:rPr>
                <w:noProof/>
                <w:webHidden/>
              </w:rPr>
              <w:instrText xml:space="preserve"> PAGEREF _Toc72439317 \h </w:instrText>
            </w:r>
            <w:r w:rsidR="003A718E">
              <w:rPr>
                <w:noProof/>
                <w:webHidden/>
              </w:rPr>
            </w:r>
            <w:r w:rsidR="003A718E">
              <w:rPr>
                <w:noProof/>
                <w:webHidden/>
              </w:rPr>
              <w:fldChar w:fldCharType="separate"/>
            </w:r>
            <w:r w:rsidR="003A718E">
              <w:rPr>
                <w:noProof/>
                <w:webHidden/>
              </w:rPr>
              <w:t>14</w:t>
            </w:r>
            <w:r w:rsidR="003A718E">
              <w:rPr>
                <w:noProof/>
                <w:webHidden/>
              </w:rPr>
              <w:fldChar w:fldCharType="end"/>
            </w:r>
          </w:hyperlink>
        </w:p>
        <w:p w14:paraId="311FBC3E" w14:textId="74868726" w:rsidR="003A718E" w:rsidRDefault="007C39F2">
          <w:pPr>
            <w:pStyle w:val="TOC3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72439318" w:history="1">
            <w:r w:rsidR="003A718E" w:rsidRPr="004D0F97">
              <w:rPr>
                <w:rStyle w:val="Hyperlink"/>
                <w:noProof/>
                <w:lang w:val="en-US"/>
              </w:rPr>
              <w:t>6.2.10</w:t>
            </w:r>
            <w:r w:rsidR="003A718E"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="003A718E" w:rsidRPr="004D0F97">
              <w:rPr>
                <w:rStyle w:val="Hyperlink"/>
                <w:noProof/>
              </w:rPr>
              <w:t>Проверка отключения плагина</w:t>
            </w:r>
            <w:r w:rsidR="003A718E">
              <w:rPr>
                <w:noProof/>
                <w:webHidden/>
              </w:rPr>
              <w:tab/>
            </w:r>
            <w:r w:rsidR="003A718E">
              <w:rPr>
                <w:noProof/>
                <w:webHidden/>
              </w:rPr>
              <w:fldChar w:fldCharType="begin"/>
            </w:r>
            <w:r w:rsidR="003A718E">
              <w:rPr>
                <w:noProof/>
                <w:webHidden/>
              </w:rPr>
              <w:instrText xml:space="preserve"> PAGEREF _Toc72439318 \h </w:instrText>
            </w:r>
            <w:r w:rsidR="003A718E">
              <w:rPr>
                <w:noProof/>
                <w:webHidden/>
              </w:rPr>
            </w:r>
            <w:r w:rsidR="003A718E">
              <w:rPr>
                <w:noProof/>
                <w:webHidden/>
              </w:rPr>
              <w:fldChar w:fldCharType="separate"/>
            </w:r>
            <w:r w:rsidR="003A718E">
              <w:rPr>
                <w:noProof/>
                <w:webHidden/>
              </w:rPr>
              <w:t>14</w:t>
            </w:r>
            <w:r w:rsidR="003A718E">
              <w:rPr>
                <w:noProof/>
                <w:webHidden/>
              </w:rPr>
              <w:fldChar w:fldCharType="end"/>
            </w:r>
          </w:hyperlink>
        </w:p>
        <w:p w14:paraId="29855E62" w14:textId="035D8AAE" w:rsidR="003A718E" w:rsidRDefault="007C39F2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72439319" w:history="1">
            <w:r w:rsidR="003A718E" w:rsidRPr="004D0F97">
              <w:rPr>
                <w:rStyle w:val="Hyperlink"/>
                <w:noProof/>
              </w:rPr>
              <w:t>6.3</w:t>
            </w:r>
            <w:r w:rsidR="003A718E"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="003A718E" w:rsidRPr="004D0F97">
              <w:rPr>
                <w:rStyle w:val="Hyperlink"/>
                <w:noProof/>
              </w:rPr>
              <w:t>Испытание выполнения требований к надёжности</w:t>
            </w:r>
            <w:r w:rsidR="003A718E">
              <w:rPr>
                <w:noProof/>
                <w:webHidden/>
              </w:rPr>
              <w:tab/>
            </w:r>
            <w:r w:rsidR="003A718E">
              <w:rPr>
                <w:noProof/>
                <w:webHidden/>
              </w:rPr>
              <w:fldChar w:fldCharType="begin"/>
            </w:r>
            <w:r w:rsidR="003A718E">
              <w:rPr>
                <w:noProof/>
                <w:webHidden/>
              </w:rPr>
              <w:instrText xml:space="preserve"> PAGEREF _Toc72439319 \h </w:instrText>
            </w:r>
            <w:r w:rsidR="003A718E">
              <w:rPr>
                <w:noProof/>
                <w:webHidden/>
              </w:rPr>
            </w:r>
            <w:r w:rsidR="003A718E">
              <w:rPr>
                <w:noProof/>
                <w:webHidden/>
              </w:rPr>
              <w:fldChar w:fldCharType="separate"/>
            </w:r>
            <w:r w:rsidR="003A718E">
              <w:rPr>
                <w:noProof/>
                <w:webHidden/>
              </w:rPr>
              <w:t>14</w:t>
            </w:r>
            <w:r w:rsidR="003A718E">
              <w:rPr>
                <w:noProof/>
                <w:webHidden/>
              </w:rPr>
              <w:fldChar w:fldCharType="end"/>
            </w:r>
          </w:hyperlink>
        </w:p>
        <w:p w14:paraId="7C82907E" w14:textId="7A9A8909" w:rsidR="003A718E" w:rsidRDefault="007C39F2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72439320" w:history="1">
            <w:r w:rsidR="003A718E" w:rsidRPr="004D0F97">
              <w:rPr>
                <w:rStyle w:val="Hyperlink"/>
                <w:noProof/>
              </w:rPr>
              <w:t>ПРИЛОЖЕНИЕ 1  ТЕРМИНОЛОГИЯ</w:t>
            </w:r>
            <w:r w:rsidR="003A718E">
              <w:rPr>
                <w:noProof/>
                <w:webHidden/>
              </w:rPr>
              <w:tab/>
            </w:r>
            <w:r w:rsidR="003A718E">
              <w:rPr>
                <w:noProof/>
                <w:webHidden/>
              </w:rPr>
              <w:fldChar w:fldCharType="begin"/>
            </w:r>
            <w:r w:rsidR="003A718E">
              <w:rPr>
                <w:noProof/>
                <w:webHidden/>
              </w:rPr>
              <w:instrText xml:space="preserve"> PAGEREF _Toc72439320 \h </w:instrText>
            </w:r>
            <w:r w:rsidR="003A718E">
              <w:rPr>
                <w:noProof/>
                <w:webHidden/>
              </w:rPr>
            </w:r>
            <w:r w:rsidR="003A718E">
              <w:rPr>
                <w:noProof/>
                <w:webHidden/>
              </w:rPr>
              <w:fldChar w:fldCharType="separate"/>
            </w:r>
            <w:r w:rsidR="003A718E">
              <w:rPr>
                <w:noProof/>
                <w:webHidden/>
              </w:rPr>
              <w:t>16</w:t>
            </w:r>
            <w:r w:rsidR="003A718E">
              <w:rPr>
                <w:noProof/>
                <w:webHidden/>
              </w:rPr>
              <w:fldChar w:fldCharType="end"/>
            </w:r>
          </w:hyperlink>
        </w:p>
        <w:p w14:paraId="37EE2923" w14:textId="35DCFD83" w:rsidR="003A718E" w:rsidRDefault="007C39F2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72439321" w:history="1">
            <w:r w:rsidR="003A718E" w:rsidRPr="004D0F97">
              <w:rPr>
                <w:rStyle w:val="Hyperlink"/>
                <w:noProof/>
              </w:rPr>
              <w:t xml:space="preserve">ПРИЛОЖЕНИЕ </w:t>
            </w:r>
            <w:r w:rsidR="003A718E" w:rsidRPr="004D0F97">
              <w:rPr>
                <w:rStyle w:val="Hyperlink"/>
                <w:noProof/>
                <w:lang w:val="en-US"/>
              </w:rPr>
              <w:t>2</w:t>
            </w:r>
            <w:r w:rsidR="003A718E" w:rsidRPr="004D0F97">
              <w:rPr>
                <w:rStyle w:val="Hyperlink"/>
                <w:noProof/>
              </w:rPr>
              <w:t xml:space="preserve"> </w:t>
            </w:r>
            <w:r w:rsidR="003A718E" w:rsidRPr="004D0F97">
              <w:rPr>
                <w:rStyle w:val="Hyperlink"/>
                <w:noProof/>
                <w:w w:val="105"/>
              </w:rPr>
              <w:t>СПИСОК ИСПОЛЬЗУЕМОЙ ЛИТЕРАТУРЫ</w:t>
            </w:r>
            <w:r w:rsidR="003A718E">
              <w:rPr>
                <w:noProof/>
                <w:webHidden/>
              </w:rPr>
              <w:tab/>
            </w:r>
            <w:r w:rsidR="003A718E">
              <w:rPr>
                <w:noProof/>
                <w:webHidden/>
              </w:rPr>
              <w:fldChar w:fldCharType="begin"/>
            </w:r>
            <w:r w:rsidR="003A718E">
              <w:rPr>
                <w:noProof/>
                <w:webHidden/>
              </w:rPr>
              <w:instrText xml:space="preserve"> PAGEREF _Toc72439321 \h </w:instrText>
            </w:r>
            <w:r w:rsidR="003A718E">
              <w:rPr>
                <w:noProof/>
                <w:webHidden/>
              </w:rPr>
            </w:r>
            <w:r w:rsidR="003A718E">
              <w:rPr>
                <w:noProof/>
                <w:webHidden/>
              </w:rPr>
              <w:fldChar w:fldCharType="separate"/>
            </w:r>
            <w:r w:rsidR="003A718E">
              <w:rPr>
                <w:noProof/>
                <w:webHidden/>
              </w:rPr>
              <w:t>17</w:t>
            </w:r>
            <w:r w:rsidR="003A718E">
              <w:rPr>
                <w:noProof/>
                <w:webHidden/>
              </w:rPr>
              <w:fldChar w:fldCharType="end"/>
            </w:r>
          </w:hyperlink>
        </w:p>
        <w:p w14:paraId="46ACE4D4" w14:textId="104BF067" w:rsidR="003A718E" w:rsidRDefault="007C39F2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72439322" w:history="1">
            <w:r w:rsidR="003A718E" w:rsidRPr="004D0F97">
              <w:rPr>
                <w:rStyle w:val="Hyperlink"/>
                <w:noProof/>
              </w:rPr>
              <w:t>ЛИСТ</w:t>
            </w:r>
            <w:r w:rsidR="003A718E" w:rsidRPr="004D0F97">
              <w:rPr>
                <w:rStyle w:val="Hyperlink"/>
                <w:noProof/>
                <w:w w:val="105"/>
              </w:rPr>
              <w:t xml:space="preserve"> РЕГИСТРАЦИИ ИЗМЕНЕНИЙ</w:t>
            </w:r>
            <w:r w:rsidR="003A718E">
              <w:rPr>
                <w:noProof/>
                <w:webHidden/>
              </w:rPr>
              <w:tab/>
            </w:r>
            <w:r w:rsidR="003A718E">
              <w:rPr>
                <w:noProof/>
                <w:webHidden/>
              </w:rPr>
              <w:fldChar w:fldCharType="begin"/>
            </w:r>
            <w:r w:rsidR="003A718E">
              <w:rPr>
                <w:noProof/>
                <w:webHidden/>
              </w:rPr>
              <w:instrText xml:space="preserve"> PAGEREF _Toc72439322 \h </w:instrText>
            </w:r>
            <w:r w:rsidR="003A718E">
              <w:rPr>
                <w:noProof/>
                <w:webHidden/>
              </w:rPr>
            </w:r>
            <w:r w:rsidR="003A718E">
              <w:rPr>
                <w:noProof/>
                <w:webHidden/>
              </w:rPr>
              <w:fldChar w:fldCharType="separate"/>
            </w:r>
            <w:r w:rsidR="003A718E">
              <w:rPr>
                <w:noProof/>
                <w:webHidden/>
              </w:rPr>
              <w:t>18</w:t>
            </w:r>
            <w:r w:rsidR="003A718E">
              <w:rPr>
                <w:noProof/>
                <w:webHidden/>
              </w:rPr>
              <w:fldChar w:fldCharType="end"/>
            </w:r>
          </w:hyperlink>
        </w:p>
        <w:p w14:paraId="2A5E492B" w14:textId="12885502" w:rsidR="00D25559" w:rsidRPr="00B427C4" w:rsidRDefault="009C7A00" w:rsidP="00B427C4">
          <w:r>
            <w:rPr>
              <w:b/>
              <w:bCs/>
            </w:rPr>
            <w:fldChar w:fldCharType="end"/>
          </w:r>
        </w:p>
      </w:sdtContent>
    </w:sdt>
    <w:p w14:paraId="7E29B376" w14:textId="77777777" w:rsidR="00690F37" w:rsidRPr="00D25559" w:rsidRDefault="00D25559" w:rsidP="00D25559">
      <w:pPr>
        <w:tabs>
          <w:tab w:val="left" w:pos="1331"/>
        </w:tabs>
        <w:rPr>
          <w:lang w:val="en-US"/>
        </w:rPr>
        <w:sectPr w:rsidR="00690F37" w:rsidRPr="00D25559" w:rsidSect="00750E08">
          <w:headerReference w:type="default" r:id="rId20"/>
          <w:footerReference w:type="default" r:id="rId21"/>
          <w:pgSz w:w="11906" w:h="16838"/>
          <w:pgMar w:top="1134" w:right="850" w:bottom="1134" w:left="1701" w:header="510" w:footer="454" w:gutter="0"/>
          <w:pgNumType w:start="2"/>
          <w:cols w:space="708"/>
          <w:docGrid w:linePitch="360"/>
        </w:sectPr>
      </w:pPr>
      <w:r>
        <w:rPr>
          <w:lang w:val="en-US"/>
        </w:rPr>
        <w:tab/>
      </w:r>
    </w:p>
    <w:p w14:paraId="20D6A297" w14:textId="66DDA771" w:rsidR="00690F37" w:rsidRDefault="00320FCA" w:rsidP="00690F37">
      <w:pPr>
        <w:pStyle w:val="Heading1"/>
        <w:numPr>
          <w:ilvl w:val="0"/>
          <w:numId w:val="3"/>
        </w:numPr>
      </w:pPr>
      <w:bookmarkStart w:id="2" w:name="_Toc72439288"/>
      <w:r>
        <w:lastRenderedPageBreak/>
        <w:t>ОБЪЕКТ ИСПЫТАНИЙ</w:t>
      </w:r>
      <w:bookmarkEnd w:id="2"/>
    </w:p>
    <w:p w14:paraId="652843E9" w14:textId="653F9E41" w:rsidR="00690F37" w:rsidRDefault="00690F37" w:rsidP="00690F37">
      <w:pPr>
        <w:pStyle w:val="Heading2"/>
      </w:pPr>
      <w:r>
        <w:t xml:space="preserve"> </w:t>
      </w:r>
      <w:bookmarkStart w:id="3" w:name="_Toc72439289"/>
      <w:r>
        <w:t>Наименование</w:t>
      </w:r>
      <w:bookmarkEnd w:id="3"/>
    </w:p>
    <w:p w14:paraId="54C21F4E" w14:textId="4DC3B89D" w:rsidR="00690F37" w:rsidRDefault="00690F37" w:rsidP="00690F37">
      <w:pPr>
        <w:pStyle w:val="a0"/>
      </w:pPr>
      <w:r>
        <w:t xml:space="preserve"> Наименование программы   </w:t>
      </w:r>
      <w:r>
        <w:rPr>
          <w:rFonts w:cs="Times New Roman"/>
        </w:rPr>
        <w:t xml:space="preserve">̶ </w:t>
      </w:r>
      <w:r>
        <w:t xml:space="preserve">  "</w:t>
      </w:r>
      <w:r w:rsidR="005F4C19" w:rsidRPr="005F4C19">
        <w:rPr>
          <w:noProof/>
        </w:rPr>
        <w:t xml:space="preserve"> </w:t>
      </w:r>
      <w:r w:rsidR="005F4C19" w:rsidRPr="004A22F1">
        <w:rPr>
          <w:noProof/>
        </w:rPr>
        <w:t>Аудиоплагин для создания стереозвука</w:t>
      </w:r>
      <w:r>
        <w:t>"</w:t>
      </w:r>
    </w:p>
    <w:p w14:paraId="3637CF20" w14:textId="37322B1C" w:rsidR="00690F37" w:rsidRDefault="00690F37" w:rsidP="009C7A00">
      <w:pPr>
        <w:pStyle w:val="a0"/>
      </w:pPr>
      <w:r>
        <w:t xml:space="preserve"> Наименование программы на английском языке   </w:t>
      </w:r>
      <w:r>
        <w:rPr>
          <w:rFonts w:cs="Times New Roman"/>
        </w:rPr>
        <w:t xml:space="preserve">̶  </w:t>
      </w:r>
      <w:r w:rsidR="009C7A00">
        <w:t xml:space="preserve"> "</w:t>
      </w:r>
      <w:r w:rsidR="005F4C19" w:rsidRPr="004A22F1">
        <w:rPr>
          <w:noProof/>
        </w:rPr>
        <w:t>Audioplugin for creating stereo</w:t>
      </w:r>
      <w:r w:rsidR="009C7A00">
        <w:t>"</w:t>
      </w:r>
    </w:p>
    <w:p w14:paraId="1AACB32E" w14:textId="5C7B941C" w:rsidR="005F4C19" w:rsidRDefault="005F4C19" w:rsidP="005F4C19">
      <w:pPr>
        <w:pStyle w:val="a0"/>
        <w:rPr>
          <w:noProof/>
        </w:rPr>
      </w:pPr>
      <w:r w:rsidRPr="004A22F1">
        <w:rPr>
          <w:noProof/>
        </w:rPr>
        <w:t>Краткое наименование программы – "Стерео-плагин" ("Stereo Plugin”)</w:t>
      </w:r>
    </w:p>
    <w:p w14:paraId="1611C5A9" w14:textId="7EAD5D27" w:rsidR="00690F37" w:rsidRDefault="00320FCA" w:rsidP="009C7A00">
      <w:pPr>
        <w:pStyle w:val="Heading2"/>
      </w:pPr>
      <w:bookmarkStart w:id="4" w:name="_Toc72439290"/>
      <w:r>
        <w:t>Область</w:t>
      </w:r>
      <w:r w:rsidR="00690F37">
        <w:t xml:space="preserve"> применения</w:t>
      </w:r>
      <w:bookmarkEnd w:id="4"/>
    </w:p>
    <w:p w14:paraId="7A582BED" w14:textId="77777777" w:rsidR="00763C1F" w:rsidRPr="00952159" w:rsidRDefault="00DB12AE" w:rsidP="00763C1F">
      <w:pPr>
        <w:pStyle w:val="a0"/>
      </w:pPr>
      <w:r>
        <w:t xml:space="preserve"> </w:t>
      </w:r>
      <w:r w:rsidR="00763C1F" w:rsidRPr="00952159">
        <w:t xml:space="preserve">В современном мире большой процент музыки люди слушают в наушниках. А поскольку наушники способны выдвавать два отдельных звуковых потока (стерео звук), то современным композиторам нужно создавать музыку с двумя аудиодорожками. Соотвественно, возникает задача как сделать из одной аудиодорожке две так, чтобы они звучали как можно более объёмно. Разрабатываемая программа призвана решить данную проблему. </w:t>
      </w:r>
    </w:p>
    <w:p w14:paraId="0BD788DE" w14:textId="1A869992" w:rsidR="00692EE3" w:rsidRDefault="00763C1F" w:rsidP="00763C1F">
      <w:pPr>
        <w:pStyle w:val="a0"/>
      </w:pPr>
      <w:r w:rsidRPr="00952159">
        <w:t>При этом важно понимать, что при прослушивании музыки не в наушниках, звуковые потоки из правой и левой дорожки будут попадать в оба уха, то есть по сути происходит обратное преобразование стерео звука в моно. Поэтому разрабатываемая программа должна стремиться к тому, чтобы получающийся в результате обратного преобразования звук был максимально близок к исходному.</w:t>
      </w:r>
      <w:r w:rsidR="00DB12AE">
        <w:t xml:space="preserve"> </w:t>
      </w:r>
      <w:r w:rsidR="00692EE3">
        <w:tab/>
      </w:r>
    </w:p>
    <w:p w14:paraId="60515F0B" w14:textId="20A2CD4E" w:rsidR="00692EE3" w:rsidRDefault="00692EE3" w:rsidP="00692EE3"/>
    <w:p w14:paraId="20AADF49" w14:textId="77777777" w:rsidR="009C7A00" w:rsidRPr="00692EE3" w:rsidRDefault="009C7A00" w:rsidP="00692EE3">
      <w:pPr>
        <w:sectPr w:rsidR="009C7A00" w:rsidRPr="00692EE3" w:rsidSect="006210C8">
          <w:pgSz w:w="11906" w:h="16838"/>
          <w:pgMar w:top="1134" w:right="850" w:bottom="1134" w:left="1701" w:header="510" w:footer="708" w:gutter="0"/>
          <w:cols w:space="708"/>
          <w:docGrid w:linePitch="360"/>
        </w:sectPr>
      </w:pPr>
    </w:p>
    <w:p w14:paraId="0B668AC1" w14:textId="3F8E7F83" w:rsidR="009C7A00" w:rsidRDefault="00692EE3" w:rsidP="000B529F">
      <w:pPr>
        <w:pStyle w:val="Heading1"/>
        <w:numPr>
          <w:ilvl w:val="0"/>
          <w:numId w:val="15"/>
        </w:numPr>
      </w:pPr>
      <w:bookmarkStart w:id="5" w:name="_Toc72439291"/>
      <w:r>
        <w:lastRenderedPageBreak/>
        <w:t>ЦЕЛЬ ИСПЫТАНИЙ</w:t>
      </w:r>
      <w:bookmarkEnd w:id="5"/>
    </w:p>
    <w:p w14:paraId="62A70AF8" w14:textId="6FA2396A" w:rsidR="00692EE3" w:rsidRDefault="00692EE3" w:rsidP="00692EE3">
      <w:pPr>
        <w:pStyle w:val="a0"/>
        <w:sectPr w:rsidR="00692EE3" w:rsidSect="006210C8">
          <w:pgSz w:w="11906" w:h="16838"/>
          <w:pgMar w:top="1134" w:right="850" w:bottom="1134" w:left="1701" w:header="510" w:footer="708" w:gutter="0"/>
          <w:cols w:space="708"/>
          <w:docGrid w:linePitch="360"/>
        </w:sectPr>
      </w:pPr>
      <w:r>
        <w:t>Целью проведения испытаний - проверка соответствия характеристик разработанной программы функциональным требованиям и отдельным требованиям к надежности, изложенных в документе Техническое задание к данной программе.</w:t>
      </w:r>
    </w:p>
    <w:p w14:paraId="4865571E" w14:textId="78B4F8B3" w:rsidR="00080017" w:rsidRDefault="00692EE3" w:rsidP="000B529F">
      <w:pPr>
        <w:pStyle w:val="Heading1"/>
        <w:numPr>
          <w:ilvl w:val="0"/>
          <w:numId w:val="15"/>
        </w:numPr>
      </w:pPr>
      <w:bookmarkStart w:id="6" w:name="_Toc72439292"/>
      <w:r>
        <w:lastRenderedPageBreak/>
        <w:t>ТРЕБОВАНИЯ К ПРОГРАММЕ</w:t>
      </w:r>
      <w:bookmarkEnd w:id="6"/>
    </w:p>
    <w:p w14:paraId="1E71D8DB" w14:textId="77777777" w:rsidR="00AD56B9" w:rsidRPr="005F197F" w:rsidRDefault="00AD56B9" w:rsidP="00AD56B9">
      <w:pPr>
        <w:pStyle w:val="Heading2"/>
      </w:pPr>
      <w:bookmarkStart w:id="7" w:name="_Toc40712505"/>
      <w:bookmarkStart w:id="8" w:name="_Toc72439293"/>
      <w:r>
        <w:t>Требование к функцио</w:t>
      </w:r>
      <w:r w:rsidRPr="005F197F">
        <w:t>нальным характеристикам</w:t>
      </w:r>
      <w:bookmarkEnd w:id="7"/>
      <w:bookmarkEnd w:id="8"/>
    </w:p>
    <w:p w14:paraId="1098F9E4" w14:textId="77777777" w:rsidR="00AD56B9" w:rsidRPr="005F197F" w:rsidRDefault="00AD56B9" w:rsidP="00AD56B9">
      <w:pPr>
        <w:pStyle w:val="Heading3"/>
      </w:pPr>
      <w:bookmarkStart w:id="9" w:name="_Toc40712506"/>
      <w:bookmarkStart w:id="10" w:name="_Toc72439294"/>
      <w:r w:rsidRPr="005F197F">
        <w:t>Требования к составу выполняемых функций</w:t>
      </w:r>
      <w:bookmarkEnd w:id="9"/>
      <w:bookmarkEnd w:id="10"/>
    </w:p>
    <w:p w14:paraId="568BCBF4" w14:textId="77777777" w:rsidR="00763C1F" w:rsidRPr="00952159" w:rsidRDefault="00763C1F" w:rsidP="00763C1F">
      <w:pPr>
        <w:pStyle w:val="a0"/>
      </w:pPr>
      <w:bookmarkStart w:id="11" w:name="_Toc40712507"/>
      <w:r w:rsidRPr="00952159">
        <w:t>В программе должен быть реализован следующий функционал:</w:t>
      </w:r>
    </w:p>
    <w:p w14:paraId="4C1C4487" w14:textId="22B0A5E5" w:rsidR="00763C1F" w:rsidRPr="00952159" w:rsidRDefault="00763C1F" w:rsidP="00763C1F">
      <w:pPr>
        <w:pStyle w:val="a0"/>
        <w:numPr>
          <w:ilvl w:val="0"/>
          <w:numId w:val="4"/>
        </w:numPr>
      </w:pPr>
      <w:r w:rsidRPr="00952159">
        <w:t>Возможность запуска программы (плагина) из DAW посредством технологии VST.</w:t>
      </w:r>
      <w:r w:rsidR="009C6DF6" w:rsidRPr="009C6DF6">
        <w:t xml:space="preserve"> </w:t>
      </w:r>
      <w:r w:rsidR="009C6DF6">
        <w:rPr>
          <w:lang w:val="en-US"/>
        </w:rPr>
        <w:t>[1]</w:t>
      </w:r>
    </w:p>
    <w:p w14:paraId="737DD6AA" w14:textId="77777777" w:rsidR="00763C1F" w:rsidRPr="00952159" w:rsidRDefault="00763C1F" w:rsidP="00763C1F">
      <w:pPr>
        <w:pStyle w:val="a0"/>
        <w:numPr>
          <w:ilvl w:val="0"/>
          <w:numId w:val="4"/>
        </w:numPr>
      </w:pPr>
      <w:r w:rsidRPr="00952159">
        <w:t>Преобразование аудиопотока, полученного из DAW через протокол VST, в стереозвук, на основе выбранного метода преобразования, и возвращение результата обратно в DAW</w:t>
      </w:r>
    </w:p>
    <w:p w14:paraId="3DA13FFA" w14:textId="77777777" w:rsidR="00763C1F" w:rsidRPr="00952159" w:rsidRDefault="00763C1F" w:rsidP="00763C1F">
      <w:pPr>
        <w:pStyle w:val="a0"/>
        <w:numPr>
          <w:ilvl w:val="0"/>
          <w:numId w:val="4"/>
        </w:numPr>
      </w:pPr>
      <w:r w:rsidRPr="00952159">
        <w:t>Возможность регулирования параметров преобразования звука.</w:t>
      </w:r>
    </w:p>
    <w:p w14:paraId="6E203C59" w14:textId="77777777" w:rsidR="00763C1F" w:rsidRPr="00952159" w:rsidRDefault="00763C1F" w:rsidP="00763C1F">
      <w:pPr>
        <w:pStyle w:val="a0"/>
        <w:ind w:left="420"/>
      </w:pPr>
      <w:r w:rsidRPr="00952159">
        <w:t>- Сила действия эффекта (dry/wet)</w:t>
      </w:r>
    </w:p>
    <w:p w14:paraId="65B81D10" w14:textId="77777777" w:rsidR="00763C1F" w:rsidRPr="00952159" w:rsidRDefault="00763C1F" w:rsidP="00763C1F">
      <w:pPr>
        <w:pStyle w:val="a0"/>
        <w:ind w:left="420"/>
      </w:pPr>
      <w:r w:rsidRPr="00952159">
        <w:t>- Смещение звука в левый или правый канал (panning)</w:t>
      </w:r>
    </w:p>
    <w:p w14:paraId="633FDD08" w14:textId="77777777" w:rsidR="00763C1F" w:rsidRPr="00952159" w:rsidRDefault="00763C1F" w:rsidP="00763C1F">
      <w:pPr>
        <w:pStyle w:val="a0"/>
        <w:ind w:left="1129" w:firstLine="0"/>
      </w:pPr>
      <w:r w:rsidRPr="00952159">
        <w:t>- Параметры преобразования звука из моно в стерео (зависят от выбранного алгоритма преобразования)</w:t>
      </w:r>
    </w:p>
    <w:p w14:paraId="240F5D2A" w14:textId="77777777" w:rsidR="00763C1F" w:rsidRPr="00952159" w:rsidRDefault="00763C1F" w:rsidP="00763C1F">
      <w:pPr>
        <w:pStyle w:val="a0"/>
        <w:numPr>
          <w:ilvl w:val="0"/>
          <w:numId w:val="4"/>
        </w:numPr>
      </w:pPr>
      <w:r w:rsidRPr="00952159">
        <w:t>Возможность временно отключить действие плагина (bypass).</w:t>
      </w:r>
    </w:p>
    <w:p w14:paraId="7DB1053A" w14:textId="77777777" w:rsidR="00AD56B9" w:rsidRPr="005F197F" w:rsidRDefault="00AD56B9" w:rsidP="00AD56B9">
      <w:pPr>
        <w:pStyle w:val="Heading3"/>
      </w:pPr>
      <w:bookmarkStart w:id="12" w:name="_Toc72439295"/>
      <w:r w:rsidRPr="005F197F">
        <w:t>Требования к организации входных данных</w:t>
      </w:r>
      <w:bookmarkEnd w:id="11"/>
      <w:bookmarkEnd w:id="12"/>
    </w:p>
    <w:p w14:paraId="1810344E" w14:textId="77777777" w:rsidR="00763C1F" w:rsidRPr="00952159" w:rsidRDefault="00763C1F" w:rsidP="00763C1F">
      <w:pPr>
        <w:pStyle w:val="a0"/>
      </w:pPr>
      <w:bookmarkStart w:id="13" w:name="_Toc40712508"/>
      <w:r w:rsidRPr="00952159">
        <w:t>Входными данным для программы являются:</w:t>
      </w:r>
    </w:p>
    <w:p w14:paraId="40B3450A" w14:textId="77777777" w:rsidR="00763C1F" w:rsidRPr="00952159" w:rsidRDefault="00763C1F" w:rsidP="00763C1F">
      <w:pPr>
        <w:pStyle w:val="a0"/>
        <w:numPr>
          <w:ilvl w:val="0"/>
          <w:numId w:val="26"/>
        </w:numPr>
      </w:pPr>
      <w:r w:rsidRPr="00952159">
        <w:t>Входные данные, передаваемые из DAW посредством технологии VST.</w:t>
      </w:r>
    </w:p>
    <w:p w14:paraId="386C6D05" w14:textId="77777777" w:rsidR="00763C1F" w:rsidRPr="00952159" w:rsidRDefault="00763C1F" w:rsidP="00763C1F">
      <w:pPr>
        <w:pStyle w:val="a0"/>
        <w:ind w:left="1429" w:firstLine="0"/>
      </w:pPr>
      <w:r w:rsidRPr="00952159">
        <w:t>- входящий аудиопоток (в формате моно или стерео).</w:t>
      </w:r>
    </w:p>
    <w:p w14:paraId="329F313C" w14:textId="77777777" w:rsidR="00763C1F" w:rsidRPr="00952159" w:rsidRDefault="00763C1F" w:rsidP="00763C1F">
      <w:pPr>
        <w:pStyle w:val="a0"/>
        <w:ind w:left="1429" w:firstLine="0"/>
      </w:pPr>
      <w:r w:rsidRPr="00952159">
        <w:t>- значения параметров плагина.</w:t>
      </w:r>
    </w:p>
    <w:p w14:paraId="20308B2A" w14:textId="77777777" w:rsidR="00763C1F" w:rsidRPr="00952159" w:rsidRDefault="00763C1F" w:rsidP="00763C1F">
      <w:pPr>
        <w:pStyle w:val="a0"/>
        <w:numPr>
          <w:ilvl w:val="0"/>
          <w:numId w:val="26"/>
        </w:numPr>
      </w:pPr>
      <w:r w:rsidRPr="00952159">
        <w:t>Действия пользователя.</w:t>
      </w:r>
    </w:p>
    <w:p w14:paraId="01577EDD" w14:textId="77777777" w:rsidR="00763C1F" w:rsidRPr="00952159" w:rsidRDefault="00763C1F" w:rsidP="00763C1F">
      <w:pPr>
        <w:pStyle w:val="a0"/>
        <w:ind w:left="1429" w:firstLine="0"/>
      </w:pPr>
      <w:r w:rsidRPr="00952159">
        <w:t>- взаимодействие с пользовательским интерфейсом.</w:t>
      </w:r>
    </w:p>
    <w:p w14:paraId="4431E8A2" w14:textId="77777777" w:rsidR="00AD56B9" w:rsidRPr="005F197F" w:rsidRDefault="00AD56B9" w:rsidP="00AD56B9">
      <w:pPr>
        <w:pStyle w:val="Heading3"/>
      </w:pPr>
      <w:bookmarkStart w:id="14" w:name="_Toc72439296"/>
      <w:r w:rsidRPr="005F197F">
        <w:t xml:space="preserve">Требования к </w:t>
      </w:r>
      <w:r w:rsidRPr="003D2E8E">
        <w:t>организации</w:t>
      </w:r>
      <w:r w:rsidRPr="005F197F">
        <w:t xml:space="preserve"> выходных данных</w:t>
      </w:r>
      <w:bookmarkEnd w:id="13"/>
      <w:bookmarkEnd w:id="14"/>
    </w:p>
    <w:p w14:paraId="3450526D" w14:textId="77777777" w:rsidR="00763C1F" w:rsidRPr="00952159" w:rsidRDefault="00763C1F" w:rsidP="00763C1F">
      <w:pPr>
        <w:pStyle w:val="a0"/>
      </w:pPr>
      <w:bookmarkStart w:id="15" w:name="_Toc40712510"/>
      <w:r w:rsidRPr="00952159">
        <w:t>Выходными данными программы являются:</w:t>
      </w:r>
    </w:p>
    <w:p w14:paraId="0876E463" w14:textId="77777777" w:rsidR="00763C1F" w:rsidRPr="00952159" w:rsidRDefault="00763C1F" w:rsidP="00763C1F">
      <w:pPr>
        <w:pStyle w:val="a0"/>
        <w:numPr>
          <w:ilvl w:val="0"/>
          <w:numId w:val="29"/>
        </w:numPr>
      </w:pPr>
      <w:r w:rsidRPr="00952159">
        <w:t>Выходные данные, передаваемые в DAW посредством технологии VST:</w:t>
      </w:r>
    </w:p>
    <w:p w14:paraId="542453B3" w14:textId="77777777" w:rsidR="00763C1F" w:rsidRPr="00952159" w:rsidRDefault="00763C1F" w:rsidP="00763C1F">
      <w:pPr>
        <w:pStyle w:val="a0"/>
        <w:ind w:left="1429" w:firstLine="0"/>
      </w:pPr>
      <w:r w:rsidRPr="00952159">
        <w:t>- результирующий аудиопоток (в формате стерео)</w:t>
      </w:r>
    </w:p>
    <w:p w14:paraId="10ABDA8A" w14:textId="77777777" w:rsidR="00763C1F" w:rsidRPr="00952159" w:rsidRDefault="00763C1F" w:rsidP="00763C1F">
      <w:pPr>
        <w:pStyle w:val="a0"/>
        <w:ind w:left="1429" w:firstLine="0"/>
      </w:pPr>
      <w:r w:rsidRPr="00952159">
        <w:t>- базовая информация о плагине (название плагина, параметры и другие значения, которые требуется передавать согласно формату VST)</w:t>
      </w:r>
    </w:p>
    <w:p w14:paraId="2BEB91D0" w14:textId="77777777" w:rsidR="00763C1F" w:rsidRPr="00952159" w:rsidRDefault="00763C1F" w:rsidP="00763C1F">
      <w:pPr>
        <w:pStyle w:val="a0"/>
        <w:ind w:left="1429" w:firstLine="0"/>
      </w:pPr>
      <w:r w:rsidRPr="00952159">
        <w:t>- значения параметров плагина</w:t>
      </w:r>
    </w:p>
    <w:p w14:paraId="07459C74" w14:textId="77777777" w:rsidR="00763C1F" w:rsidRPr="00952159" w:rsidRDefault="00763C1F" w:rsidP="00763C1F">
      <w:pPr>
        <w:pStyle w:val="a0"/>
        <w:numPr>
          <w:ilvl w:val="0"/>
          <w:numId w:val="30"/>
        </w:numPr>
      </w:pPr>
      <w:r w:rsidRPr="00952159">
        <w:t>Выходные данные для пользователя.</w:t>
      </w:r>
    </w:p>
    <w:p w14:paraId="148FB0FC" w14:textId="77777777" w:rsidR="00763C1F" w:rsidRPr="00952159" w:rsidRDefault="00763C1F" w:rsidP="00763C1F">
      <w:pPr>
        <w:pStyle w:val="a0"/>
        <w:ind w:left="1429" w:firstLine="0"/>
      </w:pPr>
      <w:r w:rsidRPr="00952159">
        <w:t>- изображение пользовательского интерфейса</w:t>
      </w:r>
    </w:p>
    <w:p w14:paraId="0DD78BCC" w14:textId="584134A6" w:rsidR="00AD56B9" w:rsidRPr="005F197F" w:rsidRDefault="00AD56B9" w:rsidP="00AD56B9">
      <w:pPr>
        <w:pStyle w:val="Heading2"/>
      </w:pPr>
      <w:bookmarkStart w:id="16" w:name="_Toc72439297"/>
      <w:r w:rsidRPr="005F197F">
        <w:t>Требования к интерфейсу</w:t>
      </w:r>
      <w:bookmarkEnd w:id="15"/>
      <w:bookmarkEnd w:id="16"/>
    </w:p>
    <w:p w14:paraId="07489CC4" w14:textId="77777777" w:rsidR="00763C1F" w:rsidRPr="00952159" w:rsidRDefault="00763C1F" w:rsidP="00763C1F">
      <w:pPr>
        <w:pStyle w:val="a0"/>
      </w:pPr>
      <w:r w:rsidRPr="00952159">
        <w:t>В интерфейсе программы должны присутстовать:</w:t>
      </w:r>
    </w:p>
    <w:p w14:paraId="07B2AE33" w14:textId="77777777" w:rsidR="00763C1F" w:rsidRPr="00952159" w:rsidRDefault="00763C1F" w:rsidP="00763C1F">
      <w:pPr>
        <w:pStyle w:val="a0"/>
        <w:numPr>
          <w:ilvl w:val="0"/>
          <w:numId w:val="28"/>
        </w:numPr>
      </w:pPr>
      <w:r w:rsidRPr="00952159">
        <w:t>Название плагина (в верхней строчке)</w:t>
      </w:r>
    </w:p>
    <w:p w14:paraId="6CD18755" w14:textId="77777777" w:rsidR="00763C1F" w:rsidRPr="00952159" w:rsidRDefault="00763C1F" w:rsidP="00763C1F">
      <w:pPr>
        <w:pStyle w:val="a0"/>
        <w:numPr>
          <w:ilvl w:val="0"/>
          <w:numId w:val="28"/>
        </w:numPr>
      </w:pPr>
      <w:r w:rsidRPr="00952159">
        <w:t>Кнопка включения / выключения (bypass)</w:t>
      </w:r>
    </w:p>
    <w:p w14:paraId="3D41B98C" w14:textId="77777777" w:rsidR="00763C1F" w:rsidRPr="00952159" w:rsidRDefault="00763C1F" w:rsidP="00763C1F">
      <w:pPr>
        <w:pStyle w:val="a0"/>
        <w:numPr>
          <w:ilvl w:val="0"/>
          <w:numId w:val="28"/>
        </w:numPr>
      </w:pPr>
      <w:r w:rsidRPr="00952159">
        <w:lastRenderedPageBreak/>
        <w:t>Всплывающие подсказки при наведении на элементы интерфейса плагина</w:t>
      </w:r>
    </w:p>
    <w:p w14:paraId="1D77F878" w14:textId="77777777" w:rsidR="00763C1F" w:rsidRPr="00952159" w:rsidRDefault="00763C1F" w:rsidP="00763C1F">
      <w:pPr>
        <w:pStyle w:val="a0"/>
        <w:numPr>
          <w:ilvl w:val="0"/>
          <w:numId w:val="28"/>
        </w:numPr>
      </w:pPr>
      <w:r w:rsidRPr="00952159">
        <w:t>Основные регуляторы параметров преобразования звука из моно в стерео (зависят от выбранного алгоритма преобразования)</w:t>
      </w:r>
    </w:p>
    <w:p w14:paraId="1E83C772" w14:textId="77777777" w:rsidR="00763C1F" w:rsidRPr="00952159" w:rsidRDefault="00763C1F" w:rsidP="00763C1F">
      <w:pPr>
        <w:pStyle w:val="a0"/>
        <w:numPr>
          <w:ilvl w:val="0"/>
          <w:numId w:val="28"/>
        </w:numPr>
      </w:pPr>
      <w:r w:rsidRPr="00952159">
        <w:t xml:space="preserve">Визуализация работы плагина </w:t>
      </w:r>
      <w:r w:rsidRPr="00952159">
        <w:sym w:font="Symbol" w:char="F02D"/>
      </w:r>
      <w:r w:rsidRPr="00952159">
        <w:t xml:space="preserve"> изображение распределения звука по левой и правой дорожке (зависит от выбранного алгоритма преобразования)</w:t>
      </w:r>
    </w:p>
    <w:p w14:paraId="5A77F28F" w14:textId="7C5FEE5F" w:rsidR="00AD56B9" w:rsidRPr="00710FA4" w:rsidRDefault="00AD56B9" w:rsidP="00206353">
      <w:pPr>
        <w:pStyle w:val="a0"/>
      </w:pPr>
    </w:p>
    <w:p w14:paraId="46A14472" w14:textId="77777777" w:rsidR="00AD56B9" w:rsidRPr="005F197F" w:rsidRDefault="00AD56B9" w:rsidP="00AD56B9">
      <w:pPr>
        <w:pStyle w:val="a0"/>
      </w:pPr>
      <w:r w:rsidRPr="005F197F">
        <w:t xml:space="preserve"> </w:t>
      </w:r>
    </w:p>
    <w:p w14:paraId="33CBA3DB" w14:textId="77777777" w:rsidR="00AD56B9" w:rsidRPr="005F197F" w:rsidRDefault="00AD56B9" w:rsidP="00AD56B9">
      <w:pPr>
        <w:pStyle w:val="Heading2"/>
      </w:pPr>
      <w:bookmarkStart w:id="17" w:name="_Toc40712511"/>
      <w:bookmarkStart w:id="18" w:name="_Toc72439298"/>
      <w:r w:rsidRPr="005F197F">
        <w:t>Требования к надежности</w:t>
      </w:r>
      <w:bookmarkEnd w:id="17"/>
      <w:bookmarkEnd w:id="18"/>
    </w:p>
    <w:p w14:paraId="588DAD5A" w14:textId="60F299D5" w:rsidR="00DC5EA5" w:rsidRDefault="00DC5EA5" w:rsidP="00DC5EA5">
      <w:pPr>
        <w:pStyle w:val="a0"/>
      </w:pPr>
      <w:bookmarkStart w:id="19" w:name="_Toc40712515"/>
      <w:r>
        <w:t>Программа должна стабильно работать при соблюдении оператором всех условий эксплуатации и требований к параметрам технических и программных средств, и корректной работы используемых программных средств.</w:t>
      </w:r>
    </w:p>
    <w:bookmarkEnd w:id="19"/>
    <w:p w14:paraId="343A3676" w14:textId="4A35A1CC" w:rsidR="00F97877" w:rsidRPr="005F197F" w:rsidRDefault="00F97877" w:rsidP="00DC5EA5">
      <w:pPr>
        <w:pStyle w:val="Heading2"/>
        <w:numPr>
          <w:ilvl w:val="0"/>
          <w:numId w:val="0"/>
        </w:numPr>
        <w:ind w:left="576"/>
      </w:pPr>
    </w:p>
    <w:p w14:paraId="2BF49B35" w14:textId="77777777" w:rsidR="009A51DF" w:rsidRDefault="009A51DF" w:rsidP="009A51DF">
      <w:pPr>
        <w:pStyle w:val="a0"/>
        <w:ind w:firstLine="0"/>
        <w:sectPr w:rsidR="009A51DF" w:rsidSect="006B29A3">
          <w:pgSz w:w="11906" w:h="16838"/>
          <w:pgMar w:top="1134" w:right="850" w:bottom="1134" w:left="1701" w:header="510" w:footer="708" w:gutter="0"/>
          <w:cols w:space="708"/>
          <w:docGrid w:linePitch="360"/>
        </w:sectPr>
      </w:pPr>
    </w:p>
    <w:p w14:paraId="61F2FD8B" w14:textId="77777777" w:rsidR="009A51DF" w:rsidRDefault="009A51DF" w:rsidP="000B529F">
      <w:pPr>
        <w:pStyle w:val="Heading1"/>
        <w:numPr>
          <w:ilvl w:val="0"/>
          <w:numId w:val="15"/>
        </w:numPr>
      </w:pPr>
      <w:bookmarkStart w:id="20" w:name="_Toc72439299"/>
      <w:r>
        <w:lastRenderedPageBreak/>
        <w:t>ТРЕБОВАНИЯ К ПРОГРАММНОЙ ДОКУМЕНТАЦИИ</w:t>
      </w:r>
      <w:bookmarkEnd w:id="20"/>
    </w:p>
    <w:p w14:paraId="41F5ADAA" w14:textId="2006A96E" w:rsidR="009A51DF" w:rsidRDefault="00087B6E" w:rsidP="009A51DF">
      <w:pPr>
        <w:pStyle w:val="Heading2"/>
      </w:pPr>
      <w:bookmarkStart w:id="21" w:name="_Toc72439300"/>
      <w:r>
        <w:t>С</w:t>
      </w:r>
      <w:r w:rsidR="009A51DF">
        <w:t>остав программной документации</w:t>
      </w:r>
      <w:bookmarkEnd w:id="21"/>
    </w:p>
    <w:p w14:paraId="1529A376" w14:textId="1068E32F" w:rsidR="0076105C" w:rsidRPr="00952159" w:rsidRDefault="0076105C" w:rsidP="0076105C">
      <w:pPr>
        <w:pStyle w:val="a0"/>
        <w:numPr>
          <w:ilvl w:val="0"/>
          <w:numId w:val="8"/>
        </w:numPr>
      </w:pPr>
      <w:r w:rsidRPr="00952159">
        <w:t>«Аудиоплагин для создания стереозвука». Техническое задание (ГОСТ 19.201</w:t>
      </w:r>
      <w:r w:rsidRPr="00952159">
        <w:noBreakHyphen/>
        <w:t>78);</w:t>
      </w:r>
      <w:r w:rsidR="000D69CD" w:rsidRPr="0042767E">
        <w:t xml:space="preserve"> </w:t>
      </w:r>
    </w:p>
    <w:p w14:paraId="7970A5DA" w14:textId="77777777" w:rsidR="0076105C" w:rsidRPr="00952159" w:rsidRDefault="0076105C" w:rsidP="0076105C">
      <w:pPr>
        <w:pStyle w:val="a0"/>
        <w:numPr>
          <w:ilvl w:val="0"/>
          <w:numId w:val="8"/>
        </w:numPr>
      </w:pPr>
      <w:r w:rsidRPr="00952159">
        <w:t>«Аудиоплагин для создания стереозвука». Программа и методика испытаний (ГОСТ 19.301</w:t>
      </w:r>
      <w:r w:rsidRPr="00952159">
        <w:noBreakHyphen/>
        <w:t>78);</w:t>
      </w:r>
    </w:p>
    <w:p w14:paraId="7197A10A" w14:textId="77777777" w:rsidR="0076105C" w:rsidRPr="00952159" w:rsidRDefault="0076105C" w:rsidP="0076105C">
      <w:pPr>
        <w:pStyle w:val="a0"/>
        <w:numPr>
          <w:ilvl w:val="0"/>
          <w:numId w:val="8"/>
        </w:numPr>
      </w:pPr>
      <w:r w:rsidRPr="00952159">
        <w:t>«Аудиоплагин для создания стереозвука». Текст программы (ГОСТ 19.401</w:t>
      </w:r>
      <w:r w:rsidRPr="00952159">
        <w:noBreakHyphen/>
        <w:t>78);</w:t>
      </w:r>
    </w:p>
    <w:p w14:paraId="6109FEC8" w14:textId="77777777" w:rsidR="0076105C" w:rsidRPr="00952159" w:rsidRDefault="0076105C" w:rsidP="0076105C">
      <w:pPr>
        <w:pStyle w:val="a0"/>
        <w:numPr>
          <w:ilvl w:val="0"/>
          <w:numId w:val="8"/>
        </w:numPr>
      </w:pPr>
      <w:r w:rsidRPr="00952159">
        <w:t>«Аудиоплагин для создания стереозвука». Пояснительная записка (ГОСТ 19.404</w:t>
      </w:r>
      <w:r w:rsidRPr="00952159">
        <w:noBreakHyphen/>
        <w:t>79);</w:t>
      </w:r>
    </w:p>
    <w:p w14:paraId="57802C20" w14:textId="77777777" w:rsidR="0076105C" w:rsidRPr="00952159" w:rsidRDefault="0076105C" w:rsidP="0076105C">
      <w:pPr>
        <w:pStyle w:val="a0"/>
        <w:numPr>
          <w:ilvl w:val="0"/>
          <w:numId w:val="8"/>
        </w:numPr>
      </w:pPr>
      <w:r w:rsidRPr="00952159">
        <w:t>«Аудиоплагин для создания стереозвука». Руководство оператора (ГОСТ 19.505</w:t>
      </w:r>
      <w:r w:rsidRPr="00952159">
        <w:noBreakHyphen/>
        <w:t>79).</w:t>
      </w:r>
    </w:p>
    <w:p w14:paraId="159A5DAD" w14:textId="77777777" w:rsidR="009A51DF" w:rsidRDefault="009A51DF" w:rsidP="009A51DF">
      <w:pPr>
        <w:pStyle w:val="a0"/>
      </w:pPr>
    </w:p>
    <w:p w14:paraId="5E086C8B" w14:textId="77777777" w:rsidR="009A51DF" w:rsidRDefault="009A51DF" w:rsidP="009A51DF">
      <w:pPr>
        <w:pStyle w:val="Heading2"/>
      </w:pPr>
      <w:bookmarkStart w:id="22" w:name="_Toc72439301"/>
      <w:r>
        <w:t>Специальные требования к программной документации</w:t>
      </w:r>
      <w:bookmarkEnd w:id="22"/>
    </w:p>
    <w:p w14:paraId="07EC366B" w14:textId="77777777" w:rsidR="003C7B61" w:rsidRPr="00C17E92" w:rsidRDefault="003C7B61" w:rsidP="003C7B61">
      <w:pPr>
        <w:pStyle w:val="a0"/>
      </w:pPr>
      <w:r w:rsidRPr="00C17E92">
        <w:t>Документы к программе должны быть выполнены в соответствии с ГОСТ 19.106-78 и ГОСТами к каждому виду документа (см. п. 5.1.);</w:t>
      </w:r>
    </w:p>
    <w:p w14:paraId="0BF05ACD" w14:textId="77777777" w:rsidR="003C7B61" w:rsidRPr="00C17E92" w:rsidRDefault="003C7B61" w:rsidP="003C7B61">
      <w:pPr>
        <w:pStyle w:val="a0"/>
      </w:pPr>
      <w:r w:rsidRPr="00C17E92">
        <w:t xml:space="preserve">Пояснительная записка должна быть загружена в систему Антиплагиат через </w:t>
      </w:r>
      <w:r w:rsidRPr="00C17E92">
        <w:rPr>
          <w:lang w:val="en-US"/>
        </w:rPr>
        <w:t>LMS</w:t>
      </w:r>
      <w:r w:rsidRPr="00C17E92">
        <w:t xml:space="preserve"> «НИУ ВШЭ».</w:t>
      </w:r>
    </w:p>
    <w:p w14:paraId="1ED8193B" w14:textId="77777777" w:rsidR="003C7B61" w:rsidRPr="00C17E92" w:rsidRDefault="003C7B61" w:rsidP="003C7B61">
      <w:pPr>
        <w:pStyle w:val="a0"/>
      </w:pPr>
      <w:r w:rsidRPr="00C17E92">
        <w:t>Документация и программа сдаются в электронном виде в формате .pdf или .docx. в архиве формата .zip или .</w:t>
      </w:r>
      <w:r w:rsidRPr="00C17E92">
        <w:rPr>
          <w:lang w:val="en-US"/>
        </w:rPr>
        <w:t>rar</w:t>
      </w:r>
      <w:r w:rsidRPr="00C17E92">
        <w:t>;</w:t>
      </w:r>
    </w:p>
    <w:p w14:paraId="634CAD18" w14:textId="10674375" w:rsidR="003C7B61" w:rsidRPr="00C17E92" w:rsidRDefault="003C7B61" w:rsidP="003C7B61">
      <w:pPr>
        <w:pStyle w:val="a0"/>
      </w:pPr>
      <w:r w:rsidRPr="00C17E92">
        <w:t xml:space="preserve">За </w:t>
      </w:r>
      <w:r w:rsidR="0076105C">
        <w:t>три дня</w:t>
      </w:r>
      <w:r w:rsidRPr="00C17E92">
        <w:t xml:space="preserve"> до защиты комиссии все материалы курсового проекта:</w:t>
      </w:r>
    </w:p>
    <w:p w14:paraId="0F99688F" w14:textId="77777777" w:rsidR="003C7B61" w:rsidRPr="00C17E92" w:rsidRDefault="003C7B61" w:rsidP="003C7B61">
      <w:pPr>
        <w:pStyle w:val="a0"/>
        <w:numPr>
          <w:ilvl w:val="0"/>
          <w:numId w:val="22"/>
        </w:numPr>
      </w:pPr>
      <w:r w:rsidRPr="00C17E92">
        <w:t>техническая документация,</w:t>
      </w:r>
    </w:p>
    <w:p w14:paraId="0B4CEC93" w14:textId="77777777" w:rsidR="003C7B61" w:rsidRPr="00C17E92" w:rsidRDefault="003C7B61" w:rsidP="003C7B61">
      <w:pPr>
        <w:pStyle w:val="a0"/>
        <w:numPr>
          <w:ilvl w:val="0"/>
          <w:numId w:val="22"/>
        </w:numPr>
      </w:pPr>
      <w:r w:rsidRPr="00C17E92">
        <w:t>программный проект,</w:t>
      </w:r>
    </w:p>
    <w:p w14:paraId="211C86D7" w14:textId="77777777" w:rsidR="003C7B61" w:rsidRPr="00C17E92" w:rsidRDefault="003C7B61" w:rsidP="003C7B61">
      <w:pPr>
        <w:pStyle w:val="a0"/>
        <w:numPr>
          <w:ilvl w:val="0"/>
          <w:numId w:val="22"/>
        </w:numPr>
      </w:pPr>
      <w:r w:rsidRPr="00C17E92">
        <w:t xml:space="preserve">исполняемый файл, </w:t>
      </w:r>
    </w:p>
    <w:p w14:paraId="5E6DABDD" w14:textId="77777777" w:rsidR="003C7B61" w:rsidRPr="00C17E92" w:rsidRDefault="003C7B61" w:rsidP="003C7B61">
      <w:pPr>
        <w:pStyle w:val="a0"/>
        <w:numPr>
          <w:ilvl w:val="0"/>
          <w:numId w:val="22"/>
        </w:numPr>
      </w:pPr>
      <w:r w:rsidRPr="00C17E92">
        <w:t xml:space="preserve">отзыв руководителя </w:t>
      </w:r>
    </w:p>
    <w:p w14:paraId="30671B3F" w14:textId="77777777" w:rsidR="003C7B61" w:rsidRPr="00C17E92" w:rsidRDefault="003C7B61" w:rsidP="003C7B61">
      <w:pPr>
        <w:pStyle w:val="a0"/>
        <w:numPr>
          <w:ilvl w:val="0"/>
          <w:numId w:val="22"/>
        </w:numPr>
      </w:pPr>
      <w:r w:rsidRPr="00C17E92">
        <w:t>лист Антиплагиата</w:t>
      </w:r>
    </w:p>
    <w:p w14:paraId="7E8D112E" w14:textId="3BE2BFBB" w:rsidR="003C7B61" w:rsidRPr="00024CDE" w:rsidRDefault="003C7B61" w:rsidP="00024CDE">
      <w:pPr>
        <w:pStyle w:val="a0"/>
      </w:pPr>
      <w:r w:rsidRPr="00024CDE">
        <w:t>должны быть загружены одним или несколькими архивами в проект дисциплины «</w:t>
      </w:r>
      <w:r w:rsidR="00A14355" w:rsidRPr="00A14355">
        <w:t>Курсовой проект, 2 курс ПИ</w:t>
      </w:r>
      <w:r w:rsidRPr="00024CDE">
        <w:t>» в личном кабинете в информационной образовательной среде LMS (Learning Management System) НИУ ВШЭ</w:t>
      </w:r>
    </w:p>
    <w:p w14:paraId="38D9C7BC" w14:textId="77777777" w:rsidR="009A51DF" w:rsidRDefault="009A51DF">
      <w:r>
        <w:br w:type="page"/>
      </w:r>
    </w:p>
    <w:p w14:paraId="15D0593B" w14:textId="72668F05" w:rsidR="009A51DF" w:rsidRDefault="00087B6E" w:rsidP="000B529F">
      <w:pPr>
        <w:pStyle w:val="Heading1"/>
        <w:numPr>
          <w:ilvl w:val="0"/>
          <w:numId w:val="15"/>
        </w:numPr>
      </w:pPr>
      <w:bookmarkStart w:id="23" w:name="_Toc72439302"/>
      <w:r>
        <w:lastRenderedPageBreak/>
        <w:t>СРЕДСТВА И ПОРЯДОК ИСПЫТАНИЙ</w:t>
      </w:r>
      <w:bookmarkEnd w:id="23"/>
    </w:p>
    <w:p w14:paraId="74FBEF6B" w14:textId="6CA0A705" w:rsidR="009A51DF" w:rsidRDefault="00087B6E" w:rsidP="009A51DF">
      <w:pPr>
        <w:pStyle w:val="Heading2"/>
      </w:pPr>
      <w:bookmarkStart w:id="24" w:name="_Toc72439303"/>
      <w:r>
        <w:t>Технические средства</w:t>
      </w:r>
      <w:r w:rsidR="001E7889" w:rsidRPr="001E7889">
        <w:t xml:space="preserve">, </w:t>
      </w:r>
      <w:r w:rsidR="001E7889">
        <w:t>используемые во время испытаний</w:t>
      </w:r>
      <w:bookmarkEnd w:id="24"/>
    </w:p>
    <w:p w14:paraId="0AAD9F84" w14:textId="035B874C" w:rsidR="001E7889" w:rsidRPr="00952159" w:rsidRDefault="001E7889" w:rsidP="001E7889">
      <w:pPr>
        <w:pStyle w:val="a0"/>
        <w:numPr>
          <w:ilvl w:val="0"/>
          <w:numId w:val="21"/>
        </w:numPr>
        <w:ind w:left="1068"/>
      </w:pPr>
      <w:r w:rsidRPr="00952159">
        <w:t xml:space="preserve">Графическая карта: </w:t>
      </w:r>
      <w:r w:rsidR="00B461A8">
        <w:rPr>
          <w:lang w:val="en-US"/>
        </w:rPr>
        <w:t>Intel</w:t>
      </w:r>
      <w:r w:rsidR="00B461A8" w:rsidRPr="00B461A8">
        <w:t xml:space="preserve"> </w:t>
      </w:r>
      <w:r w:rsidR="00B461A8">
        <w:rPr>
          <w:lang w:val="en-US"/>
        </w:rPr>
        <w:t>UHD</w:t>
      </w:r>
      <w:r w:rsidR="00B461A8" w:rsidRPr="00B461A8">
        <w:t xml:space="preserve"> </w:t>
      </w:r>
      <w:r w:rsidR="00B461A8">
        <w:rPr>
          <w:lang w:val="en-US"/>
        </w:rPr>
        <w:t>Graphics</w:t>
      </w:r>
      <w:r w:rsidR="00B461A8" w:rsidRPr="00B461A8">
        <w:t xml:space="preserve"> 620;</w:t>
      </w:r>
    </w:p>
    <w:p w14:paraId="41CD52F6" w14:textId="481260DE" w:rsidR="001E7889" w:rsidRPr="00952159" w:rsidRDefault="001E7889" w:rsidP="001E7889">
      <w:pPr>
        <w:pStyle w:val="a0"/>
        <w:numPr>
          <w:ilvl w:val="0"/>
          <w:numId w:val="21"/>
        </w:numPr>
        <w:ind w:left="1068"/>
      </w:pPr>
      <w:r w:rsidRPr="00952159">
        <w:t xml:space="preserve">Оперативная память: </w:t>
      </w:r>
      <w:r w:rsidR="00B461A8" w:rsidRPr="00B461A8">
        <w:t xml:space="preserve">16 </w:t>
      </w:r>
      <w:r w:rsidR="00B461A8">
        <w:t>ГБ (из которых 7 свободны)</w:t>
      </w:r>
      <w:r w:rsidRPr="00952159">
        <w:t>;</w:t>
      </w:r>
    </w:p>
    <w:p w14:paraId="7CF47032" w14:textId="53B731B1" w:rsidR="001E7889" w:rsidRPr="00952159" w:rsidRDefault="001E7889" w:rsidP="001E7889">
      <w:pPr>
        <w:pStyle w:val="a0"/>
        <w:numPr>
          <w:ilvl w:val="0"/>
          <w:numId w:val="21"/>
        </w:numPr>
        <w:ind w:left="1068"/>
      </w:pPr>
      <w:r w:rsidRPr="00952159">
        <w:t xml:space="preserve">Постоянная память: </w:t>
      </w:r>
      <w:r w:rsidR="00B461A8">
        <w:t>жёсткий диск со свободными 10 гб</w:t>
      </w:r>
      <w:r w:rsidRPr="00952159">
        <w:t>;</w:t>
      </w:r>
    </w:p>
    <w:p w14:paraId="48811D48" w14:textId="2D8AD6E1" w:rsidR="001E7889" w:rsidRPr="00952159" w:rsidRDefault="00FB6AFD" w:rsidP="001E7889">
      <w:pPr>
        <w:pStyle w:val="a0"/>
        <w:numPr>
          <w:ilvl w:val="0"/>
          <w:numId w:val="21"/>
        </w:numPr>
        <w:ind w:left="1068"/>
      </w:pPr>
      <w:r w:rsidRPr="00952159">
        <w:t xml:space="preserve">Периферийные </w:t>
      </w:r>
      <w:r w:rsidR="001E7889" w:rsidRPr="00952159">
        <w:t>устройства: Клавиатура, мышь</w:t>
      </w:r>
      <w:r w:rsidR="001E7889" w:rsidRPr="001E7889">
        <w:t xml:space="preserve">, </w:t>
      </w:r>
      <w:r w:rsidR="001E7889">
        <w:t>наушники</w:t>
      </w:r>
      <w:r w:rsidR="001E7889" w:rsidRPr="00952159">
        <w:t>;</w:t>
      </w:r>
    </w:p>
    <w:p w14:paraId="59EBEB7A" w14:textId="7F9D1BF1" w:rsidR="001E7889" w:rsidRPr="00952159" w:rsidRDefault="001E7889" w:rsidP="00B461A8">
      <w:pPr>
        <w:pStyle w:val="a0"/>
        <w:numPr>
          <w:ilvl w:val="0"/>
          <w:numId w:val="21"/>
        </w:numPr>
        <w:ind w:left="1068"/>
      </w:pPr>
      <w:r w:rsidRPr="00952159">
        <w:t>Аудиокарта</w:t>
      </w:r>
      <w:r w:rsidR="00B461A8">
        <w:rPr>
          <w:lang w:val="en-US"/>
        </w:rPr>
        <w:t xml:space="preserve">: </w:t>
      </w:r>
      <w:r w:rsidR="00B461A8">
        <w:t>встроенная</w:t>
      </w:r>
      <w:r w:rsidR="00B461A8">
        <w:rPr>
          <w:lang w:val="en-US"/>
        </w:rPr>
        <w:t xml:space="preserve"> Realtek</w:t>
      </w:r>
      <w:r w:rsidRPr="00952159">
        <w:t>;</w:t>
      </w:r>
    </w:p>
    <w:p w14:paraId="40E5E68E" w14:textId="4C8BE96E" w:rsidR="00113BB2" w:rsidRPr="00113BB2" w:rsidRDefault="009A51DF" w:rsidP="00744909">
      <w:pPr>
        <w:pStyle w:val="Heading2"/>
      </w:pPr>
      <w:bookmarkStart w:id="25" w:name="_Toc72439304"/>
      <w:r>
        <w:t>Пр</w:t>
      </w:r>
      <w:r w:rsidR="00113BB2">
        <w:t>ограммные средства</w:t>
      </w:r>
      <w:r w:rsidR="00744909" w:rsidRPr="001E7889">
        <w:t xml:space="preserve">, </w:t>
      </w:r>
      <w:r w:rsidR="00744909">
        <w:t>используемые во время испытаний</w:t>
      </w:r>
      <w:bookmarkEnd w:id="25"/>
    </w:p>
    <w:p w14:paraId="2C2CDFDE" w14:textId="523F7799" w:rsidR="00113BB2" w:rsidRPr="00113BB2" w:rsidRDefault="00DF0EDB" w:rsidP="00113BB2">
      <w:pPr>
        <w:pStyle w:val="a0"/>
        <w:numPr>
          <w:ilvl w:val="0"/>
          <w:numId w:val="23"/>
        </w:numPr>
      </w:pPr>
      <w:r>
        <w:t>Операционная система</w:t>
      </w:r>
      <w:r>
        <w:rPr>
          <w:lang w:val="en-US"/>
        </w:rPr>
        <w:t xml:space="preserve">: </w:t>
      </w:r>
      <w:r w:rsidR="00113BB2">
        <w:rPr>
          <w:lang w:val="en-US"/>
        </w:rPr>
        <w:t xml:space="preserve">Windows </w:t>
      </w:r>
      <w:r w:rsidR="00B461A8">
        <w:rPr>
          <w:lang w:val="en-US"/>
        </w:rPr>
        <w:t>10</w:t>
      </w:r>
      <w:r w:rsidR="00D73C00">
        <w:rPr>
          <w:lang w:val="en-US"/>
        </w:rPr>
        <w:t>;</w:t>
      </w:r>
    </w:p>
    <w:p w14:paraId="312F4485" w14:textId="2390B4D0" w:rsidR="00DF0EDB" w:rsidRDefault="00DF0EDB" w:rsidP="00787E1F">
      <w:pPr>
        <w:pStyle w:val="a0"/>
        <w:numPr>
          <w:ilvl w:val="0"/>
          <w:numId w:val="23"/>
        </w:numPr>
      </w:pPr>
      <w:r>
        <w:t>Звуковая рабочая станция (</w:t>
      </w:r>
      <w:r>
        <w:rPr>
          <w:lang w:val="en-US"/>
        </w:rPr>
        <w:t>DAW</w:t>
      </w:r>
      <w:r w:rsidRPr="00DF0EDB">
        <w:t xml:space="preserve">): </w:t>
      </w:r>
      <w:r w:rsidR="00787E1F">
        <w:rPr>
          <w:lang w:val="en-US"/>
        </w:rPr>
        <w:t>FL</w:t>
      </w:r>
      <w:r w:rsidR="00787E1F" w:rsidRPr="00787E1F">
        <w:t xml:space="preserve"> </w:t>
      </w:r>
      <w:r w:rsidR="00787E1F">
        <w:rPr>
          <w:lang w:val="en-US"/>
        </w:rPr>
        <w:t>Studio</w:t>
      </w:r>
      <w:r w:rsidR="00787E1F" w:rsidRPr="00787E1F">
        <w:t xml:space="preserve"> 20.8.3 (</w:t>
      </w:r>
      <w:r w:rsidR="00787E1F">
        <w:rPr>
          <w:lang w:val="en-US"/>
        </w:rPr>
        <w:t>Trial</w:t>
      </w:r>
      <w:r w:rsidR="00787E1F" w:rsidRPr="00787E1F">
        <w:t xml:space="preserve"> </w:t>
      </w:r>
      <w:r w:rsidR="00787E1F">
        <w:rPr>
          <w:lang w:val="en-US"/>
        </w:rPr>
        <w:t>version)</w:t>
      </w:r>
    </w:p>
    <w:p w14:paraId="0D017895" w14:textId="1462DE02" w:rsidR="009A51DF" w:rsidRDefault="00D73C00" w:rsidP="009A51DF">
      <w:pPr>
        <w:pStyle w:val="Heading2"/>
      </w:pPr>
      <w:bookmarkStart w:id="26" w:name="_Toc72439305"/>
      <w:r>
        <w:t>Порядок проведения испытаний</w:t>
      </w:r>
      <w:bookmarkEnd w:id="26"/>
    </w:p>
    <w:p w14:paraId="7B91522D" w14:textId="24343AC6" w:rsidR="00D73C00" w:rsidRDefault="00D73C00" w:rsidP="00D73C00">
      <w:pPr>
        <w:pStyle w:val="a0"/>
        <w:numPr>
          <w:ilvl w:val="0"/>
          <w:numId w:val="24"/>
        </w:numPr>
      </w:pPr>
      <w:r>
        <w:t>Проверка требований к программной документации</w:t>
      </w:r>
      <w:r w:rsidRPr="00D73C00">
        <w:t>;</w:t>
      </w:r>
    </w:p>
    <w:p w14:paraId="02BF862A" w14:textId="6572BD02" w:rsidR="00D73C00" w:rsidRPr="00D73C00" w:rsidRDefault="00D73C00" w:rsidP="005408C0">
      <w:pPr>
        <w:pStyle w:val="a0"/>
        <w:numPr>
          <w:ilvl w:val="0"/>
          <w:numId w:val="24"/>
        </w:numPr>
      </w:pPr>
      <w:r>
        <w:t>Проверка требований к интерфейсу</w:t>
      </w:r>
      <w:r w:rsidR="005408C0">
        <w:t xml:space="preserve"> и </w:t>
      </w:r>
      <w:r>
        <w:t>функциональным характеристикам</w:t>
      </w:r>
      <w:r w:rsidRPr="00D73C00">
        <w:t>;</w:t>
      </w:r>
    </w:p>
    <w:p w14:paraId="7F9DD858" w14:textId="5188F223" w:rsidR="005F52D9" w:rsidRDefault="00D73C00" w:rsidP="00B461A8">
      <w:pPr>
        <w:pStyle w:val="a0"/>
        <w:numPr>
          <w:ilvl w:val="0"/>
          <w:numId w:val="24"/>
        </w:numPr>
      </w:pPr>
      <w:r>
        <w:t>Проверка требований к надёжности.</w:t>
      </w:r>
    </w:p>
    <w:p w14:paraId="09464822" w14:textId="4C74FEC4" w:rsidR="009A51DF" w:rsidRDefault="00B461A8" w:rsidP="000B529F">
      <w:pPr>
        <w:pStyle w:val="Heading1"/>
        <w:numPr>
          <w:ilvl w:val="0"/>
          <w:numId w:val="15"/>
        </w:numPr>
      </w:pPr>
      <w:r>
        <w:br w:type="column"/>
      </w:r>
      <w:bookmarkStart w:id="27" w:name="_Toc72439306"/>
      <w:r w:rsidR="00715B48">
        <w:lastRenderedPageBreak/>
        <w:t>МЕТОДЫ ИСПЫТАНИЙ</w:t>
      </w:r>
      <w:bookmarkEnd w:id="27"/>
    </w:p>
    <w:p w14:paraId="1FE7E719" w14:textId="7B91A2FF" w:rsidR="00715B48" w:rsidRDefault="00715B48" w:rsidP="00715B48">
      <w:pPr>
        <w:pStyle w:val="Heading2"/>
      </w:pPr>
      <w:bookmarkStart w:id="28" w:name="_Toc72439307"/>
      <w:r>
        <w:t>Испытание выполнения требований к программной документации</w:t>
      </w:r>
      <w:bookmarkEnd w:id="28"/>
    </w:p>
    <w:p w14:paraId="2F5B9BC2" w14:textId="6D49400E" w:rsidR="00024CDE" w:rsidRDefault="00024CDE" w:rsidP="00024CDE">
      <w:pPr>
        <w:pStyle w:val="a0"/>
      </w:pPr>
      <w:r w:rsidRPr="00024CDE">
        <w:t>Выполнение требований к программной документации проверяется визуально. Также проверяется наличие программной документации в информационной образовательной среде LMS (Learning Management System) НИУ ВШЭ</w:t>
      </w:r>
      <w:r>
        <w:t>.</w:t>
      </w:r>
    </w:p>
    <w:p w14:paraId="61073A02" w14:textId="4FC560F0" w:rsidR="00024CDE" w:rsidRPr="00024CDE" w:rsidRDefault="00024CDE" w:rsidP="00024CDE">
      <w:pPr>
        <w:pStyle w:val="a0"/>
      </w:pPr>
      <w:r>
        <w:t>Путём проверки было установлено, что все документы удовлетворяют перечисленным выше требованиям.</w:t>
      </w:r>
    </w:p>
    <w:p w14:paraId="1E995F22" w14:textId="47A7803D" w:rsidR="00715B48" w:rsidRDefault="00715B48" w:rsidP="00715B48">
      <w:pPr>
        <w:pStyle w:val="Heading2"/>
      </w:pPr>
      <w:bookmarkStart w:id="29" w:name="_Toc72439308"/>
      <w:r>
        <w:t>Испытание выполнения требований к интерфейсу</w:t>
      </w:r>
      <w:r w:rsidR="005408C0">
        <w:t xml:space="preserve"> и функциональным характеристикам</w:t>
      </w:r>
      <w:bookmarkEnd w:id="29"/>
    </w:p>
    <w:p w14:paraId="7DC9F421" w14:textId="7DA70917" w:rsidR="005408C0" w:rsidRDefault="005408C0" w:rsidP="005408C0">
      <w:pPr>
        <w:pStyle w:val="Heading3"/>
      </w:pPr>
      <w:bookmarkStart w:id="30" w:name="_Toc72439309"/>
      <w:r>
        <w:t>Уст</w:t>
      </w:r>
      <w:r w:rsidR="0078787C">
        <w:t>ановка программы</w:t>
      </w:r>
      <w:bookmarkEnd w:id="30"/>
    </w:p>
    <w:p w14:paraId="7AF664C1" w14:textId="5EBC2651" w:rsidR="005408C0" w:rsidRDefault="0078787C" w:rsidP="00CF611E">
      <w:pPr>
        <w:pStyle w:val="a0"/>
        <w:jc w:val="left"/>
      </w:pPr>
      <w:r>
        <w:t xml:space="preserve">Открывается папка с программой. Основной файл программы копируется в папку </w:t>
      </w:r>
      <w:r w:rsidR="00787E1F" w:rsidRPr="00787E1F">
        <w:t xml:space="preserve">C:\Program Files\Common Files\VST3. </w:t>
      </w:r>
      <w:r w:rsidR="00787E1F">
        <w:t xml:space="preserve">Запускается </w:t>
      </w:r>
      <w:r w:rsidR="00787E1F">
        <w:rPr>
          <w:lang w:val="en-US"/>
        </w:rPr>
        <w:t>Fl</w:t>
      </w:r>
      <w:r w:rsidR="00787E1F" w:rsidRPr="00787E1F">
        <w:t xml:space="preserve"> </w:t>
      </w:r>
      <w:r w:rsidR="00787E1F">
        <w:rPr>
          <w:lang w:val="en-US"/>
        </w:rPr>
        <w:t>Studio</w:t>
      </w:r>
      <w:r w:rsidR="00787E1F" w:rsidRPr="00787E1F">
        <w:t xml:space="preserve"> 20. </w:t>
      </w:r>
      <w:r w:rsidR="00787E1F">
        <w:t xml:space="preserve">В меню </w:t>
      </w:r>
      <w:r w:rsidR="00787E1F" w:rsidRPr="00787E1F">
        <w:t>“</w:t>
      </w:r>
      <w:r w:rsidR="00787E1F">
        <w:rPr>
          <w:lang w:val="en-US"/>
        </w:rPr>
        <w:t>Options</w:t>
      </w:r>
      <w:r w:rsidR="00787E1F" w:rsidRPr="00787E1F">
        <w:t xml:space="preserve">” </w:t>
      </w:r>
      <w:r w:rsidR="00787E1F">
        <w:t xml:space="preserve">выбирается пункт </w:t>
      </w:r>
      <w:r w:rsidR="00787E1F" w:rsidRPr="00787E1F">
        <w:t>“</w:t>
      </w:r>
      <w:r w:rsidR="00787E1F">
        <w:rPr>
          <w:lang w:val="en-US"/>
        </w:rPr>
        <w:t>Manage</w:t>
      </w:r>
      <w:r w:rsidR="00787E1F" w:rsidRPr="00787E1F">
        <w:t xml:space="preserve"> </w:t>
      </w:r>
      <w:r w:rsidR="00787E1F">
        <w:rPr>
          <w:lang w:val="en-US"/>
        </w:rPr>
        <w:t>Plugins</w:t>
      </w:r>
      <w:r w:rsidR="00787E1F" w:rsidRPr="00787E1F">
        <w:t xml:space="preserve">”. </w:t>
      </w:r>
      <w:r w:rsidR="00787E1F">
        <w:t xml:space="preserve">Нажимается кнопка </w:t>
      </w:r>
      <w:r w:rsidR="00787E1F" w:rsidRPr="00787E1F">
        <w:t>“</w:t>
      </w:r>
      <w:r w:rsidR="00787E1F">
        <w:rPr>
          <w:lang w:val="en-US"/>
        </w:rPr>
        <w:t>Find</w:t>
      </w:r>
      <w:r w:rsidR="00787E1F" w:rsidRPr="00787E1F">
        <w:t xml:space="preserve"> </w:t>
      </w:r>
      <w:r w:rsidR="00787E1F">
        <w:rPr>
          <w:lang w:val="en-US"/>
        </w:rPr>
        <w:t>more</w:t>
      </w:r>
      <w:r w:rsidR="00787E1F" w:rsidRPr="00787E1F">
        <w:t xml:space="preserve"> </w:t>
      </w:r>
      <w:r w:rsidR="00787E1F">
        <w:rPr>
          <w:lang w:val="en-US"/>
        </w:rPr>
        <w:t>plugins</w:t>
      </w:r>
      <w:r w:rsidR="00787E1F" w:rsidRPr="00787E1F">
        <w:t>”.</w:t>
      </w:r>
      <w:r w:rsidR="00787E1F">
        <w:t xml:space="preserve"> В списке плагинов появляется новый плагин </w:t>
      </w:r>
      <w:r w:rsidR="00787E1F" w:rsidRPr="00787E1F">
        <w:t>“</w:t>
      </w:r>
      <w:r w:rsidR="00787E1F">
        <w:rPr>
          <w:lang w:val="en-US"/>
        </w:rPr>
        <w:t>Stereo</w:t>
      </w:r>
      <w:r w:rsidR="00787E1F" w:rsidRPr="00787E1F">
        <w:t xml:space="preserve"> </w:t>
      </w:r>
      <w:r w:rsidR="00787E1F">
        <w:rPr>
          <w:lang w:val="en-US"/>
        </w:rPr>
        <w:t>Plugin</w:t>
      </w:r>
      <w:r w:rsidR="00787E1F" w:rsidRPr="00787E1F">
        <w:t>” (</w:t>
      </w:r>
      <w:r w:rsidR="00787E1F">
        <w:t>рис.1).</w:t>
      </w:r>
    </w:p>
    <w:p w14:paraId="24311155" w14:textId="5EBC2651" w:rsidR="00787E1F" w:rsidRDefault="00787E1F" w:rsidP="00CF611E">
      <w:pPr>
        <w:pStyle w:val="a0"/>
        <w:jc w:val="left"/>
      </w:pPr>
      <w:r w:rsidRPr="00787E1F">
        <w:rPr>
          <w:noProof/>
          <w:lang w:val="en-US"/>
        </w:rPr>
        <w:drawing>
          <wp:inline distT="0" distB="0" distL="0" distR="0" wp14:anchorId="0383156C" wp14:editId="56D99099">
            <wp:extent cx="5138777" cy="1201337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51123" cy="1204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397E1" w14:textId="459AE11B" w:rsidR="00787E1F" w:rsidRPr="00787E1F" w:rsidRDefault="00787E1F" w:rsidP="00CF611E">
      <w:pPr>
        <w:pStyle w:val="a0"/>
        <w:jc w:val="left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05D7F5B" wp14:editId="17DDFFE2">
                <wp:simplePos x="0" y="0"/>
                <wp:positionH relativeFrom="column">
                  <wp:posOffset>447108</wp:posOffset>
                </wp:positionH>
                <wp:positionV relativeFrom="paragraph">
                  <wp:posOffset>-2635</wp:posOffset>
                </wp:positionV>
                <wp:extent cx="5130800" cy="264160"/>
                <wp:effectExtent l="0" t="0" r="0" b="2540"/>
                <wp:wrapSquare wrapText="bothSides"/>
                <wp:docPr id="2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0800" cy="264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42B8E8" w14:textId="2F48D67E" w:rsidR="00787E1F" w:rsidRPr="00787E1F" w:rsidRDefault="00787E1F" w:rsidP="00787E1F">
                            <w:pPr>
                              <w:jc w:val="center"/>
                            </w:pPr>
                            <w:r>
                              <w:t xml:space="preserve">Рисунок 1. Успешно установленный плагин в </w:t>
                            </w:r>
                            <w:r>
                              <w:rPr>
                                <w:lang w:val="en-US"/>
                              </w:rPr>
                              <w:t>Fl</w:t>
                            </w:r>
                            <w:r w:rsidRPr="00787E1F"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Studio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05D7F5B" id="_x0000_t202" coordsize="21600,21600" o:spt="202" path="m,l,21600r21600,l21600,xe">
                <v:stroke joinstyle="miter"/>
                <v:path gradientshapeok="t" o:connecttype="rect"/>
              </v:shapetype>
              <v:shape id="Надпись 13" o:spid="_x0000_s1026" type="#_x0000_t202" style="position:absolute;left:0;text-align:left;margin-left:35.2pt;margin-top:-.2pt;width:404pt;height:20.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" fillcolor="white [3201]" stroked="f" strokeweight=".5pt">
                <v:textbox>
                  <w:txbxContent>
                    <w:p w14:paraId="1142B8E8" w14:textId="2F48D67E" w:rsidR="00787E1F" w:rsidRPr="00787E1F" w:rsidRDefault="00787E1F" w:rsidP="00787E1F">
                      <w:pPr>
                        <w:jc w:val="center"/>
                      </w:pPr>
                      <w:r>
                        <w:t xml:space="preserve">Рисунок 1. Успешно установленный плагин в </w:t>
                      </w:r>
                      <w:r>
                        <w:rPr>
                          <w:lang w:val="en-US"/>
                        </w:rPr>
                        <w:t>Fl</w:t>
                      </w:r>
                      <w:r w:rsidRPr="00787E1F">
                        <w:t xml:space="preserve"> </w:t>
                      </w:r>
                      <w:r>
                        <w:rPr>
                          <w:lang w:val="en-US"/>
                        </w:rPr>
                        <w:t>Studio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66EE669" w14:textId="5C2E38A0" w:rsidR="0078787C" w:rsidRDefault="00787E1F" w:rsidP="005408C0">
      <w:pPr>
        <w:pStyle w:val="Heading3"/>
      </w:pPr>
      <w:bookmarkStart w:id="31" w:name="_Toc72439310"/>
      <w:r>
        <w:t>Подготовка звуковой станции к испытанию плагина</w:t>
      </w:r>
      <w:bookmarkEnd w:id="31"/>
    </w:p>
    <w:p w14:paraId="703D16B8" w14:textId="411F531D" w:rsidR="009A7E7C" w:rsidRPr="009A7E7C" w:rsidRDefault="00787E1F" w:rsidP="009A7E7C">
      <w:pPr>
        <w:ind w:firstLine="708"/>
      </w:pPr>
      <w:r>
        <w:t xml:space="preserve">В </w:t>
      </w:r>
      <w:r w:rsidR="00C64BD5">
        <w:t xml:space="preserve">браузере объектов, расположенного в левой части, выбирается меню </w:t>
      </w:r>
      <w:r w:rsidR="00C64BD5" w:rsidRPr="00C64BD5">
        <w:t>“</w:t>
      </w:r>
      <w:r w:rsidR="00C64BD5">
        <w:rPr>
          <w:lang w:val="en-US"/>
        </w:rPr>
        <w:t>Demo</w:t>
      </w:r>
      <w:r w:rsidR="00C64BD5" w:rsidRPr="00C64BD5">
        <w:t xml:space="preserve"> </w:t>
      </w:r>
      <w:r w:rsidR="00C64BD5">
        <w:rPr>
          <w:lang w:val="en-US"/>
        </w:rPr>
        <w:t>Projects</w:t>
      </w:r>
      <w:r w:rsidR="00C64BD5" w:rsidRPr="00C64BD5">
        <w:t>” -&gt; “</w:t>
      </w:r>
      <w:r w:rsidR="00C64BD5">
        <w:rPr>
          <w:lang w:val="en-US"/>
        </w:rPr>
        <w:t>Demo</w:t>
      </w:r>
      <w:r w:rsidR="00C64BD5" w:rsidRPr="00C64BD5">
        <w:t xml:space="preserve"> </w:t>
      </w:r>
      <w:r w:rsidR="00C64BD5">
        <w:rPr>
          <w:lang w:val="en-US"/>
        </w:rPr>
        <w:t>Songs</w:t>
      </w:r>
      <w:r w:rsidR="00C64BD5" w:rsidRPr="00C64BD5">
        <w:t xml:space="preserve">”. </w:t>
      </w:r>
      <w:r w:rsidR="00C64BD5">
        <w:t xml:space="preserve">Открывается первый демо-проект в списке </w:t>
      </w:r>
      <w:r w:rsidR="00C64BD5" w:rsidRPr="00C64BD5">
        <w:t>(“9</w:t>
      </w:r>
      <w:r w:rsidR="00C64BD5">
        <w:rPr>
          <w:lang w:val="en-US"/>
        </w:rPr>
        <w:t>loops</w:t>
      </w:r>
      <w:r w:rsidR="00C64BD5" w:rsidRPr="00C64BD5">
        <w:t xml:space="preserve"> – </w:t>
      </w:r>
      <w:r w:rsidR="00C64BD5">
        <w:rPr>
          <w:lang w:val="en-US"/>
        </w:rPr>
        <w:t>Keep</w:t>
      </w:r>
      <w:r w:rsidR="00C64BD5" w:rsidRPr="00C64BD5">
        <w:t xml:space="preserve"> </w:t>
      </w:r>
      <w:r w:rsidR="00C64BD5">
        <w:rPr>
          <w:lang w:val="en-US"/>
        </w:rPr>
        <w:t>It</w:t>
      </w:r>
      <w:r w:rsidR="00C64BD5" w:rsidRPr="00C64BD5">
        <w:t xml:space="preserve"> </w:t>
      </w:r>
      <w:r w:rsidR="00C64BD5">
        <w:rPr>
          <w:lang w:val="en-US"/>
        </w:rPr>
        <w:t>Simple</w:t>
      </w:r>
      <w:r w:rsidR="00C64BD5" w:rsidRPr="00C64BD5">
        <w:t xml:space="preserve"> - 2015”).</w:t>
      </w:r>
      <w:r w:rsidR="009A7E7C" w:rsidRPr="009A7E7C">
        <w:t xml:space="preserve"> </w:t>
      </w:r>
    </w:p>
    <w:p w14:paraId="3280772F" w14:textId="77777777" w:rsidR="009A7E7C" w:rsidRDefault="009A7E7C" w:rsidP="005408C0">
      <w:pPr>
        <w:pStyle w:val="Heading3"/>
      </w:pPr>
      <w:bookmarkStart w:id="32" w:name="_Toc72439311"/>
      <w:r>
        <w:t>Открытие плагина в звуковой станции</w:t>
      </w:r>
      <w:bookmarkEnd w:id="32"/>
    </w:p>
    <w:p w14:paraId="18159E04" w14:textId="7E9932D8" w:rsidR="009A7E7C" w:rsidRDefault="009A7E7C" w:rsidP="009A7E7C">
      <w:pPr>
        <w:pStyle w:val="a0"/>
      </w:pPr>
      <w:r>
        <w:t xml:space="preserve">В </w:t>
      </w:r>
      <w:r>
        <w:rPr>
          <w:lang w:val="en-US"/>
        </w:rPr>
        <w:t>Mixer</w:t>
      </w:r>
      <w:r w:rsidRPr="009A7E7C">
        <w:t xml:space="preserve"> </w:t>
      </w:r>
      <w:r>
        <w:t xml:space="preserve">выбирается </w:t>
      </w:r>
      <w:r>
        <w:rPr>
          <w:lang w:val="en-US"/>
        </w:rPr>
        <w:t>Master</w:t>
      </w:r>
      <w:r w:rsidRPr="009A7E7C">
        <w:t xml:space="preserve"> </w:t>
      </w:r>
      <w:r>
        <w:t>канал,</w:t>
      </w:r>
      <w:r w:rsidRPr="009A7E7C">
        <w:t xml:space="preserve"> </w:t>
      </w:r>
      <w:r>
        <w:t xml:space="preserve">на него в </w:t>
      </w:r>
      <w:r>
        <w:rPr>
          <w:lang w:val="en-US"/>
        </w:rPr>
        <w:t>Slot</w:t>
      </w:r>
      <w:r w:rsidRPr="009A7E7C">
        <w:t xml:space="preserve"> 10 </w:t>
      </w:r>
      <w:r>
        <w:t xml:space="preserve">добавляется </w:t>
      </w:r>
      <w:r>
        <w:rPr>
          <w:lang w:val="en-US"/>
        </w:rPr>
        <w:t>Stereo</w:t>
      </w:r>
      <w:r w:rsidRPr="009A7E7C">
        <w:t xml:space="preserve"> </w:t>
      </w:r>
      <w:r>
        <w:rPr>
          <w:lang w:val="en-US"/>
        </w:rPr>
        <w:t>Plugin</w:t>
      </w:r>
      <w:r w:rsidRPr="009A7E7C">
        <w:t xml:space="preserve"> (</w:t>
      </w:r>
      <w:r>
        <w:rPr>
          <w:lang w:val="en-US"/>
        </w:rPr>
        <w:t>Slot</w:t>
      </w:r>
      <w:r w:rsidRPr="009A7E7C">
        <w:t xml:space="preserve"> 10 -&gt; </w:t>
      </w:r>
      <w:r>
        <w:rPr>
          <w:lang w:val="en-US"/>
        </w:rPr>
        <w:t>Select</w:t>
      </w:r>
      <w:r w:rsidRPr="009A7E7C">
        <w:t xml:space="preserve"> -&gt; </w:t>
      </w:r>
      <w:r>
        <w:rPr>
          <w:lang w:val="en-US"/>
        </w:rPr>
        <w:t>More</w:t>
      </w:r>
      <w:r w:rsidRPr="009A7E7C">
        <w:t xml:space="preserve"> </w:t>
      </w:r>
      <w:r>
        <w:rPr>
          <w:lang w:val="en-US"/>
        </w:rPr>
        <w:t>Plugins</w:t>
      </w:r>
      <w:r>
        <w:t>…</w:t>
      </w:r>
      <w:r w:rsidRPr="009A7E7C">
        <w:t xml:space="preserve"> -&gt; </w:t>
      </w:r>
      <w:r>
        <w:rPr>
          <w:lang w:val="en-US"/>
        </w:rPr>
        <w:t>Stereo</w:t>
      </w:r>
      <w:r w:rsidRPr="009A7E7C">
        <w:t xml:space="preserve"> </w:t>
      </w:r>
      <w:r>
        <w:rPr>
          <w:lang w:val="en-US"/>
        </w:rPr>
        <w:t>Plugin</w:t>
      </w:r>
      <w:r w:rsidRPr="009A7E7C">
        <w:t xml:space="preserve">). </w:t>
      </w:r>
      <w:r>
        <w:t>(рис. 2)</w:t>
      </w:r>
    </w:p>
    <w:p w14:paraId="5640909D" w14:textId="66D07EF7" w:rsidR="009A7E7C" w:rsidRDefault="009A7E7C" w:rsidP="009A7E7C">
      <w:pPr>
        <w:pStyle w:val="a0"/>
      </w:pPr>
      <w:r>
        <w:t>Открывается окно плагина (рис.3).</w:t>
      </w:r>
    </w:p>
    <w:p w14:paraId="5BF98AE1" w14:textId="5B0887A5" w:rsidR="0078787C" w:rsidRDefault="009A7E7C" w:rsidP="009A7E7C">
      <w:pPr>
        <w:pStyle w:val="a0"/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DCD2D62" wp14:editId="5CF2FE77">
                <wp:simplePos x="0" y="0"/>
                <wp:positionH relativeFrom="margin">
                  <wp:align>left</wp:align>
                </wp:positionH>
                <wp:positionV relativeFrom="paragraph">
                  <wp:posOffset>4255770</wp:posOffset>
                </wp:positionV>
                <wp:extent cx="2981960" cy="457200"/>
                <wp:effectExtent l="0" t="0" r="8890" b="0"/>
                <wp:wrapSquare wrapText="bothSides"/>
                <wp:docPr id="14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196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767090" w14:textId="6BB434CF" w:rsidR="009A7E7C" w:rsidRPr="00787E1F" w:rsidRDefault="009A7E7C" w:rsidP="009A7E7C">
                            <w:pPr>
                              <w:jc w:val="center"/>
                            </w:pPr>
                            <w:r>
                              <w:t>Рисунок 2. Плагин, добавленный на главный канал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CD2D62" id="_x0000_s1027" type="#_x0000_t202" style="position:absolute;left:0;text-align:left;margin-left:0;margin-top:335.1pt;width:234.8pt;height:36pt;z-index:2516858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" fillcolor="white [3201]" stroked="f" strokeweight=".5pt">
                <v:textbox>
                  <w:txbxContent>
                    <w:p w14:paraId="55767090" w14:textId="6BB434CF" w:rsidR="009A7E7C" w:rsidRPr="00787E1F" w:rsidRDefault="009A7E7C" w:rsidP="009A7E7C">
                      <w:pPr>
                        <w:jc w:val="center"/>
                      </w:pPr>
                      <w:r>
                        <w:t>Рисунок 2. Плагин, добавленный на главный канал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A7E7C">
        <w:rPr>
          <w:noProof/>
        </w:rPr>
        <w:drawing>
          <wp:inline distT="0" distB="0" distL="0" distR="0" wp14:anchorId="15A52FF8" wp14:editId="4521E577">
            <wp:extent cx="2257237" cy="400561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61516" cy="4013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   </w:t>
      </w:r>
      <w:r w:rsidRPr="009A7E7C">
        <w:t xml:space="preserve"> </w:t>
      </w:r>
      <w:r w:rsidRPr="009A7E7C">
        <w:rPr>
          <w:noProof/>
        </w:rPr>
        <w:drawing>
          <wp:inline distT="0" distB="0" distL="0" distR="0" wp14:anchorId="27CF8EC6" wp14:editId="4D902DE8">
            <wp:extent cx="2655069" cy="2204207"/>
            <wp:effectExtent l="0" t="0" r="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71964" cy="2218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623D1" w14:textId="7148B93B" w:rsidR="009A7E7C" w:rsidRDefault="009A7E7C" w:rsidP="009A7E7C">
      <w:pPr>
        <w:pStyle w:val="a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6306190" wp14:editId="7DB786B9">
                <wp:simplePos x="0" y="0"/>
                <wp:positionH relativeFrom="margin">
                  <wp:posOffset>2927180</wp:posOffset>
                </wp:positionH>
                <wp:positionV relativeFrom="paragraph">
                  <wp:posOffset>142145</wp:posOffset>
                </wp:positionV>
                <wp:extent cx="2981960" cy="457200"/>
                <wp:effectExtent l="0" t="0" r="8890" b="0"/>
                <wp:wrapSquare wrapText="bothSides"/>
                <wp:docPr id="19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196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12A56C" w14:textId="4437A204" w:rsidR="009A7E7C" w:rsidRPr="009A7E7C" w:rsidRDefault="009A7E7C" w:rsidP="009A7E7C">
                            <w:pPr>
                              <w:jc w:val="center"/>
                            </w:pPr>
                            <w:r>
                              <w:t xml:space="preserve">Рисунок </w:t>
                            </w:r>
                            <w:r>
                              <w:rPr>
                                <w:lang w:val="en-US"/>
                              </w:rPr>
                              <w:t>3</w:t>
                            </w:r>
                            <w:r>
                              <w:t>. Интерфейс плагина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306190" id="_x0000_s1028" type="#_x0000_t202" style="position:absolute;left:0;text-align:left;margin-left:230.5pt;margin-top:11.2pt;width:234.8pt;height:36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" fillcolor="white [3201]" stroked="f" strokeweight=".5pt">
                <v:textbox>
                  <w:txbxContent>
                    <w:p w14:paraId="3812A56C" w14:textId="4437A204" w:rsidR="009A7E7C" w:rsidRPr="009A7E7C" w:rsidRDefault="009A7E7C" w:rsidP="009A7E7C">
                      <w:pPr>
                        <w:jc w:val="center"/>
                      </w:pPr>
                      <w:r>
                        <w:t xml:space="preserve">Рисунок </w:t>
                      </w:r>
                      <w:r>
                        <w:rPr>
                          <w:lang w:val="en-US"/>
                        </w:rPr>
                        <w:t>3</w:t>
                      </w:r>
                      <w:r>
                        <w:t>. Интерфейс плагина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D23D2A3" w14:textId="36634F94" w:rsidR="009A7E7C" w:rsidRDefault="009A7E7C" w:rsidP="009A7E7C">
      <w:pPr>
        <w:pStyle w:val="a0"/>
      </w:pPr>
    </w:p>
    <w:p w14:paraId="1E0BFD44" w14:textId="77777777" w:rsidR="009A7E7C" w:rsidRPr="009A7E7C" w:rsidRDefault="009A7E7C" w:rsidP="009A7E7C">
      <w:pPr>
        <w:pStyle w:val="a0"/>
        <w:rPr>
          <w:lang w:val="en-US"/>
        </w:rPr>
      </w:pPr>
    </w:p>
    <w:p w14:paraId="2F712EE9" w14:textId="073C94D1" w:rsidR="0078787C" w:rsidRDefault="009A7E7C" w:rsidP="005408C0">
      <w:pPr>
        <w:pStyle w:val="Heading3"/>
      </w:pPr>
      <w:bookmarkStart w:id="33" w:name="_Toc72439312"/>
      <w:r>
        <w:t>Проверка элементов интерфейса</w:t>
      </w:r>
      <w:bookmarkEnd w:id="33"/>
    </w:p>
    <w:p w14:paraId="3A25C1E9" w14:textId="5D96D8F7" w:rsidR="009A7E7C" w:rsidRDefault="009A7E7C" w:rsidP="009A7E7C">
      <w:pPr>
        <w:pStyle w:val="a0"/>
        <w:numPr>
          <w:ilvl w:val="1"/>
          <w:numId w:val="3"/>
        </w:numPr>
      </w:pPr>
      <w:r>
        <w:t>Название плагина – присутствует в верхней строке (рис.3)</w:t>
      </w:r>
      <w:r w:rsidRPr="009A7E7C">
        <w:t>;</w:t>
      </w:r>
    </w:p>
    <w:p w14:paraId="7F0E67B3" w14:textId="55DE82B8" w:rsidR="009A7E7C" w:rsidRDefault="009A7E7C" w:rsidP="009A7E7C">
      <w:pPr>
        <w:pStyle w:val="a0"/>
        <w:numPr>
          <w:ilvl w:val="1"/>
          <w:numId w:val="3"/>
        </w:numPr>
      </w:pPr>
      <w:r>
        <w:t>Кнопка включения / выключения – присутствует сверху справа (рис.3)</w:t>
      </w:r>
      <w:r w:rsidRPr="009A7E7C">
        <w:t>;</w:t>
      </w:r>
    </w:p>
    <w:p w14:paraId="5449B452" w14:textId="3D673F6B" w:rsidR="009A7E7C" w:rsidRDefault="009A7E7C" w:rsidP="009A7E7C">
      <w:pPr>
        <w:pStyle w:val="a0"/>
        <w:numPr>
          <w:ilvl w:val="1"/>
          <w:numId w:val="3"/>
        </w:numPr>
      </w:pPr>
      <w:r>
        <w:t>Всплывающие подсказки при наведении на элементы интерфейса – присутствуют (рис.4)</w:t>
      </w:r>
      <w:r w:rsidRPr="009A7E7C">
        <w:t>;</w:t>
      </w:r>
    </w:p>
    <w:p w14:paraId="3CF8CAF5" w14:textId="6979DE54" w:rsidR="009A7E7C" w:rsidRDefault="009A7E7C" w:rsidP="009A7E7C">
      <w:pPr>
        <w:pStyle w:val="a0"/>
        <w:ind w:left="1785" w:firstLine="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97EFE42" wp14:editId="03533AC6">
                <wp:simplePos x="0" y="0"/>
                <wp:positionH relativeFrom="margin">
                  <wp:align>left</wp:align>
                </wp:positionH>
                <wp:positionV relativeFrom="paragraph">
                  <wp:posOffset>1676400</wp:posOffset>
                </wp:positionV>
                <wp:extent cx="4476115" cy="457200"/>
                <wp:effectExtent l="0" t="0" r="635" b="0"/>
                <wp:wrapSquare wrapText="bothSides"/>
                <wp:docPr id="21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11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ED914F" w14:textId="3E0209ED" w:rsidR="009A7E7C" w:rsidRPr="002C5968" w:rsidRDefault="009A7E7C" w:rsidP="009A7E7C">
                            <w:pPr>
                              <w:jc w:val="center"/>
                            </w:pPr>
                            <w:r>
                              <w:t xml:space="preserve">Рисунок </w:t>
                            </w:r>
                            <w:r w:rsidR="002C5968">
                              <w:t>4</w:t>
                            </w:r>
                            <w:r>
                              <w:t xml:space="preserve">. </w:t>
                            </w:r>
                            <w:r w:rsidR="002C5968">
                              <w:t xml:space="preserve">Всплывающая подсказка, при наведении на регулятор </w:t>
                            </w:r>
                            <w:r w:rsidR="002C5968" w:rsidRPr="002C5968">
                              <w:t>“</w:t>
                            </w:r>
                            <w:r w:rsidR="002C5968">
                              <w:rPr>
                                <w:lang w:val="en-US"/>
                              </w:rPr>
                              <w:t>Strength</w:t>
                            </w:r>
                            <w:r w:rsidR="002C5968" w:rsidRPr="002C5968"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EFE42" id="_x0000_s1029" type="#_x0000_t202" style="position:absolute;left:0;text-align:left;margin-left:0;margin-top:132pt;width:352.45pt;height:36pt;z-index:2516899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" fillcolor="white [3201]" stroked="f" strokeweight=".5pt">
                <v:textbox>
                  <w:txbxContent>
                    <w:p w14:paraId="63ED914F" w14:textId="3E0209ED" w:rsidR="009A7E7C" w:rsidRPr="002C5968" w:rsidRDefault="009A7E7C" w:rsidP="009A7E7C">
                      <w:pPr>
                        <w:jc w:val="center"/>
                      </w:pPr>
                      <w:r>
                        <w:t xml:space="preserve">Рисунок </w:t>
                      </w:r>
                      <w:r w:rsidR="002C5968">
                        <w:t>4</w:t>
                      </w:r>
                      <w:r>
                        <w:t xml:space="preserve">. </w:t>
                      </w:r>
                      <w:r w:rsidR="002C5968">
                        <w:t xml:space="preserve">Всплывающая подсказка, при наведении на регулятор </w:t>
                      </w:r>
                      <w:r w:rsidR="002C5968" w:rsidRPr="002C5968">
                        <w:t>“</w:t>
                      </w:r>
                      <w:r w:rsidR="002C5968">
                        <w:rPr>
                          <w:lang w:val="en-US"/>
                        </w:rPr>
                        <w:t>Strength</w:t>
                      </w:r>
                      <w:r w:rsidR="002C5968" w:rsidRPr="002C5968">
                        <w:t>”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A7E7C">
        <w:rPr>
          <w:noProof/>
        </w:rPr>
        <w:drawing>
          <wp:inline distT="0" distB="0" distL="0" distR="0" wp14:anchorId="1CFD81BC" wp14:editId="0AD9AA2A">
            <wp:extent cx="2079837" cy="1603612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87377" cy="160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847D3" w14:textId="6F43A795" w:rsidR="009A7E7C" w:rsidRDefault="009A7E7C" w:rsidP="009A7E7C">
      <w:pPr>
        <w:pStyle w:val="a0"/>
        <w:ind w:left="1785" w:firstLine="0"/>
      </w:pPr>
    </w:p>
    <w:p w14:paraId="1180E64F" w14:textId="19101CD3" w:rsidR="002C5968" w:rsidRDefault="002C5968" w:rsidP="009A7E7C">
      <w:pPr>
        <w:pStyle w:val="a0"/>
        <w:ind w:left="1785" w:firstLine="0"/>
      </w:pPr>
    </w:p>
    <w:p w14:paraId="1A2E8001" w14:textId="77777777" w:rsidR="002C5968" w:rsidRDefault="002C5968" w:rsidP="009A7E7C">
      <w:pPr>
        <w:pStyle w:val="a0"/>
        <w:ind w:left="1785" w:firstLine="0"/>
      </w:pPr>
    </w:p>
    <w:p w14:paraId="73AB1927" w14:textId="32D91733" w:rsidR="009A7E7C" w:rsidRDefault="002C5968" w:rsidP="009A7E7C">
      <w:pPr>
        <w:pStyle w:val="a0"/>
        <w:numPr>
          <w:ilvl w:val="1"/>
          <w:numId w:val="3"/>
        </w:numPr>
      </w:pPr>
      <w:r w:rsidRPr="002C5968">
        <w:t>Основные регуляторы параметров преобразования звука из моно в стерео (зависят от выбранного алгоритма преобразования)</w:t>
      </w:r>
      <w:r>
        <w:t xml:space="preserve"> – присутствуют</w:t>
      </w:r>
      <w:r w:rsidRPr="002C5968">
        <w:t xml:space="preserve"> (</w:t>
      </w:r>
      <w:r>
        <w:t>рис. 3)</w:t>
      </w:r>
    </w:p>
    <w:p w14:paraId="0E573E7A" w14:textId="602E4669" w:rsidR="009A7E7C" w:rsidRDefault="00001E4F" w:rsidP="009A7E7C">
      <w:pPr>
        <w:pStyle w:val="a0"/>
        <w:numPr>
          <w:ilvl w:val="1"/>
          <w:numId w:val="3"/>
        </w:numPr>
      </w:pPr>
      <w:r w:rsidRPr="00001E4F">
        <w:t xml:space="preserve">Визуализация работы плагина -- изображение распределения звука по левой и правой дорожке (зависит от выбранного алгоритма преобразования). </w:t>
      </w:r>
      <w:r>
        <w:t>Для показа визуализации включается воспроизведение демо-проекта. Визуализация присутствует (рис. 5)</w:t>
      </w:r>
    </w:p>
    <w:p w14:paraId="6A500FF8" w14:textId="30EE0849" w:rsidR="00001E4F" w:rsidRDefault="00001E4F" w:rsidP="00001E4F">
      <w:pPr>
        <w:pStyle w:val="a0"/>
        <w:ind w:left="1785" w:firstLine="0"/>
        <w:rPr>
          <w:lang w:val="en-US"/>
        </w:rPr>
      </w:pPr>
      <w:r w:rsidRPr="00001E4F">
        <w:rPr>
          <w:noProof/>
          <w:lang w:val="en-US"/>
        </w:rPr>
        <w:drawing>
          <wp:inline distT="0" distB="0" distL="0" distR="0" wp14:anchorId="2177D67D" wp14:editId="72F7BA1B">
            <wp:extent cx="3084394" cy="2616451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88466" cy="261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09510" w14:textId="12A9B6D7" w:rsidR="00001E4F" w:rsidRPr="00001E4F" w:rsidRDefault="00001E4F" w:rsidP="00001E4F">
      <w:pPr>
        <w:pStyle w:val="a0"/>
        <w:ind w:left="1785" w:firstLine="0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3D81606" wp14:editId="5F7223F2">
                <wp:simplePos x="0" y="0"/>
                <wp:positionH relativeFrom="margin">
                  <wp:align>left</wp:align>
                </wp:positionH>
                <wp:positionV relativeFrom="paragraph">
                  <wp:posOffset>5478</wp:posOffset>
                </wp:positionV>
                <wp:extent cx="5472430" cy="320675"/>
                <wp:effectExtent l="0" t="0" r="0" b="3175"/>
                <wp:wrapSquare wrapText="bothSides"/>
                <wp:docPr id="5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2430" cy="3207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3FFE87" w14:textId="65D2490B" w:rsidR="00001E4F" w:rsidRPr="002C5968" w:rsidRDefault="00001E4F" w:rsidP="00001E4F">
                            <w:pPr>
                              <w:jc w:val="center"/>
                            </w:pPr>
                            <w:r>
                              <w:t xml:space="preserve">Рисунок </w:t>
                            </w:r>
                            <w:r w:rsidRPr="00001E4F">
                              <w:t>5</w:t>
                            </w:r>
                            <w:r>
                              <w:t>. Визуализация работы плагина при проигрывании звука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D81606" id="_x0000_s1030" type="#_x0000_t202" style="position:absolute;left:0;text-align:left;margin-left:0;margin-top:.45pt;width:430.9pt;height:25.25pt;z-index:2516920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" fillcolor="white [3201]" stroked="f" strokeweight=".5pt">
                <v:textbox>
                  <w:txbxContent>
                    <w:p w14:paraId="553FFE87" w14:textId="65D2490B" w:rsidR="00001E4F" w:rsidRPr="002C5968" w:rsidRDefault="00001E4F" w:rsidP="00001E4F">
                      <w:pPr>
                        <w:jc w:val="center"/>
                      </w:pPr>
                      <w:r>
                        <w:t xml:space="preserve">Рисунок </w:t>
                      </w:r>
                      <w:r w:rsidRPr="00001E4F">
                        <w:t>5</w:t>
                      </w:r>
                      <w:r>
                        <w:t>. Визуализация работы плагина при проигрывании звука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0DD46CF" w14:textId="681BD18B" w:rsidR="00837EA0" w:rsidRDefault="004400C2" w:rsidP="005408C0">
      <w:pPr>
        <w:pStyle w:val="Heading3"/>
      </w:pPr>
      <w:bookmarkStart w:id="34" w:name="_Toc72439313"/>
      <w:r>
        <w:t>Проверка регулятора силы эффекта</w:t>
      </w:r>
      <w:bookmarkEnd w:id="34"/>
    </w:p>
    <w:p w14:paraId="0E429E69" w14:textId="4010351B" w:rsidR="004400C2" w:rsidRPr="008D01C0" w:rsidRDefault="004400C2" w:rsidP="004400C2">
      <w:pPr>
        <w:pStyle w:val="a0"/>
      </w:pPr>
      <w:r>
        <w:t xml:space="preserve">Отключается режим </w:t>
      </w:r>
      <w:r w:rsidRPr="004400C2">
        <w:t>“</w:t>
      </w:r>
      <w:r>
        <w:rPr>
          <w:lang w:val="en-US"/>
        </w:rPr>
        <w:t>Dynamic</w:t>
      </w:r>
      <w:r w:rsidRPr="004400C2">
        <w:t xml:space="preserve"> </w:t>
      </w:r>
      <w:r>
        <w:rPr>
          <w:lang w:val="en-US"/>
        </w:rPr>
        <w:t>Split</w:t>
      </w:r>
      <w:r w:rsidRPr="004400C2">
        <w:t xml:space="preserve">”. </w:t>
      </w:r>
      <w:r w:rsidR="008D01C0">
        <w:t xml:space="preserve">Регулятор </w:t>
      </w:r>
      <w:r w:rsidR="008D01C0" w:rsidRPr="008D01C0">
        <w:t>“</w:t>
      </w:r>
      <w:r w:rsidR="008D01C0">
        <w:rPr>
          <w:lang w:val="en-US"/>
        </w:rPr>
        <w:t>Strength</w:t>
      </w:r>
      <w:r w:rsidR="008D01C0" w:rsidRPr="008D01C0">
        <w:t xml:space="preserve">” </w:t>
      </w:r>
      <w:r w:rsidR="008D01C0">
        <w:t>переводится в минимальное положение. Проверяется, что фильтр для левой и правой дорожек становится одинаковым. (рис.6)</w:t>
      </w:r>
      <w:r w:rsidR="008D01C0" w:rsidRPr="008D01C0">
        <w:t>.</w:t>
      </w:r>
      <w:r w:rsidR="008D01C0">
        <w:t xml:space="preserve"> Регулятор переводится в среднее положение. Проверяется, что распределение по дорожкам принимает синусоидальную форму и касается границы только в нескольких точках (рис.7). Регулятор </w:t>
      </w:r>
      <w:r w:rsidR="008D01C0" w:rsidRPr="008D01C0">
        <w:t>“</w:t>
      </w:r>
      <w:r w:rsidR="008D01C0">
        <w:rPr>
          <w:lang w:val="en-US"/>
        </w:rPr>
        <w:t>Strength</w:t>
      </w:r>
      <w:r w:rsidR="008D01C0" w:rsidRPr="008D01C0">
        <w:t xml:space="preserve">” </w:t>
      </w:r>
      <w:r w:rsidR="008D01C0">
        <w:t>переводится</w:t>
      </w:r>
      <w:r w:rsidR="008D01C0" w:rsidRPr="008D01C0">
        <w:t xml:space="preserve"> </w:t>
      </w:r>
      <w:r w:rsidR="008D01C0">
        <w:t>в максимальное положение. Проверяется, что распределение по дорожкам принимает форму, близкую к прямоугольной и касается границ в большинстве точкек (рис.7)</w:t>
      </w:r>
      <w:r w:rsidR="008D01C0" w:rsidRPr="008D01C0">
        <w:t xml:space="preserve"> </w:t>
      </w:r>
      <w:r w:rsidR="008D01C0">
        <w:t>. Включается проигрывание демо-проекта. На слух проверяется усиление стерео-эффекта по мере</w:t>
      </w:r>
      <w:r w:rsidR="008D01C0" w:rsidRPr="008D01C0">
        <w:t xml:space="preserve"> </w:t>
      </w:r>
      <w:r w:rsidR="008D01C0">
        <w:t xml:space="preserve">увеличения значения регулятора </w:t>
      </w:r>
      <w:r w:rsidR="008D01C0" w:rsidRPr="008D01C0">
        <w:t>“</w:t>
      </w:r>
      <w:r w:rsidR="008D01C0">
        <w:rPr>
          <w:lang w:val="en-US"/>
        </w:rPr>
        <w:t>Strength</w:t>
      </w:r>
      <w:r w:rsidR="008D01C0" w:rsidRPr="008D01C0">
        <w:t>”.</w:t>
      </w:r>
    </w:p>
    <w:p w14:paraId="0C0F503D" w14:textId="3FE2F5BF" w:rsidR="008D01C0" w:rsidRDefault="008D01C0" w:rsidP="008D01C0">
      <w:pPr>
        <w:pStyle w:val="a0"/>
        <w:rPr>
          <w:noProof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4B8D6F9" wp14:editId="2E9DDC09">
                <wp:simplePos x="0" y="0"/>
                <wp:positionH relativeFrom="margin">
                  <wp:posOffset>3155249</wp:posOffset>
                </wp:positionH>
                <wp:positionV relativeFrom="paragraph">
                  <wp:posOffset>1451610</wp:posOffset>
                </wp:positionV>
                <wp:extent cx="2729230" cy="320675"/>
                <wp:effectExtent l="0" t="0" r="0" b="3175"/>
                <wp:wrapSquare wrapText="bothSides"/>
                <wp:docPr id="10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9230" cy="320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A53FFB" w14:textId="42C2B7E0" w:rsidR="008D01C0" w:rsidRPr="008D01C0" w:rsidRDefault="008D01C0" w:rsidP="008D01C0">
                            <w:pPr>
                              <w:jc w:val="center"/>
                            </w:pPr>
                            <w:r>
                              <w:t xml:space="preserve">Рисунок 7. </w:t>
                            </w:r>
                            <w:r>
                              <w:rPr>
                                <w:lang w:val="en-US"/>
                              </w:rPr>
                              <w:t xml:space="preserve">Strength </w:t>
                            </w:r>
                            <w:r>
                              <w:t>в среднем положении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8D6F9" id="_x0000_s1031" type="#_x0000_t202" style="position:absolute;left:0;text-align:left;margin-left:248.45pt;margin-top:114.3pt;width:214.9pt;height:25.2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" fillcolor="white [3201]" stroked="f" strokeweight=".5pt">
                <v:textbox>
                  <w:txbxContent>
                    <w:p w14:paraId="58A53FFB" w14:textId="42C2B7E0" w:rsidR="008D01C0" w:rsidRPr="008D01C0" w:rsidRDefault="008D01C0" w:rsidP="008D01C0">
                      <w:pPr>
                        <w:jc w:val="center"/>
                      </w:pPr>
                      <w:r>
                        <w:t xml:space="preserve">Рисунок 7. </w:t>
                      </w:r>
                      <w:r>
                        <w:rPr>
                          <w:lang w:val="en-US"/>
                        </w:rPr>
                        <w:t xml:space="preserve">Strength </w:t>
                      </w:r>
                      <w:r>
                        <w:t>в среднем положении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1B0532A" wp14:editId="3E91EED8">
                <wp:simplePos x="0" y="0"/>
                <wp:positionH relativeFrom="margin">
                  <wp:posOffset>283779</wp:posOffset>
                </wp:positionH>
                <wp:positionV relativeFrom="paragraph">
                  <wp:posOffset>1450165</wp:posOffset>
                </wp:positionV>
                <wp:extent cx="2729230" cy="320675"/>
                <wp:effectExtent l="0" t="0" r="0" b="3175"/>
                <wp:wrapSquare wrapText="bothSides"/>
                <wp:docPr id="9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9230" cy="320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85E1F1" w14:textId="20388CE6" w:rsidR="008D01C0" w:rsidRPr="008D01C0" w:rsidRDefault="008D01C0" w:rsidP="008D01C0">
                            <w:pPr>
                              <w:jc w:val="center"/>
                            </w:pPr>
                            <w:r>
                              <w:t xml:space="preserve">Рисунок </w:t>
                            </w:r>
                            <w:r>
                              <w:rPr>
                                <w:lang w:val="en-US"/>
                              </w:rPr>
                              <w:t>6</w:t>
                            </w:r>
                            <w:r>
                              <w:t xml:space="preserve">. </w:t>
                            </w:r>
                            <w:r>
                              <w:rPr>
                                <w:lang w:val="en-US"/>
                              </w:rPr>
                              <w:t xml:space="preserve">Strength </w:t>
                            </w:r>
                            <w:r>
                              <w:t>в нулевом положении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B0532A" id="_x0000_s1032" type="#_x0000_t202" style="position:absolute;left:0;text-align:left;margin-left:22.35pt;margin-top:114.2pt;width:214.9pt;height:25.2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" fillcolor="white [3201]" stroked="f" strokeweight=".5pt">
                <v:textbox>
                  <w:txbxContent>
                    <w:p w14:paraId="4285E1F1" w14:textId="20388CE6" w:rsidR="008D01C0" w:rsidRPr="008D01C0" w:rsidRDefault="008D01C0" w:rsidP="008D01C0">
                      <w:pPr>
                        <w:jc w:val="center"/>
                      </w:pPr>
                      <w:r>
                        <w:t xml:space="preserve">Рисунок </w:t>
                      </w:r>
                      <w:r>
                        <w:rPr>
                          <w:lang w:val="en-US"/>
                        </w:rPr>
                        <w:t>6</w:t>
                      </w:r>
                      <w:r>
                        <w:t xml:space="preserve">. </w:t>
                      </w:r>
                      <w:r>
                        <w:rPr>
                          <w:lang w:val="en-US"/>
                        </w:rPr>
                        <w:t xml:space="preserve">Strength </w:t>
                      </w:r>
                      <w:r>
                        <w:t>в нулевом положении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D01C0">
        <w:rPr>
          <w:noProof/>
          <w:lang w:val="en-US"/>
        </w:rPr>
        <w:drawing>
          <wp:inline distT="0" distB="0" distL="0" distR="0" wp14:anchorId="253ADFDF" wp14:editId="47A55DD8">
            <wp:extent cx="2571279" cy="1401762"/>
            <wp:effectExtent l="0" t="0" r="635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84054" cy="1408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01C0">
        <w:rPr>
          <w:noProof/>
        </w:rPr>
        <w:t xml:space="preserve">        </w:t>
      </w:r>
      <w:r w:rsidRPr="008D01C0">
        <w:rPr>
          <w:noProof/>
          <w:lang w:val="en-US"/>
        </w:rPr>
        <w:drawing>
          <wp:inline distT="0" distB="0" distL="0" distR="0" wp14:anchorId="36BB2C75" wp14:editId="743E3956">
            <wp:extent cx="2456707" cy="1411659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71282" cy="142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01C0">
        <w:rPr>
          <w:noProof/>
        </w:rPr>
        <w:t xml:space="preserve">  </w:t>
      </w:r>
    </w:p>
    <w:p w14:paraId="6DE6CE86" w14:textId="7803B648" w:rsidR="008D01C0" w:rsidRDefault="008D01C0" w:rsidP="008D01C0">
      <w:pPr>
        <w:pStyle w:val="a0"/>
        <w:rPr>
          <w:lang w:val="en-US"/>
        </w:rPr>
      </w:pPr>
      <w:r w:rsidRPr="008D01C0">
        <w:rPr>
          <w:noProof/>
          <w:lang w:val="en-US"/>
        </w:rPr>
        <w:lastRenderedPageBreak/>
        <w:drawing>
          <wp:inline distT="0" distB="0" distL="0" distR="0" wp14:anchorId="36051CDC" wp14:editId="57CB80C5">
            <wp:extent cx="3105807" cy="1707199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48527" cy="1730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4428D" w14:textId="4174E177" w:rsidR="00837EA0" w:rsidRDefault="008D01C0" w:rsidP="008D01C0">
      <w:pPr>
        <w:pStyle w:val="a0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E38D35B" wp14:editId="3BFA6F11">
                <wp:simplePos x="0" y="0"/>
                <wp:positionH relativeFrom="margin">
                  <wp:align>right</wp:align>
                </wp:positionH>
                <wp:positionV relativeFrom="paragraph">
                  <wp:posOffset>21481</wp:posOffset>
                </wp:positionV>
                <wp:extent cx="5297170" cy="299085"/>
                <wp:effectExtent l="0" t="0" r="0" b="5715"/>
                <wp:wrapSquare wrapText="bothSides"/>
                <wp:docPr id="16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97170" cy="2990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EC4D3C" w14:textId="6F8F0EDC" w:rsidR="008D01C0" w:rsidRDefault="008D01C0" w:rsidP="008D01C0">
                            <w:r>
                              <w:t xml:space="preserve">Рисунок </w:t>
                            </w:r>
                            <w:r w:rsidRPr="008D01C0">
                              <w:t>8</w:t>
                            </w:r>
                            <w:r>
                              <w:t xml:space="preserve">. </w:t>
                            </w:r>
                            <w:r>
                              <w:rPr>
                                <w:lang w:val="en-US"/>
                              </w:rPr>
                              <w:t>Strength</w:t>
                            </w:r>
                            <w:r w:rsidRPr="008D01C0">
                              <w:t xml:space="preserve"> </w:t>
                            </w:r>
                            <w:r>
                              <w:t>в максимальном положении</w:t>
                            </w:r>
                          </w:p>
                          <w:p w14:paraId="2F2F9BED" w14:textId="77777777" w:rsidR="008D01C0" w:rsidRPr="008D01C0" w:rsidRDefault="008D01C0" w:rsidP="008D01C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38D35B" id="_x0000_s1033" type="#_x0000_t202" style="position:absolute;left:0;text-align:left;margin-left:365.9pt;margin-top:1.7pt;width:417.1pt;height:23.55pt;z-index:2516981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" fillcolor="white [3201]" stroked="f" strokeweight=".5pt">
                <v:textbox>
                  <w:txbxContent>
                    <w:p w14:paraId="1FEC4D3C" w14:textId="6F8F0EDC" w:rsidR="008D01C0" w:rsidRDefault="008D01C0" w:rsidP="008D01C0">
                      <w:r>
                        <w:t xml:space="preserve">Рисунок </w:t>
                      </w:r>
                      <w:r w:rsidRPr="008D01C0">
                        <w:t>8</w:t>
                      </w:r>
                      <w:r>
                        <w:t xml:space="preserve">. </w:t>
                      </w:r>
                      <w:r>
                        <w:rPr>
                          <w:lang w:val="en-US"/>
                        </w:rPr>
                        <w:t>Strength</w:t>
                      </w:r>
                      <w:r w:rsidRPr="008D01C0">
                        <w:t xml:space="preserve"> </w:t>
                      </w:r>
                      <w:r>
                        <w:t>в максимальном положении</w:t>
                      </w:r>
                    </w:p>
                    <w:p w14:paraId="2F2F9BED" w14:textId="77777777" w:rsidR="008D01C0" w:rsidRPr="008D01C0" w:rsidRDefault="008D01C0" w:rsidP="008D01C0"/>
                  </w:txbxContent>
                </v:textbox>
                <w10:wrap type="square" anchorx="margin"/>
              </v:shape>
            </w:pict>
          </mc:Fallback>
        </mc:AlternateContent>
      </w:r>
    </w:p>
    <w:p w14:paraId="5F145924" w14:textId="43D79838" w:rsidR="00837EA0" w:rsidRDefault="008D01C0" w:rsidP="00837EA0">
      <w:pPr>
        <w:pStyle w:val="Heading3"/>
      </w:pPr>
      <w:bookmarkStart w:id="35" w:name="_Toc72439314"/>
      <w:r>
        <w:t>Проверка регулятора распределения частот</w:t>
      </w:r>
      <w:bookmarkEnd w:id="35"/>
    </w:p>
    <w:p w14:paraId="0FE01A7E" w14:textId="204EDC09" w:rsidR="009218A2" w:rsidRDefault="00013FB6" w:rsidP="009218A2">
      <w:pPr>
        <w:pStyle w:val="a0"/>
      </w:pPr>
      <w:r>
        <w:t xml:space="preserve">Регулятор </w:t>
      </w:r>
      <w:r w:rsidRPr="00013FB6">
        <w:t>“</w:t>
      </w:r>
      <w:r>
        <w:rPr>
          <w:lang w:val="en-US"/>
        </w:rPr>
        <w:t>Strength</w:t>
      </w:r>
      <w:r w:rsidRPr="00013FB6">
        <w:t xml:space="preserve">” </w:t>
      </w:r>
      <w:r>
        <w:t xml:space="preserve">переводится в изначальное (среднее) положение. Регулятор </w:t>
      </w:r>
      <w:r w:rsidRPr="002B6F77">
        <w:t>“</w:t>
      </w:r>
      <w:r>
        <w:rPr>
          <w:lang w:val="en-US"/>
        </w:rPr>
        <w:t>Frequency</w:t>
      </w:r>
      <w:r w:rsidRPr="002B6F77">
        <w:t xml:space="preserve"> </w:t>
      </w:r>
      <w:r>
        <w:rPr>
          <w:lang w:val="en-US"/>
        </w:rPr>
        <w:t>Spread</w:t>
      </w:r>
      <w:r w:rsidRPr="002B6F77">
        <w:t xml:space="preserve">” </w:t>
      </w:r>
      <w:r>
        <w:t>переводится в минимальное положение</w:t>
      </w:r>
      <w:r w:rsidR="002B6F77">
        <w:t xml:space="preserve"> (рис.9). Значение регулятора постепенно увеличивается. Проверяется, что количество колебаний синусоидальной волны в распределении постепенно увеличивается (рис.10). После этого включается звук демо-проекта и на слух проверяется, что </w:t>
      </w:r>
      <w:r w:rsidR="009218A2">
        <w:t xml:space="preserve">с увеличением значения </w:t>
      </w:r>
      <w:r w:rsidR="009218A2" w:rsidRPr="009218A2">
        <w:t>“</w:t>
      </w:r>
      <w:r w:rsidR="009218A2">
        <w:rPr>
          <w:lang w:val="en-US"/>
        </w:rPr>
        <w:t>Frequency</w:t>
      </w:r>
      <w:r w:rsidR="009218A2" w:rsidRPr="009218A2">
        <w:t xml:space="preserve"> </w:t>
      </w:r>
      <w:r w:rsidR="009218A2">
        <w:rPr>
          <w:lang w:val="en-US"/>
        </w:rPr>
        <w:t>Spread</w:t>
      </w:r>
      <w:r w:rsidR="009218A2" w:rsidRPr="009218A2">
        <w:t xml:space="preserve">” </w:t>
      </w:r>
      <w:r w:rsidR="009218A2">
        <w:t>увеличивается распределение частот по аудиодорожкам и усиливается стерео-эффект.</w:t>
      </w:r>
    </w:p>
    <w:p w14:paraId="28A0CB11" w14:textId="7DCE6336" w:rsidR="009218A2" w:rsidRDefault="009218A2" w:rsidP="009218A2">
      <w:pPr>
        <w:pStyle w:val="a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961716E" wp14:editId="75EF68E0">
                <wp:simplePos x="0" y="0"/>
                <wp:positionH relativeFrom="margin">
                  <wp:posOffset>-24130</wp:posOffset>
                </wp:positionH>
                <wp:positionV relativeFrom="paragraph">
                  <wp:posOffset>1584325</wp:posOffset>
                </wp:positionV>
                <wp:extent cx="3206115" cy="462915"/>
                <wp:effectExtent l="0" t="0" r="0" b="0"/>
                <wp:wrapSquare wrapText="bothSides"/>
                <wp:docPr id="25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6115" cy="4629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E0F344" w14:textId="492D305E" w:rsidR="009218A2" w:rsidRPr="009218A2" w:rsidRDefault="009218A2" w:rsidP="009218A2">
                            <w:pPr>
                              <w:jc w:val="center"/>
                            </w:pPr>
                            <w:r>
                              <w:t xml:space="preserve">Рисунок </w:t>
                            </w:r>
                            <w:r w:rsidRPr="009218A2">
                              <w:t>9</w:t>
                            </w:r>
                            <w:r>
                              <w:t xml:space="preserve">. Нулевое значение регулятора </w:t>
                            </w:r>
                            <w:r w:rsidRPr="009218A2">
                              <w:t>“</w:t>
                            </w:r>
                            <w:r>
                              <w:rPr>
                                <w:lang w:val="en-US"/>
                              </w:rPr>
                              <w:t>Frequency</w:t>
                            </w:r>
                            <w:r w:rsidRPr="009218A2"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spread</w:t>
                            </w:r>
                            <w:r w:rsidRPr="009218A2"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61716E" id="_x0000_s1034" type="#_x0000_t202" style="position:absolute;left:0;text-align:left;margin-left:-1.9pt;margin-top:124.75pt;width:252.45pt;height:36.4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" fillcolor="white [3201]" stroked="f" strokeweight=".5pt">
                <v:textbox>
                  <w:txbxContent>
                    <w:p w14:paraId="15E0F344" w14:textId="492D305E" w:rsidR="009218A2" w:rsidRPr="009218A2" w:rsidRDefault="009218A2" w:rsidP="009218A2">
                      <w:pPr>
                        <w:jc w:val="center"/>
                      </w:pPr>
                      <w:r>
                        <w:t xml:space="preserve">Рисунок </w:t>
                      </w:r>
                      <w:r w:rsidRPr="009218A2">
                        <w:t>9</w:t>
                      </w:r>
                      <w:r>
                        <w:t xml:space="preserve">. Нулевое значение регулятора </w:t>
                      </w:r>
                      <w:r w:rsidRPr="009218A2">
                        <w:t>“</w:t>
                      </w:r>
                      <w:r>
                        <w:rPr>
                          <w:lang w:val="en-US"/>
                        </w:rPr>
                        <w:t>Frequency</w:t>
                      </w:r>
                      <w:r w:rsidRPr="009218A2">
                        <w:t xml:space="preserve"> </w:t>
                      </w:r>
                      <w:r>
                        <w:rPr>
                          <w:lang w:val="en-US"/>
                        </w:rPr>
                        <w:t>spread</w:t>
                      </w:r>
                      <w:r w:rsidRPr="009218A2">
                        <w:t>”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E1366D6" wp14:editId="4B4EE583">
                <wp:simplePos x="0" y="0"/>
                <wp:positionH relativeFrom="margin">
                  <wp:posOffset>3139440</wp:posOffset>
                </wp:positionH>
                <wp:positionV relativeFrom="paragraph">
                  <wp:posOffset>1609090</wp:posOffset>
                </wp:positionV>
                <wp:extent cx="3206115" cy="525145"/>
                <wp:effectExtent l="0" t="0" r="0" b="8255"/>
                <wp:wrapSquare wrapText="bothSides"/>
                <wp:docPr id="26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6115" cy="5251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5E5AA9" w14:textId="7A1ABB7F" w:rsidR="009218A2" w:rsidRPr="009218A2" w:rsidRDefault="009218A2" w:rsidP="009218A2">
                            <w:pPr>
                              <w:jc w:val="center"/>
                            </w:pPr>
                            <w:r>
                              <w:t xml:space="preserve">Рисунок </w:t>
                            </w:r>
                            <w:r w:rsidRPr="009218A2">
                              <w:t>10</w:t>
                            </w:r>
                            <w:r>
                              <w:t xml:space="preserve">. Увеличение числа колебаний при больших значениях </w:t>
                            </w:r>
                            <w:r w:rsidRPr="009218A2">
                              <w:t>“</w:t>
                            </w:r>
                            <w:r>
                              <w:rPr>
                                <w:lang w:val="en-US"/>
                              </w:rPr>
                              <w:t>Frequency</w:t>
                            </w:r>
                            <w:r w:rsidRPr="009218A2"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spread</w:t>
                            </w:r>
                            <w:r w:rsidRPr="009218A2"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1366D6" id="_x0000_s1035" type="#_x0000_t202" style="position:absolute;left:0;text-align:left;margin-left:247.2pt;margin-top:126.7pt;width:252.45pt;height:41.3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" fillcolor="white [3201]" stroked="f" strokeweight=".5pt">
                <v:textbox>
                  <w:txbxContent>
                    <w:p w14:paraId="6D5E5AA9" w14:textId="7A1ABB7F" w:rsidR="009218A2" w:rsidRPr="009218A2" w:rsidRDefault="009218A2" w:rsidP="009218A2">
                      <w:pPr>
                        <w:jc w:val="center"/>
                      </w:pPr>
                      <w:r>
                        <w:t xml:space="preserve">Рисунок </w:t>
                      </w:r>
                      <w:r w:rsidRPr="009218A2">
                        <w:t>10</w:t>
                      </w:r>
                      <w:r>
                        <w:t xml:space="preserve">. Увеличение числа колебаний при больших значениях </w:t>
                      </w:r>
                      <w:r w:rsidRPr="009218A2">
                        <w:t>“</w:t>
                      </w:r>
                      <w:r>
                        <w:rPr>
                          <w:lang w:val="en-US"/>
                        </w:rPr>
                        <w:t>Frequency</w:t>
                      </w:r>
                      <w:r w:rsidRPr="009218A2">
                        <w:t xml:space="preserve"> </w:t>
                      </w:r>
                      <w:r>
                        <w:rPr>
                          <w:lang w:val="en-US"/>
                        </w:rPr>
                        <w:t>spread</w:t>
                      </w:r>
                      <w:r w:rsidRPr="009218A2">
                        <w:t>”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218A2">
        <w:rPr>
          <w:noProof/>
        </w:rPr>
        <w:drawing>
          <wp:inline distT="0" distB="0" distL="0" distR="0" wp14:anchorId="3F4CDC82" wp14:editId="76D96F47">
            <wp:extent cx="2651729" cy="1476632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61417" cy="1482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  <w:r w:rsidRPr="009218A2">
        <w:rPr>
          <w:noProof/>
        </w:rPr>
        <w:drawing>
          <wp:inline distT="0" distB="0" distL="0" distR="0" wp14:anchorId="72DF8658" wp14:editId="57D1B80E">
            <wp:extent cx="2539314" cy="1454641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552870" cy="1462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072C5" w14:textId="03FDF2E1" w:rsidR="00A06E6E" w:rsidRDefault="003C6395" w:rsidP="00657AD3">
      <w:pPr>
        <w:pStyle w:val="Heading3"/>
      </w:pPr>
      <w:bookmarkStart w:id="36" w:name="_Toc72439315"/>
      <w:r>
        <w:t>Проверка динамического режима</w:t>
      </w:r>
      <w:bookmarkEnd w:id="36"/>
    </w:p>
    <w:p w14:paraId="0476F859" w14:textId="54165771" w:rsidR="00657AD3" w:rsidRPr="00657AD3" w:rsidRDefault="00657AD3" w:rsidP="00657AD3">
      <w:pPr>
        <w:pStyle w:val="a0"/>
      </w:pPr>
      <w:r>
        <w:t xml:space="preserve">Включается кнопка </w:t>
      </w:r>
      <w:r w:rsidRPr="00657AD3">
        <w:t>“</w:t>
      </w:r>
      <w:r>
        <w:rPr>
          <w:lang w:val="en-US"/>
        </w:rPr>
        <w:t>Dynamic</w:t>
      </w:r>
      <w:r w:rsidRPr="00657AD3">
        <w:t xml:space="preserve"> </w:t>
      </w:r>
      <w:r>
        <w:rPr>
          <w:lang w:val="en-US"/>
        </w:rPr>
        <w:t>Split</w:t>
      </w:r>
      <w:r w:rsidRPr="00657AD3">
        <w:t xml:space="preserve">”. </w:t>
      </w:r>
      <w:r>
        <w:t>После этого в визуализации синяя и красный график устанавливаются на едином ровном уровне (рис. 11).</w:t>
      </w:r>
    </w:p>
    <w:p w14:paraId="7A5D22B0" w14:textId="78255B0C" w:rsidR="003C6395" w:rsidRDefault="00657AD3" w:rsidP="00561526">
      <w:pPr>
        <w:pStyle w:val="a0"/>
        <w:ind w:firstLine="0"/>
      </w:pPr>
      <w:r w:rsidRPr="00657AD3">
        <w:rPr>
          <w:noProof/>
        </w:rPr>
        <w:drawing>
          <wp:anchor distT="0" distB="0" distL="114300" distR="114300" simplePos="0" relativeHeight="251713536" behindDoc="1" locked="0" layoutInCell="1" allowOverlap="1" wp14:anchorId="0ADAD4FF" wp14:editId="63476A93">
            <wp:simplePos x="0" y="0"/>
            <wp:positionH relativeFrom="column">
              <wp:posOffset>3256640</wp:posOffset>
            </wp:positionH>
            <wp:positionV relativeFrom="paragraph">
              <wp:posOffset>7448</wp:posOffset>
            </wp:positionV>
            <wp:extent cx="2829560" cy="1595120"/>
            <wp:effectExtent l="0" t="0" r="8890" b="508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9560" cy="1595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6CFDCFB" wp14:editId="67FEF957">
                <wp:simplePos x="0" y="0"/>
                <wp:positionH relativeFrom="margin">
                  <wp:posOffset>2896921</wp:posOffset>
                </wp:positionH>
                <wp:positionV relativeFrom="paragraph">
                  <wp:posOffset>1644255</wp:posOffset>
                </wp:positionV>
                <wp:extent cx="3206115" cy="462915"/>
                <wp:effectExtent l="0" t="0" r="0" b="0"/>
                <wp:wrapSquare wrapText="bothSides"/>
                <wp:docPr id="28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6115" cy="4629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8A6D22" w14:textId="41EF3DC2" w:rsidR="00657AD3" w:rsidRPr="00657AD3" w:rsidRDefault="00657AD3" w:rsidP="00657AD3">
                            <w:pPr>
                              <w:jc w:val="center"/>
                            </w:pPr>
                            <w:r>
                              <w:t xml:space="preserve">Рисунок </w:t>
                            </w:r>
                            <w:r w:rsidRPr="00657AD3">
                              <w:t>1</w:t>
                            </w:r>
                            <w:r>
                              <w:t>2. Включенный динамический режим со звуком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CFDCFB" id="_x0000_s1036" type="#_x0000_t202" style="position:absolute;left:0;text-align:left;margin-left:228.1pt;margin-top:129.45pt;width:252.45pt;height:36.4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" fillcolor="white [3201]" stroked="f" strokeweight=".5pt">
                <v:textbox>
                  <w:txbxContent>
                    <w:p w14:paraId="478A6D22" w14:textId="41EF3DC2" w:rsidR="00657AD3" w:rsidRPr="00657AD3" w:rsidRDefault="00657AD3" w:rsidP="00657AD3">
                      <w:pPr>
                        <w:jc w:val="center"/>
                      </w:pPr>
                      <w:r>
                        <w:t xml:space="preserve">Рисунок </w:t>
                      </w:r>
                      <w:r w:rsidRPr="00657AD3">
                        <w:t>1</w:t>
                      </w:r>
                      <w:r>
                        <w:t>2. Включенный динамический режим со звуком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B3B22A1" wp14:editId="774CD5D1">
                <wp:simplePos x="0" y="0"/>
                <wp:positionH relativeFrom="margin">
                  <wp:posOffset>-260968</wp:posOffset>
                </wp:positionH>
                <wp:positionV relativeFrom="paragraph">
                  <wp:posOffset>1667218</wp:posOffset>
                </wp:positionV>
                <wp:extent cx="3206115" cy="462915"/>
                <wp:effectExtent l="0" t="0" r="0" b="0"/>
                <wp:wrapSquare wrapText="bothSides"/>
                <wp:docPr id="12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6115" cy="4629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6575F3" w14:textId="41136ADA" w:rsidR="00657AD3" w:rsidRPr="0042767E" w:rsidRDefault="00657AD3" w:rsidP="00657AD3">
                            <w:pPr>
                              <w:jc w:val="center"/>
                            </w:pPr>
                            <w:r>
                              <w:t xml:space="preserve">Рисунок </w:t>
                            </w:r>
                            <w:r w:rsidRPr="00657AD3">
                              <w:t>11</w:t>
                            </w:r>
                            <w:r>
                              <w:t>. Включенный динамический режим без звука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B22A1" id="_x0000_s1037" type="#_x0000_t202" style="position:absolute;left:0;text-align:left;margin-left:-20.55pt;margin-top:131.3pt;width:252.45pt;height:36.45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" fillcolor="white [3201]" stroked="f" strokeweight=".5pt">
                <v:textbox>
                  <w:txbxContent>
                    <w:p w14:paraId="116575F3" w14:textId="41136ADA" w:rsidR="00657AD3" w:rsidRPr="0042767E" w:rsidRDefault="00657AD3" w:rsidP="00657AD3">
                      <w:pPr>
                        <w:jc w:val="center"/>
                      </w:pPr>
                      <w:r>
                        <w:t xml:space="preserve">Рисунок </w:t>
                      </w:r>
                      <w:r w:rsidRPr="00657AD3">
                        <w:t>11</w:t>
                      </w:r>
                      <w:r>
                        <w:t>. Включенный динамический режим без звука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57AD3">
        <w:rPr>
          <w:noProof/>
        </w:rPr>
        <w:drawing>
          <wp:inline distT="0" distB="0" distL="0" distR="0" wp14:anchorId="4515EF0A" wp14:editId="33EBA33F">
            <wp:extent cx="2747579" cy="15816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753190" cy="158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2BA5C" w14:textId="147F744D" w:rsidR="00657AD3" w:rsidRDefault="00657AD3" w:rsidP="00657AD3">
      <w:pPr>
        <w:pStyle w:val="a0"/>
        <w:ind w:firstLine="576"/>
      </w:pPr>
      <w:r>
        <w:lastRenderedPageBreak/>
        <w:t xml:space="preserve">Включается проигрывание демо-проекта. Проверяется, что в визуализации появилась картинка с распределением частот, которая меняется со временем (рис. 12). Проверяется, что колебания тем чаще, чем выше в конкретной области громкость звука, обозначенная серой линией. Визуально проверяется, что синий и красный график симметричны относительно середины. На слух проверяется динамическое изменение частот в соответствии с визуализацией. </w:t>
      </w:r>
    </w:p>
    <w:p w14:paraId="789D7CF2" w14:textId="5A6C682D" w:rsidR="00657AD3" w:rsidRDefault="00657AD3" w:rsidP="00657AD3">
      <w:pPr>
        <w:pStyle w:val="a0"/>
        <w:ind w:firstLine="576"/>
      </w:pPr>
      <w:r>
        <w:t xml:space="preserve">Увеличивается значение параметра </w:t>
      </w:r>
      <w:r w:rsidRPr="00657AD3">
        <w:t>“</w:t>
      </w:r>
      <w:r>
        <w:rPr>
          <w:lang w:val="en-US"/>
        </w:rPr>
        <w:t>Attack</w:t>
      </w:r>
      <w:r w:rsidRPr="00657AD3">
        <w:t xml:space="preserve">”. </w:t>
      </w:r>
      <w:r>
        <w:t xml:space="preserve">Визуально проверяется, что скорость реакции алгоритма на изменения звука уменьшилась. Значение параметра </w:t>
      </w:r>
      <w:r w:rsidRPr="00657AD3">
        <w:t>“</w:t>
      </w:r>
      <w:r>
        <w:rPr>
          <w:lang w:val="en-US"/>
        </w:rPr>
        <w:t>Attack</w:t>
      </w:r>
      <w:r w:rsidRPr="00657AD3">
        <w:t xml:space="preserve">” </w:t>
      </w:r>
      <w:r>
        <w:t>устанавливается на минимальное значение. Визуально проверяется, что алгоритм стал мгновенно реагировать на изменения в распределении частот звука.</w:t>
      </w:r>
    </w:p>
    <w:p w14:paraId="048CAB9D" w14:textId="2D83D356" w:rsidR="00657AD3" w:rsidRDefault="00657AD3" w:rsidP="00657AD3">
      <w:pPr>
        <w:pStyle w:val="Heading3"/>
      </w:pPr>
      <w:bookmarkStart w:id="37" w:name="_Toc72439316"/>
      <w:r>
        <w:t>Проверка регулятора шума</w:t>
      </w:r>
      <w:bookmarkEnd w:id="37"/>
    </w:p>
    <w:p w14:paraId="354F5852" w14:textId="18D39AA3" w:rsidR="00657AD3" w:rsidRPr="0042767E" w:rsidRDefault="00657AD3" w:rsidP="00657AD3">
      <w:pPr>
        <w:pStyle w:val="a0"/>
      </w:pPr>
      <w:r>
        <w:t>Отключается</w:t>
      </w:r>
      <w:r w:rsidRPr="00657AD3">
        <w:t xml:space="preserve"> </w:t>
      </w:r>
      <w:r>
        <w:t xml:space="preserve">динамический режим. Постепенно увеличивается значение регулятора </w:t>
      </w:r>
      <w:r w:rsidRPr="00657AD3">
        <w:t>“</w:t>
      </w:r>
      <w:r>
        <w:rPr>
          <w:lang w:val="en-US"/>
        </w:rPr>
        <w:t>Noise</w:t>
      </w:r>
      <w:r w:rsidRPr="00657AD3">
        <w:t>”</w:t>
      </w:r>
      <w:r>
        <w:t xml:space="preserve"> </w:t>
      </w:r>
      <w:r w:rsidRPr="00657AD3">
        <w:t>(</w:t>
      </w:r>
      <w:r>
        <w:t>рис. 13).</w:t>
      </w:r>
      <w:r w:rsidRPr="00657AD3">
        <w:t xml:space="preserve"> </w:t>
      </w:r>
      <w:r>
        <w:t xml:space="preserve">Визуально проверяется, что амплитуда случайных колебаний синего и красного графиков также постепенно увеличивается. Проверяется, что синусоидальное распределение уменьшается с увеличением уровня шума. </w:t>
      </w:r>
      <w:r w:rsidR="009A367A">
        <w:t>Значение регулятора шума снова устанавливается в нулевое значение.</w:t>
      </w:r>
    </w:p>
    <w:p w14:paraId="71826F5C" w14:textId="2F7B519A" w:rsidR="00657AD3" w:rsidRPr="00657AD3" w:rsidRDefault="009A367A" w:rsidP="00657AD3">
      <w:pPr>
        <w:pStyle w:val="a0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2B54445" wp14:editId="75630E04">
                <wp:simplePos x="0" y="0"/>
                <wp:positionH relativeFrom="margin">
                  <wp:posOffset>2940067</wp:posOffset>
                </wp:positionH>
                <wp:positionV relativeFrom="paragraph">
                  <wp:posOffset>2198971</wp:posOffset>
                </wp:positionV>
                <wp:extent cx="3206115" cy="462915"/>
                <wp:effectExtent l="0" t="0" r="0" b="0"/>
                <wp:wrapSquare wrapText="bothSides"/>
                <wp:docPr id="3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6115" cy="4629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71C880" w14:textId="1859806B" w:rsidR="009A367A" w:rsidRPr="0042767E" w:rsidRDefault="009A367A" w:rsidP="009A367A">
                            <w:pPr>
                              <w:jc w:val="center"/>
                            </w:pPr>
                            <w:r>
                              <w:t xml:space="preserve">Рисунок </w:t>
                            </w:r>
                            <w:r w:rsidRPr="00657AD3">
                              <w:t>1</w:t>
                            </w:r>
                            <w:r w:rsidRPr="009A367A">
                              <w:t>4</w:t>
                            </w:r>
                            <w:r w:rsidRPr="00657AD3">
                              <w:t xml:space="preserve">. </w:t>
                            </w:r>
                            <w:r>
                              <w:t>Регуляторы левой и правой границы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B54445" id="_x0000_s1038" type="#_x0000_t202" style="position:absolute;left:0;text-align:left;margin-left:231.5pt;margin-top:173.15pt;width:252.45pt;height:36.45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" fillcolor="white [3201]" stroked="f" strokeweight=".5pt">
                <v:textbox>
                  <w:txbxContent>
                    <w:p w14:paraId="7571C880" w14:textId="1859806B" w:rsidR="009A367A" w:rsidRPr="0042767E" w:rsidRDefault="009A367A" w:rsidP="009A367A">
                      <w:pPr>
                        <w:jc w:val="center"/>
                      </w:pPr>
                      <w:r>
                        <w:t xml:space="preserve">Рисунок </w:t>
                      </w:r>
                      <w:r w:rsidRPr="00657AD3">
                        <w:t>1</w:t>
                      </w:r>
                      <w:r w:rsidRPr="009A367A">
                        <w:t>4</w:t>
                      </w:r>
                      <w:r w:rsidRPr="00657AD3">
                        <w:t xml:space="preserve">. </w:t>
                      </w:r>
                      <w:r>
                        <w:t>Регуляторы левой и правой границы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88A5484" wp14:editId="027477AF">
                <wp:simplePos x="0" y="0"/>
                <wp:positionH relativeFrom="margin">
                  <wp:posOffset>-253313</wp:posOffset>
                </wp:positionH>
                <wp:positionV relativeFrom="paragraph">
                  <wp:posOffset>2185309</wp:posOffset>
                </wp:positionV>
                <wp:extent cx="3206115" cy="462915"/>
                <wp:effectExtent l="0" t="0" r="0" b="0"/>
                <wp:wrapSquare wrapText="bothSides"/>
                <wp:docPr id="31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6115" cy="4629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98C2B4" w14:textId="4A8CBF77" w:rsidR="00657AD3" w:rsidRPr="0042767E" w:rsidRDefault="00657AD3" w:rsidP="00657AD3">
                            <w:pPr>
                              <w:jc w:val="center"/>
                            </w:pPr>
                            <w:r>
                              <w:t xml:space="preserve">Рисунок </w:t>
                            </w:r>
                            <w:r w:rsidRPr="00657AD3">
                              <w:t xml:space="preserve">13. </w:t>
                            </w:r>
                            <w:r>
                              <w:t>Колебания на максимальном уровне шума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8A5484" id="_x0000_s1039" type="#_x0000_t202" style="position:absolute;left:0;text-align:left;margin-left:-19.95pt;margin-top:172.05pt;width:252.45pt;height:36.45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" fillcolor="white [3201]" stroked="f" strokeweight=".5pt">
                <v:textbox>
                  <w:txbxContent>
                    <w:p w14:paraId="7298C2B4" w14:textId="4A8CBF77" w:rsidR="00657AD3" w:rsidRPr="0042767E" w:rsidRDefault="00657AD3" w:rsidP="00657AD3">
                      <w:pPr>
                        <w:jc w:val="center"/>
                      </w:pPr>
                      <w:r>
                        <w:t xml:space="preserve">Рисунок </w:t>
                      </w:r>
                      <w:r w:rsidRPr="00657AD3">
                        <w:t xml:space="preserve">13. </w:t>
                      </w:r>
                      <w:r>
                        <w:t>Колебания на максимальном уровне шума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57AD3" w:rsidRPr="00657AD3">
        <w:rPr>
          <w:noProof/>
        </w:rPr>
        <w:drawing>
          <wp:inline distT="0" distB="0" distL="0" distR="0" wp14:anchorId="68532E0F" wp14:editId="381BE44E">
            <wp:extent cx="2054644" cy="2063578"/>
            <wp:effectExtent l="0" t="0" r="317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060644" cy="2069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                           </w:t>
      </w:r>
      <w:r w:rsidRPr="009A367A">
        <w:rPr>
          <w:noProof/>
          <w:lang w:val="en-US"/>
        </w:rPr>
        <w:drawing>
          <wp:inline distT="0" distB="0" distL="0" distR="0" wp14:anchorId="02E94DB5" wp14:editId="198D7496">
            <wp:extent cx="2076710" cy="2158622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096716" cy="2179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3BD98" w14:textId="1DDDC305" w:rsidR="00657AD3" w:rsidRDefault="00657AD3" w:rsidP="00561526">
      <w:pPr>
        <w:pStyle w:val="a0"/>
        <w:ind w:firstLine="0"/>
      </w:pPr>
    </w:p>
    <w:p w14:paraId="5F8F559B" w14:textId="1A85EC46" w:rsidR="00657AD3" w:rsidRDefault="00657AD3" w:rsidP="009A367A">
      <w:pPr>
        <w:pStyle w:val="Heading3"/>
      </w:pPr>
      <w:bookmarkStart w:id="38" w:name="_Toc72439317"/>
      <w:r>
        <w:t>Проверка регуляторов</w:t>
      </w:r>
      <w:r w:rsidR="009A367A" w:rsidRPr="009A367A">
        <w:t xml:space="preserve"> </w:t>
      </w:r>
      <w:r w:rsidR="009A367A">
        <w:t>левой и правой границы</w:t>
      </w:r>
      <w:bookmarkEnd w:id="38"/>
    </w:p>
    <w:p w14:paraId="1EC60B7B" w14:textId="1BDDF34C" w:rsidR="009A367A" w:rsidRPr="0042767E" w:rsidRDefault="009A367A" w:rsidP="009A367A">
      <w:pPr>
        <w:pStyle w:val="a0"/>
      </w:pPr>
      <w:r>
        <w:t>Значение регулятора левой границы устанавливается на значение около 1 / 3 от максимального, значение регулятора правой границы на значение около 2 / 3 от максимального (рис. 14). Проверяется, что в визуализации левый и правый график слева и справа выровнялись</w:t>
      </w:r>
      <w:r w:rsidRPr="009A367A">
        <w:t xml:space="preserve">, </w:t>
      </w:r>
      <w:r>
        <w:t>значения посередине же должны остаться неизменными.  Включается звук демо проекта. На слух проверяется, что низкие и высокие частот находятся в моно-режиме.</w:t>
      </w:r>
    </w:p>
    <w:p w14:paraId="0BF196C6" w14:textId="16D5DC14" w:rsidR="009A367A" w:rsidRDefault="0042767E" w:rsidP="0042767E">
      <w:pPr>
        <w:pStyle w:val="Heading3"/>
        <w:rPr>
          <w:lang w:val="en-US"/>
        </w:rPr>
      </w:pPr>
      <w:bookmarkStart w:id="39" w:name="_Toc72439318"/>
      <w:r>
        <w:t>Проверка отключения плагина</w:t>
      </w:r>
      <w:bookmarkEnd w:id="39"/>
    </w:p>
    <w:p w14:paraId="27B90A85" w14:textId="2B29E713" w:rsidR="0042767E" w:rsidRPr="00772687" w:rsidRDefault="0042767E" w:rsidP="0042767E">
      <w:pPr>
        <w:pStyle w:val="a0"/>
      </w:pPr>
      <w:r>
        <w:t xml:space="preserve">Включается режим </w:t>
      </w:r>
      <w:r>
        <w:rPr>
          <w:lang w:val="en-US"/>
        </w:rPr>
        <w:t>bypass</w:t>
      </w:r>
      <w:r w:rsidRPr="0042767E">
        <w:t xml:space="preserve"> </w:t>
      </w:r>
      <w:r>
        <w:t xml:space="preserve">в правом верхнем углу. Проверяется, что данные на визуализации перестали обрабатываться. На слух проверяется, что результирующий звук и исходный звук не отличаются. </w:t>
      </w:r>
    </w:p>
    <w:p w14:paraId="3AC944DB" w14:textId="1739BF1E" w:rsidR="00715B48" w:rsidRPr="00D73C00" w:rsidRDefault="00715B48" w:rsidP="00715B48">
      <w:pPr>
        <w:pStyle w:val="Heading2"/>
      </w:pPr>
      <w:bookmarkStart w:id="40" w:name="_Toc72439319"/>
      <w:r>
        <w:t>Испытание выполнения требований к надёжности</w:t>
      </w:r>
      <w:bookmarkEnd w:id="40"/>
    </w:p>
    <w:p w14:paraId="7A9CD817" w14:textId="0D576150" w:rsidR="006210C8" w:rsidRPr="003F1985" w:rsidRDefault="00A06E6E" w:rsidP="000A6EF9">
      <w:pPr>
        <w:pStyle w:val="a0"/>
        <w:sectPr w:rsidR="006210C8" w:rsidRPr="003F1985" w:rsidSect="00AE35B9">
          <w:pgSz w:w="11906" w:h="16838"/>
          <w:pgMar w:top="1134" w:right="850" w:bottom="1134" w:left="1701" w:header="510" w:footer="708" w:gutter="0"/>
          <w:cols w:space="708"/>
          <w:docGrid w:linePitch="360"/>
        </w:sectPr>
      </w:pPr>
      <w:r>
        <w:t>В</w:t>
      </w:r>
      <w:r w:rsidR="003F1985">
        <w:t xml:space="preserve"> процессе выполнения испытаний интерфейса   и функциональных требований программа вела себя стабильно, при этом были протестированы все возможные функции   программы и все </w:t>
      </w:r>
      <w:r w:rsidR="003F1985">
        <w:lastRenderedPageBreak/>
        <w:t>элементы интерфейса. Значит, можно сделать вывод, что программа удовлетворяет требованиям надёжности из пункта 3.3.</w:t>
      </w:r>
    </w:p>
    <w:p w14:paraId="6E1AF439" w14:textId="575133A3" w:rsidR="009E2619" w:rsidRPr="00095285" w:rsidRDefault="009D4E75" w:rsidP="009D4E75">
      <w:pPr>
        <w:pStyle w:val="Heading1"/>
      </w:pPr>
      <w:bookmarkStart w:id="41" w:name="_Toc72439320"/>
      <w:r>
        <w:lastRenderedPageBreak/>
        <w:t>ПРИЛОЖЕНИЕ</w:t>
      </w:r>
      <w:r w:rsidR="00DD3549" w:rsidRPr="008B3073">
        <w:t xml:space="preserve"> 1</w:t>
      </w:r>
      <w:r>
        <w:t xml:space="preserve"> </w:t>
      </w:r>
      <w:r>
        <w:br/>
      </w:r>
      <w:r w:rsidR="006210C8" w:rsidRPr="00095285">
        <w:t>ТЕРМИНОЛОГИЯ</w:t>
      </w:r>
      <w:bookmarkEnd w:id="41"/>
      <w:r w:rsidR="009E2619">
        <w:t xml:space="preserve"> </w:t>
      </w:r>
    </w:p>
    <w:p w14:paraId="475D56EA" w14:textId="32755DCB" w:rsidR="0029181F" w:rsidRPr="008B3073" w:rsidRDefault="0029181F" w:rsidP="0029181F">
      <w:pPr>
        <w:pStyle w:val="a0"/>
        <w:rPr>
          <w:b/>
          <w:noProof/>
        </w:rPr>
      </w:pPr>
      <w:bookmarkStart w:id="42" w:name="_Hlk72438548"/>
      <w:r w:rsidRPr="004A22F1">
        <w:rPr>
          <w:b/>
          <w:noProof/>
        </w:rPr>
        <w:t xml:space="preserve">VST (Virtual Studio Technology) </w:t>
      </w:r>
      <w:r w:rsidRPr="004A22F1">
        <w:rPr>
          <w:rFonts w:ascii="Symbol" w:eastAsia="Symbol" w:hAnsi="Symbol" w:cs="Symbol"/>
          <w:noProof/>
        </w:rPr>
        <w:t></w:t>
      </w:r>
      <w:r w:rsidRPr="004A22F1">
        <w:rPr>
          <w:noProof/>
        </w:rPr>
        <w:t xml:space="preserve"> формат зависимых от среды выполнения (native) плагинов реального времени, которые подключаются к звуковым редакторам, секвенсорам, цифровым звуковым рабочим станциям.</w:t>
      </w:r>
      <w:r w:rsidR="009C6DF6" w:rsidRPr="009C6DF6">
        <w:rPr>
          <w:noProof/>
        </w:rPr>
        <w:t xml:space="preserve"> </w:t>
      </w:r>
      <w:r w:rsidR="009C6DF6" w:rsidRPr="008B3073">
        <w:rPr>
          <w:noProof/>
        </w:rPr>
        <w:t>[1]</w:t>
      </w:r>
    </w:p>
    <w:p w14:paraId="62DC3C40" w14:textId="77777777" w:rsidR="0029181F" w:rsidRPr="004A22F1" w:rsidRDefault="0029181F" w:rsidP="0029181F">
      <w:pPr>
        <w:pStyle w:val="a0"/>
        <w:rPr>
          <w:noProof/>
        </w:rPr>
      </w:pPr>
      <w:r w:rsidRPr="004A22F1">
        <w:rPr>
          <w:b/>
          <w:noProof/>
        </w:rPr>
        <w:t xml:space="preserve">Аудиопоток </w:t>
      </w:r>
      <w:r w:rsidRPr="004A22F1">
        <w:rPr>
          <w:rFonts w:ascii="Symbol" w:eastAsia="Symbol" w:hAnsi="Symbol" w:cs="Symbol"/>
          <w:noProof/>
        </w:rPr>
        <w:t></w:t>
      </w:r>
      <w:r w:rsidRPr="004A22F1">
        <w:rPr>
          <w:noProof/>
        </w:rPr>
        <w:t xml:space="preserve"> звуковая волна, представленная в электронном виде.</w:t>
      </w:r>
    </w:p>
    <w:p w14:paraId="36005D02" w14:textId="77777777" w:rsidR="0029181F" w:rsidRPr="004A22F1" w:rsidRDefault="0029181F" w:rsidP="0029181F">
      <w:pPr>
        <w:pStyle w:val="a0"/>
        <w:rPr>
          <w:b/>
          <w:noProof/>
        </w:rPr>
      </w:pPr>
      <w:r w:rsidRPr="004A22F1">
        <w:rPr>
          <w:b/>
          <w:noProof/>
        </w:rPr>
        <w:t xml:space="preserve">Аудиоплагин </w:t>
      </w:r>
      <w:r w:rsidRPr="004A22F1">
        <w:rPr>
          <w:rFonts w:ascii="Symbol" w:eastAsia="Symbol" w:hAnsi="Symbol" w:cs="Symbol"/>
          <w:noProof/>
        </w:rPr>
        <w:t></w:t>
      </w:r>
      <w:r w:rsidRPr="004A22F1">
        <w:rPr>
          <w:noProof/>
        </w:rPr>
        <w:t xml:space="preserve"> программа в специальном формате, которая расширяет или улучшает функционал работы со звуком в другой программе.</w:t>
      </w:r>
    </w:p>
    <w:p w14:paraId="46FCF5EF" w14:textId="77777777" w:rsidR="0029181F" w:rsidRPr="004A22F1" w:rsidRDefault="0029181F" w:rsidP="0029181F">
      <w:pPr>
        <w:pStyle w:val="a0"/>
        <w:rPr>
          <w:noProof/>
        </w:rPr>
      </w:pPr>
      <w:r w:rsidRPr="004A22F1">
        <w:rPr>
          <w:b/>
          <w:noProof/>
        </w:rPr>
        <w:t xml:space="preserve">Моно-звук </w:t>
      </w:r>
      <w:r w:rsidRPr="004A22F1">
        <w:rPr>
          <w:rFonts w:ascii="Symbol" w:eastAsia="Symbol" w:hAnsi="Symbol" w:cs="Symbol"/>
          <w:noProof/>
        </w:rPr>
        <w:t></w:t>
      </w:r>
      <w:r w:rsidRPr="004A22F1">
        <w:rPr>
          <w:noProof/>
        </w:rPr>
        <w:t xml:space="preserve"> звук, представленный в виде одного канала.</w:t>
      </w:r>
    </w:p>
    <w:p w14:paraId="7173B45A" w14:textId="77777777" w:rsidR="0029181F" w:rsidRPr="004A22F1" w:rsidRDefault="0029181F" w:rsidP="0029181F">
      <w:pPr>
        <w:pStyle w:val="a0"/>
        <w:rPr>
          <w:noProof/>
        </w:rPr>
      </w:pPr>
      <w:r w:rsidRPr="004A22F1">
        <w:rPr>
          <w:b/>
          <w:noProof/>
        </w:rPr>
        <w:t xml:space="preserve">Стерео-звук </w:t>
      </w:r>
      <w:r w:rsidRPr="004A22F1">
        <w:rPr>
          <w:rFonts w:ascii="Symbol" w:eastAsia="Symbol" w:hAnsi="Symbol" w:cs="Symbol"/>
          <w:noProof/>
        </w:rPr>
        <w:t></w:t>
      </w:r>
      <w:r w:rsidRPr="004A22F1">
        <w:rPr>
          <w:noProof/>
        </w:rPr>
        <w:t xml:space="preserve"> звук, представленный в виде двух каналов, которые воспроизводятся раздельными динамиками.</w:t>
      </w:r>
    </w:p>
    <w:p w14:paraId="7EDADB6D" w14:textId="77777777" w:rsidR="0029181F" w:rsidRPr="004A22F1" w:rsidRDefault="0029181F" w:rsidP="0029181F">
      <w:pPr>
        <w:pStyle w:val="a0"/>
        <w:rPr>
          <w:b/>
          <w:noProof/>
        </w:rPr>
      </w:pPr>
      <w:r w:rsidRPr="004A22F1">
        <w:rPr>
          <w:b/>
          <w:noProof/>
        </w:rPr>
        <w:t xml:space="preserve">Цифровая звуковая рабочая станция / DAW (Digital Audio Workstation) </w:t>
      </w:r>
      <w:r w:rsidRPr="004A22F1">
        <w:rPr>
          <w:rFonts w:ascii="Symbol" w:eastAsia="Symbol" w:hAnsi="Symbol" w:cs="Symbol"/>
          <w:noProof/>
        </w:rPr>
        <w:t></w:t>
      </w:r>
      <w:r w:rsidRPr="004A22F1">
        <w:rPr>
          <w:noProof/>
        </w:rPr>
        <w:t xml:space="preserve"> компьютерная система, предназначенная для записи, хранения, редактирования и воспроизведения цифрового звука.</w:t>
      </w:r>
    </w:p>
    <w:bookmarkEnd w:id="42"/>
    <w:p w14:paraId="38DFFCB5" w14:textId="7386743C" w:rsidR="00772687" w:rsidRDefault="0029181F" w:rsidP="00640763">
      <w:pPr>
        <w:pStyle w:val="Heading1"/>
      </w:pPr>
      <w:r>
        <w:br/>
      </w:r>
    </w:p>
    <w:p w14:paraId="08260BC0" w14:textId="77777777" w:rsidR="00772687" w:rsidRDefault="00772687">
      <w:pPr>
        <w:rPr>
          <w:rFonts w:eastAsiaTheme="majorEastAsia" w:cstheme="majorBidi"/>
          <w:b/>
          <w:color w:val="000000" w:themeColor="text1"/>
          <w:sz w:val="24"/>
          <w:szCs w:val="32"/>
        </w:rPr>
      </w:pPr>
      <w:r>
        <w:br w:type="page"/>
      </w:r>
    </w:p>
    <w:p w14:paraId="51342516" w14:textId="250B2695" w:rsidR="00772687" w:rsidRPr="00086574" w:rsidRDefault="008B3073" w:rsidP="00772687">
      <w:pPr>
        <w:pStyle w:val="Heading1"/>
        <w:rPr>
          <w:color w:val="auto"/>
          <w:w w:val="105"/>
        </w:rPr>
      </w:pPr>
      <w:bookmarkStart w:id="43" w:name="_Toc72438454"/>
      <w:bookmarkStart w:id="44" w:name="_Toc72438744"/>
      <w:bookmarkStart w:id="45" w:name="_Toc72439321"/>
      <w:r w:rsidRPr="00952159">
        <w:rPr>
          <w:color w:val="auto"/>
        </w:rPr>
        <w:lastRenderedPageBreak/>
        <w:t xml:space="preserve">ПРИЛОЖЕНИЕ </w:t>
      </w:r>
      <w:r>
        <w:rPr>
          <w:color w:val="auto"/>
          <w:lang w:val="en-US"/>
        </w:rPr>
        <w:t>2</w:t>
      </w:r>
      <w:r w:rsidRPr="00952159">
        <w:rPr>
          <w:color w:val="auto"/>
        </w:rPr>
        <w:br/>
      </w:r>
      <w:r w:rsidRPr="00952159">
        <w:rPr>
          <w:color w:val="auto"/>
          <w:w w:val="105"/>
        </w:rPr>
        <w:t>СПИСОК ИСПОЛЬЗУЕМОЙ ЛИТЕРАТУРЫ</w:t>
      </w:r>
      <w:bookmarkEnd w:id="43"/>
      <w:bookmarkEnd w:id="44"/>
      <w:bookmarkEnd w:id="45"/>
    </w:p>
    <w:p w14:paraId="587FAD29" w14:textId="77777777" w:rsidR="00772687" w:rsidRPr="004A22F1" w:rsidRDefault="00772687" w:rsidP="00772687">
      <w:pPr>
        <w:pStyle w:val="a0"/>
        <w:numPr>
          <w:ilvl w:val="0"/>
          <w:numId w:val="32"/>
        </w:numPr>
        <w:rPr>
          <w:noProof/>
        </w:rPr>
      </w:pPr>
      <w:r w:rsidRPr="00086574">
        <w:rPr>
          <w:noProof/>
          <w:lang w:val="en-US"/>
        </w:rPr>
        <w:t>VST</w:t>
      </w:r>
      <w:r w:rsidRPr="008B3073">
        <w:rPr>
          <w:noProof/>
          <w:lang w:val="en-US"/>
        </w:rPr>
        <w:t xml:space="preserve">3: </w:t>
      </w:r>
      <w:r w:rsidRPr="00086574">
        <w:rPr>
          <w:noProof/>
          <w:lang w:val="en-US"/>
        </w:rPr>
        <w:t>New</w:t>
      </w:r>
      <w:r w:rsidRPr="008B3073">
        <w:rPr>
          <w:noProof/>
          <w:lang w:val="en-US"/>
        </w:rPr>
        <w:t xml:space="preserve"> </w:t>
      </w:r>
      <w:r w:rsidRPr="00086574">
        <w:rPr>
          <w:noProof/>
          <w:lang w:val="en-US"/>
        </w:rPr>
        <w:t>Standard</w:t>
      </w:r>
      <w:r w:rsidRPr="008B3073">
        <w:rPr>
          <w:noProof/>
          <w:lang w:val="en-US"/>
        </w:rPr>
        <w:t xml:space="preserve"> </w:t>
      </w:r>
      <w:r w:rsidRPr="00086574">
        <w:rPr>
          <w:noProof/>
          <w:lang w:val="en-US"/>
        </w:rPr>
        <w:t>for</w:t>
      </w:r>
      <w:r w:rsidRPr="008B3073">
        <w:rPr>
          <w:noProof/>
          <w:lang w:val="en-US"/>
        </w:rPr>
        <w:t xml:space="preserve"> </w:t>
      </w:r>
      <w:r w:rsidRPr="00086574">
        <w:rPr>
          <w:noProof/>
          <w:lang w:val="en-US"/>
        </w:rPr>
        <w:t>Virtual</w:t>
      </w:r>
      <w:r w:rsidRPr="008B3073">
        <w:rPr>
          <w:noProof/>
          <w:lang w:val="en-US"/>
        </w:rPr>
        <w:t xml:space="preserve"> </w:t>
      </w:r>
      <w:r w:rsidRPr="00086574">
        <w:rPr>
          <w:noProof/>
          <w:lang w:val="en-US"/>
        </w:rPr>
        <w:t>Studio</w:t>
      </w:r>
      <w:r w:rsidRPr="008B3073">
        <w:rPr>
          <w:noProof/>
          <w:lang w:val="en-US"/>
        </w:rPr>
        <w:t xml:space="preserve"> </w:t>
      </w:r>
      <w:r w:rsidRPr="00086574">
        <w:rPr>
          <w:noProof/>
          <w:lang w:val="en-US"/>
        </w:rPr>
        <w:t>Technology</w:t>
      </w:r>
      <w:r w:rsidRPr="008B3073">
        <w:rPr>
          <w:noProof/>
          <w:lang w:val="en-US"/>
        </w:rPr>
        <w:t xml:space="preserve"> [</w:t>
      </w:r>
      <w:r w:rsidRPr="004A22F1">
        <w:rPr>
          <w:noProof/>
        </w:rPr>
        <w:t>Электронный</w:t>
      </w:r>
      <w:r w:rsidRPr="008B3073">
        <w:rPr>
          <w:noProof/>
          <w:lang w:val="en-US"/>
        </w:rPr>
        <w:t xml:space="preserve"> </w:t>
      </w:r>
      <w:r w:rsidRPr="004A22F1">
        <w:rPr>
          <w:noProof/>
        </w:rPr>
        <w:t>ресурс</w:t>
      </w:r>
      <w:r w:rsidRPr="008B3073">
        <w:rPr>
          <w:noProof/>
          <w:lang w:val="en-US"/>
        </w:rPr>
        <w:t xml:space="preserve">] / </w:t>
      </w:r>
      <w:r>
        <w:rPr>
          <w:noProof/>
          <w:lang w:val="en-US"/>
        </w:rPr>
        <w:t>Steinberg</w:t>
      </w:r>
      <w:r w:rsidRPr="008B3073">
        <w:rPr>
          <w:noProof/>
          <w:lang w:val="en-US"/>
        </w:rPr>
        <w:t xml:space="preserve">. </w:t>
      </w:r>
      <w:r w:rsidRPr="004A22F1">
        <w:rPr>
          <w:noProof/>
        </w:rPr>
        <w:t xml:space="preserve">Режим доступа: </w:t>
      </w:r>
      <w:hyperlink r:id="rId36" w:history="1">
        <w:r w:rsidRPr="004F07EA">
          <w:rPr>
            <w:rStyle w:val="Hyperlink"/>
          </w:rPr>
          <w:t>https://www.steinberg.net/en/company/technologies/vst3.html</w:t>
        </w:r>
      </w:hyperlink>
      <w:r w:rsidRPr="004A22F1">
        <w:rPr>
          <w:noProof/>
        </w:rPr>
        <w:t>, свободный (дата обращения: 17.05.2021).</w:t>
      </w:r>
    </w:p>
    <w:p w14:paraId="1983E21F" w14:textId="77777777" w:rsidR="0029181F" w:rsidRDefault="0029181F" w:rsidP="00640763">
      <w:pPr>
        <w:pStyle w:val="Heading1"/>
      </w:pPr>
    </w:p>
    <w:p w14:paraId="6D630E19" w14:textId="77777777" w:rsidR="0029181F" w:rsidRDefault="0029181F">
      <w:pPr>
        <w:rPr>
          <w:rFonts w:eastAsiaTheme="majorEastAsia" w:cstheme="majorBidi"/>
          <w:b/>
          <w:color w:val="000000" w:themeColor="text1"/>
          <w:sz w:val="24"/>
          <w:szCs w:val="32"/>
        </w:rPr>
      </w:pPr>
      <w:r>
        <w:br w:type="page"/>
      </w:r>
    </w:p>
    <w:p w14:paraId="561DB371" w14:textId="77777777" w:rsidR="00DF7CED" w:rsidRDefault="00DF7CED" w:rsidP="00DF7CED">
      <w:pPr>
        <w:pStyle w:val="a0"/>
        <w:numPr>
          <w:ilvl w:val="0"/>
          <w:numId w:val="17"/>
        </w:numPr>
        <w:sectPr w:rsidR="00DF7CED" w:rsidSect="009E2619">
          <w:pgSz w:w="11906" w:h="16838"/>
          <w:pgMar w:top="1134" w:right="850" w:bottom="1134" w:left="1701" w:header="510" w:footer="708" w:gutter="0"/>
          <w:pgNumType w:chapStyle="1"/>
          <w:cols w:space="708"/>
          <w:docGrid w:linePitch="360"/>
        </w:sectPr>
      </w:pPr>
    </w:p>
    <w:tbl>
      <w:tblPr>
        <w:tblStyle w:val="NormalTable0"/>
        <w:tblpPr w:leftFromText="180" w:rightFromText="180" w:vertAnchor="text" w:horzAnchor="page" w:tblpXSpec="center" w:tblpY="40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31"/>
        <w:gridCol w:w="814"/>
        <w:gridCol w:w="814"/>
        <w:gridCol w:w="814"/>
        <w:gridCol w:w="814"/>
        <w:gridCol w:w="1154"/>
        <w:gridCol w:w="1381"/>
        <w:gridCol w:w="1381"/>
        <w:gridCol w:w="814"/>
        <w:gridCol w:w="814"/>
      </w:tblGrid>
      <w:tr w:rsidR="007F1EDF" w14:paraId="779F35B4" w14:textId="77777777" w:rsidTr="007F1EDF">
        <w:trPr>
          <w:trHeight w:val="268"/>
        </w:trPr>
        <w:tc>
          <w:tcPr>
            <w:tcW w:w="9331" w:type="dxa"/>
            <w:gridSpan w:val="10"/>
          </w:tcPr>
          <w:p w14:paraId="4C79CC4B" w14:textId="77777777" w:rsidR="007F1EDF" w:rsidRDefault="007F1EDF" w:rsidP="007F1EDF">
            <w:pPr>
              <w:pStyle w:val="TableParagraph"/>
              <w:spacing w:line="236" w:lineRule="exact"/>
              <w:ind w:left="3199" w:right="3192"/>
              <w:jc w:val="center"/>
            </w:pPr>
            <w:r>
              <w:rPr>
                <w:w w:val="105"/>
              </w:rPr>
              <w:lastRenderedPageBreak/>
              <w:t>Лист регистрации изменений</w:t>
            </w:r>
          </w:p>
        </w:tc>
      </w:tr>
      <w:tr w:rsidR="007F1EDF" w14:paraId="130126D3" w14:textId="77777777" w:rsidTr="007F1EDF">
        <w:trPr>
          <w:trHeight w:val="1623"/>
        </w:trPr>
        <w:tc>
          <w:tcPr>
            <w:tcW w:w="3787" w:type="dxa"/>
            <w:gridSpan w:val="5"/>
          </w:tcPr>
          <w:p w14:paraId="31DC4024" w14:textId="77777777" w:rsidR="007F1EDF" w:rsidRDefault="007F1EDF" w:rsidP="007F1EDF">
            <w:pPr>
              <w:pStyle w:val="TableParagraph"/>
              <w:rPr>
                <w:rFonts w:ascii="Georgia"/>
                <w:b/>
                <w:sz w:val="28"/>
              </w:rPr>
            </w:pPr>
          </w:p>
          <w:p w14:paraId="69956165" w14:textId="77777777" w:rsidR="007F1EDF" w:rsidRDefault="007F1EDF" w:rsidP="007F1EDF">
            <w:pPr>
              <w:pStyle w:val="TableParagraph"/>
              <w:spacing w:before="2"/>
              <w:rPr>
                <w:rFonts w:ascii="Georgia"/>
                <w:b/>
                <w:sz w:val="30"/>
              </w:rPr>
            </w:pPr>
          </w:p>
          <w:p w14:paraId="22C64200" w14:textId="77777777" w:rsidR="007F1EDF" w:rsidRDefault="007F1EDF" w:rsidP="007F1EDF">
            <w:pPr>
              <w:pStyle w:val="TableParagraph"/>
              <w:ind w:left="632"/>
            </w:pPr>
            <w:r>
              <w:rPr>
                <w:w w:val="105"/>
              </w:rPr>
              <w:t>Номера листов (страниц)</w:t>
            </w:r>
          </w:p>
        </w:tc>
        <w:tc>
          <w:tcPr>
            <w:tcW w:w="1154" w:type="dxa"/>
          </w:tcPr>
          <w:p w14:paraId="2ADEB977" w14:textId="77777777" w:rsidR="007F1EDF" w:rsidRPr="00C92975" w:rsidRDefault="007F1EDF" w:rsidP="007F1EDF">
            <w:pPr>
              <w:pStyle w:val="TableParagraph"/>
              <w:spacing w:before="118" w:line="256" w:lineRule="auto"/>
              <w:ind w:left="132" w:right="150"/>
              <w:jc w:val="center"/>
              <w:rPr>
                <w:lang w:val="ru-RU"/>
              </w:rPr>
            </w:pPr>
            <w:r w:rsidRPr="00C92975">
              <w:rPr>
                <w:w w:val="105"/>
                <w:lang w:val="ru-RU"/>
              </w:rPr>
              <w:t xml:space="preserve">Всего листов </w:t>
            </w:r>
            <w:r w:rsidRPr="00C92975">
              <w:rPr>
                <w:spacing w:val="-1"/>
                <w:w w:val="105"/>
                <w:lang w:val="ru-RU"/>
              </w:rPr>
              <w:t xml:space="preserve">(страниц </w:t>
            </w:r>
            <w:r w:rsidRPr="00C92975">
              <w:rPr>
                <w:w w:val="105"/>
                <w:lang w:val="ru-RU"/>
              </w:rPr>
              <w:t>в     докум.)</w:t>
            </w:r>
          </w:p>
        </w:tc>
        <w:tc>
          <w:tcPr>
            <w:tcW w:w="1381" w:type="dxa"/>
          </w:tcPr>
          <w:p w14:paraId="3D7DDE4D" w14:textId="77777777" w:rsidR="007F1EDF" w:rsidRPr="00C92975" w:rsidRDefault="007F1EDF" w:rsidP="007F1EDF">
            <w:pPr>
              <w:pStyle w:val="TableParagraph"/>
              <w:rPr>
                <w:rFonts w:ascii="Georgia"/>
                <w:b/>
                <w:sz w:val="28"/>
                <w:lang w:val="ru-RU"/>
              </w:rPr>
            </w:pPr>
          </w:p>
          <w:p w14:paraId="20C6022C" w14:textId="77777777" w:rsidR="007F1EDF" w:rsidRDefault="007F1EDF" w:rsidP="007F1EDF">
            <w:pPr>
              <w:pStyle w:val="TableParagraph"/>
              <w:spacing w:before="207" w:line="256" w:lineRule="auto"/>
              <w:ind w:left="122" w:firstLine="423"/>
            </w:pPr>
            <w:r>
              <w:t>№ документа</w:t>
            </w:r>
          </w:p>
        </w:tc>
        <w:tc>
          <w:tcPr>
            <w:tcW w:w="1381" w:type="dxa"/>
          </w:tcPr>
          <w:p w14:paraId="674E0F6C" w14:textId="77777777" w:rsidR="007F1EDF" w:rsidRPr="00C92975" w:rsidRDefault="007F1EDF" w:rsidP="007F1EDF">
            <w:pPr>
              <w:pStyle w:val="TableParagraph"/>
              <w:spacing w:line="236" w:lineRule="exact"/>
              <w:ind w:left="170"/>
              <w:rPr>
                <w:lang w:val="ru-RU"/>
              </w:rPr>
            </w:pPr>
            <w:r w:rsidRPr="00C92975">
              <w:rPr>
                <w:w w:val="105"/>
                <w:lang w:val="ru-RU"/>
              </w:rPr>
              <w:t>Входящий</w:t>
            </w:r>
          </w:p>
          <w:p w14:paraId="38B2A057" w14:textId="77777777" w:rsidR="007F1EDF" w:rsidRPr="00C92975" w:rsidRDefault="007F1EDF" w:rsidP="007F1EDF">
            <w:pPr>
              <w:pStyle w:val="TableParagraph"/>
              <w:spacing w:before="1" w:line="270" w:lineRule="atLeast"/>
              <w:ind w:left="122" w:right="132" w:firstLine="9"/>
              <w:jc w:val="center"/>
              <w:rPr>
                <w:lang w:val="ru-RU"/>
              </w:rPr>
            </w:pPr>
            <w:r w:rsidRPr="00C92975">
              <w:rPr>
                <w:w w:val="105"/>
                <w:lang w:val="ru-RU"/>
              </w:rPr>
              <w:t xml:space="preserve">№     </w:t>
            </w:r>
            <w:r w:rsidRPr="00C92975">
              <w:rPr>
                <w:lang w:val="ru-RU"/>
              </w:rPr>
              <w:t xml:space="preserve">сопроводит </w:t>
            </w:r>
            <w:r w:rsidRPr="00C92975">
              <w:rPr>
                <w:w w:val="105"/>
                <w:lang w:val="ru-RU"/>
              </w:rPr>
              <w:t>ельного докум. и дата</w:t>
            </w:r>
          </w:p>
        </w:tc>
        <w:tc>
          <w:tcPr>
            <w:tcW w:w="814" w:type="dxa"/>
          </w:tcPr>
          <w:p w14:paraId="37BDF7FB" w14:textId="77777777" w:rsidR="007F1EDF" w:rsidRPr="00C92975" w:rsidRDefault="007F1EDF" w:rsidP="007F1EDF">
            <w:pPr>
              <w:pStyle w:val="TableParagraph"/>
              <w:rPr>
                <w:rFonts w:ascii="Georgia"/>
                <w:b/>
                <w:sz w:val="28"/>
                <w:lang w:val="ru-RU"/>
              </w:rPr>
            </w:pPr>
          </w:p>
          <w:p w14:paraId="0DDF31E0" w14:textId="77777777" w:rsidR="007F1EDF" w:rsidRPr="00C92975" w:rsidRDefault="007F1EDF" w:rsidP="007F1EDF">
            <w:pPr>
              <w:pStyle w:val="TableParagraph"/>
              <w:spacing w:before="2"/>
              <w:rPr>
                <w:rFonts w:ascii="Georgia"/>
                <w:b/>
                <w:sz w:val="30"/>
                <w:lang w:val="ru-RU"/>
              </w:rPr>
            </w:pPr>
          </w:p>
          <w:p w14:paraId="4689221C" w14:textId="77777777" w:rsidR="007F1EDF" w:rsidRDefault="007F1EDF" w:rsidP="007F1EDF">
            <w:pPr>
              <w:pStyle w:val="TableParagraph"/>
              <w:ind w:left="122"/>
            </w:pPr>
            <w:r>
              <w:rPr>
                <w:w w:val="105"/>
              </w:rPr>
              <w:t>Подп.</w:t>
            </w:r>
          </w:p>
        </w:tc>
        <w:tc>
          <w:tcPr>
            <w:tcW w:w="814" w:type="dxa"/>
          </w:tcPr>
          <w:p w14:paraId="15EE6DCE" w14:textId="77777777" w:rsidR="007F1EDF" w:rsidRDefault="007F1EDF" w:rsidP="007F1EDF">
            <w:pPr>
              <w:pStyle w:val="TableParagraph"/>
              <w:rPr>
                <w:rFonts w:ascii="Georgia"/>
                <w:b/>
                <w:sz w:val="28"/>
              </w:rPr>
            </w:pPr>
          </w:p>
          <w:p w14:paraId="76F7454F" w14:textId="77777777" w:rsidR="007F1EDF" w:rsidRDefault="007F1EDF" w:rsidP="007F1EDF">
            <w:pPr>
              <w:pStyle w:val="TableParagraph"/>
              <w:spacing w:before="2"/>
              <w:rPr>
                <w:rFonts w:ascii="Georgia"/>
                <w:b/>
                <w:sz w:val="30"/>
              </w:rPr>
            </w:pPr>
          </w:p>
          <w:p w14:paraId="072AE0DD" w14:textId="77777777" w:rsidR="007F1EDF" w:rsidRDefault="007F1EDF" w:rsidP="007F1EDF">
            <w:pPr>
              <w:pStyle w:val="TableParagraph"/>
              <w:ind w:left="122"/>
            </w:pPr>
            <w:r>
              <w:rPr>
                <w:w w:val="110"/>
              </w:rPr>
              <w:t>Дата</w:t>
            </w:r>
          </w:p>
        </w:tc>
      </w:tr>
      <w:tr w:rsidR="007F1EDF" w14:paraId="17756D37" w14:textId="77777777" w:rsidTr="007F1EDF">
        <w:trPr>
          <w:trHeight w:val="1037"/>
        </w:trPr>
        <w:tc>
          <w:tcPr>
            <w:tcW w:w="531" w:type="dxa"/>
            <w:textDirection w:val="btLr"/>
          </w:tcPr>
          <w:p w14:paraId="2E3B2A65" w14:textId="77777777" w:rsidR="007F1EDF" w:rsidRDefault="007F1EDF" w:rsidP="007F1EDF">
            <w:pPr>
              <w:pStyle w:val="TableParagraph"/>
              <w:spacing w:before="67"/>
              <w:ind w:left="80"/>
            </w:pPr>
            <w:r>
              <w:rPr>
                <w:w w:val="105"/>
              </w:rPr>
              <w:t>Изм.</w:t>
            </w:r>
          </w:p>
        </w:tc>
        <w:tc>
          <w:tcPr>
            <w:tcW w:w="814" w:type="dxa"/>
            <w:textDirection w:val="btLr"/>
          </w:tcPr>
          <w:p w14:paraId="2ED631F2" w14:textId="77777777" w:rsidR="007F1EDF" w:rsidRDefault="007F1EDF" w:rsidP="007F1EDF">
            <w:pPr>
              <w:pStyle w:val="TableParagraph"/>
              <w:spacing w:before="106" w:line="256" w:lineRule="auto"/>
              <w:ind w:left="306" w:hanging="226"/>
            </w:pPr>
            <w:r>
              <w:t xml:space="preserve">Изменен </w:t>
            </w:r>
            <w:r>
              <w:rPr>
                <w:w w:val="105"/>
              </w:rPr>
              <w:t>ных</w:t>
            </w:r>
          </w:p>
        </w:tc>
        <w:tc>
          <w:tcPr>
            <w:tcW w:w="814" w:type="dxa"/>
            <w:textDirection w:val="btLr"/>
          </w:tcPr>
          <w:p w14:paraId="6A46CECD" w14:textId="77777777" w:rsidR="007F1EDF" w:rsidRDefault="007F1EDF" w:rsidP="007F1EDF">
            <w:pPr>
              <w:pStyle w:val="TableParagraph"/>
              <w:spacing w:before="106" w:line="256" w:lineRule="auto"/>
              <w:ind w:left="294" w:right="120" w:hanging="214"/>
            </w:pPr>
            <w:r>
              <w:rPr>
                <w:w w:val="105"/>
              </w:rPr>
              <w:t>Заменен ных</w:t>
            </w:r>
          </w:p>
        </w:tc>
        <w:tc>
          <w:tcPr>
            <w:tcW w:w="814" w:type="dxa"/>
            <w:textDirection w:val="btLr"/>
          </w:tcPr>
          <w:p w14:paraId="39789006" w14:textId="77777777" w:rsidR="007F1EDF" w:rsidRDefault="007F1EDF" w:rsidP="007F1EDF">
            <w:pPr>
              <w:pStyle w:val="TableParagraph"/>
              <w:spacing w:before="67"/>
              <w:ind w:left="80"/>
            </w:pPr>
            <w:r>
              <w:rPr>
                <w:w w:val="105"/>
              </w:rPr>
              <w:t>Новых</w:t>
            </w:r>
          </w:p>
        </w:tc>
        <w:tc>
          <w:tcPr>
            <w:tcW w:w="814" w:type="dxa"/>
            <w:textDirection w:val="btLr"/>
          </w:tcPr>
          <w:p w14:paraId="613A1231" w14:textId="77777777" w:rsidR="007F1EDF" w:rsidRDefault="007F1EDF" w:rsidP="007F1EDF">
            <w:pPr>
              <w:pStyle w:val="TableParagraph"/>
              <w:spacing w:before="106" w:line="256" w:lineRule="auto"/>
              <w:ind w:left="80" w:right="-24" w:firstLine="105"/>
            </w:pPr>
            <w:r>
              <w:rPr>
                <w:w w:val="105"/>
              </w:rPr>
              <w:t>Аннули рованных</w:t>
            </w:r>
          </w:p>
        </w:tc>
        <w:tc>
          <w:tcPr>
            <w:tcW w:w="1154" w:type="dxa"/>
          </w:tcPr>
          <w:p w14:paraId="0BD8BDBE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14F3D0A2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68978993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885CB7C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FDC09EB" w14:textId="77777777" w:rsidR="007F1EDF" w:rsidRDefault="007F1EDF" w:rsidP="007F1EDF">
            <w:pPr>
              <w:pStyle w:val="TableParagraph"/>
            </w:pPr>
          </w:p>
        </w:tc>
      </w:tr>
      <w:tr w:rsidR="007F1EDF" w14:paraId="49191FD3" w14:textId="77777777" w:rsidTr="007F1EDF">
        <w:trPr>
          <w:trHeight w:val="388"/>
        </w:trPr>
        <w:tc>
          <w:tcPr>
            <w:tcW w:w="531" w:type="dxa"/>
          </w:tcPr>
          <w:p w14:paraId="0EEB9F97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05617B6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1D848E9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171B111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1A2B7A6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3A6C3718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648A5AC0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2AC85915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30E5298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7837480" w14:textId="77777777" w:rsidR="007F1EDF" w:rsidRDefault="007F1EDF" w:rsidP="007F1EDF">
            <w:pPr>
              <w:pStyle w:val="TableParagraph"/>
            </w:pPr>
          </w:p>
        </w:tc>
      </w:tr>
      <w:tr w:rsidR="007F1EDF" w14:paraId="0DFDB7ED" w14:textId="77777777" w:rsidTr="007F1EDF">
        <w:trPr>
          <w:trHeight w:val="388"/>
        </w:trPr>
        <w:tc>
          <w:tcPr>
            <w:tcW w:w="531" w:type="dxa"/>
          </w:tcPr>
          <w:p w14:paraId="63E6CCDF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84E8472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73BBF6F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A2C041A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5A6402D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55F8B305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40F8BB41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213490CB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8A38FF6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5D6D6DD" w14:textId="77777777" w:rsidR="007F1EDF" w:rsidRDefault="007F1EDF" w:rsidP="007F1EDF">
            <w:pPr>
              <w:pStyle w:val="TableParagraph"/>
            </w:pPr>
          </w:p>
        </w:tc>
      </w:tr>
      <w:tr w:rsidR="007F1EDF" w14:paraId="154E2598" w14:textId="77777777" w:rsidTr="007F1EDF">
        <w:trPr>
          <w:trHeight w:val="388"/>
        </w:trPr>
        <w:tc>
          <w:tcPr>
            <w:tcW w:w="531" w:type="dxa"/>
          </w:tcPr>
          <w:p w14:paraId="5985B831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9F8195F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DF24F18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3D10FAF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6535662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5625D514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046C3430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461AD9B2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F1E6DB7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D63B61D" w14:textId="77777777" w:rsidR="007F1EDF" w:rsidRDefault="007F1EDF" w:rsidP="007F1EDF">
            <w:pPr>
              <w:pStyle w:val="TableParagraph"/>
            </w:pPr>
          </w:p>
        </w:tc>
      </w:tr>
      <w:tr w:rsidR="007F1EDF" w14:paraId="7F0B56EF" w14:textId="77777777" w:rsidTr="007F1EDF">
        <w:trPr>
          <w:trHeight w:val="388"/>
        </w:trPr>
        <w:tc>
          <w:tcPr>
            <w:tcW w:w="531" w:type="dxa"/>
          </w:tcPr>
          <w:p w14:paraId="7204EE64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23A58AE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368E9D8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ADFED1D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B987614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22F6E9E8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757840DF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215D91D1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DAFBA7F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9925D1F" w14:textId="77777777" w:rsidR="007F1EDF" w:rsidRDefault="007F1EDF" w:rsidP="007F1EDF">
            <w:pPr>
              <w:pStyle w:val="TableParagraph"/>
            </w:pPr>
          </w:p>
        </w:tc>
      </w:tr>
      <w:tr w:rsidR="007F1EDF" w14:paraId="641A92EB" w14:textId="77777777" w:rsidTr="007F1EDF">
        <w:trPr>
          <w:trHeight w:val="388"/>
        </w:trPr>
        <w:tc>
          <w:tcPr>
            <w:tcW w:w="531" w:type="dxa"/>
          </w:tcPr>
          <w:p w14:paraId="71130595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1CA2197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2774618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4C8CEF3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6B83504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73D6B44A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0ECF72EC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47787AE9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41018CE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89480B6" w14:textId="77777777" w:rsidR="007F1EDF" w:rsidRDefault="007F1EDF" w:rsidP="007F1EDF">
            <w:pPr>
              <w:pStyle w:val="TableParagraph"/>
            </w:pPr>
          </w:p>
        </w:tc>
      </w:tr>
      <w:tr w:rsidR="007F1EDF" w14:paraId="65DCFC4B" w14:textId="77777777" w:rsidTr="007F1EDF">
        <w:trPr>
          <w:trHeight w:val="388"/>
        </w:trPr>
        <w:tc>
          <w:tcPr>
            <w:tcW w:w="531" w:type="dxa"/>
          </w:tcPr>
          <w:p w14:paraId="6A83222D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3C30C43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CBA401B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03A1684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F7E7D1A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42921C4C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7A546D44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13F0CBDB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7C957AB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234FD0F" w14:textId="77777777" w:rsidR="007F1EDF" w:rsidRDefault="007F1EDF" w:rsidP="007F1EDF">
            <w:pPr>
              <w:pStyle w:val="TableParagraph"/>
            </w:pPr>
          </w:p>
        </w:tc>
      </w:tr>
      <w:tr w:rsidR="007F1EDF" w14:paraId="2D18B6E1" w14:textId="77777777" w:rsidTr="007F1EDF">
        <w:trPr>
          <w:trHeight w:val="388"/>
        </w:trPr>
        <w:tc>
          <w:tcPr>
            <w:tcW w:w="531" w:type="dxa"/>
          </w:tcPr>
          <w:p w14:paraId="69C7ACE6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C40E3B9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06D06D3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1ABA599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0FC8300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623A551E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72E040A1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201C4D70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8D3795B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3E396B0" w14:textId="77777777" w:rsidR="007F1EDF" w:rsidRDefault="007F1EDF" w:rsidP="007F1EDF">
            <w:pPr>
              <w:pStyle w:val="TableParagraph"/>
            </w:pPr>
          </w:p>
        </w:tc>
      </w:tr>
      <w:tr w:rsidR="007F1EDF" w14:paraId="74793210" w14:textId="77777777" w:rsidTr="007F1EDF">
        <w:trPr>
          <w:trHeight w:val="388"/>
        </w:trPr>
        <w:tc>
          <w:tcPr>
            <w:tcW w:w="531" w:type="dxa"/>
          </w:tcPr>
          <w:p w14:paraId="282CA085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316CC6E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CAD880E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84950BD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FAB195B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71F8A8D3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6B718EA7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7E7A7B00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BCDA337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AFB4454" w14:textId="77777777" w:rsidR="007F1EDF" w:rsidRDefault="007F1EDF" w:rsidP="007F1EDF">
            <w:pPr>
              <w:pStyle w:val="TableParagraph"/>
            </w:pPr>
          </w:p>
        </w:tc>
      </w:tr>
      <w:tr w:rsidR="007F1EDF" w14:paraId="3E381CE0" w14:textId="77777777" w:rsidTr="007F1EDF">
        <w:trPr>
          <w:trHeight w:val="388"/>
        </w:trPr>
        <w:tc>
          <w:tcPr>
            <w:tcW w:w="531" w:type="dxa"/>
          </w:tcPr>
          <w:p w14:paraId="68829110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403F963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7833E5A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0FBF868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D759555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62EEB8C4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7B331DB4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73076ECF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F32F51B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0F1FB07" w14:textId="77777777" w:rsidR="007F1EDF" w:rsidRDefault="007F1EDF" w:rsidP="007F1EDF">
            <w:pPr>
              <w:pStyle w:val="TableParagraph"/>
            </w:pPr>
          </w:p>
        </w:tc>
      </w:tr>
      <w:tr w:rsidR="007F1EDF" w14:paraId="44CD3E22" w14:textId="77777777" w:rsidTr="007F1EDF">
        <w:trPr>
          <w:trHeight w:val="388"/>
        </w:trPr>
        <w:tc>
          <w:tcPr>
            <w:tcW w:w="531" w:type="dxa"/>
          </w:tcPr>
          <w:p w14:paraId="09B89558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9460DE4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F8F8ACA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0CC529C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989DB60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18B1CE44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7842B8C1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32B6AAD7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4C4D525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E31BA85" w14:textId="77777777" w:rsidR="007F1EDF" w:rsidRDefault="007F1EDF" w:rsidP="007F1EDF">
            <w:pPr>
              <w:pStyle w:val="TableParagraph"/>
            </w:pPr>
          </w:p>
        </w:tc>
      </w:tr>
      <w:tr w:rsidR="007F1EDF" w14:paraId="4869C6A1" w14:textId="77777777" w:rsidTr="007F1EDF">
        <w:trPr>
          <w:trHeight w:val="388"/>
        </w:trPr>
        <w:tc>
          <w:tcPr>
            <w:tcW w:w="531" w:type="dxa"/>
          </w:tcPr>
          <w:p w14:paraId="10D57293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7992B2C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A1A128B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5465D59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7780D1B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239B7C42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1EFAB357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12BECF66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D2737C6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49377DB" w14:textId="77777777" w:rsidR="007F1EDF" w:rsidRDefault="007F1EDF" w:rsidP="007F1EDF">
            <w:pPr>
              <w:pStyle w:val="TableParagraph"/>
            </w:pPr>
          </w:p>
        </w:tc>
      </w:tr>
      <w:tr w:rsidR="007F1EDF" w14:paraId="4D3C2975" w14:textId="77777777" w:rsidTr="007F1EDF">
        <w:trPr>
          <w:trHeight w:val="388"/>
        </w:trPr>
        <w:tc>
          <w:tcPr>
            <w:tcW w:w="531" w:type="dxa"/>
          </w:tcPr>
          <w:p w14:paraId="1CF5DF90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F8E5F52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3EB959F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FD7BD84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28E591B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69FD26DD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2FC8E61F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4930F413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6105B4F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C8BE0CE" w14:textId="77777777" w:rsidR="007F1EDF" w:rsidRDefault="007F1EDF" w:rsidP="007F1EDF">
            <w:pPr>
              <w:pStyle w:val="TableParagraph"/>
            </w:pPr>
          </w:p>
        </w:tc>
      </w:tr>
      <w:tr w:rsidR="007F1EDF" w14:paraId="5CD0EB6D" w14:textId="77777777" w:rsidTr="007F1EDF">
        <w:trPr>
          <w:trHeight w:val="388"/>
        </w:trPr>
        <w:tc>
          <w:tcPr>
            <w:tcW w:w="531" w:type="dxa"/>
          </w:tcPr>
          <w:p w14:paraId="180F59A1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FEE2D16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F44764B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07AD1CB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2CF3B94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332D66A5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6FC7A586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592600DC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1FBE971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8374EA5" w14:textId="77777777" w:rsidR="007F1EDF" w:rsidRDefault="007F1EDF" w:rsidP="007F1EDF">
            <w:pPr>
              <w:pStyle w:val="TableParagraph"/>
            </w:pPr>
          </w:p>
        </w:tc>
      </w:tr>
      <w:tr w:rsidR="007F1EDF" w14:paraId="1484723D" w14:textId="77777777" w:rsidTr="007F1EDF">
        <w:trPr>
          <w:trHeight w:val="388"/>
        </w:trPr>
        <w:tc>
          <w:tcPr>
            <w:tcW w:w="531" w:type="dxa"/>
          </w:tcPr>
          <w:p w14:paraId="55E4AC7B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0B9DC80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54CF0F8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3C52518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D2D031B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62DCE02C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4E90EF1F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29324AC2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96ACDCB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165AC00" w14:textId="77777777" w:rsidR="007F1EDF" w:rsidRDefault="007F1EDF" w:rsidP="007F1EDF">
            <w:pPr>
              <w:pStyle w:val="TableParagraph"/>
            </w:pPr>
          </w:p>
        </w:tc>
      </w:tr>
      <w:tr w:rsidR="007F1EDF" w14:paraId="5923C38A" w14:textId="77777777" w:rsidTr="007F1EDF">
        <w:trPr>
          <w:trHeight w:val="388"/>
        </w:trPr>
        <w:tc>
          <w:tcPr>
            <w:tcW w:w="531" w:type="dxa"/>
          </w:tcPr>
          <w:p w14:paraId="381F59C3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5C3723F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6029DA6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D66BD13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9705E97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56E994C8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59FD92E6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6FF95E03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C989ED6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6125A6D" w14:textId="77777777" w:rsidR="007F1EDF" w:rsidRDefault="007F1EDF" w:rsidP="007F1EDF">
            <w:pPr>
              <w:pStyle w:val="TableParagraph"/>
            </w:pPr>
          </w:p>
        </w:tc>
      </w:tr>
      <w:tr w:rsidR="007F1EDF" w14:paraId="6FD93AF2" w14:textId="77777777" w:rsidTr="007F1EDF">
        <w:trPr>
          <w:trHeight w:val="388"/>
        </w:trPr>
        <w:tc>
          <w:tcPr>
            <w:tcW w:w="531" w:type="dxa"/>
          </w:tcPr>
          <w:p w14:paraId="4C116AF6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3413370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75F21E3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7A3BEE7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FDFA207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11578E8F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6704B746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3AF7E287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2BA36AC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CD05853" w14:textId="77777777" w:rsidR="007F1EDF" w:rsidRDefault="007F1EDF" w:rsidP="007F1EDF">
            <w:pPr>
              <w:pStyle w:val="TableParagraph"/>
            </w:pPr>
          </w:p>
        </w:tc>
      </w:tr>
      <w:tr w:rsidR="007F1EDF" w14:paraId="13AB23F2" w14:textId="77777777" w:rsidTr="007F1EDF">
        <w:trPr>
          <w:trHeight w:val="388"/>
        </w:trPr>
        <w:tc>
          <w:tcPr>
            <w:tcW w:w="531" w:type="dxa"/>
          </w:tcPr>
          <w:p w14:paraId="7BB74B19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1C90195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74E8293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9F42C3F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7526DD7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204C9BD0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360231B6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0D39E0F9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078595F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4094BBC" w14:textId="77777777" w:rsidR="007F1EDF" w:rsidRDefault="007F1EDF" w:rsidP="007F1EDF">
            <w:pPr>
              <w:pStyle w:val="TableParagraph"/>
            </w:pPr>
          </w:p>
        </w:tc>
      </w:tr>
      <w:tr w:rsidR="007F1EDF" w14:paraId="6001C1B2" w14:textId="77777777" w:rsidTr="007F1EDF">
        <w:trPr>
          <w:trHeight w:val="388"/>
        </w:trPr>
        <w:tc>
          <w:tcPr>
            <w:tcW w:w="531" w:type="dxa"/>
          </w:tcPr>
          <w:p w14:paraId="278EC62E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B55AAF1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08BA1AE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7C63BEE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AF605FE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7B50D269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66A51122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658F4374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41BADE1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4EA6A6D" w14:textId="77777777" w:rsidR="007F1EDF" w:rsidRDefault="007F1EDF" w:rsidP="007F1EDF">
            <w:pPr>
              <w:pStyle w:val="TableParagraph"/>
            </w:pPr>
          </w:p>
        </w:tc>
      </w:tr>
      <w:tr w:rsidR="007F1EDF" w14:paraId="1C7DF663" w14:textId="77777777" w:rsidTr="007F1EDF">
        <w:trPr>
          <w:trHeight w:val="388"/>
        </w:trPr>
        <w:tc>
          <w:tcPr>
            <w:tcW w:w="531" w:type="dxa"/>
          </w:tcPr>
          <w:p w14:paraId="3E70AB4C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3685017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3D52EC9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470CA35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60A3063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2FEF3DB4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081EDFE9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2380A5FE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96CCB88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DC8D41A" w14:textId="77777777" w:rsidR="007F1EDF" w:rsidRDefault="007F1EDF" w:rsidP="007F1EDF">
            <w:pPr>
              <w:pStyle w:val="TableParagraph"/>
            </w:pPr>
          </w:p>
        </w:tc>
      </w:tr>
      <w:tr w:rsidR="007F1EDF" w14:paraId="4E3C1035" w14:textId="77777777" w:rsidTr="007F1EDF">
        <w:trPr>
          <w:trHeight w:val="388"/>
        </w:trPr>
        <w:tc>
          <w:tcPr>
            <w:tcW w:w="531" w:type="dxa"/>
          </w:tcPr>
          <w:p w14:paraId="27620111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5CFBF7D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DF22834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DFD2E3B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4E35105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5FA80082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4B28774F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6A75E3BE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7AEEC41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CAA5999" w14:textId="77777777" w:rsidR="007F1EDF" w:rsidRDefault="007F1EDF" w:rsidP="007F1EDF">
            <w:pPr>
              <w:pStyle w:val="TableParagraph"/>
            </w:pPr>
          </w:p>
        </w:tc>
      </w:tr>
      <w:tr w:rsidR="007F1EDF" w14:paraId="5D3E77D7" w14:textId="77777777" w:rsidTr="007F1EDF">
        <w:trPr>
          <w:trHeight w:val="388"/>
        </w:trPr>
        <w:tc>
          <w:tcPr>
            <w:tcW w:w="531" w:type="dxa"/>
          </w:tcPr>
          <w:p w14:paraId="7146A1FC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DC12D7E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6FB18CF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9F39577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0B9CF05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2347D606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15EA6A8A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5D05F91D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932A43A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6D324FB" w14:textId="77777777" w:rsidR="007F1EDF" w:rsidRDefault="007F1EDF" w:rsidP="007F1EDF">
            <w:pPr>
              <w:pStyle w:val="TableParagraph"/>
            </w:pPr>
          </w:p>
        </w:tc>
      </w:tr>
      <w:tr w:rsidR="007F1EDF" w14:paraId="65C0ABFF" w14:textId="77777777" w:rsidTr="007F1EDF">
        <w:trPr>
          <w:trHeight w:val="388"/>
        </w:trPr>
        <w:tc>
          <w:tcPr>
            <w:tcW w:w="531" w:type="dxa"/>
          </w:tcPr>
          <w:p w14:paraId="408857F6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9A33E93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6A46ED0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D3BDA22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C2C2983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0541544B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364B8296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09DD76F5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0294CE7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B7800BA" w14:textId="77777777" w:rsidR="007F1EDF" w:rsidRDefault="007F1EDF" w:rsidP="007F1EDF">
            <w:pPr>
              <w:pStyle w:val="TableParagraph"/>
            </w:pPr>
          </w:p>
        </w:tc>
      </w:tr>
      <w:tr w:rsidR="007F1EDF" w14:paraId="48973EBC" w14:textId="77777777" w:rsidTr="007F1EDF">
        <w:trPr>
          <w:trHeight w:val="388"/>
        </w:trPr>
        <w:tc>
          <w:tcPr>
            <w:tcW w:w="531" w:type="dxa"/>
          </w:tcPr>
          <w:p w14:paraId="2B9339F8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A239AE3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2F9CE5B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46E555F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7CDEEF6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225517DB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3580E0C9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2C3C49A6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FE23BD9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51EC5CE" w14:textId="77777777" w:rsidR="007F1EDF" w:rsidRDefault="007F1EDF" w:rsidP="007F1EDF">
            <w:pPr>
              <w:pStyle w:val="TableParagraph"/>
            </w:pPr>
          </w:p>
        </w:tc>
      </w:tr>
      <w:tr w:rsidR="007F1EDF" w14:paraId="588F32C1" w14:textId="77777777" w:rsidTr="007F1EDF">
        <w:trPr>
          <w:trHeight w:val="388"/>
        </w:trPr>
        <w:tc>
          <w:tcPr>
            <w:tcW w:w="531" w:type="dxa"/>
          </w:tcPr>
          <w:p w14:paraId="6D4E9666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AECBAAA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6C21673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EE41C02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0135796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1113EDB0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44922465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358B1E05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50B6BCD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23363FA" w14:textId="77777777" w:rsidR="007F1EDF" w:rsidRDefault="007F1EDF" w:rsidP="007F1EDF">
            <w:pPr>
              <w:pStyle w:val="TableParagraph"/>
            </w:pPr>
          </w:p>
        </w:tc>
      </w:tr>
      <w:tr w:rsidR="007F1EDF" w14:paraId="2B551776" w14:textId="77777777" w:rsidTr="007F1EDF">
        <w:trPr>
          <w:trHeight w:val="388"/>
        </w:trPr>
        <w:tc>
          <w:tcPr>
            <w:tcW w:w="531" w:type="dxa"/>
          </w:tcPr>
          <w:p w14:paraId="089AF427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B952E12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5154154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B7816B8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90C7D91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7F39ECBA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6C3B9F97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46666628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169E193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5FFA476" w14:textId="77777777" w:rsidR="007F1EDF" w:rsidRDefault="007F1EDF" w:rsidP="007F1EDF">
            <w:pPr>
              <w:pStyle w:val="TableParagraph"/>
            </w:pPr>
          </w:p>
        </w:tc>
      </w:tr>
      <w:tr w:rsidR="007F1EDF" w14:paraId="41766945" w14:textId="77777777" w:rsidTr="007F1EDF">
        <w:trPr>
          <w:trHeight w:val="388"/>
        </w:trPr>
        <w:tc>
          <w:tcPr>
            <w:tcW w:w="531" w:type="dxa"/>
          </w:tcPr>
          <w:p w14:paraId="7A71E67A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EA3C3A3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B954504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8858D95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69572F6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7E67F512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7531AC19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0DA41EF7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C44A226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00D8364" w14:textId="77777777" w:rsidR="007F1EDF" w:rsidRDefault="007F1EDF" w:rsidP="007F1EDF">
            <w:pPr>
              <w:pStyle w:val="TableParagraph"/>
            </w:pPr>
          </w:p>
        </w:tc>
      </w:tr>
      <w:tr w:rsidR="007F1EDF" w14:paraId="1E217CDE" w14:textId="77777777" w:rsidTr="007F1EDF">
        <w:trPr>
          <w:trHeight w:val="388"/>
        </w:trPr>
        <w:tc>
          <w:tcPr>
            <w:tcW w:w="531" w:type="dxa"/>
          </w:tcPr>
          <w:p w14:paraId="76B16304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E308053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5B7AAF8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226DC7D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7E56C92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4782E99E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04491E4E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041C49E4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C4B621B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2FF7B15" w14:textId="77777777" w:rsidR="007F1EDF" w:rsidRDefault="007F1EDF" w:rsidP="007F1EDF">
            <w:pPr>
              <w:pStyle w:val="TableParagraph"/>
            </w:pPr>
          </w:p>
        </w:tc>
      </w:tr>
    </w:tbl>
    <w:p w14:paraId="05C018E3" w14:textId="77777777" w:rsidR="00B02C85" w:rsidRDefault="00B02C85" w:rsidP="00B02C85">
      <w:pPr>
        <w:pStyle w:val="Heading1"/>
      </w:pPr>
      <w:bookmarkStart w:id="46" w:name="_Toc72439322"/>
      <w:r w:rsidRPr="00B02C85">
        <w:t>ЛИСТ</w:t>
      </w:r>
      <w:r>
        <w:rPr>
          <w:w w:val="105"/>
        </w:rPr>
        <w:t xml:space="preserve"> РЕГИСТРАЦИИ ИЗМЕНЕНИЙ</w:t>
      </w:r>
      <w:bookmarkEnd w:id="46"/>
    </w:p>
    <w:p w14:paraId="3587647A" w14:textId="77777777" w:rsidR="007F1EDF" w:rsidRPr="00160691" w:rsidRDefault="007F1EDF" w:rsidP="00B02C85">
      <w:pPr>
        <w:pStyle w:val="a0"/>
        <w:ind w:left="360" w:firstLine="0"/>
      </w:pPr>
    </w:p>
    <w:sectPr w:rsidR="007F1EDF" w:rsidRPr="00160691" w:rsidSect="009E2619">
      <w:footerReference w:type="default" r:id="rId37"/>
      <w:pgSz w:w="11906" w:h="16838"/>
      <w:pgMar w:top="1134" w:right="850" w:bottom="1134" w:left="1701" w:header="510" w:footer="708" w:gutter="0"/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ABE594" w14:textId="77777777" w:rsidR="007C39F2" w:rsidRDefault="007C39F2" w:rsidP="00037718">
      <w:pPr>
        <w:spacing w:after="0" w:line="240" w:lineRule="auto"/>
      </w:pPr>
      <w:r>
        <w:separator/>
      </w:r>
    </w:p>
  </w:endnote>
  <w:endnote w:type="continuationSeparator" w:id="0">
    <w:p w14:paraId="7F0C4E32" w14:textId="77777777" w:rsidR="007C39F2" w:rsidRDefault="007C39F2" w:rsidP="000377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NormalTable01"/>
      <w:tblW w:w="0" w:type="auto"/>
      <w:tblInd w:w="-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1E0" w:firstRow="1" w:lastRow="1" w:firstColumn="1" w:lastColumn="1" w:noHBand="0" w:noVBand="0"/>
    </w:tblPr>
    <w:tblGrid>
      <w:gridCol w:w="3119"/>
      <w:gridCol w:w="1417"/>
      <w:gridCol w:w="1560"/>
      <w:gridCol w:w="1559"/>
      <w:gridCol w:w="1417"/>
    </w:tblGrid>
    <w:tr w:rsidR="005408C0" w:rsidRPr="00213022" w14:paraId="7F805B0A" w14:textId="77777777" w:rsidTr="004414F3">
      <w:trPr>
        <w:trHeight w:val="268"/>
      </w:trPr>
      <w:tc>
        <w:tcPr>
          <w:tcW w:w="3119" w:type="dxa"/>
        </w:tcPr>
        <w:p w14:paraId="2D364DDF" w14:textId="77777777" w:rsidR="005408C0" w:rsidRPr="00213022" w:rsidRDefault="005408C0" w:rsidP="004414F3">
          <w:pPr>
            <w:rPr>
              <w:rFonts w:eastAsia="Times New Roman" w:cs="Times New Roman"/>
              <w:sz w:val="18"/>
            </w:rPr>
          </w:pPr>
        </w:p>
      </w:tc>
      <w:tc>
        <w:tcPr>
          <w:tcW w:w="1417" w:type="dxa"/>
        </w:tcPr>
        <w:p w14:paraId="17563DEE" w14:textId="77777777" w:rsidR="005408C0" w:rsidRPr="00213022" w:rsidRDefault="005408C0" w:rsidP="004414F3">
          <w:pPr>
            <w:rPr>
              <w:rFonts w:eastAsia="Times New Roman" w:cs="Times New Roman"/>
              <w:sz w:val="18"/>
            </w:rPr>
          </w:pPr>
        </w:p>
      </w:tc>
      <w:tc>
        <w:tcPr>
          <w:tcW w:w="1560" w:type="dxa"/>
        </w:tcPr>
        <w:p w14:paraId="629285BC" w14:textId="77777777" w:rsidR="005408C0" w:rsidRPr="00213022" w:rsidRDefault="005408C0" w:rsidP="004414F3">
          <w:pPr>
            <w:rPr>
              <w:rFonts w:eastAsia="Times New Roman" w:cs="Times New Roman"/>
              <w:sz w:val="18"/>
            </w:rPr>
          </w:pPr>
        </w:p>
      </w:tc>
      <w:tc>
        <w:tcPr>
          <w:tcW w:w="1559" w:type="dxa"/>
        </w:tcPr>
        <w:p w14:paraId="2A2178EE" w14:textId="77777777" w:rsidR="005408C0" w:rsidRPr="00213022" w:rsidRDefault="005408C0" w:rsidP="004414F3">
          <w:pPr>
            <w:rPr>
              <w:rFonts w:eastAsia="Times New Roman" w:cs="Times New Roman"/>
              <w:sz w:val="18"/>
            </w:rPr>
          </w:pPr>
        </w:p>
      </w:tc>
      <w:tc>
        <w:tcPr>
          <w:tcW w:w="1417" w:type="dxa"/>
        </w:tcPr>
        <w:p w14:paraId="6129110F" w14:textId="77777777" w:rsidR="005408C0" w:rsidRPr="00213022" w:rsidRDefault="005408C0" w:rsidP="004414F3">
          <w:pPr>
            <w:rPr>
              <w:rFonts w:eastAsia="Times New Roman" w:cs="Times New Roman"/>
              <w:sz w:val="18"/>
            </w:rPr>
          </w:pPr>
        </w:p>
      </w:tc>
    </w:tr>
    <w:tr w:rsidR="005408C0" w:rsidRPr="00213022" w14:paraId="0C492ED6" w14:textId="77777777" w:rsidTr="004414F3">
      <w:trPr>
        <w:trHeight w:val="268"/>
      </w:trPr>
      <w:tc>
        <w:tcPr>
          <w:tcW w:w="3119" w:type="dxa"/>
        </w:tcPr>
        <w:p w14:paraId="7A3192BA" w14:textId="77777777" w:rsidR="005408C0" w:rsidRPr="00213022" w:rsidRDefault="005408C0" w:rsidP="004414F3">
          <w:pPr>
            <w:spacing w:line="236" w:lineRule="exact"/>
            <w:ind w:left="122"/>
            <w:rPr>
              <w:rFonts w:eastAsia="Times New Roman" w:cs="Times New Roman"/>
            </w:rPr>
          </w:pPr>
          <w:bookmarkStart w:id="1" w:name="_bookmark46"/>
          <w:bookmarkEnd w:id="1"/>
          <w:r w:rsidRPr="00213022">
            <w:rPr>
              <w:rFonts w:eastAsia="Times New Roman" w:cs="Times New Roman"/>
              <w:w w:val="105"/>
            </w:rPr>
            <w:t>Изм.</w:t>
          </w:r>
        </w:p>
      </w:tc>
      <w:tc>
        <w:tcPr>
          <w:tcW w:w="1417" w:type="dxa"/>
        </w:tcPr>
        <w:p w14:paraId="5AD6F2C3" w14:textId="77777777" w:rsidR="005408C0" w:rsidRPr="00213022" w:rsidRDefault="005408C0" w:rsidP="004414F3">
          <w:pPr>
            <w:spacing w:line="236" w:lineRule="exact"/>
            <w:ind w:left="122"/>
            <w:rPr>
              <w:rFonts w:eastAsia="Times New Roman" w:cs="Times New Roman"/>
            </w:rPr>
          </w:pPr>
          <w:r w:rsidRPr="00213022">
            <w:rPr>
              <w:rFonts w:eastAsia="Times New Roman" w:cs="Times New Roman"/>
              <w:w w:val="105"/>
            </w:rPr>
            <w:t>Лист</w:t>
          </w:r>
        </w:p>
      </w:tc>
      <w:tc>
        <w:tcPr>
          <w:tcW w:w="1560" w:type="dxa"/>
        </w:tcPr>
        <w:p w14:paraId="032C1329" w14:textId="77777777" w:rsidR="005408C0" w:rsidRPr="00213022" w:rsidRDefault="005408C0" w:rsidP="004414F3">
          <w:pPr>
            <w:spacing w:line="236" w:lineRule="exact"/>
            <w:ind w:left="121"/>
            <w:rPr>
              <w:rFonts w:eastAsia="Times New Roman" w:cs="Times New Roman"/>
            </w:rPr>
          </w:pPr>
          <w:r w:rsidRPr="00213022">
            <w:rPr>
              <w:rFonts w:eastAsia="Times New Roman" w:cs="Times New Roman"/>
            </w:rPr>
            <w:t>№ докум.</w:t>
          </w:r>
        </w:p>
      </w:tc>
      <w:tc>
        <w:tcPr>
          <w:tcW w:w="1559" w:type="dxa"/>
        </w:tcPr>
        <w:p w14:paraId="4CE7CA16" w14:textId="77777777" w:rsidR="005408C0" w:rsidRPr="00213022" w:rsidRDefault="005408C0" w:rsidP="004414F3">
          <w:pPr>
            <w:spacing w:line="236" w:lineRule="exact"/>
            <w:ind w:left="121"/>
            <w:rPr>
              <w:rFonts w:eastAsia="Times New Roman" w:cs="Times New Roman"/>
            </w:rPr>
          </w:pPr>
          <w:r w:rsidRPr="00213022">
            <w:rPr>
              <w:rFonts w:eastAsia="Times New Roman" w:cs="Times New Roman"/>
              <w:w w:val="105"/>
            </w:rPr>
            <w:t>Подп.</w:t>
          </w:r>
        </w:p>
      </w:tc>
      <w:tc>
        <w:tcPr>
          <w:tcW w:w="1417" w:type="dxa"/>
        </w:tcPr>
        <w:p w14:paraId="73407EB1" w14:textId="77777777" w:rsidR="005408C0" w:rsidRPr="00213022" w:rsidRDefault="005408C0" w:rsidP="004414F3">
          <w:pPr>
            <w:spacing w:line="236" w:lineRule="exact"/>
            <w:ind w:left="121"/>
            <w:rPr>
              <w:rFonts w:eastAsia="Times New Roman" w:cs="Times New Roman"/>
            </w:rPr>
          </w:pPr>
          <w:r w:rsidRPr="00213022">
            <w:rPr>
              <w:rFonts w:eastAsia="Times New Roman" w:cs="Times New Roman"/>
              <w:w w:val="110"/>
            </w:rPr>
            <w:t>Дата</w:t>
          </w:r>
        </w:p>
      </w:tc>
    </w:tr>
    <w:tr w:rsidR="005408C0" w:rsidRPr="00213022" w14:paraId="630EF6FD" w14:textId="77777777" w:rsidTr="004414F3">
      <w:trPr>
        <w:trHeight w:val="268"/>
      </w:trPr>
      <w:tc>
        <w:tcPr>
          <w:tcW w:w="3119" w:type="dxa"/>
        </w:tcPr>
        <w:p w14:paraId="6E9675D2" w14:textId="63F1DA81" w:rsidR="005408C0" w:rsidRPr="00213022" w:rsidRDefault="005408C0" w:rsidP="00692EE3">
          <w:pPr>
            <w:spacing w:line="236" w:lineRule="exact"/>
            <w:ind w:left="122"/>
            <w:rPr>
              <w:rFonts w:eastAsia="Times New Roman" w:cs="Times New Roman"/>
              <w:lang w:val="ru-RU"/>
            </w:rPr>
          </w:pPr>
          <w:r w:rsidRPr="00213022">
            <w:rPr>
              <w:rFonts w:eastAsia="Times New Roman" w:cs="Times New Roman"/>
              <w:w w:val="105"/>
            </w:rPr>
            <w:t>RU.17701729.</w:t>
          </w:r>
          <w:r w:rsidR="00FB4D3E">
            <w:rPr>
              <w:rFonts w:eastAsia="Times New Roman" w:cs="Times New Roman"/>
              <w:w w:val="105"/>
            </w:rPr>
            <w:t>05.02</w:t>
          </w:r>
          <w:r w:rsidRPr="00213022">
            <w:rPr>
              <w:rFonts w:eastAsia="Times New Roman" w:cs="Times New Roman"/>
              <w:w w:val="105"/>
            </w:rPr>
            <w:t xml:space="preserve">-01 </w:t>
          </w:r>
          <w:r>
            <w:rPr>
              <w:rFonts w:eastAsia="Times New Roman" w:cs="Times New Roman"/>
              <w:w w:val="105"/>
              <w:lang w:val="ru-RU"/>
            </w:rPr>
            <w:t>51</w:t>
          </w:r>
          <w:r w:rsidRPr="00213022">
            <w:rPr>
              <w:rFonts w:eastAsia="Times New Roman" w:cs="Times New Roman"/>
              <w:w w:val="105"/>
              <w:lang w:val="ru-RU"/>
            </w:rPr>
            <w:t xml:space="preserve"> 01-1</w:t>
          </w:r>
        </w:p>
      </w:tc>
      <w:tc>
        <w:tcPr>
          <w:tcW w:w="1417" w:type="dxa"/>
        </w:tcPr>
        <w:p w14:paraId="1D32EE54" w14:textId="77777777" w:rsidR="005408C0" w:rsidRPr="00213022" w:rsidRDefault="005408C0" w:rsidP="004414F3">
          <w:pPr>
            <w:rPr>
              <w:rFonts w:eastAsia="Times New Roman" w:cs="Times New Roman"/>
              <w:sz w:val="18"/>
            </w:rPr>
          </w:pPr>
        </w:p>
      </w:tc>
      <w:tc>
        <w:tcPr>
          <w:tcW w:w="1560" w:type="dxa"/>
        </w:tcPr>
        <w:p w14:paraId="45EDDBDD" w14:textId="77777777" w:rsidR="005408C0" w:rsidRPr="00213022" w:rsidRDefault="005408C0" w:rsidP="004414F3">
          <w:pPr>
            <w:rPr>
              <w:rFonts w:eastAsia="Times New Roman" w:cs="Times New Roman"/>
              <w:sz w:val="18"/>
            </w:rPr>
          </w:pPr>
        </w:p>
      </w:tc>
      <w:tc>
        <w:tcPr>
          <w:tcW w:w="1559" w:type="dxa"/>
        </w:tcPr>
        <w:p w14:paraId="511894D6" w14:textId="77777777" w:rsidR="005408C0" w:rsidRPr="00213022" w:rsidRDefault="005408C0" w:rsidP="004414F3">
          <w:pPr>
            <w:rPr>
              <w:rFonts w:eastAsia="Times New Roman" w:cs="Times New Roman"/>
              <w:sz w:val="18"/>
            </w:rPr>
          </w:pPr>
        </w:p>
      </w:tc>
      <w:tc>
        <w:tcPr>
          <w:tcW w:w="1417" w:type="dxa"/>
        </w:tcPr>
        <w:p w14:paraId="3712B0A2" w14:textId="77777777" w:rsidR="005408C0" w:rsidRPr="00213022" w:rsidRDefault="005408C0" w:rsidP="004414F3">
          <w:pPr>
            <w:rPr>
              <w:rFonts w:eastAsia="Times New Roman" w:cs="Times New Roman"/>
              <w:sz w:val="18"/>
            </w:rPr>
          </w:pPr>
        </w:p>
      </w:tc>
    </w:tr>
    <w:tr w:rsidR="005408C0" w:rsidRPr="00213022" w14:paraId="6503048D" w14:textId="77777777" w:rsidTr="004414F3">
      <w:trPr>
        <w:trHeight w:val="268"/>
      </w:trPr>
      <w:tc>
        <w:tcPr>
          <w:tcW w:w="3119" w:type="dxa"/>
        </w:tcPr>
        <w:p w14:paraId="50263455" w14:textId="77777777" w:rsidR="005408C0" w:rsidRPr="00213022" w:rsidRDefault="005408C0" w:rsidP="004414F3">
          <w:pPr>
            <w:spacing w:line="236" w:lineRule="exact"/>
            <w:ind w:left="122"/>
            <w:rPr>
              <w:rFonts w:eastAsia="Times New Roman" w:cs="Times New Roman"/>
            </w:rPr>
          </w:pPr>
          <w:r w:rsidRPr="00213022">
            <w:rPr>
              <w:rFonts w:eastAsia="Times New Roman" w:cs="Times New Roman"/>
              <w:w w:val="105"/>
            </w:rPr>
            <w:t>Инв. № подл.</w:t>
          </w:r>
        </w:p>
      </w:tc>
      <w:tc>
        <w:tcPr>
          <w:tcW w:w="1417" w:type="dxa"/>
        </w:tcPr>
        <w:p w14:paraId="64B27459" w14:textId="77777777" w:rsidR="005408C0" w:rsidRPr="00213022" w:rsidRDefault="005408C0" w:rsidP="004414F3">
          <w:pPr>
            <w:spacing w:line="236" w:lineRule="exact"/>
            <w:ind w:left="122"/>
            <w:rPr>
              <w:rFonts w:eastAsia="Times New Roman" w:cs="Times New Roman"/>
            </w:rPr>
          </w:pPr>
          <w:r w:rsidRPr="00213022">
            <w:rPr>
              <w:rFonts w:eastAsia="Times New Roman" w:cs="Times New Roman"/>
              <w:w w:val="105"/>
            </w:rPr>
            <w:t>Подп. и дата</w:t>
          </w:r>
        </w:p>
      </w:tc>
      <w:tc>
        <w:tcPr>
          <w:tcW w:w="1560" w:type="dxa"/>
        </w:tcPr>
        <w:p w14:paraId="2D266182" w14:textId="77777777" w:rsidR="005408C0" w:rsidRPr="00213022" w:rsidRDefault="005408C0" w:rsidP="004414F3">
          <w:pPr>
            <w:spacing w:line="236" w:lineRule="exact"/>
            <w:ind w:left="121"/>
            <w:rPr>
              <w:rFonts w:eastAsia="Times New Roman" w:cs="Times New Roman"/>
            </w:rPr>
          </w:pPr>
          <w:r w:rsidRPr="00213022">
            <w:rPr>
              <w:rFonts w:eastAsia="Times New Roman" w:cs="Times New Roman"/>
              <w:w w:val="105"/>
            </w:rPr>
            <w:t>Взам. инв. №</w:t>
          </w:r>
        </w:p>
      </w:tc>
      <w:tc>
        <w:tcPr>
          <w:tcW w:w="1559" w:type="dxa"/>
        </w:tcPr>
        <w:p w14:paraId="347796A3" w14:textId="77777777" w:rsidR="005408C0" w:rsidRPr="00213022" w:rsidRDefault="005408C0" w:rsidP="004414F3">
          <w:pPr>
            <w:spacing w:line="236" w:lineRule="exact"/>
            <w:ind w:left="121"/>
            <w:rPr>
              <w:rFonts w:eastAsia="Times New Roman" w:cs="Times New Roman"/>
            </w:rPr>
          </w:pPr>
          <w:r w:rsidRPr="00213022">
            <w:rPr>
              <w:rFonts w:eastAsia="Times New Roman" w:cs="Times New Roman"/>
              <w:w w:val="105"/>
            </w:rPr>
            <w:t>Инв. № дубл.</w:t>
          </w:r>
        </w:p>
      </w:tc>
      <w:tc>
        <w:tcPr>
          <w:tcW w:w="1417" w:type="dxa"/>
        </w:tcPr>
        <w:p w14:paraId="6ADABFF5" w14:textId="77777777" w:rsidR="005408C0" w:rsidRPr="00213022" w:rsidRDefault="005408C0" w:rsidP="004414F3">
          <w:pPr>
            <w:spacing w:line="236" w:lineRule="exact"/>
            <w:ind w:left="121"/>
            <w:rPr>
              <w:rFonts w:eastAsia="Times New Roman" w:cs="Times New Roman"/>
            </w:rPr>
          </w:pPr>
          <w:r w:rsidRPr="00213022">
            <w:rPr>
              <w:rFonts w:eastAsia="Times New Roman" w:cs="Times New Roman"/>
              <w:w w:val="105"/>
            </w:rPr>
            <w:t>Подп. и дата</w:t>
          </w:r>
        </w:p>
      </w:tc>
    </w:tr>
  </w:tbl>
  <w:p w14:paraId="0E175D04" w14:textId="77777777" w:rsidR="005408C0" w:rsidRPr="00574F5B" w:rsidRDefault="005408C0" w:rsidP="004414F3">
    <w:pPr>
      <w:pStyle w:val="Footer"/>
      <w:rPr>
        <w:b/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E7E8F" w14:textId="77777777" w:rsidR="005408C0" w:rsidRPr="00574F5B" w:rsidRDefault="005408C0">
    <w:pPr>
      <w:pStyle w:val="Footer"/>
      <w:rPr>
        <w:b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59C1E0" w14:textId="77777777" w:rsidR="007C39F2" w:rsidRDefault="007C39F2" w:rsidP="00037718">
      <w:pPr>
        <w:spacing w:after="0" w:line="240" w:lineRule="auto"/>
      </w:pPr>
      <w:r>
        <w:separator/>
      </w:r>
    </w:p>
  </w:footnote>
  <w:footnote w:type="continuationSeparator" w:id="0">
    <w:p w14:paraId="3D64DC2E" w14:textId="77777777" w:rsidR="007C39F2" w:rsidRDefault="007C39F2" w:rsidP="000377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B948E" w14:textId="77777777" w:rsidR="005408C0" w:rsidRDefault="005408C0" w:rsidP="003E7EBB">
    <w:pPr>
      <w:pStyle w:val="Header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1A829" w14:textId="77777777" w:rsidR="005408C0" w:rsidRDefault="005408C0" w:rsidP="008742A7">
    <w:pPr>
      <w:pStyle w:val="Header"/>
    </w:pPr>
  </w:p>
  <w:p w14:paraId="6D4D07C8" w14:textId="77777777" w:rsidR="005408C0" w:rsidRDefault="005408C0" w:rsidP="003E7EBB">
    <w:pPr>
      <w:pStyle w:val="Header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</w:rPr>
      <w:id w:val="-99904230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F656CF4" w14:textId="77777777" w:rsidR="005408C0" w:rsidRPr="00574F5B" w:rsidRDefault="005408C0" w:rsidP="00574F5B">
        <w:pPr>
          <w:pStyle w:val="a0"/>
          <w:tabs>
            <w:tab w:val="center" w:pos="5032"/>
            <w:tab w:val="left" w:pos="5559"/>
          </w:tabs>
          <w:jc w:val="left"/>
          <w:rPr>
            <w:b/>
          </w:rPr>
        </w:pPr>
        <w:r>
          <w:rPr>
            <w:b/>
          </w:rPr>
          <w:tab/>
        </w:r>
        <w:r w:rsidRPr="00574F5B">
          <w:rPr>
            <w:rStyle w:val="a1"/>
            <w:b/>
          </w:rPr>
          <w:fldChar w:fldCharType="begin"/>
        </w:r>
        <w:r w:rsidRPr="00574F5B">
          <w:rPr>
            <w:rStyle w:val="a1"/>
            <w:b/>
          </w:rPr>
          <w:instrText>PAGE   \* MERGEFORMAT</w:instrText>
        </w:r>
        <w:r w:rsidRPr="00574F5B">
          <w:rPr>
            <w:rStyle w:val="a1"/>
            <w:b/>
          </w:rPr>
          <w:fldChar w:fldCharType="separate"/>
        </w:r>
        <w:r w:rsidR="00F26CA3">
          <w:rPr>
            <w:rStyle w:val="a1"/>
            <w:b/>
            <w:noProof/>
          </w:rPr>
          <w:t>14</w:t>
        </w:r>
        <w:r w:rsidRPr="00574F5B">
          <w:rPr>
            <w:rStyle w:val="a1"/>
            <w:b/>
          </w:rPr>
          <w:fldChar w:fldCharType="end"/>
        </w:r>
        <w:r>
          <w:rPr>
            <w:rStyle w:val="a1"/>
            <w:b/>
          </w:rPr>
          <w:tab/>
        </w:r>
      </w:p>
      <w:p w14:paraId="3111A01D" w14:textId="61180A04" w:rsidR="005408C0" w:rsidRPr="00574F5B" w:rsidRDefault="005408C0" w:rsidP="00574F5B">
        <w:pPr>
          <w:pStyle w:val="a0"/>
          <w:jc w:val="center"/>
          <w:rPr>
            <w:b/>
            <w:noProof/>
          </w:rPr>
        </w:pPr>
        <w:r w:rsidRPr="00C93570">
          <w:rPr>
            <w:b/>
            <w:sz w:val="28"/>
          </w:rPr>
          <w:t>RU.17701729.</w:t>
        </w:r>
        <w:r w:rsidR="00FB4D3E">
          <w:rPr>
            <w:b/>
            <w:sz w:val="28"/>
          </w:rPr>
          <w:t>05.02</w:t>
        </w:r>
        <w:r>
          <w:rPr>
            <w:b/>
            <w:sz w:val="28"/>
          </w:rPr>
          <w:t>-01 51 01-</w:t>
        </w:r>
        <w:r w:rsidRPr="00C93570">
          <w:rPr>
            <w:b/>
            <w:sz w:val="28"/>
          </w:rPr>
          <w:t>1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40FF0"/>
    <w:multiLevelType w:val="hybridMultilevel"/>
    <w:tmpl w:val="14FE93F6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2BC1325"/>
    <w:multiLevelType w:val="hybridMultilevel"/>
    <w:tmpl w:val="00146DD2"/>
    <w:lvl w:ilvl="0" w:tplc="4C283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51063FF"/>
    <w:multiLevelType w:val="hybridMultilevel"/>
    <w:tmpl w:val="D49889E6"/>
    <w:lvl w:ilvl="0" w:tplc="A712EB2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1F66CA"/>
    <w:multiLevelType w:val="hybridMultilevel"/>
    <w:tmpl w:val="37BCB01A"/>
    <w:lvl w:ilvl="0" w:tplc="4C283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FF774D"/>
    <w:multiLevelType w:val="hybridMultilevel"/>
    <w:tmpl w:val="9FCCD532"/>
    <w:lvl w:ilvl="0" w:tplc="4C283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0CF013F3"/>
    <w:multiLevelType w:val="multilevel"/>
    <w:tmpl w:val="52A4E3D6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0E7960F4"/>
    <w:multiLevelType w:val="multilevel"/>
    <w:tmpl w:val="9DBE1932"/>
    <w:lvl w:ilvl="0">
      <w:start w:val="1"/>
      <w:numFmt w:val="decimal"/>
      <w:pStyle w:val="a"/>
      <w:suff w:val="space"/>
      <w:lvlText w:val="ПРИЛОЖЕНИЕ %1"/>
      <w:lvlJc w:val="right"/>
      <w:pPr>
        <w:ind w:left="0" w:firstLine="288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7" w15:restartNumberingAfterBreak="0">
    <w:nsid w:val="0EFF6D7E"/>
    <w:multiLevelType w:val="hybridMultilevel"/>
    <w:tmpl w:val="159A3DE2"/>
    <w:lvl w:ilvl="0" w:tplc="A712EB28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5EB0FF0"/>
    <w:multiLevelType w:val="hybridMultilevel"/>
    <w:tmpl w:val="6CCC4250"/>
    <w:lvl w:ilvl="0" w:tplc="4C283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16BA1AF0"/>
    <w:multiLevelType w:val="hybridMultilevel"/>
    <w:tmpl w:val="D69804C2"/>
    <w:lvl w:ilvl="0" w:tplc="A712EB2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18B04C71"/>
    <w:multiLevelType w:val="hybridMultilevel"/>
    <w:tmpl w:val="09266C9C"/>
    <w:lvl w:ilvl="0" w:tplc="4C283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1B7B7D82"/>
    <w:multiLevelType w:val="hybridMultilevel"/>
    <w:tmpl w:val="4CF83232"/>
    <w:lvl w:ilvl="0" w:tplc="824892EA">
      <w:start w:val="1"/>
      <w:numFmt w:val="decimal"/>
      <w:lvlText w:val="%1)"/>
      <w:lvlJc w:val="left"/>
      <w:pPr>
        <w:ind w:left="18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204335E"/>
    <w:multiLevelType w:val="hybridMultilevel"/>
    <w:tmpl w:val="97B8DE48"/>
    <w:lvl w:ilvl="0" w:tplc="4C283274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25737026"/>
    <w:multiLevelType w:val="hybridMultilevel"/>
    <w:tmpl w:val="559EF6A8"/>
    <w:lvl w:ilvl="0" w:tplc="4C283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26B81577"/>
    <w:multiLevelType w:val="hybridMultilevel"/>
    <w:tmpl w:val="F0D4B25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A712EB28">
      <w:start w:val="1"/>
      <w:numFmt w:val="bullet"/>
      <w:lvlText w:val=""/>
      <w:lvlJc w:val="left"/>
      <w:pPr>
        <w:ind w:left="2133" w:hanging="705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2A066738"/>
    <w:multiLevelType w:val="hybridMultilevel"/>
    <w:tmpl w:val="344A43C0"/>
    <w:lvl w:ilvl="0" w:tplc="A9129718">
      <w:start w:val="1"/>
      <w:numFmt w:val="decimal"/>
      <w:lvlText w:val="%1)"/>
      <w:lvlJc w:val="left"/>
      <w:pPr>
        <w:ind w:left="1399" w:hanging="266"/>
      </w:pPr>
      <w:rPr>
        <w:rFonts w:ascii="Times New Roman" w:eastAsia="Times New Roman" w:hAnsi="Times New Roman" w:cs="Times New Roman" w:hint="default"/>
        <w:w w:val="105"/>
        <w:sz w:val="22"/>
        <w:szCs w:val="22"/>
      </w:rPr>
    </w:lvl>
    <w:lvl w:ilvl="1" w:tplc="00368636">
      <w:numFmt w:val="bullet"/>
      <w:lvlText w:val="•"/>
      <w:lvlJc w:val="left"/>
      <w:pPr>
        <w:ind w:left="2410" w:hanging="266"/>
      </w:pPr>
      <w:rPr>
        <w:rFonts w:hint="default"/>
      </w:rPr>
    </w:lvl>
    <w:lvl w:ilvl="2" w:tplc="5E5A4020">
      <w:numFmt w:val="bullet"/>
      <w:lvlText w:val="•"/>
      <w:lvlJc w:val="left"/>
      <w:pPr>
        <w:ind w:left="3420" w:hanging="266"/>
      </w:pPr>
      <w:rPr>
        <w:rFonts w:hint="default"/>
      </w:rPr>
    </w:lvl>
    <w:lvl w:ilvl="3" w:tplc="60B224BC">
      <w:numFmt w:val="bullet"/>
      <w:lvlText w:val="•"/>
      <w:lvlJc w:val="left"/>
      <w:pPr>
        <w:ind w:left="4430" w:hanging="266"/>
      </w:pPr>
      <w:rPr>
        <w:rFonts w:hint="default"/>
      </w:rPr>
    </w:lvl>
    <w:lvl w:ilvl="4" w:tplc="C7FC8B52">
      <w:numFmt w:val="bullet"/>
      <w:lvlText w:val="•"/>
      <w:lvlJc w:val="left"/>
      <w:pPr>
        <w:ind w:left="5440" w:hanging="266"/>
      </w:pPr>
      <w:rPr>
        <w:rFonts w:hint="default"/>
      </w:rPr>
    </w:lvl>
    <w:lvl w:ilvl="5" w:tplc="34E48B76">
      <w:numFmt w:val="bullet"/>
      <w:lvlText w:val="•"/>
      <w:lvlJc w:val="left"/>
      <w:pPr>
        <w:ind w:left="6450" w:hanging="266"/>
      </w:pPr>
      <w:rPr>
        <w:rFonts w:hint="default"/>
      </w:rPr>
    </w:lvl>
    <w:lvl w:ilvl="6" w:tplc="AC944508">
      <w:numFmt w:val="bullet"/>
      <w:lvlText w:val="•"/>
      <w:lvlJc w:val="left"/>
      <w:pPr>
        <w:ind w:left="7460" w:hanging="266"/>
      </w:pPr>
      <w:rPr>
        <w:rFonts w:hint="default"/>
      </w:rPr>
    </w:lvl>
    <w:lvl w:ilvl="7" w:tplc="AEAEC38E">
      <w:numFmt w:val="bullet"/>
      <w:lvlText w:val="•"/>
      <w:lvlJc w:val="left"/>
      <w:pPr>
        <w:ind w:left="8470" w:hanging="266"/>
      </w:pPr>
      <w:rPr>
        <w:rFonts w:hint="default"/>
      </w:rPr>
    </w:lvl>
    <w:lvl w:ilvl="8" w:tplc="9B0CCB20">
      <w:numFmt w:val="bullet"/>
      <w:lvlText w:val="•"/>
      <w:lvlJc w:val="left"/>
      <w:pPr>
        <w:ind w:left="9480" w:hanging="266"/>
      </w:pPr>
      <w:rPr>
        <w:rFonts w:hint="default"/>
      </w:rPr>
    </w:lvl>
  </w:abstractNum>
  <w:abstractNum w:abstractNumId="16" w15:restartNumberingAfterBreak="0">
    <w:nsid w:val="320E711E"/>
    <w:multiLevelType w:val="hybridMultilevel"/>
    <w:tmpl w:val="9E245CF8"/>
    <w:lvl w:ilvl="0" w:tplc="04190001">
      <w:start w:val="1"/>
      <w:numFmt w:val="bullet"/>
      <w:lvlText w:val=""/>
      <w:lvlJc w:val="left"/>
      <w:pPr>
        <w:ind w:left="18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09" w:hanging="360"/>
      </w:pPr>
      <w:rPr>
        <w:rFonts w:ascii="Wingdings" w:hAnsi="Wingdings" w:hint="default"/>
      </w:rPr>
    </w:lvl>
  </w:abstractNum>
  <w:abstractNum w:abstractNumId="17" w15:restartNumberingAfterBreak="0">
    <w:nsid w:val="323F50F7"/>
    <w:multiLevelType w:val="hybridMultilevel"/>
    <w:tmpl w:val="C4D498D8"/>
    <w:lvl w:ilvl="0" w:tplc="824892E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33A7FE7"/>
    <w:multiLevelType w:val="hybridMultilevel"/>
    <w:tmpl w:val="5F444AF8"/>
    <w:lvl w:ilvl="0" w:tplc="A712EB28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3D842EE9"/>
    <w:multiLevelType w:val="hybridMultilevel"/>
    <w:tmpl w:val="21425F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2BA9150">
      <w:start w:val="1"/>
      <w:numFmt w:val="decimal"/>
      <w:lvlText w:val="%2)"/>
      <w:lvlJc w:val="left"/>
      <w:pPr>
        <w:ind w:left="1785" w:hanging="70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8E5772"/>
    <w:multiLevelType w:val="hybridMultilevel"/>
    <w:tmpl w:val="6DD4FF4A"/>
    <w:lvl w:ilvl="0" w:tplc="A712EB28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1" w15:restartNumberingAfterBreak="0">
    <w:nsid w:val="46446580"/>
    <w:multiLevelType w:val="hybridMultilevel"/>
    <w:tmpl w:val="3D4C2056"/>
    <w:lvl w:ilvl="0" w:tplc="A712EB2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474D078F"/>
    <w:multiLevelType w:val="hybridMultilevel"/>
    <w:tmpl w:val="FDC8A0B2"/>
    <w:lvl w:ilvl="0" w:tplc="A712EB28">
      <w:start w:val="1"/>
      <w:numFmt w:val="bullet"/>
      <w:lvlText w:val=""/>
      <w:lvlJc w:val="left"/>
      <w:pPr>
        <w:ind w:left="11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49" w:hanging="360"/>
      </w:pPr>
    </w:lvl>
    <w:lvl w:ilvl="2" w:tplc="0419001B" w:tentative="1">
      <w:start w:val="1"/>
      <w:numFmt w:val="lowerRoman"/>
      <w:lvlText w:val="%3."/>
      <w:lvlJc w:val="right"/>
      <w:pPr>
        <w:ind w:left="2569" w:hanging="180"/>
      </w:pPr>
    </w:lvl>
    <w:lvl w:ilvl="3" w:tplc="0419000F" w:tentative="1">
      <w:start w:val="1"/>
      <w:numFmt w:val="decimal"/>
      <w:lvlText w:val="%4."/>
      <w:lvlJc w:val="left"/>
      <w:pPr>
        <w:ind w:left="3289" w:hanging="360"/>
      </w:pPr>
    </w:lvl>
    <w:lvl w:ilvl="4" w:tplc="04190019" w:tentative="1">
      <w:start w:val="1"/>
      <w:numFmt w:val="lowerLetter"/>
      <w:lvlText w:val="%5."/>
      <w:lvlJc w:val="left"/>
      <w:pPr>
        <w:ind w:left="4009" w:hanging="360"/>
      </w:pPr>
    </w:lvl>
    <w:lvl w:ilvl="5" w:tplc="0419001B" w:tentative="1">
      <w:start w:val="1"/>
      <w:numFmt w:val="lowerRoman"/>
      <w:lvlText w:val="%6."/>
      <w:lvlJc w:val="right"/>
      <w:pPr>
        <w:ind w:left="4729" w:hanging="180"/>
      </w:pPr>
    </w:lvl>
    <w:lvl w:ilvl="6" w:tplc="0419000F" w:tentative="1">
      <w:start w:val="1"/>
      <w:numFmt w:val="decimal"/>
      <w:lvlText w:val="%7."/>
      <w:lvlJc w:val="left"/>
      <w:pPr>
        <w:ind w:left="5449" w:hanging="360"/>
      </w:pPr>
    </w:lvl>
    <w:lvl w:ilvl="7" w:tplc="04190019" w:tentative="1">
      <w:start w:val="1"/>
      <w:numFmt w:val="lowerLetter"/>
      <w:lvlText w:val="%8."/>
      <w:lvlJc w:val="left"/>
      <w:pPr>
        <w:ind w:left="6169" w:hanging="360"/>
      </w:pPr>
    </w:lvl>
    <w:lvl w:ilvl="8" w:tplc="0419001B" w:tentative="1">
      <w:start w:val="1"/>
      <w:numFmt w:val="lowerRoman"/>
      <w:lvlText w:val="%9."/>
      <w:lvlJc w:val="right"/>
      <w:pPr>
        <w:ind w:left="6889" w:hanging="180"/>
      </w:pPr>
    </w:lvl>
  </w:abstractNum>
  <w:abstractNum w:abstractNumId="23" w15:restartNumberingAfterBreak="0">
    <w:nsid w:val="54B57E1C"/>
    <w:multiLevelType w:val="hybridMultilevel"/>
    <w:tmpl w:val="555AB52A"/>
    <w:lvl w:ilvl="0" w:tplc="A712EB2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D2764E0"/>
    <w:multiLevelType w:val="hybridMultilevel"/>
    <w:tmpl w:val="4AC25DAC"/>
    <w:lvl w:ilvl="0" w:tplc="04190011">
      <w:start w:val="1"/>
      <w:numFmt w:val="decimal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5F871412"/>
    <w:multiLevelType w:val="hybridMultilevel"/>
    <w:tmpl w:val="85FC802E"/>
    <w:lvl w:ilvl="0" w:tplc="5FB642E4">
      <w:start w:val="1"/>
      <w:numFmt w:val="bullet"/>
      <w:lvlText w:val=""/>
      <w:lvlJc w:val="left"/>
      <w:pPr>
        <w:ind w:left="18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09" w:hanging="360"/>
      </w:pPr>
      <w:rPr>
        <w:rFonts w:ascii="Wingdings" w:hAnsi="Wingdings" w:hint="default"/>
      </w:rPr>
    </w:lvl>
  </w:abstractNum>
  <w:abstractNum w:abstractNumId="26" w15:restartNumberingAfterBreak="0">
    <w:nsid w:val="61774C2F"/>
    <w:multiLevelType w:val="hybridMultilevel"/>
    <w:tmpl w:val="F82658A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62912E67"/>
    <w:multiLevelType w:val="hybridMultilevel"/>
    <w:tmpl w:val="06FEA1CC"/>
    <w:lvl w:ilvl="0" w:tplc="A712EB28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8" w15:restartNumberingAfterBreak="0">
    <w:nsid w:val="657E6067"/>
    <w:multiLevelType w:val="hybridMultilevel"/>
    <w:tmpl w:val="379EFDC6"/>
    <w:lvl w:ilvl="0" w:tplc="4C283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676734B1"/>
    <w:multiLevelType w:val="hybridMultilevel"/>
    <w:tmpl w:val="557851EC"/>
    <w:lvl w:ilvl="0" w:tplc="778E160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6BDE7E20"/>
    <w:multiLevelType w:val="hybridMultilevel"/>
    <w:tmpl w:val="3200AF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8023340"/>
    <w:multiLevelType w:val="hybridMultilevel"/>
    <w:tmpl w:val="718453DC"/>
    <w:lvl w:ilvl="0" w:tplc="A712EB2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0"/>
  </w:num>
  <w:num w:numId="2">
    <w:abstractNumId w:val="15"/>
  </w:num>
  <w:num w:numId="3">
    <w:abstractNumId w:val="19"/>
  </w:num>
  <w:num w:numId="4">
    <w:abstractNumId w:val="22"/>
  </w:num>
  <w:num w:numId="5">
    <w:abstractNumId w:val="11"/>
  </w:num>
  <w:num w:numId="6">
    <w:abstractNumId w:val="10"/>
  </w:num>
  <w:num w:numId="7">
    <w:abstractNumId w:val="4"/>
  </w:num>
  <w:num w:numId="8">
    <w:abstractNumId w:val="7"/>
  </w:num>
  <w:num w:numId="9">
    <w:abstractNumId w:val="28"/>
  </w:num>
  <w:num w:numId="10">
    <w:abstractNumId w:val="3"/>
  </w:num>
  <w:num w:numId="11">
    <w:abstractNumId w:val="13"/>
  </w:num>
  <w:num w:numId="12">
    <w:abstractNumId w:val="8"/>
  </w:num>
  <w:num w:numId="13">
    <w:abstractNumId w:val="12"/>
  </w:num>
  <w:num w:numId="14">
    <w:abstractNumId w:val="1"/>
  </w:num>
  <w:num w:numId="15">
    <w:abstractNumId w:val="5"/>
  </w:num>
  <w:num w:numId="16">
    <w:abstractNumId w:val="6"/>
  </w:num>
  <w:num w:numId="17">
    <w:abstractNumId w:val="17"/>
  </w:num>
  <w:num w:numId="18">
    <w:abstractNumId w:val="25"/>
  </w:num>
  <w:num w:numId="19">
    <w:abstractNumId w:val="16"/>
  </w:num>
  <w:num w:numId="20">
    <w:abstractNumId w:val="14"/>
  </w:num>
  <w:num w:numId="21">
    <w:abstractNumId w:val="9"/>
  </w:num>
  <w:num w:numId="22">
    <w:abstractNumId w:val="2"/>
  </w:num>
  <w:num w:numId="23">
    <w:abstractNumId w:val="21"/>
  </w:num>
  <w:num w:numId="24">
    <w:abstractNumId w:val="24"/>
  </w:num>
  <w:num w:numId="25">
    <w:abstractNumId w:val="26"/>
  </w:num>
  <w:num w:numId="26">
    <w:abstractNumId w:val="18"/>
  </w:num>
  <w:num w:numId="27">
    <w:abstractNumId w:val="0"/>
  </w:num>
  <w:num w:numId="28">
    <w:abstractNumId w:val="31"/>
  </w:num>
  <w:num w:numId="29">
    <w:abstractNumId w:val="27"/>
  </w:num>
  <w:num w:numId="30">
    <w:abstractNumId w:val="20"/>
  </w:num>
  <w:num w:numId="31">
    <w:abstractNumId w:val="23"/>
  </w:num>
  <w:num w:numId="3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ttachedTemplate r:id="rId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142B"/>
    <w:rsid w:val="00001E4F"/>
    <w:rsid w:val="00013FB6"/>
    <w:rsid w:val="00021090"/>
    <w:rsid w:val="00024CDE"/>
    <w:rsid w:val="00037718"/>
    <w:rsid w:val="00043EBA"/>
    <w:rsid w:val="00060A38"/>
    <w:rsid w:val="00067A55"/>
    <w:rsid w:val="00070ADB"/>
    <w:rsid w:val="00072E17"/>
    <w:rsid w:val="00075B2F"/>
    <w:rsid w:val="00076058"/>
    <w:rsid w:val="00080017"/>
    <w:rsid w:val="00087B6E"/>
    <w:rsid w:val="00092380"/>
    <w:rsid w:val="00095285"/>
    <w:rsid w:val="000A6EF9"/>
    <w:rsid w:val="000B529F"/>
    <w:rsid w:val="000C1F2A"/>
    <w:rsid w:val="000D69CD"/>
    <w:rsid w:val="000F3639"/>
    <w:rsid w:val="000F509C"/>
    <w:rsid w:val="00113BB2"/>
    <w:rsid w:val="00135703"/>
    <w:rsid w:val="00160691"/>
    <w:rsid w:val="00167C61"/>
    <w:rsid w:val="0018788A"/>
    <w:rsid w:val="001A4E43"/>
    <w:rsid w:val="001D4FD0"/>
    <w:rsid w:val="001E7889"/>
    <w:rsid w:val="002040F5"/>
    <w:rsid w:val="00206353"/>
    <w:rsid w:val="002236F9"/>
    <w:rsid w:val="0022704B"/>
    <w:rsid w:val="00236503"/>
    <w:rsid w:val="0024530E"/>
    <w:rsid w:val="00270BAD"/>
    <w:rsid w:val="0029181F"/>
    <w:rsid w:val="002A4C0F"/>
    <w:rsid w:val="002B6F77"/>
    <w:rsid w:val="002B7D30"/>
    <w:rsid w:val="002C5968"/>
    <w:rsid w:val="002D6442"/>
    <w:rsid w:val="002E3689"/>
    <w:rsid w:val="002E3CB3"/>
    <w:rsid w:val="002E6DEF"/>
    <w:rsid w:val="00304EA7"/>
    <w:rsid w:val="003114E1"/>
    <w:rsid w:val="00320FCA"/>
    <w:rsid w:val="00326C6B"/>
    <w:rsid w:val="00331EBE"/>
    <w:rsid w:val="00334F2B"/>
    <w:rsid w:val="00354027"/>
    <w:rsid w:val="00354C03"/>
    <w:rsid w:val="00365BB8"/>
    <w:rsid w:val="00371932"/>
    <w:rsid w:val="00381851"/>
    <w:rsid w:val="00385B94"/>
    <w:rsid w:val="00392006"/>
    <w:rsid w:val="003A718E"/>
    <w:rsid w:val="003C6395"/>
    <w:rsid w:val="003C6CEA"/>
    <w:rsid w:val="003C7B61"/>
    <w:rsid w:val="003D1A7D"/>
    <w:rsid w:val="003D2E8E"/>
    <w:rsid w:val="003E0057"/>
    <w:rsid w:val="003E7DBC"/>
    <w:rsid w:val="003E7EBB"/>
    <w:rsid w:val="003F1985"/>
    <w:rsid w:val="003F1E5A"/>
    <w:rsid w:val="003F401A"/>
    <w:rsid w:val="00407596"/>
    <w:rsid w:val="00415B95"/>
    <w:rsid w:val="0042767E"/>
    <w:rsid w:val="004400C2"/>
    <w:rsid w:val="004414F3"/>
    <w:rsid w:val="00447848"/>
    <w:rsid w:val="00452408"/>
    <w:rsid w:val="00456841"/>
    <w:rsid w:val="004656A8"/>
    <w:rsid w:val="00480B88"/>
    <w:rsid w:val="004B6272"/>
    <w:rsid w:val="004B7848"/>
    <w:rsid w:val="004E2B6F"/>
    <w:rsid w:val="004E67A0"/>
    <w:rsid w:val="004F536C"/>
    <w:rsid w:val="004F72A1"/>
    <w:rsid w:val="00501218"/>
    <w:rsid w:val="00522B46"/>
    <w:rsid w:val="00523576"/>
    <w:rsid w:val="00527F18"/>
    <w:rsid w:val="005408C0"/>
    <w:rsid w:val="00543853"/>
    <w:rsid w:val="00550816"/>
    <w:rsid w:val="00561526"/>
    <w:rsid w:val="00562247"/>
    <w:rsid w:val="00564EC4"/>
    <w:rsid w:val="00567785"/>
    <w:rsid w:val="00572ABF"/>
    <w:rsid w:val="00574F5B"/>
    <w:rsid w:val="00583E34"/>
    <w:rsid w:val="00591345"/>
    <w:rsid w:val="00592207"/>
    <w:rsid w:val="005B47F1"/>
    <w:rsid w:val="005B68E1"/>
    <w:rsid w:val="005C503A"/>
    <w:rsid w:val="005C7CD5"/>
    <w:rsid w:val="005D2C6A"/>
    <w:rsid w:val="005F197F"/>
    <w:rsid w:val="005F2A34"/>
    <w:rsid w:val="005F4C19"/>
    <w:rsid w:val="005F52D9"/>
    <w:rsid w:val="006052E6"/>
    <w:rsid w:val="00615919"/>
    <w:rsid w:val="006210C8"/>
    <w:rsid w:val="006342C3"/>
    <w:rsid w:val="00634F18"/>
    <w:rsid w:val="006376DD"/>
    <w:rsid w:val="00640763"/>
    <w:rsid w:val="00642FB2"/>
    <w:rsid w:val="00645899"/>
    <w:rsid w:val="0065028E"/>
    <w:rsid w:val="00650D2C"/>
    <w:rsid w:val="00657AD3"/>
    <w:rsid w:val="00660471"/>
    <w:rsid w:val="00690F37"/>
    <w:rsid w:val="00692EE3"/>
    <w:rsid w:val="006966C8"/>
    <w:rsid w:val="006A014E"/>
    <w:rsid w:val="006B19BC"/>
    <w:rsid w:val="006B29A3"/>
    <w:rsid w:val="006C5AE3"/>
    <w:rsid w:val="006C6799"/>
    <w:rsid w:val="006E4324"/>
    <w:rsid w:val="006F0ED8"/>
    <w:rsid w:val="00710FA4"/>
    <w:rsid w:val="0071508E"/>
    <w:rsid w:val="00715B48"/>
    <w:rsid w:val="0073284B"/>
    <w:rsid w:val="007416CF"/>
    <w:rsid w:val="00744909"/>
    <w:rsid w:val="00750E08"/>
    <w:rsid w:val="007510AB"/>
    <w:rsid w:val="00756B6A"/>
    <w:rsid w:val="0076105C"/>
    <w:rsid w:val="00763C1F"/>
    <w:rsid w:val="00772687"/>
    <w:rsid w:val="0078787C"/>
    <w:rsid w:val="00787E1F"/>
    <w:rsid w:val="007B3C22"/>
    <w:rsid w:val="007C39F2"/>
    <w:rsid w:val="007C704E"/>
    <w:rsid w:val="007D0332"/>
    <w:rsid w:val="007F1EDF"/>
    <w:rsid w:val="008037BF"/>
    <w:rsid w:val="008152FE"/>
    <w:rsid w:val="00826123"/>
    <w:rsid w:val="00836EF2"/>
    <w:rsid w:val="00837EA0"/>
    <w:rsid w:val="00841E63"/>
    <w:rsid w:val="00847681"/>
    <w:rsid w:val="00847762"/>
    <w:rsid w:val="008742A7"/>
    <w:rsid w:val="00880943"/>
    <w:rsid w:val="008821B9"/>
    <w:rsid w:val="00882D0E"/>
    <w:rsid w:val="008830D7"/>
    <w:rsid w:val="008B3073"/>
    <w:rsid w:val="008B5B5C"/>
    <w:rsid w:val="008C1248"/>
    <w:rsid w:val="008C3EE5"/>
    <w:rsid w:val="008C6BC9"/>
    <w:rsid w:val="008D01C0"/>
    <w:rsid w:val="008D51A9"/>
    <w:rsid w:val="008E3C46"/>
    <w:rsid w:val="008E43C6"/>
    <w:rsid w:val="009141D0"/>
    <w:rsid w:val="009218A2"/>
    <w:rsid w:val="0094064D"/>
    <w:rsid w:val="00953FB8"/>
    <w:rsid w:val="00972E3C"/>
    <w:rsid w:val="00973B57"/>
    <w:rsid w:val="00996283"/>
    <w:rsid w:val="009A367A"/>
    <w:rsid w:val="009A51DF"/>
    <w:rsid w:val="009A7E7C"/>
    <w:rsid w:val="009C2BF6"/>
    <w:rsid w:val="009C6DF6"/>
    <w:rsid w:val="009C7A00"/>
    <w:rsid w:val="009D44BA"/>
    <w:rsid w:val="009D4E75"/>
    <w:rsid w:val="009E06FA"/>
    <w:rsid w:val="009E2619"/>
    <w:rsid w:val="009E641F"/>
    <w:rsid w:val="009E6547"/>
    <w:rsid w:val="00A068D8"/>
    <w:rsid w:val="00A06E6E"/>
    <w:rsid w:val="00A14355"/>
    <w:rsid w:val="00A17D58"/>
    <w:rsid w:val="00A4633F"/>
    <w:rsid w:val="00A776AD"/>
    <w:rsid w:val="00A80134"/>
    <w:rsid w:val="00A9584A"/>
    <w:rsid w:val="00AA2C9A"/>
    <w:rsid w:val="00AC3B74"/>
    <w:rsid w:val="00AC5E5D"/>
    <w:rsid w:val="00AD14E8"/>
    <w:rsid w:val="00AD56B9"/>
    <w:rsid w:val="00AE35B9"/>
    <w:rsid w:val="00AE694E"/>
    <w:rsid w:val="00AE6ACB"/>
    <w:rsid w:val="00B02C85"/>
    <w:rsid w:val="00B164CA"/>
    <w:rsid w:val="00B4154F"/>
    <w:rsid w:val="00B425E5"/>
    <w:rsid w:val="00B427C4"/>
    <w:rsid w:val="00B461A8"/>
    <w:rsid w:val="00B630E7"/>
    <w:rsid w:val="00B70214"/>
    <w:rsid w:val="00B91CBE"/>
    <w:rsid w:val="00B935B8"/>
    <w:rsid w:val="00B94DDB"/>
    <w:rsid w:val="00BB1877"/>
    <w:rsid w:val="00BC1A04"/>
    <w:rsid w:val="00BD3106"/>
    <w:rsid w:val="00BD3A3C"/>
    <w:rsid w:val="00C17E27"/>
    <w:rsid w:val="00C220A8"/>
    <w:rsid w:val="00C23FAD"/>
    <w:rsid w:val="00C30184"/>
    <w:rsid w:val="00C37917"/>
    <w:rsid w:val="00C46B09"/>
    <w:rsid w:val="00C511BD"/>
    <w:rsid w:val="00C64BD5"/>
    <w:rsid w:val="00CA5D05"/>
    <w:rsid w:val="00CD10D3"/>
    <w:rsid w:val="00CD4249"/>
    <w:rsid w:val="00CD7683"/>
    <w:rsid w:val="00CE13CD"/>
    <w:rsid w:val="00CE5763"/>
    <w:rsid w:val="00CF611E"/>
    <w:rsid w:val="00CF6F81"/>
    <w:rsid w:val="00CF7109"/>
    <w:rsid w:val="00D228E4"/>
    <w:rsid w:val="00D25559"/>
    <w:rsid w:val="00D32F13"/>
    <w:rsid w:val="00D73C00"/>
    <w:rsid w:val="00D94C3D"/>
    <w:rsid w:val="00DA016D"/>
    <w:rsid w:val="00DA0A6A"/>
    <w:rsid w:val="00DB12AE"/>
    <w:rsid w:val="00DC5EA5"/>
    <w:rsid w:val="00DD142B"/>
    <w:rsid w:val="00DD3549"/>
    <w:rsid w:val="00DD6150"/>
    <w:rsid w:val="00DE3007"/>
    <w:rsid w:val="00DE4079"/>
    <w:rsid w:val="00DF0EDB"/>
    <w:rsid w:val="00DF5D2F"/>
    <w:rsid w:val="00DF6417"/>
    <w:rsid w:val="00DF7CED"/>
    <w:rsid w:val="00E0419E"/>
    <w:rsid w:val="00E06E0F"/>
    <w:rsid w:val="00E07876"/>
    <w:rsid w:val="00E07DB7"/>
    <w:rsid w:val="00E304CB"/>
    <w:rsid w:val="00E35959"/>
    <w:rsid w:val="00E91446"/>
    <w:rsid w:val="00E923F7"/>
    <w:rsid w:val="00EA0AD9"/>
    <w:rsid w:val="00EB46B3"/>
    <w:rsid w:val="00EB756C"/>
    <w:rsid w:val="00EF6C0C"/>
    <w:rsid w:val="00F16117"/>
    <w:rsid w:val="00F24082"/>
    <w:rsid w:val="00F249E7"/>
    <w:rsid w:val="00F26CA3"/>
    <w:rsid w:val="00F51107"/>
    <w:rsid w:val="00F521BF"/>
    <w:rsid w:val="00F56F05"/>
    <w:rsid w:val="00F62E61"/>
    <w:rsid w:val="00F63E2B"/>
    <w:rsid w:val="00F65D99"/>
    <w:rsid w:val="00F74BCB"/>
    <w:rsid w:val="00F97877"/>
    <w:rsid w:val="00FA2C1D"/>
    <w:rsid w:val="00FA3D06"/>
    <w:rsid w:val="00FB4D3E"/>
    <w:rsid w:val="00FB6AFD"/>
    <w:rsid w:val="00FC2486"/>
    <w:rsid w:val="00FC62CC"/>
    <w:rsid w:val="00FD6C83"/>
    <w:rsid w:val="00FF3403"/>
    <w:rsid w:val="053AB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622A5E"/>
  <w15:docId w15:val="{48284704-FC13-4D84-ABED-69B34B2D6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01C0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76DD"/>
    <w:pPr>
      <w:keepNext/>
      <w:keepLines/>
      <w:suppressAutoHyphens/>
      <w:spacing w:before="120" w:after="120" w:line="360" w:lineRule="auto"/>
      <w:contextualSpacing/>
      <w:jc w:val="center"/>
      <w:outlineLvl w:val="0"/>
    </w:pPr>
    <w:rPr>
      <w:rFonts w:eastAsiaTheme="majorEastAsia" w:cstheme="majorBidi"/>
      <w:b/>
      <w:color w:val="000000" w:themeColor="text1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197F"/>
    <w:pPr>
      <w:keepNext/>
      <w:keepLines/>
      <w:numPr>
        <w:ilvl w:val="1"/>
        <w:numId w:val="15"/>
      </w:numPr>
      <w:suppressAutoHyphens/>
      <w:spacing w:before="120" w:after="120" w:line="360" w:lineRule="auto"/>
      <w:jc w:val="both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3D2E8E"/>
    <w:pPr>
      <w:numPr>
        <w:ilvl w:val="2"/>
      </w:numPr>
      <w:spacing w:before="240" w:after="60"/>
      <w:outlineLvl w:val="2"/>
    </w:pPr>
    <w:rPr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2619"/>
    <w:pPr>
      <w:keepNext/>
      <w:keepLines/>
      <w:numPr>
        <w:ilvl w:val="3"/>
        <w:numId w:val="1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2619"/>
    <w:pPr>
      <w:keepNext/>
      <w:keepLines/>
      <w:numPr>
        <w:ilvl w:val="4"/>
        <w:numId w:val="15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2619"/>
    <w:pPr>
      <w:keepNext/>
      <w:keepLines/>
      <w:numPr>
        <w:ilvl w:val="5"/>
        <w:numId w:val="15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E2619"/>
    <w:pPr>
      <w:keepNext/>
      <w:keepLines/>
      <w:numPr>
        <w:ilvl w:val="6"/>
        <w:numId w:val="1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2619"/>
    <w:pPr>
      <w:keepNext/>
      <w:keepLines/>
      <w:numPr>
        <w:ilvl w:val="7"/>
        <w:numId w:val="1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2619"/>
    <w:pPr>
      <w:keepNext/>
      <w:keepLines/>
      <w:numPr>
        <w:ilvl w:val="8"/>
        <w:numId w:val="1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F6F81"/>
    <w:pPr>
      <w:autoSpaceDE w:val="0"/>
      <w:autoSpaceDN w:val="0"/>
      <w:adjustRightInd w:val="0"/>
      <w:spacing w:after="0" w:line="240" w:lineRule="auto"/>
    </w:pPr>
    <w:rPr>
      <w:rFonts w:ascii="Cambria" w:eastAsia="Times New Roman" w:hAnsi="Cambria" w:cs="Cambria"/>
      <w:color w:val="000000"/>
      <w:sz w:val="24"/>
      <w:szCs w:val="24"/>
      <w:lang w:eastAsia="ru-RU"/>
    </w:rPr>
  </w:style>
  <w:style w:type="table" w:styleId="TableGrid">
    <w:name w:val="Table Grid"/>
    <w:basedOn w:val="TableNormal"/>
    <w:uiPriority w:val="59"/>
    <w:rsid w:val="00CF6F81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376DD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53FB8"/>
    <w:pPr>
      <w:spacing w:line="259" w:lineRule="auto"/>
      <w:outlineLvl w:val="9"/>
    </w:pPr>
    <w:rPr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5F197F"/>
    <w:rPr>
      <w:rFonts w:ascii="Times New Roman" w:eastAsiaTheme="majorEastAsia" w:hAnsi="Times New Roman" w:cstheme="majorBidi"/>
      <w:b/>
      <w:color w:val="000000" w:themeColor="text1"/>
      <w:szCs w:val="26"/>
    </w:rPr>
  </w:style>
  <w:style w:type="paragraph" w:styleId="Header">
    <w:name w:val="header"/>
    <w:basedOn w:val="Normal"/>
    <w:link w:val="HeaderChar"/>
    <w:uiPriority w:val="99"/>
    <w:unhideWhenUsed/>
    <w:rsid w:val="000377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7718"/>
  </w:style>
  <w:style w:type="paragraph" w:styleId="Footer">
    <w:name w:val="footer"/>
    <w:basedOn w:val="Normal"/>
    <w:link w:val="FooterChar"/>
    <w:uiPriority w:val="99"/>
    <w:unhideWhenUsed/>
    <w:rsid w:val="000377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7718"/>
  </w:style>
  <w:style w:type="paragraph" w:customStyle="1" w:styleId="a0">
    <w:name w:val="ОБЫЧНЫЙ"/>
    <w:basedOn w:val="Normal"/>
    <w:link w:val="a1"/>
    <w:qFormat/>
    <w:rsid w:val="00690F37"/>
    <w:pPr>
      <w:spacing w:after="120" w:line="240" w:lineRule="auto"/>
      <w:ind w:firstLine="709"/>
      <w:jc w:val="both"/>
    </w:pPr>
  </w:style>
  <w:style w:type="paragraph" w:styleId="BodyText">
    <w:name w:val="Body Text"/>
    <w:basedOn w:val="Normal"/>
    <w:link w:val="BodyTextChar"/>
    <w:uiPriority w:val="1"/>
    <w:qFormat/>
    <w:rsid w:val="006376DD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lang w:val="en-US"/>
    </w:rPr>
  </w:style>
  <w:style w:type="character" w:customStyle="1" w:styleId="a1">
    <w:name w:val="ОБЫЧНЫЙ Знак"/>
    <w:basedOn w:val="DefaultParagraphFont"/>
    <w:link w:val="a0"/>
    <w:rsid w:val="00690F37"/>
    <w:rPr>
      <w:rFonts w:ascii="Times New Roman" w:hAnsi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6376DD"/>
    <w:rPr>
      <w:rFonts w:ascii="Times New Roman" w:eastAsia="Times New Roman" w:hAnsi="Times New Roman" w:cs="Times New Roman"/>
      <w:lang w:val="en-US"/>
    </w:rPr>
  </w:style>
  <w:style w:type="paragraph" w:styleId="ListParagraph">
    <w:name w:val="List Paragraph"/>
    <w:basedOn w:val="Normal"/>
    <w:uiPriority w:val="1"/>
    <w:qFormat/>
    <w:rsid w:val="006376DD"/>
    <w:pPr>
      <w:widowControl w:val="0"/>
      <w:autoSpaceDE w:val="0"/>
      <w:autoSpaceDN w:val="0"/>
      <w:spacing w:before="21" w:after="0" w:line="240" w:lineRule="auto"/>
      <w:ind w:left="2133" w:hanging="319"/>
    </w:pPr>
    <w:rPr>
      <w:rFonts w:eastAsia="Times New Roman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C7A0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C7A0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C7A00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D2E8E"/>
    <w:rPr>
      <w:rFonts w:ascii="Times New Roman" w:eastAsiaTheme="majorEastAsia" w:hAnsi="Times New Roman" w:cstheme="majorBidi"/>
      <w:b/>
      <w:color w:val="000000" w:themeColor="text1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8E3C46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9E261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2619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261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9E261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261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261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7">
    <w:name w:val="заг 7"/>
    <w:basedOn w:val="Heading7"/>
    <w:link w:val="70"/>
    <w:rsid w:val="00634F18"/>
    <w:pPr>
      <w:ind w:left="1298" w:hanging="1298"/>
      <w:jc w:val="right"/>
    </w:pPr>
    <w:rPr>
      <w:rFonts w:ascii="Times New Roman" w:hAnsi="Times New Roman"/>
      <w:b/>
      <w:color w:val="000000" w:themeColor="text1"/>
    </w:rPr>
  </w:style>
  <w:style w:type="paragraph" w:customStyle="1" w:styleId="a">
    <w:name w:val="Приложение"/>
    <w:basedOn w:val="Heading1"/>
    <w:link w:val="a2"/>
    <w:qFormat/>
    <w:rsid w:val="00DA0A6A"/>
    <w:pPr>
      <w:numPr>
        <w:numId w:val="16"/>
      </w:numPr>
    </w:pPr>
  </w:style>
  <w:style w:type="character" w:customStyle="1" w:styleId="70">
    <w:name w:val="заг 7 Знак"/>
    <w:basedOn w:val="Heading1Char"/>
    <w:link w:val="7"/>
    <w:rsid w:val="00634F18"/>
    <w:rPr>
      <w:rFonts w:ascii="Times New Roman" w:eastAsiaTheme="majorEastAsia" w:hAnsi="Times New Roman" w:cstheme="majorBidi"/>
      <w:b/>
      <w:i/>
      <w:iCs/>
      <w:color w:val="000000" w:themeColor="text1"/>
      <w:sz w:val="24"/>
      <w:szCs w:val="32"/>
    </w:rPr>
  </w:style>
  <w:style w:type="table" w:customStyle="1" w:styleId="NormalTable0">
    <w:name w:val="Normal Table0"/>
    <w:uiPriority w:val="2"/>
    <w:semiHidden/>
    <w:unhideWhenUsed/>
    <w:qFormat/>
    <w:rsid w:val="00B02C8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2">
    <w:name w:val="Приложение Знак"/>
    <w:basedOn w:val="Heading1Char"/>
    <w:link w:val="a"/>
    <w:rsid w:val="00DA0A6A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customStyle="1" w:styleId="TableParagraph">
    <w:name w:val="Table Paragraph"/>
    <w:basedOn w:val="Normal"/>
    <w:uiPriority w:val="1"/>
    <w:qFormat/>
    <w:rsid w:val="00B02C85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6F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F05"/>
    <w:rPr>
      <w:rFonts w:ascii="Segoe UI" w:hAnsi="Segoe UI" w:cs="Segoe UI"/>
      <w:sz w:val="18"/>
      <w:szCs w:val="18"/>
    </w:rPr>
  </w:style>
  <w:style w:type="table" w:customStyle="1" w:styleId="NormalTable01">
    <w:name w:val="Normal Table01"/>
    <w:uiPriority w:val="2"/>
    <w:semiHidden/>
    <w:unhideWhenUsed/>
    <w:qFormat/>
    <w:rsid w:val="004414F3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2.xml"/><Relationship Id="rId18" Type="http://schemas.openxmlformats.org/officeDocument/2006/relationships/header" Target="header1.xml"/><Relationship Id="rId26" Type="http://schemas.openxmlformats.org/officeDocument/2006/relationships/image" Target="media/image10.png"/><Relationship Id="rId39" Type="http://schemas.openxmlformats.org/officeDocument/2006/relationships/theme" Target="theme/theme1.xml"/><Relationship Id="rId21" Type="http://schemas.openxmlformats.org/officeDocument/2006/relationships/footer" Target="footer1.xml"/><Relationship Id="rId34" Type="http://schemas.openxmlformats.org/officeDocument/2006/relationships/image" Target="media/image18.png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5" Type="http://schemas.openxmlformats.org/officeDocument/2006/relationships/image" Target="media/image9.png"/><Relationship Id="rId33" Type="http://schemas.openxmlformats.org/officeDocument/2006/relationships/image" Target="media/image17.png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header" Target="header3.xml"/><Relationship Id="rId29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ustomXml" Target="ink/ink1.xml"/><Relationship Id="rId24" Type="http://schemas.openxmlformats.org/officeDocument/2006/relationships/image" Target="media/image8.png"/><Relationship Id="rId32" Type="http://schemas.openxmlformats.org/officeDocument/2006/relationships/image" Target="media/image16.png"/><Relationship Id="rId37" Type="http://schemas.openxmlformats.org/officeDocument/2006/relationships/footer" Target="footer2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image" Target="media/image7.png"/><Relationship Id="rId28" Type="http://schemas.openxmlformats.org/officeDocument/2006/relationships/image" Target="media/image12.png"/><Relationship Id="rId36" Type="http://schemas.openxmlformats.org/officeDocument/2006/relationships/hyperlink" Target="https://www.steinberg.net/en/company/technologies/vst3.html" TargetMode="External"/><Relationship Id="rId10" Type="http://schemas.openxmlformats.org/officeDocument/2006/relationships/endnotes" Target="endnotes.xml"/><Relationship Id="rId19" Type="http://schemas.openxmlformats.org/officeDocument/2006/relationships/header" Target="header2.xml"/><Relationship Id="rId31" Type="http://schemas.openxmlformats.org/officeDocument/2006/relationships/image" Target="media/image15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image" Target="media/image6.png"/><Relationship Id="rId27" Type="http://schemas.openxmlformats.org/officeDocument/2006/relationships/image" Target="media/image11.png"/><Relationship Id="rId30" Type="http://schemas.openxmlformats.org/officeDocument/2006/relationships/image" Target="media/image14.png"/><Relationship Id="rId35" Type="http://schemas.openxmlformats.org/officeDocument/2006/relationships/image" Target="media/image19.png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ata\progr\unity_game_coursework1\docs\&#1096;&#1072;&#1073;&#1083;&#1086;&#1085;2.dotx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20T16:31:37.51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240 427 60 0 0,'0'0'749'0'0,"3"2"-726"0"0,11 3 18 0 0,1 1 1 0 0,-1-2-1 0 0,26 6 0 0 0,-2-6-33 0 0,-37-4-6 0 0,13-2 140 0 0,-29 0-135 0 0,0 0-1 0 0,0 1 1 0 0,0 1-1 0 0,-30 3 1 0 0,-66 16 18 0 0,76-13 9 0 0,21-3-41 0 0,0 1-1 0 0,-23 8 0 0 0,-19 8 25 0 0,55-20-10 0 0,0 0-38 0 0,1 0 30 0 0,0 0 0 0 0,0 0 1 0 0,0 0-1 0 0,0 0 0 0 0,-1 0 1 0 0,1 0-1 0 0,0 0 0 0 0,0 0 0 0 0,0 0 1 0 0,-1 0-1 0 0,1 0 0 0 0,0 0 1 0 0,0 0-1 0 0,0 0 0 0 0,0 0 0 0 0,-1 1 1 0 0,1-1-1 0 0,0 0 0 0 0,0 0 1 0 0,0 0-1 0 0,0 0 0 0 0,0 0 1 0 0,-1 0-1 0 0,1 0 0 0 0,0 1 0 0 0,0-1 1 0 0,0 0-1 0 0,0 0 0 0 0,0 0 1 0 0,0 0-1 0 0,0 1 0 0 0,0-1 1 0 0,-1 0-1 0 0,1 0 0 0 0,0 0 0 0 0,0 0 1 0 0,0 1-1 0 0,0-1 0 0 0,0 0 1 0 0,0 0-1 0 0,0 0 0 0 0,0 1 0 0 0,0-1 1 0 0,0 0-1 0 0,0 0 0 0 0,0 0 1 0 0,1 1-1 0 0,-1-1 0 0 0,0 0 1 0 0,0 0-1 0 0,0 0 0 0 0,0 0 0 0 0,0 1 1 0 0,0 0-1 0 0,0 0 0 0 0,1-1 0 0 0,-1 1 0 0 0,0 0 0 0 0,0 0-1 0 0,1 0 1 0 0,-1 0 0 0 0,0-1 0 0 0,1 1 0 0 0,-1 0 0 0 0,1 0 0 0 0,-1-1 0 0 0,1 1 0 0 0,-1 0 0 0 0,2 0 0 0 0,12 10-28 0 0,-8-10 24 0 0,-1 0 0 0 0,1 0-1 0 0,0 0 1 0 0,-1-1-1 0 0,1 0 1 0 0,9-1-1 0 0,-7-2 9 0 0,0 0-1 0 0,-1-1 0 0 0,0 0 0 0 0,0-1 1 0 0,0 1-1 0 0,0-1 0 0 0,-1-1 0 0 0,1 1 1 0 0,7-10-1 0 0,8-11 14 0 0,19-30-1 0 0,-5 7 5 0 0,8-7-5 0 0,-17 19-17 0 0,34-34-1 0 0,58-40 30 0 0,-100 97-30 0 0,-1 0 0 0 0,2 1 1 0 0,0 1-1 0 0,41-18 1 0 0,-60 29 7 0 0,26-6 17 0 0,-26 7-20 0 0,-1 0 0 0 0,1 0-1 0 0,0 0 1 0 0,-1-1 0 0 0,1 1 0 0 0,0 1 0 0 0,-1-1 0 0 0,1 0 0 0 0,0 0-1 0 0,-1 0 1 0 0,1 0 0 0 0,0 0 0 0 0,-1 1 0 0 0,1-1 0 0 0,0 0 0 0 0,-1 0-1 0 0,1 1 1 0 0,-1-1 0 0 0,1 0 0 0 0,-1 1 0 0 0,1-1 0 0 0,-1 1 0 0 0,1-1-1 0 0,-1 1 1 0 0,1-1 0 0 0,-1 1 0 0 0,1-1 0 0 0,-1 1 0 0 0,0 0 0 0 0,1-1-1 0 0,-1 1 1 0 0,0-1 0 0 0,0 1 0 0 0,1 0 0 0 0,-1-1 0 0 0,0 1-1 0 0,0 0 1 0 0,0-1 0 0 0,0 1 0 0 0,0 0 0 0 0,0-1 0 0 0,0 1 0 0 0,0 1-1 0 0,-2 8 11 0 0,-1-1 0 0 0,0 1-1 0 0,0-1 1 0 0,-1 0-1 0 0,0 0 1 0 0,0 0-1 0 0,-1 0 1 0 0,-9 12-1 0 0,2-3-3 0 0,-88 128 71 0 0,11-18-86 0 0,80-114 4 0 0,1 0 0 0 0,0 0 0 0 0,1 0 0 0 0,0 1 0 0 0,2 0 0 0 0,-1 1 0 0 0,-2 16 0 0 0,8-30 1 0 0,0 0 0 0 0,0 0 0 0 0,0 0 0 0 0,0 0 0 0 0,0 0 0 0 0,1 0-1 0 0,-1 0 1 0 0,1 0 0 0 0,-1 0 0 0 0,1 0 0 0 0,0 0 0 0 0,0 0 0 0 0,0 0 0 0 0,0 0 0 0 0,0 0 0 0 0,0-1 0 0 0,1 1 0 0 0,-1 0 0 0 0,0-1 0 0 0,1 1 0 0 0,-1-1 0 0 0,1 0 0 0 0,0 1 0 0 0,-1-1 0 0 0,1 0 0 0 0,4 2 0 0 0,-3-1 1 0 0,1 0 0 0 0,0-1 0 0 0,0 1 1 0 0,0-1-1 0 0,0 1 0 0 0,0-1 0 0 0,0-1 1 0 0,0 1-1 0 0,0 0 0 0 0,1-1 1 0 0,-1 0-1 0 0,6 0 0 0 0,0-3 1 0 0,0 1 0 0 0,0-1-1 0 0,0-1 1 0 0,-1 0 0 0 0,1 0-1 0 0,-1-1 1 0 0,0 0 0 0 0,0 0-1 0 0,0-1 1 0 0,-1 0 0 0 0,15-15-1 0 0,1-5-3 0 0,-1-1 0 0 0,24-35 0 0 0,-10 10 2 0 0,54-71 44 0 0,37-45 45 0 0,-126 166 183 0 0,-5 8-129 0 0,-13 19-103 0 0,-9 15-46 0 0,24-38 9 0 0,-201 397-88 0 0,200-397 83 0 0,-2 8 2 0 0,1-1-1 0 0,0 1 0 0 0,-3 10 1 0 0,6-18-2 0 0,0 0 0 0 0,-1 0 0 0 0,1 0 0 0 0,0 0 0 0 0,0 0 0 0 0,0 0 0 0 0,0 0 0 0 0,0 1 0 0 0,1-1 0 0 0,-1 0 0 0 0,1 0 0 0 0,-1 0 0 0 0,1 0 0 0 0,0 0 0 0 0,-1 0 0 0 0,1-1 0 0 0,0 1 0 0 0,0 0 0 0 0,1 0 0 0 0,1 2 0 0 0,-2-3 4 0 0,0-1 0 0 0,0 1 0 0 0,1 0 0 0 0,-1-1 0 0 0,0 1-1 0 0,0-1 1 0 0,0 0 0 0 0,1 1 0 0 0,-1-1 0 0 0,0 0 0 0 0,0 0 0 0 0,1 0 0 0 0,-1 0 0 0 0,0 0-1 0 0,1 0 1 0 0,-1 0 0 0 0,0 0 0 0 0,0 0 0 0 0,1-1 0 0 0,-1 1 0 0 0,0 0 0 0 0,0-1 0 0 0,2 0-1 0 0,28-14 22 0 0,-28 13-24 0 0,11-7 4 0 0,-1 0 0 0 0,0 0 1 0 0,-1-1-1 0 0,0-1 0 0 0,12-13 1 0 0,49-66-6 0 0,-38 44-6 0 0,91-127 73 0 0,12-14-65 0 0,-102 140 16 0 0,-36 47-14 0 0,-12 16-16 0 0,-17 26 7 0 0,3 1 1 0 0,-33 73-1 0 0,19-36-4 0 0,-54 128-45 0 0,93-203 56 0 0,-1-1 0 0 0,1 1-1 0 0,0-1 1 0 0,0 1 0 0 0,0 0-1 0 0,1 0 1 0 0,-1 5 0 0 0,1-8-2 0 0,0 0-1 0 0,0-1 1 0 0,0 1 0 0 0,1-1 0 0 0,-1 1-1 0 0,0-1 1 0 0,1 1 0 0 0,-1-1 0 0 0,1 1 0 0 0,-1-1-1 0 0,1 0 1 0 0,0 1 0 0 0,0-1 0 0 0,0 0 0 0 0,0 1-1 0 0,-1-1 1 0 0,2 0 0 0 0,-1 0 0 0 0,0 0 0 0 0,0 0-1 0 0,0 0 1 0 0,0 0 0 0 0,1 0 0 0 0,1 1-1 0 0,3-2-3 0 0,0 0 0 0 0,0 0-1 0 0,0 0 1 0 0,0-1 0 0 0,0 0-1 0 0,0 0 1 0 0,9-4-1 0 0,-11 4-2 0 0,17-1 17 0 0,-19 1-10 0 0,-1 1 1 0 0,1 0-1 0 0,0 0 0 0 0,-1 0 1 0 0,1 0-1 0 0,0 0 1 0 0,-1 1-1 0 0,1-1 0 0 0,0 0 1 0 0,-1 1-1 0 0,1-1 1 0 0,0 1-1 0 0,-1 0 0 0 0,1-1 1 0 0,-1 1-1 0 0,1 0 1 0 0,0 1-1 0 0,0 0-1 0 0,0 0-1 0 0,-1 0 1 0 0,1 0 0 0 0,-1 0 0 0 0,0 1-1 0 0,0-1 1 0 0,0 0 0 0 0,0 1 0 0 0,0-1-1 0 0,0 4 1 0 0,1-1 3 0 0,-1-1 0 0 0,1 0 0 0 0,-1 1 1 0 0,1-1-1 0 0,0 0 0 0 0,1 0 0 0 0,-1 0 0 0 0,1-1 0 0 0,0 1 0 0 0,0-1 0 0 0,0 1 0 0 0,0-1 0 0 0,0 0 1 0 0,8 5-1 0 0,-9-7 2 0 0,0 0 1 0 0,0 0 0 0 0,0 0 0 0 0,0 0-1 0 0,1 0 1 0 0,-1-1 0 0 0,0 1 0 0 0,0-1 0 0 0,1 1-1 0 0,-1-1 1 0 0,1 0 0 0 0,-1 0 0 0 0,0 0-1 0 0,1 0 1 0 0,-1 0 0 0 0,0-1 0 0 0,1 1 0 0 0,-1-1-1 0 0,0 0 1 0 0,1 1 0 0 0,-1-1 0 0 0,0 0-1 0 0,0 0 1 0 0,0 0 0 0 0,0-1 0 0 0,0 1-1 0 0,0 0 1 0 0,0-1 0 0 0,2-2 0 0 0,1-1 1 0 0,0 0 0 0 0,-1 0 0 0 0,1-1 1 0 0,-1 0-1 0 0,0 0 0 0 0,-1 0 0 0 0,1 0 0 0 0,3-11 1 0 0,-6 15-1 0 0,0-1 0 0 0,0 0 1 0 0,0 0-1 0 0,0-1 0 0 0,0 1 1 0 0,-1 0-1 0 0,1 0 0 0 0,-1 0 1 0 0,0 0-1 0 0,0-1 1 0 0,0 1-1 0 0,-1 0 0 0 0,1 0 1 0 0,-1 0-1 0 0,1 0 0 0 0,-1-1 1 0 0,0 1-1 0 0,0 0 0 0 0,-1 1 1 0 0,-2-7-1 0 0,3 8-1 0 0,0 0 1 0 0,0 0-1 0 0,0 0 0 0 0,0 0 0 0 0,0 0 1 0 0,-1 1-1 0 0,1-1 0 0 0,0 0 0 0 0,-1 0 0 0 0,1 1 1 0 0,0-1-1 0 0,-1 1 0 0 0,1-1 0 0 0,-1 1 1 0 0,1 0-1 0 0,0-1 0 0 0,-1 1 0 0 0,1 0 1 0 0,-1 0-1 0 0,1 0 0 0 0,-1 0 0 0 0,1 0 0 0 0,-4 1 1 0 0,-34 12 30 0 0,31-10-25 0 0,0 2-11 0 0,-1-1 0 0 0,1 1 1 0 0,-9 6-1 0 0,10-6 13 0 0,0-1-1 0 0,0 1 1 0 0,-14 5 0 0 0,20-10-9 0 0,0 0 0 0 0,0 1 0 0 0,0-1 0 0 0,1 0 0 0 0,-1 1 1 0 0,0-1-1 0 0,1 1 0 0 0,-1-1 0 0 0,0 0 0 0 0,1 1 0 0 0,-1 0 0 0 0,0-1 1 0 0,1 1-1 0 0,-1-1 0 0 0,1 1 0 0 0,-1 0 0 0 0,3 8-11 0 0,-1-8 8 0 0,0 0 1 0 0,-1 0 0 0 0,1-1 0 0 0,0 1 0 0 0,1 0 0 0 0,-1 0-1 0 0,0-1 1 0 0,0 1 0 0 0,0-1 0 0 0,0 1 0 0 0,0-1 0 0 0,1 0-1 0 0,-1 1 1 0 0,0-1 0 0 0,3 0 0 0 0,9-2 6 0 0,1-1 0 0 0,0 0 0 0 0,-1-1 0 0 0,0 0 0 0 0,1-1 0 0 0,-2-1 0 0 0,1 0 0 0 0,14-10 0 0 0,41-18-6 0 0,-66 33 7 0 0,0 0 0 0 0,1 1 0 0 0,-1-1 0 0 0,0 0 0 0 0,0 1 0 0 0,1 0 0 0 0,-1-1-1 0 0,0 1 1 0 0,4 0 0 0 0,-6 3-6 0 0,0-1 0 0 0,0 0 0 0 0,0 0-1 0 0,0 1 1 0 0,0-1 0 0 0,0 0 0 0 0,-1 0 0 0 0,1 1 0 0 0,-1-1-1 0 0,0 0 1 0 0,1 0 0 0 0,-1 0 0 0 0,0 0 0 0 0,-2 4-1 0 0,-21 33 20 0 0,19-31-13 0 0,-1 0-7 0 0,-8 14-263 0 0,14-22 263 0 0,0 1 0 0 0,0-1 0 0 0,1 0 0 0 0,-1 1 0 0 0,0-1 0 0 0,1 0 0 0 0,-1 0 0 0 0,1 1 0 0 0,-1-1 0 0 0,0 0 0 0 0,1 0 0 0 0,-1 0 0 0 0,1 0 0 0 0,-1 0 0 0 0,0 0 0 0 0,1 1 0 0 0,-1-1 0 0 0,1 0 0 0 0,-1 0 0 0 0,1 0 0 0 0,-1 0 0 0 0,0 0 0 0 0,1-1 0 0 0,-1 1 0 0 0,1 0 0 0 0,-1 0 0 0 0,0 0 0 0 0,1 0 0 0 0,-1 0 0 0 0,1-1 0 0 0,-1 1 0 0 0,0 0 0 0 0,1 0 0 0 0,-1 0 0 0 0,1-1 0 0 0,16-6-18 0 0,-16 6 19 0 0,68-41-21 0 0,-49 28 13 0 0,0 2 0 0 0,1 0 1 0 0,0 1-1 0 0,42-14 0 0 0,-62 24 10 0 0,15-1 33 0 0,-16 2-33 0 0,1 0 0 0 0,-1 0 0 0 0,1 0 0 0 0,0 0 0 0 0,-1 1 0 0 0,1-1 0 0 0,-1 0 0 0 0,1 0 0 0 0,-1 0 0 0 0,1 1 0 0 0,-1-1 0 0 0,1 0 0 0 0,-1 0 0 0 0,1 1 0 0 0,-1-1 0 0 0,0 0 0 0 0,1 1 0 0 0,-1-1 0 0 0,1 1 0 0 0,-1-1 0 0 0,0 1 0 0 0,1-1 0 0 0,-1 0 0 0 0,0 1 0 0 0,0-1 0 0 0,1 1 0 0 0,-1 0 0 0 0,0-1 0 0 0,0 1 0 0 0,0-1 0 0 0,0 1-1 0 0,1-1 1 0 0,-1 2 0 0 0,0 0 1 0 0,0 1 0 0 0,-1 0 0 0 0,1-1-1 0 0,0 1 1 0 0,-1-1 0 0 0,1 1 0 0 0,-1-1-1 0 0,0 1 1 0 0,0-1 0 0 0,0 1 0 0 0,0-1-1 0 0,0 0 1 0 0,-1 1 0 0 0,-1 1 0 0 0,-10 20 16 0 0,12-23-24 0 0,21-4-23 0 0,71-48 9 0 0,30-14 35 0 0,-104 58-10 0 0,1-1-1 0 0,1 2 0 0 0,0 1 1 0 0,-1 0-1 0 0,23-2 1 0 0,-38 6 58 0 0,1 1 0 0 0,-1-1 0 0 0,0 1 1 0 0,0 0-1 0 0,1 0 0 0 0,-1 0 0 0 0,0 0 0 0 0,1 1 1 0 0,5 1-1 0 0,-7-1 256 0 0,-4 0-314 0 0,1-1 0 0 0,0 0 0 0 0,-1 1 0 0 0,1-1 0 0 0,0 1 0 0 0,0 0 0 0 0,-1-1 0 0 0,1 1-1 0 0,0 0 1 0 0,0 0 0 0 0,0 0 0 0 0,-2 1 0 0 0,1 1 5 0 0,-32 17 191 0 0,33-19-224 0 0,1 0 5 0 0,0 0 1 0 0,1-1 0 0 0,-1 1-1 0 0,0 0 1 0 0,1 0 0 0 0,-1-1-1 0 0,0 1 1 0 0,1 0 0 0 0,-1 0-1 0 0,1-1 1 0 0,-1 1 0 0 0,1 0 0 0 0,0-1-1 0 0,-1 1 1 0 0,1-1 0 0 0,0 1-1 0 0,-1-1 1 0 0,1 1 0 0 0,0-1-1 0 0,0 1 1 0 0,-1-1 0 0 0,1 0-1 0 0,0 0 1 0 0,0 1 0 0 0,0-1-1 0 0,-1 0 1 0 0,1 0 0 0 0,0 0 0 0 0,0 0-1 0 0,1 0 1 0 0,34 2-131 0 0,40-5 25 0 0,78-9-10 0 0,-35-11 186 0 0,-117 22-20 0 0,-2 1-31 0 0,0 0-1 0 0,1 0 1 0 0,-1 0 0 0 0,0 0 0 0 0,0 0 0 0 0,0 0 0 0 0,0 0-1 0 0,0 0 1 0 0,0 0 0 0 0,0-1 0 0 0,0 1 0 0 0,1 0-1 0 0,-1 0 1 0 0,0 0 0 0 0,0 0 0 0 0,0 0 0 0 0,0 0-1 0 0,0-1 1 0 0,0 1 0 0 0,0 0 0 0 0,0 0 0 0 0,0 0 0 0 0,0 0-1 0 0,0 0 1 0 0,0 0 0 0 0,0-1 0 0 0,0 1 0 0 0,0 0-1 0 0,0 0 1 0 0,0 0 0 0 0,0 0 0 0 0,0 0 0 0 0,0-1 0 0 0,0 1-1 0 0,0 0 1 0 0,0 0 0 0 0,0 0 0 0 0,0 0 0 0 0,-1 0-1 0 0,1 0 1 0 0,0 0 0 0 0,0-1 0 0 0,0 1 0 0 0,0 0-1 0 0,0 0 1 0 0,0 0 0 0 0,0 0 0 0 0,0 0 0 0 0,-1 0 0 0 0,1 0-1 0 0,0 0 1 0 0,0 0 0 0 0,0 0 0 0 0,0 0 0 0 0,0 0-1 0 0,0 0 1 0 0,-1-1 0 0 0,1 1 0 0 0,0 0 0 0 0,-9-8 54 0 0,8 7-58 0 0,-10-3 16 0 0,0 1 0 0 0,0 0 0 0 0,-1 0-1 0 0,1 1 1 0 0,-1 0 0 0 0,-18 1 0 0 0,9 0 9 0 0,-393-4-9 0 0,274 8-18 0 0,-241-3 81 0 0,171 3 163 0 0,162 1-172 0 0,-1 2 1 0 0,-59 15-1 0 0,107-21-74 0 0,1 0 0 0 0,-1 0 1 0 0,0 0-1 0 0,0 0 0 0 0,0 1 0 0 0,0-1 0 0 0,0 0 0 0 0,1 1 0 0 0,-1-1 0 0 0,0 0 0 0 0,0 1 1 0 0,1-1-1 0 0,-1 1 0 0 0,0 0 0 0 0,1-1 0 0 0,-1 1 0 0 0,0-1 0 0 0,1 1 0 0 0,-2 1 0 0 0,2-1 4 0 0,0-1-1 0 0,0 0 0 0 0,0 1 0 0 0,0-1 1 0 0,1 1-1 0 0,-1-1 0 0 0,0 1 0 0 0,0-1 1 0 0,0 1-1 0 0,0-1 0 0 0,1 1 0 0 0,-1-1 1 0 0,0 1-1 0 0,0-1 0 0 0,1 0 1 0 0,-1 1-1 0 0,0-1 0 0 0,1 1 0 0 0,-1-1 1 0 0,0 0-1 0 0,1 1 0 0 0,-1-1 0 0 0,1 0 1 0 0,-1 1-1 0 0,5 2-12 0 0,-1-1 1 0 0,1 1-1 0 0,0-1 1 0 0,-1 0-1 0 0,6 1 1 0 0,18 4 5 0 0,-1-1 0 0 0,1-2 0 0 0,0-1 0 0 0,0-1 0 0 0,43-2 0 0 0,139-23-30 0 0,88-35 30 0 0,-163 28 12 0 0,389-59 74 0 0,-493 85-77 0 0,-1 2-1 0 0,0 2 1 0 0,0 1 0 0 0,1 1-1 0 0,47 9 1 0 0,-77-11 15 0 0,0 0 1 0 0,0 0-1 0 0,0 1 1 0 0,0-1 0 0 0,0 0-1 0 0,0 0 1 0 0,0 1-1 0 0,0-1 1 0 0,0 0-1 0 0,0 1 1 0 0,0 0-1 0 0,0-1 1 0 0,0 1-1 0 0,0-1 1 0 0,0 1 0 0 0,0 0-1 0 0,-1-1 1 0 0,1 1-1 0 0,0 0 1 0 0,-1 0-1 0 0,2 1 1 0 0,-2-1-10 0 0,-1 0 0 0 0,1 0 0 0 0,0 0 0 0 0,-1 0 1 0 0,1 0-1 0 0,-1 0 0 0 0,1 0 0 0 0,-1 0 0 0 0,0-1 0 0 0,1 1 1 0 0,-1 0-1 0 0,0 0 0 0 0,1 0 0 0 0,-1-1 0 0 0,0 1 0 0 0,0 0 1 0 0,0-1-1 0 0,0 1 0 0 0,0-1 0 0 0,0 1 0 0 0,0-1 0 0 0,0 1 1 0 0,0-1-1 0 0,-1 1 0 0 0,-30 14 51 0 0,-1-1 1 0 0,-47 13-1 0 0,-73 13-18 0 0,-243 34 71 0 0,-242-10-133 0 0,253-32-14 0 0,-5-4-37 0 0,377-27 73 0 0,0-1 0 0 0,0-1 0 0 0,0 0-1 0 0,0-1 1 0 0,1 0 0 0 0,-24-7 0 0 0,31 8-1 0 0,5 1 2 0 0,-1 0 0 0 0,1-1 0 0 0,0 1 0 0 0,0 0-1 0 0,0-1 1 0 0,-1 1 0 0 0,1-1 0 0 0,0 1 0 0 0,0-1 0 0 0,0 1 0 0 0,0 0 0 0 0,0-1 0 0 0,0 1 0 0 0,0-1 0 0 0,0 1-1 0 0,0-1 1 0 0,0 1 0 0 0,0-1 0 0 0,0 1 0 0 0,0 0 0 0 0,1-1 0 0 0,-1 1 0 0 0,0-1 0 0 0,0 1 0 0 0,0-1-1 0 0,0 1 1 0 0,1 0 0 0 0,-1-1 0 0 0,0 1 0 0 0,1 0 0 0 0,-1-1 0 0 0,0 1 0 0 0,0 0 0 0 0,1-1 0 0 0,-1 1 0 0 0,1 0-1 0 0,-1 0 1 0 0,1-1 0 0 0,9-10-8 0 0,0 0 1 0 0,1 1-1 0 0,0 0 0 0 0,24-15 0 0 0,57-29-23 0 0,-28 18 8 0 0,-11 7 21 0 0,1 1 0 0 0,1 4 0 0 0,2 2 0 0 0,77-19 1 0 0,-67 25 0 0 0,0 4 1 0 0,0 2-1 0 0,79-1 1 0 0,205 14 122 0 0,-22 1 28 0 0,42-31 52 0 0,-326 22-790 0 0,-1 2 0 0 0,55 4 1 0 0,-77 1-216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20T16:31:40.74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22 44 44 0 0,'0'7'178'0'0,"1"-4"-123"0"0,-1-1 0 0 0,0 1 0 0 0,-1-1 1 0 0,1 1-1 0 0,0-1 0 0 0,-1 1 0 0 0,1-1 1 0 0,-1 0-1 0 0,-1 3 0 0 0,2-3 152 0 0,-1 0-46 0 0,0 1-198 0 0,-11-14 694 0 0,10 9-646 0 0,1-10-5 0 0,1 9-11 0 0,0 1-1 0 0,0-1 1 0 0,1 0 0 0 0,-1 1-1 0 0,1-1 1 0 0,0 0 0 0 0,-1 1 0 0 0,1-1-1 0 0,1 1 1 0 0,-1-1 0 0 0,0 1-1 0 0,0 0 1 0 0,1-1 0 0 0,0 1 0 0 0,-1 0-1 0 0,1 0 1 0 0,0 0 0 0 0,0 0 0 0 0,0 0-1 0 0,0 1 1 0 0,0-1 0 0 0,1 1-1 0 0,-1-1 1 0 0,4-1 0 0 0,-4 3 2 0 0,0-1 0 0 0,1 0 0 0 0,-1 1 0 0 0,0 0 0 0 0,0 0 0 0 0,1-1 0 0 0,-1 1 0 0 0,0 0 0 0 0,0 1 0 0 0,1-1 0 0 0,-1 0 0 0 0,0 1 0 0 0,0-1 0 0 0,0 1 0 0 0,1 0 0 0 0,-1 0 0 0 0,0 0 0 0 0,0 0 0 0 0,0 0 0 0 0,2 2 0 0 0,1 2 1 0 0,-1 1 0 0 0,0 0 1 0 0,0 0-1 0 0,0 1 0 0 0,-1-1 0 0 0,0 1 0 0 0,0 0 1 0 0,-1 0-1 0 0,0 0 0 0 0,0 0 0 0 0,0 0 0 0 0,-1 0 0 0 0,0 0 1 0 0,-1 1-1 0 0,1-1 0 0 0,-2 0 0 0 0,1 1 0 0 0,-3 12 0 0 0,2-13-8 0 0,-1 1-1 0 0,0-1 0 0 0,0 1 1 0 0,0-1-1 0 0,-1 0 0 0 0,0 0 1 0 0,-1 0-1 0 0,0 0 0 0 0,0-1 1 0 0,0 0-1 0 0,-1 0 0 0 0,0 0 1 0 0,0 0-1 0 0,-10 9 0 0 0,12-13 2 0 0,1 0-1 0 0,-1-1 0 0 0,0 1 0 0 0,0 0 0 0 0,0-1 0 0 0,0 1 0 0 0,0-1 0 0 0,0 0 0 0 0,0 0 0 0 0,-6 0 0 0 0,9-1-16 0 0,0 0 24 0 0,0 0 0 0 0,0 0 1 0 0,0 0-1 0 0,0 0 0 0 0,-1 0 0 0 0,1 0 0 0 0,0 0 0 0 0,0 0 0 0 0,0 0 0 0 0,0 0 0 0 0,-1 0 1 0 0,1 0-1 0 0,0 0 0 0 0,0 0 0 0 0,0 0 0 0 0,0 0 0 0 0,0 0 0 0 0,-1 0 0 0 0,1 0 1 0 0,0 0-1 0 0,0 0 0 0 0,0 0 0 0 0,0 0 0 0 0,-1 0 0 0 0,1 0 0 0 0,0 0 0 0 0,0 0 0 0 0,0 1 1 0 0,0-1-1 0 0,0 0 0 0 0,0 0 0 0 0,0 0 0 0 0,-1 0 0 0 0,1 0 0 0 0,0 0 0 0 0,0 0 0 0 0,0 1 1 0 0,0-1-1 0 0,0 0 0 0 0,0 0 0 0 0,0 0 0 0 0,0 0 0 0 0,0 1 0 0 0,0-1 0 0 0,0 0 1 0 0,0 0-1 0 0,0 0 0 0 0,0 0 0 0 0,0 0 0 0 0,0 1 0 0 0,1 0 5 0 0,0 1 0 0 0,0-1 0 0 0,0 1 0 0 0,0-1 0 0 0,0 1 0 0 0,0-1 0 0 0,0 0 0 0 0,1 0-1 0 0,-1 1 1 0 0,1-1 0 0 0,-1 0 0 0 0,1 0 0 0 0,-1-1 0 0 0,1 1 0 0 0,-1 0 0 0 0,1 0 0 0 0,0-1 0 0 0,0 1 0 0 0,-1-1 0 0 0,1 0 0 0 0,0 1-1 0 0,0-1 1 0 0,-1 0 0 0 0,3 0 0 0 0,1 0-5 0 0,1 1 6 0 0,0-1 0 0 0,0 0 0 0 0,-1 0 0 0 0,1 0 0 0 0,0-1 0 0 0,-1 0 0 0 0,1 0 0 0 0,-1-1 0 0 0,1 1 0 0 0,-1-1-1 0 0,1 0 1 0 0,-1-1 0 0 0,0 1 0 0 0,0-1 0 0 0,0 0 0 0 0,-1 0 0 0 0,1-1 0 0 0,-1 1 0 0 0,8-8 0 0 0,3-5 14 0 0,0 0 0 0 0,-2-1 1 0 0,20-31-1 0 0,-25 37-24 0 0,-5 7 11 0 0,-1 0-1 0 0,1 0 1 0 0,-1 0-1 0 0,1 0 1 0 0,-1 0 0 0 0,-1-1-1 0 0,1 1 1 0 0,-1-1-1 0 0,2-8 1 0 0,-2 12 13 0 0,-3 1-28 0 0,0 1 9 0 0,1 0 0 0 0,-1 0 0 0 0,1 0 0 0 0,0 0 1 0 0,-1 0-1 0 0,1 0 0 0 0,0 0 0 0 0,0 0 1 0 0,-1 1-1 0 0,1-1 0 0 0,0 0 0 0 0,0 1 0 0 0,0-1 1 0 0,1 1-1 0 0,-1-1 0 0 0,0 1 0 0 0,0 0 0 0 0,1-1 1 0 0,-1 4-1 0 0,-11 34-20 0 0,11-31 18 0 0,0 0 0 0 0,1 0 1 0 0,0 0-1 0 0,0 0 0 0 0,0 0 0 0 0,1 0 0 0 0,3 10 1 0 0,-4-15 2 0 0,1 0 1 0 0,0 1 0 0 0,0-1-1 0 0,1 0 1 0 0,-1 0 0 0 0,1 0 0 0 0,-1 0-1 0 0,1 0 1 0 0,0 0 0 0 0,0 0 0 0 0,1-1-1 0 0,-1 1 1 0 0,0-1 0 0 0,1 1-1 0 0,-1-1 1 0 0,1 0 0 0 0,0 0 0 0 0,0 0-1 0 0,0 0 1 0 0,6 2 0 0 0,-5-3 2 0 0,0 1 0 0 0,0-1 1 0 0,-1 0-1 0 0,1 0 0 0 0,0 0 1 0 0,0-1-1 0 0,0 1 1 0 0,1-1-1 0 0,-1 0 0 0 0,6-1 1 0 0,-8 0 1 0 0,1 0 0 0 0,-1 1 0 0 0,0-1 0 0 0,1-1 0 0 0,-1 1 1 0 0,0 0-1 0 0,0 0 0 0 0,0-1 0 0 0,1 0 0 0 0,-2 1 1 0 0,1-1-1 0 0,0 0 0 0 0,0 0 0 0 0,-1 0 0 0 0,1 0 1 0 0,-1 0-1 0 0,1 0 0 0 0,1-4 0 0 0,1-3 5 0 0,0 0 1 0 0,0-1-1 0 0,-1 0 0 0 0,0 1 1 0 0,0-1-1 0 0,-1-1 0 0 0,-1 1 0 0 0,0 0 1 0 0,0 0-1 0 0,-1 0 0 0 0,0-1 1 0 0,-1 1-1 0 0,0 0 0 0 0,0 0 1 0 0,-5-14-1 0 0,5 21 15 0 0,0 1 0 0 0,0-1-1 0 0,0 1 1 0 0,0-1 0 0 0,-1 1 0 0 0,1 0 0 0 0,-1 0 0 0 0,0-1-1 0 0,1 1 1 0 0,-1 1 0 0 0,0-1 0 0 0,0 0 0 0 0,-1 0 0 0 0,1 1-1 0 0,0-1 1 0 0,0 1 0 0 0,-1-1 0 0 0,1 1 0 0 0,-1 0 0 0 0,1 0 0 0 0,-1 0-1 0 0,1 1 1 0 0,-5-2 0 0 0,2 1 10 0 0,-1 1-1 0 0,0-1 1 0 0,1 1-1 0 0,-1 0 1 0 0,1 0-1 0 0,-1 0 1 0 0,0 1-1 0 0,1 0 1 0 0,-11 3-1 0 0,14-4-104 0 0,0 1 0 0 0,0 0 0 0 0,0 0 0 0 0,1 0 0 0 0,-1 1 0 0 0,0-1 0 0 0,1 0 0 0 0,-1 1 0 0 0,1-1 0 0 0,-1 1 0 0 0,1 0 0 0 0,0-1 0 0 0,-1 1 0 0 0,1 0 0 0 0,0 0 0 0 0,0 0 0 0 0,0-1 0 0 0,0 1 0 0 0,1 0 0 0 0,-1 0-1 0 0,1 1 1 0 0,-1 2 0 0 0,-2 5-505 0 0</inkml:trace>
  <inkml:trace contextRef="#ctx0" brushRef="#br0" timeOffset="2025.05">1011 192 160 0 0,'0'0'1675'0'0,"2"4"-1668"0"0,1 2 22 0 0,0 3-19 0 0,0-1 0 0 0,1 0 0 0 0,1 0 1 0 0,6 9-1 0 0,-10-15-8 0 0,1 1-1 0 0,1-1 1 0 0,-1 1 0 0 0,0-1 0 0 0,1 0 0 0 0,-1 0-1 0 0,1 0 1 0 0,-1 0 0 0 0,1-1 0 0 0,0 1-1 0 0,0-1 1 0 0,0 1 0 0 0,0-1 0 0 0,0 0-1 0 0,0 0 1 0 0,0-1 0 0 0,0 1 0 0 0,4 0 0 0 0,-4-1-1 0 0,0 0 1 0 0,1 0-1 0 0,-1 0 1 0 0,1-1-1 0 0,-1 1 1 0 0,0-1-1 0 0,0 0 1 0 0,1 0-1 0 0,-1 0 1 0 0,0 0-1 0 0,0-1 1 0 0,0 1 0 0 0,0-1-1 0 0,0 0 1 0 0,-1 0-1 0 0,1 0 1 0 0,0 0-1 0 0,3-4 1 0 0,0-1 2 0 0,-1 1 0 0 0,0-1 1 0 0,0 0-1 0 0,-1-1 0 0 0,4-7 0 0 0,-4 8-9 0 0,-1 0 1 0 0,0 0-1 0 0,0-1 0 0 0,-1 1 0 0 0,1 0 1 0 0,-2-1-1 0 0,1 0 0 0 0,-1 1 0 0 0,0-1 0 0 0,-1 0 1 0 0,0 0-1 0 0,-1-9 0 0 0,1 16 10 0 0,-2 0-63 0 0,2 1 57 0 0,0 0 0 0 0,0 0 0 0 0,0 0 0 0 0,0 0 0 0 0,0 0 0 0 0,0-1 0 0 0,0 1 0 0 0,-1 0 0 0 0,1 0 1 0 0,0 0-1 0 0,0 0 0 0 0,0 0 0 0 0,0 0 0 0 0,0 0 0 0 0,0 0 0 0 0,-1 0 0 0 0,1 0 0 0 0,0 0 0 0 0,0 0 1 0 0,0 0-1 0 0,0-1 0 0 0,0 1 0 0 0,-1 0 0 0 0,1 0 0 0 0,0 0 0 0 0,0 0 0 0 0,0 0 0 0 0,0 1 0 0 0,0-1 1 0 0,-1 0-1 0 0,1 0 0 0 0,0 0 0 0 0,0 0 0 0 0,0 0 0 0 0,0 0 0 0 0,0 0 0 0 0,0 0 0 0 0,-1 0 0 0 0,1 0 1 0 0,0 0-1 0 0,0 0 0 0 0,0 0 0 0 0,0 1 0 0 0,0-1 0 0 0,0 0 0 0 0,0 0 0 0 0,0 0 0 0 0,-1 0 0 0 0,1 0 1 0 0,0 0-1 0 0,0 1 0 0 0,0-1 0 0 0,0 0 0 0 0,0 0 0 0 0,0 0 0 0 0,0 2 0 0 0,-1 5-8 0 0,1 0 0 0 0,-1-1 0 0 0,-1 1 0 0 0,1 0 0 0 0,-5 10 0 0 0,5-16 7 0 0,0 4 21 0 0,1-3-26 0 0,2-5-31 0 0,4-9 33 0 0,-1-1-1 0 0,0-1 1 0 0,5-20 0 0 0,-2 4 43 0 0,-8 28 432 0 0,0 7-450 0 0,-13 92 30 0 0,12-94-51 0 0,1 1 0 0 0,-1 0 0 0 0,1-1 0 0 0,0 1 1 0 0,0 0-1 0 0,0 0 0 0 0,0 0 0 0 0,1-1 0 0 0,1 7 0 0 0,-2-8-4 0 0,1 2 3 0 0,0 0 1 0 0,0 0 0 0 0,0-1-1 0 0,1 1 1 0 0,-1 0 0 0 0,1 0-1 0 0,0-1 1 0 0,0 1 0 0 0,0-1-1 0 0,1 1 1 0 0,-1-1 0 0 0,1 0-1 0 0,-1 0 1 0 0,1 0-1 0 0,0-1 1 0 0,1 1 0 0 0,-1 0-1 0 0,0-1 1 0 0,1 0 0 0 0,-1 0-1 0 0,1 0 1 0 0,0 0 0 0 0,-1-1-1 0 0,1 0 1 0 0,0 1 0 0 0,0-1-1 0 0,0 0 1 0 0,0-1 0 0 0,0 1-1 0 0,0-1 1 0 0,8 0 0 0 0,-5 0 4 0 0,0-1 1 0 0,-1 0 0 0 0,1 0 0 0 0,0-1-1 0 0,-1 0 1 0 0,1 0 0 0 0,-1 0-1 0 0,0-1 1 0 0,1 0 0 0 0,-1 0-1 0 0,-1-1 1 0 0,1 1 0 0 0,0-1-1 0 0,-1-1 1 0 0,0 1 0 0 0,0-1 0 0 0,0 0-1 0 0,6-8 1 0 0,-8 9-37 0 0,1-1-1 0 0,-2 0 1 0 0,1 0 0 0 0,0 0-1 0 0,-1 0 1 0 0,0 0 0 0 0,0 0-1 0 0,-1-1 1 0 0,1 1 0 0 0,-1-1-1 0 0,0 1 1 0 0,0-8 0 0 0,-1 12 20 0 0,-3-14-63 0 0,2 8 67 0 0,0 8 191 0 0,5 178 411 0 0,-4-167-660 0 0,1-4-208 0 0,0 0-1 0 0,0 1 1 0 0,0-1-1 0 0,5 15 1 0 0,-5-20-364 0 0</inkml:trace>
  <inkml:trace contextRef="#ctx0" brushRef="#br0" timeOffset="3567.78">1747 73 88 0 0,'16'16'699'0'0,"5"9"-106"0"0,-21-24-426 0 0,-2-3 461 0 0,-5-1-584 0 0,0-1 1 0 0,0 1-1 0 0,0 1 1 0 0,0-1 0 0 0,-1 1-1 0 0,1 0 1 0 0,0 1 0 0 0,-14-2-1 0 0,9 5-69 0 0,0 0 0 0 0,0 0 0 0 0,0 1 0 0 0,-19 8 0 0 0,26-9 17 0 0,1 0 1 0 0,0 0-1 0 0,-1 0 0 0 0,1 1 1 0 0,0-1-1 0 0,1 1 0 0 0,-1 0 1 0 0,0 1-1 0 0,1-1 0 0 0,0 1 1 0 0,0-1-1 0 0,0 1 0 0 0,0 0 1 0 0,0 0-1 0 0,-2 6 0 0 0,4-8 7 0 0,0 1 0 0 0,0-1 0 0 0,0 0 0 0 0,1 0 0 0 0,-1 1-1 0 0,1-1 1 0 0,0 0 0 0 0,0 1 0 0 0,0-1 0 0 0,0 0 0 0 0,0 1 0 0 0,0-1 0 0 0,0 0-1 0 0,1 1 1 0 0,-1-1 0 0 0,1 0 0 0 0,0 1 0 0 0,0-1 0 0 0,-1 0 0 0 0,2 0 0 0 0,-1 0 0 0 0,0 0-1 0 0,0 0 1 0 0,1 0 0 0 0,-1 0 0 0 0,1 0 0 0 0,-1-1 0 0 0,1 1 0 0 0,0 0 0 0 0,0-1-1 0 0,-1 1 1 0 0,1-1 0 0 0,4 2 0 0 0,-2-1 7 0 0,-1 0 0 0 0,0 0-1 0 0,1-1 1 0 0,0 0 0 0 0,-1 1 0 0 0,1-1-1 0 0,0 0 1 0 0,-1-1 0 0 0,1 1 0 0 0,0-1 0 0 0,0 0-1 0 0,0 0 1 0 0,0 0 0 0 0,-1 0 0 0 0,1 0-1 0 0,0-1 1 0 0,0 0 0 0 0,0 0 0 0 0,4-2 0 0 0,8-6-33 0 0,-1-1 1 0 0,21-17 0 0 0,-27 20-47 0 0,-9 7 73 0 0,0 0-1 0 0,0 0 1 0 0,0 0-1 0 0,0-1 0 0 0,0 1 1 0 0,1 0-1 0 0,-1 0 1 0 0,0 0-1 0 0,0 0 1 0 0,0 0-1 0 0,0 0 1 0 0,1 0-1 0 0,-1 0 0 0 0,0-1 1 0 0,0 1-1 0 0,0 0 1 0 0,0 0-1 0 0,1 0 1 0 0,-1 0-1 0 0,0 0 1 0 0,0 0-1 0 0,0 0 0 0 0,1 0 1 0 0,-1 0-1 0 0,0 0 1 0 0,0 0-1 0 0,0 0 1 0 0,0 0-1 0 0,1 0 1 0 0,-1 0-1 0 0,0 0 0 0 0,0 1 1 0 0,0-1-1 0 0,0 0 1 0 0,1 0-1 0 0,-1 0 1 0 0,0 0-1 0 0,0 0 1 0 0,0 0-1 0 0,0 0 0 0 0,1 0 1 0 0,-1 1-1 0 0,0-1 1 0 0,0 0-1 0 0,0 0 1 0 0,0 3 2 0 0,1-1 0 0 0,-1 0 0 0 0,0 0 0 0 0,0 0 0 0 0,0 1 1 0 0,-1-1-1 0 0,1 0 0 0 0,0 0 0 0 0,-2 4 0 0 0,-1 4 40 0 0,2-6-43 0 0,0 0 0 0 0,-1 0 0 0 0,2-1 1 0 0,-1 1-1 0 0,0 0 0 0 0,1 0 0 0 0,-1 0 0 0 0,1 0 1 0 0,1 0-1 0 0,-1 1 0 0 0,0-1 0 0 0,1-1 0 0 0,0 1 1 0 0,0 0-1 0 0,0 0 0 0 0,0 0 0 0 0,3 4 1 0 0,-4-6-1 0 0,1-1 1 0 0,0 0-1 0 0,0 1 1 0 0,0-1-1 0 0,0 0 1 0 0,0 0-1 0 0,1 0 1 0 0,-1 1 0 0 0,0-2-1 0 0,0 1 1 0 0,1 0-1 0 0,-1 0 1 0 0,2 1-1 0 0,1-1-4 0 0,0 0 0 0 0,0 0 0 0 0,1 0 0 0 0,-1-1-1 0 0,0 0 1 0 0,7 0 0 0 0,-7 0-16 0 0,2-1 15 0 0,7-3-4 0 0,-1 0 1 0 0,18-8 0 0 0,-6 3 27 0 0,-23 8-31 0 0,7 1 12 0 0,-2 0 2 0 0,0 0 1 0 0,0 1 0 0 0,0 0 0 0 0,0 0-1 0 0,0 0 1 0 0,-1 0 0 0 0,1 1 0 0 0,8 4 0 0 0,-12-5-3 0 0,0-1 0 0 0,0 1 1 0 0,-1-1-1 0 0,1 1 1 0 0,0-1-1 0 0,0 0 0 0 0,0 0 1 0 0,0 0-1 0 0,0 0 1 0 0,-1 0-1 0 0,1 0 0 0 0,0 0 1 0 0,0 0-1 0 0,0-1 1 0 0,0 1-1 0 0,-1-1 0 0 0,1 0 1 0 0,0 1-1 0 0,0-1 1 0 0,-1 0-1 0 0,1 0 0 0 0,-1 0 1 0 0,1 0-1 0 0,-1 0 1 0 0,1-1-1 0 0,-1 1 0 0 0,1 0 1 0 0,-1-1-1 0 0,0 1 1 0 0,2-3-1 0 0,0-2 17 0 0,1 0 0 0 0,-1-1 0 0 0,-1 1 0 0 0,1 0 0 0 0,-1-1-1 0 0,0 1 1 0 0,1-10 0 0 0,-1 2 18 0 0,-1 0 0 0 0,-1 0 0 0 0,-2-24 0 0 0,1 32-35 0 0,-1 1 1 0 0,0-1-1 0 0,1 1 1 0 0,-2-1-1 0 0,1 1 1 0 0,-1-1-1 0 0,0 1 1 0 0,0 0-1 0 0,0 1 1 0 0,-1-1-1 0 0,0 0 1 0 0,1 1-1 0 0,-2 0 1 0 0,1 0-1 0 0,0 0 1 0 0,-1 0-1 0 0,0 1 1 0 0,0 0-1 0 0,0 0 1 0 0,0 0-1 0 0,0 0 1 0 0,-1 1 0 0 0,1 0-1 0 0,-10-2 1 0 0,12 2 1 0 0,-14 1 6 0 0,13 1-9 0 0,1 0 0 0 0,0 0-1 0 0,-1 0 1 0 0,1 1 0 0 0,0-1-1 0 0,0 1 1 0 0,-1 0 0 0 0,1 0 0 0 0,-4 2-1 0 0,6-2 1 0 0,-1 0-1 0 0,1 0 0 0 0,-1 0 1 0 0,1 0-1 0 0,0 0 0 0 0,0 1 1 0 0,0-1-1 0 0,0 0 0 0 0,0 1 1 0 0,0-1-1 0 0,0 1 0 0 0,0-1 1 0 0,0 1-1 0 0,1 0 0 0 0,-1-1 1 0 0,0 1-1 0 0,1 0 1 0 0,0-1-1 0 0,-1 4 0 0 0,0 0 1 0 0,0 0 1 0 0,1 0-1 0 0,0 0 0 0 0,0 0 1 0 0,0 0-1 0 0,0 0 0 0 0,1 0 0 0 0,0 1 1 0 0,0-1-1 0 0,0-1 0 0 0,1 1 0 0 0,-1 0 1 0 0,1 0-1 0 0,0 0 0 0 0,1-1 0 0 0,-1 1 1 0 0,1-1-1 0 0,0 0 0 0 0,4 5 1 0 0,-5-7 1 0 0,-1 0 0 0 0,1-1 0 0 0,0 1 0 0 0,0-1 0 0 0,0 1 0 0 0,0-1 0 0 0,0 0 0 0 0,0 0 0 0 0,0 0 0 0 0,0 0 0 0 0,0 0 0 0 0,1 0 0 0 0,-1-1 0 0 0,0 1 0 0 0,1-1 0 0 0,-1 1 0 0 0,0-1 0 0 0,1 0 0 0 0,-1 0 0 0 0,0 0 0 0 0,1 0 0 0 0,-1-1 0 0 0,0 1 0 0 0,1-1 0 0 0,-1 1 0 0 0,0-1 0 0 0,0 0 0 0 0,1 0 0 0 0,-1 0 0 0 0,0 0 0 0 0,2-1 0 0 0,18-8 78 0 0,-20 9-10 0 0,-1 1-48 0 0,0 1 1 0 0,1-1 0 0 0,-1 0 0 0 0,0 1 0 0 0,0 0-1 0 0,0-1 1 0 0,1 1 0 0 0,-1 0 0 0 0,0-1 0 0 0,0 1 0 0 0,0 0-1 0 0,0 0 1 0 0,0 0 0 0 0,0 0 0 0 0,0 0 0 0 0,0 0-1 0 0,-1 0 1 0 0,1 0 0 0 0,0 0 0 0 0,-1 1 0 0 0,1-1 0 0 0,0 0-1 0 0,-1 0 1 0 0,0 1 0 0 0,1 1 0 0 0,9 40 437 0 0,-8-35-425 0 0,16 95-77 0 0,-13-76-1825 0 0,-5-19 970 0 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50391dc-28c6-4fdc-b4a1-5ef0b4f283d8">024a1d18-e7da-48be-b865-f746861e720d</ReferenceId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0E8D243DE2FA4F95B7D3F9C514D675" ma:contentTypeVersion="3" ma:contentTypeDescription="Create a new document." ma:contentTypeScope="" ma:versionID="c1ba7d3bd7ff7ad1e8b427a5ce98d8f4">
  <xsd:schema xmlns:xsd="http://www.w3.org/2001/XMLSchema" xmlns:xs="http://www.w3.org/2001/XMLSchema" xmlns:p="http://schemas.microsoft.com/office/2006/metadata/properties" xmlns:ns2="a50391dc-28c6-4fdc-b4a1-5ef0b4f283d8" targetNamespace="http://schemas.microsoft.com/office/2006/metadata/properties" ma:root="true" ma:fieldsID="fa52bb66a31df606c5f1ea53cf203baf" ns2:_="">
    <xsd:import namespace="a50391dc-28c6-4fdc-b4a1-5ef0b4f283d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0391dc-28c6-4fdc-b4a1-5ef0b4f283d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F7EBF57-D57A-4E3A-B553-110B2D715D97}">
  <ds:schemaRefs>
    <ds:schemaRef ds:uri="http://schemas.microsoft.com/office/2006/metadata/properties"/>
    <ds:schemaRef ds:uri="http://schemas.microsoft.com/office/infopath/2007/PartnerControls"/>
    <ds:schemaRef ds:uri="a50391dc-28c6-4fdc-b4a1-5ef0b4f283d8"/>
  </ds:schemaRefs>
</ds:datastoreItem>
</file>

<file path=customXml/itemProps2.xml><?xml version="1.0" encoding="utf-8"?>
<ds:datastoreItem xmlns:ds="http://schemas.openxmlformats.org/officeDocument/2006/customXml" ds:itemID="{C2031AC0-F9A0-463C-B0CF-95B2A2D37A3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A9C8648-BFC9-4FDE-AC2E-065C16AD6EF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2891850-80CF-4491-B941-8A46017168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0391dc-28c6-4fdc-b4a1-5ef0b4f283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шаблон2.dotx</Template>
  <TotalTime>1019</TotalTime>
  <Pages>19</Pages>
  <Words>2580</Words>
  <Characters>14706</Characters>
  <Application>Microsoft Office Word</Application>
  <DocSecurity>0</DocSecurity>
  <Lines>122</Lines>
  <Paragraphs>34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Титул ТЗ</vt:lpstr>
      <vt:lpstr>Титул ТЗ</vt:lpstr>
    </vt:vector>
  </TitlesOfParts>
  <Company/>
  <LinksUpToDate>false</LinksUpToDate>
  <CharactersWithSpaces>17252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Титул ТЗ</dc:title>
  <dc:creator>Sergey</dc:creator>
  <cp:lastModifiedBy>Шестаков Михаил Сергеевич</cp:lastModifiedBy>
  <cp:revision>27</cp:revision>
  <cp:lastPrinted>2019-04-27T13:53:00Z</cp:lastPrinted>
  <dcterms:created xsi:type="dcterms:W3CDTF">2021-05-20T09:10:00Z</dcterms:created>
  <dcterms:modified xsi:type="dcterms:W3CDTF">2021-05-20T18:47:00Z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0x010100D70E8D243DE2FA4F95B7D3F9C514D675</vt:lpwstr>
  </property>
</Properties>
</file>